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717"/>
        <w:gridCol w:w="2048"/>
        <w:gridCol w:w="1440"/>
        <w:gridCol w:w="2817"/>
      </w:tblGrid>
      <w:tr w:rsidR="009E2F37" w:rsidRPr="006E3ABB" w14:paraId="463904E8" w14:textId="77777777" w:rsidTr="00A06139">
        <w:trPr>
          <w:trHeight w:val="469"/>
        </w:trPr>
        <w:tc>
          <w:tcPr>
            <w:tcW w:w="2717" w:type="dxa"/>
            <w:shd w:val="clear" w:color="auto" w:fill="F2F2F2" w:themeFill="background1" w:themeFillShade="F2"/>
          </w:tcPr>
          <w:p w14:paraId="3FBF93B0" w14:textId="1C082F84" w:rsidR="009E2F37" w:rsidRPr="006E3ABB" w:rsidRDefault="009E2F37" w:rsidP="001543E7">
            <w:pPr>
              <w:spacing w:before="100" w:beforeAutospacing="1" w:after="100" w:afterAutospacing="1" w:line="450" w:lineRule="atLeast"/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</w:pPr>
            <w:r w:rsidRPr="006E3ABB"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  <w:t>Fecha</w:t>
            </w:r>
            <w:r w:rsidR="00F7397C" w:rsidRPr="006E3ABB"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  <w:t>:</w:t>
            </w:r>
          </w:p>
        </w:tc>
        <w:tc>
          <w:tcPr>
            <w:tcW w:w="2048" w:type="dxa"/>
          </w:tcPr>
          <w:p w14:paraId="339199E2" w14:textId="192A1723" w:rsidR="009E2F37" w:rsidRPr="006E3ABB" w:rsidRDefault="00144627" w:rsidP="001543E7">
            <w:pPr>
              <w:spacing w:before="100" w:beforeAutospacing="1" w:after="100" w:afterAutospacing="1" w:line="450" w:lineRule="atLeast"/>
              <w:rPr>
                <w:rFonts w:ascii="Helvetica" w:eastAsia="Times New Roman" w:hAnsi="Helvetica" w:cs="Helvetica"/>
                <w:color w:val="666666"/>
                <w:sz w:val="24"/>
                <w:lang w:eastAsia="es-MX"/>
              </w:rPr>
            </w:pPr>
            <w:r w:rsidRPr="006E3ABB">
              <w:rPr>
                <w:rFonts w:ascii="Helvetica" w:eastAsia="Times New Roman" w:hAnsi="Helvetica" w:cs="Helvetica"/>
                <w:color w:val="666666"/>
                <w:sz w:val="24"/>
                <w:lang w:eastAsia="es-MX"/>
              </w:rPr>
              <w:t>202</w:t>
            </w:r>
            <w:r w:rsidR="00601224" w:rsidRPr="006E3ABB">
              <w:rPr>
                <w:rFonts w:ascii="Helvetica" w:eastAsia="Times New Roman" w:hAnsi="Helvetica" w:cs="Helvetica"/>
                <w:color w:val="666666"/>
                <w:sz w:val="24"/>
                <w:lang w:eastAsia="es-MX"/>
              </w:rPr>
              <w:t>4-06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14:paraId="73C94FDC" w14:textId="0113AB81" w:rsidR="009E2F37" w:rsidRPr="006E3ABB" w:rsidRDefault="009A0C92" w:rsidP="001543E7">
            <w:pPr>
              <w:spacing w:before="100" w:beforeAutospacing="1" w:after="100" w:afterAutospacing="1" w:line="450" w:lineRule="atLeast"/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</w:pPr>
            <w:r w:rsidRPr="006E3ABB"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  <w:t>Versión</w:t>
            </w:r>
            <w:r w:rsidR="00F7397C" w:rsidRPr="006E3ABB"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  <w:t>:</w:t>
            </w:r>
          </w:p>
        </w:tc>
        <w:tc>
          <w:tcPr>
            <w:tcW w:w="2816" w:type="dxa"/>
          </w:tcPr>
          <w:p w14:paraId="0D09A62F" w14:textId="41C83F29" w:rsidR="009E2F37" w:rsidRPr="006E3ABB" w:rsidRDefault="005E33E8" w:rsidP="001543E7">
            <w:pPr>
              <w:spacing w:before="100" w:beforeAutospacing="1" w:after="100" w:afterAutospacing="1" w:line="450" w:lineRule="atLeast"/>
              <w:rPr>
                <w:rFonts w:ascii="Helvetica" w:eastAsia="Times New Roman" w:hAnsi="Helvetica" w:cs="Helvetica"/>
                <w:color w:val="666666"/>
                <w:sz w:val="24"/>
                <w:lang w:eastAsia="es-MX"/>
              </w:rPr>
            </w:pPr>
            <w:r w:rsidRPr="006E3ABB">
              <w:rPr>
                <w:rFonts w:ascii="Helvetica" w:eastAsia="Times New Roman" w:hAnsi="Helvetica" w:cs="Helvetica"/>
                <w:color w:val="666666"/>
                <w:sz w:val="24"/>
                <w:lang w:eastAsia="es-MX"/>
              </w:rPr>
              <w:t>1.0.0</w:t>
            </w:r>
          </w:p>
        </w:tc>
      </w:tr>
      <w:tr w:rsidR="00494F5E" w:rsidRPr="006E3ABB" w14:paraId="14829583" w14:textId="77777777" w:rsidTr="00A06139">
        <w:trPr>
          <w:trHeight w:val="453"/>
        </w:trPr>
        <w:tc>
          <w:tcPr>
            <w:tcW w:w="2717" w:type="dxa"/>
            <w:shd w:val="clear" w:color="auto" w:fill="F2F2F2" w:themeFill="background1" w:themeFillShade="F2"/>
          </w:tcPr>
          <w:p w14:paraId="47C74F66" w14:textId="43E19383" w:rsidR="00494F5E" w:rsidRPr="006E3ABB" w:rsidRDefault="00601224" w:rsidP="001543E7">
            <w:pPr>
              <w:spacing w:before="100" w:beforeAutospacing="1" w:after="100" w:afterAutospacing="1" w:line="450" w:lineRule="atLeast"/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</w:pPr>
            <w:r w:rsidRPr="006E3ABB"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  <w:t>Creado Por:</w:t>
            </w:r>
          </w:p>
        </w:tc>
        <w:tc>
          <w:tcPr>
            <w:tcW w:w="6305" w:type="dxa"/>
            <w:gridSpan w:val="3"/>
          </w:tcPr>
          <w:p w14:paraId="443DDE36" w14:textId="75DAD663" w:rsidR="00494F5E" w:rsidRPr="006E3ABB" w:rsidRDefault="00DE6196" w:rsidP="001543E7">
            <w:pPr>
              <w:spacing w:before="100" w:beforeAutospacing="1" w:after="100" w:afterAutospacing="1" w:line="450" w:lineRule="atLeast"/>
              <w:rPr>
                <w:rFonts w:ascii="Helvetica" w:eastAsia="Times New Roman" w:hAnsi="Helvetica" w:cs="Helvetica"/>
                <w:color w:val="666666"/>
                <w:sz w:val="24"/>
                <w:lang w:eastAsia="es-MX"/>
              </w:rPr>
            </w:pPr>
            <w:r>
              <w:rPr>
                <w:rFonts w:ascii="Helvetica" w:eastAsia="Times New Roman" w:hAnsi="Helvetica" w:cs="Helvetica"/>
                <w:color w:val="666666"/>
                <w:sz w:val="24"/>
                <w:lang w:eastAsia="es-MX"/>
              </w:rPr>
              <w:t>Perla Lara</w:t>
            </w:r>
          </w:p>
        </w:tc>
      </w:tr>
      <w:tr w:rsidR="00D36FC7" w:rsidRPr="006E3ABB" w14:paraId="23D4EAED" w14:textId="77777777" w:rsidTr="00A06139">
        <w:trPr>
          <w:trHeight w:val="469"/>
        </w:trPr>
        <w:tc>
          <w:tcPr>
            <w:tcW w:w="2717" w:type="dxa"/>
            <w:shd w:val="clear" w:color="auto" w:fill="F2F2F2" w:themeFill="background1" w:themeFillShade="F2"/>
          </w:tcPr>
          <w:p w14:paraId="245DD824" w14:textId="219982DD" w:rsidR="00D36FC7" w:rsidRPr="006E3ABB" w:rsidRDefault="00D36FC7" w:rsidP="001543E7">
            <w:pPr>
              <w:spacing w:before="100" w:beforeAutospacing="1" w:after="100" w:afterAutospacing="1" w:line="450" w:lineRule="atLeast"/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</w:pPr>
            <w:r w:rsidRPr="006E3ABB"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  <w:t>Revis</w:t>
            </w:r>
            <w:r w:rsidR="009A0C92" w:rsidRPr="006E3ABB"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  <w:t>ado por</w:t>
            </w:r>
            <w:r w:rsidR="007C51DD" w:rsidRPr="006E3ABB"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  <w:t xml:space="preserve"> </w:t>
            </w:r>
            <w:r w:rsidR="00601224" w:rsidRPr="006E3ABB"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  <w:t>PO</w:t>
            </w:r>
            <w:r w:rsidR="00F7397C" w:rsidRPr="006E3ABB"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  <w:t>:</w:t>
            </w:r>
          </w:p>
        </w:tc>
        <w:tc>
          <w:tcPr>
            <w:tcW w:w="6305" w:type="dxa"/>
            <w:gridSpan w:val="3"/>
          </w:tcPr>
          <w:p w14:paraId="3F39B4AB" w14:textId="77B9EE7B" w:rsidR="00D36FC7" w:rsidRPr="006E3ABB" w:rsidRDefault="00601224" w:rsidP="001543E7">
            <w:pPr>
              <w:spacing w:before="100" w:beforeAutospacing="1" w:after="100" w:afterAutospacing="1" w:line="450" w:lineRule="atLeast"/>
              <w:rPr>
                <w:rFonts w:ascii="Helvetica" w:eastAsia="Times New Roman" w:hAnsi="Helvetica" w:cs="Helvetica"/>
                <w:color w:val="666666"/>
                <w:sz w:val="24"/>
                <w:lang w:eastAsia="es-MX"/>
              </w:rPr>
            </w:pPr>
            <w:r w:rsidRPr="006E3ABB">
              <w:rPr>
                <w:rFonts w:ascii="Helvetica" w:eastAsia="Times New Roman" w:hAnsi="Helvetica" w:cs="Helvetica"/>
                <w:color w:val="666666"/>
                <w:sz w:val="24"/>
                <w:lang w:eastAsia="es-MX"/>
              </w:rPr>
              <w:t>Alejandra Guzman</w:t>
            </w:r>
          </w:p>
        </w:tc>
      </w:tr>
      <w:tr w:rsidR="001D7FCA" w:rsidRPr="006E3ABB" w14:paraId="503C44CC" w14:textId="77777777" w:rsidTr="00A06139">
        <w:trPr>
          <w:trHeight w:val="469"/>
        </w:trPr>
        <w:tc>
          <w:tcPr>
            <w:tcW w:w="2717" w:type="dxa"/>
            <w:shd w:val="clear" w:color="auto" w:fill="F2F2F2" w:themeFill="background1" w:themeFillShade="F2"/>
          </w:tcPr>
          <w:p w14:paraId="650AFC86" w14:textId="3C800779" w:rsidR="001D7FCA" w:rsidRPr="006E3ABB" w:rsidRDefault="007C51DD" w:rsidP="001543E7">
            <w:pPr>
              <w:spacing w:before="100" w:beforeAutospacing="1" w:after="100" w:afterAutospacing="1" w:line="450" w:lineRule="atLeast"/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</w:pPr>
            <w:r w:rsidRPr="006E3ABB"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  <w:t>Revisado por SM</w:t>
            </w:r>
            <w:r w:rsidR="00F7397C" w:rsidRPr="006E3ABB"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  <w:t>:</w:t>
            </w:r>
          </w:p>
        </w:tc>
        <w:tc>
          <w:tcPr>
            <w:tcW w:w="6305" w:type="dxa"/>
            <w:gridSpan w:val="3"/>
          </w:tcPr>
          <w:p w14:paraId="71868229" w14:textId="66277242" w:rsidR="001D7FCA" w:rsidRPr="006E3ABB" w:rsidRDefault="00977779" w:rsidP="001543E7">
            <w:pPr>
              <w:spacing w:before="100" w:beforeAutospacing="1" w:after="100" w:afterAutospacing="1" w:line="450" w:lineRule="atLeast"/>
              <w:rPr>
                <w:rFonts w:ascii="Helvetica" w:eastAsia="Times New Roman" w:hAnsi="Helvetica" w:cs="Helvetica"/>
                <w:color w:val="666666"/>
                <w:sz w:val="24"/>
                <w:lang w:eastAsia="es-MX"/>
              </w:rPr>
            </w:pPr>
            <w:r w:rsidRPr="006E3ABB">
              <w:rPr>
                <w:rFonts w:ascii="Helvetica" w:eastAsia="Times New Roman" w:hAnsi="Helvetica" w:cs="Helvetica"/>
                <w:color w:val="666666"/>
                <w:sz w:val="24"/>
                <w:lang w:eastAsia="es-MX"/>
              </w:rPr>
              <w:t>David Jara</w:t>
            </w:r>
          </w:p>
        </w:tc>
      </w:tr>
      <w:tr w:rsidR="00FB2A15" w:rsidRPr="006E3ABB" w14:paraId="76B6C1DE" w14:textId="77777777" w:rsidTr="00A06139">
        <w:trPr>
          <w:trHeight w:val="453"/>
        </w:trPr>
        <w:tc>
          <w:tcPr>
            <w:tcW w:w="2717" w:type="dxa"/>
            <w:shd w:val="clear" w:color="auto" w:fill="F2F2F2" w:themeFill="background1" w:themeFillShade="F2"/>
          </w:tcPr>
          <w:p w14:paraId="7F65B635" w14:textId="2476DC01" w:rsidR="00FB2A15" w:rsidRPr="006E3ABB" w:rsidRDefault="00977779" w:rsidP="001543E7">
            <w:pPr>
              <w:spacing w:before="100" w:beforeAutospacing="1" w:after="100" w:afterAutospacing="1" w:line="450" w:lineRule="atLeast"/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</w:pPr>
            <w:r w:rsidRPr="006E3ABB"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  <w:t>Fase del Proyecto</w:t>
            </w:r>
          </w:p>
        </w:tc>
        <w:tc>
          <w:tcPr>
            <w:tcW w:w="6305" w:type="dxa"/>
            <w:gridSpan w:val="3"/>
          </w:tcPr>
          <w:p w14:paraId="7C0C160C" w14:textId="6697C596" w:rsidR="00FB2A15" w:rsidRPr="006E3ABB" w:rsidRDefault="00601224" w:rsidP="001543E7">
            <w:pPr>
              <w:spacing w:before="100" w:beforeAutospacing="1" w:after="100" w:afterAutospacing="1" w:line="450" w:lineRule="atLeast"/>
              <w:rPr>
                <w:rFonts w:ascii="Helvetica" w:eastAsia="Times New Roman" w:hAnsi="Helvetica" w:cs="Helvetica"/>
                <w:color w:val="666666"/>
                <w:sz w:val="24"/>
                <w:lang w:eastAsia="es-MX"/>
              </w:rPr>
            </w:pPr>
            <w:r w:rsidRPr="006E3ABB">
              <w:rPr>
                <w:rFonts w:ascii="Helvetica" w:eastAsia="Times New Roman" w:hAnsi="Helvetica" w:cs="Helvetica"/>
                <w:color w:val="666666"/>
                <w:sz w:val="24"/>
                <w:lang w:eastAsia="es-MX"/>
              </w:rPr>
              <w:t>Documentación y Mapeo de Procesos</w:t>
            </w:r>
          </w:p>
        </w:tc>
      </w:tr>
      <w:tr w:rsidR="00144627" w:rsidRPr="006E3ABB" w14:paraId="4A6E93E2" w14:textId="77777777" w:rsidTr="00A06139">
        <w:trPr>
          <w:trHeight w:val="469"/>
        </w:trPr>
        <w:tc>
          <w:tcPr>
            <w:tcW w:w="2717" w:type="dxa"/>
            <w:shd w:val="clear" w:color="auto" w:fill="F2F2F2" w:themeFill="background1" w:themeFillShade="F2"/>
          </w:tcPr>
          <w:p w14:paraId="61A10308" w14:textId="6BDCD376" w:rsidR="00144627" w:rsidRPr="006E3ABB" w:rsidRDefault="00144627" w:rsidP="001543E7">
            <w:pPr>
              <w:spacing w:before="100" w:beforeAutospacing="1" w:after="100" w:afterAutospacing="1" w:line="450" w:lineRule="atLeast"/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</w:pPr>
            <w:r w:rsidRPr="006E3ABB">
              <w:rPr>
                <w:rFonts w:ascii="Helvetica" w:eastAsia="Times New Roman" w:hAnsi="Helvetica" w:cs="Helvetica"/>
                <w:b/>
                <w:bCs/>
                <w:color w:val="666666"/>
                <w:sz w:val="24"/>
                <w:lang w:eastAsia="es-MX"/>
              </w:rPr>
              <w:t>Plataforma</w:t>
            </w:r>
          </w:p>
        </w:tc>
        <w:tc>
          <w:tcPr>
            <w:tcW w:w="6305" w:type="dxa"/>
            <w:gridSpan w:val="3"/>
          </w:tcPr>
          <w:p w14:paraId="78FE2F6E" w14:textId="0BCA3F19" w:rsidR="00144627" w:rsidRPr="006E3ABB" w:rsidRDefault="00144627" w:rsidP="001543E7">
            <w:pPr>
              <w:spacing w:before="100" w:beforeAutospacing="1" w:after="100" w:afterAutospacing="1" w:line="450" w:lineRule="atLeast"/>
              <w:rPr>
                <w:rFonts w:ascii="Helvetica" w:eastAsia="Times New Roman" w:hAnsi="Helvetica" w:cs="Helvetica"/>
                <w:color w:val="666666"/>
                <w:sz w:val="24"/>
                <w:lang w:eastAsia="es-MX"/>
              </w:rPr>
            </w:pPr>
            <w:r w:rsidRPr="006E3ABB">
              <w:rPr>
                <w:rFonts w:ascii="Helvetica" w:eastAsia="Times New Roman" w:hAnsi="Helvetica" w:cs="Helvetica"/>
                <w:color w:val="666666"/>
                <w:sz w:val="24"/>
                <w:lang w:eastAsia="es-MX"/>
              </w:rPr>
              <w:t>SCP AEO</w:t>
            </w:r>
            <w:r w:rsidR="00601224" w:rsidRPr="006E3ABB">
              <w:rPr>
                <w:rFonts w:ascii="Helvetica" w:eastAsia="Times New Roman" w:hAnsi="Helvetica" w:cs="Helvetica"/>
                <w:color w:val="666666"/>
                <w:sz w:val="24"/>
                <w:lang w:eastAsia="es-MX"/>
              </w:rPr>
              <w:t xml:space="preserve"> - ECODOC</w:t>
            </w:r>
          </w:p>
        </w:tc>
      </w:tr>
    </w:tbl>
    <w:p w14:paraId="5BF43472" w14:textId="77777777" w:rsidR="006D5F98" w:rsidRPr="006E3ABB" w:rsidRDefault="006D5F98" w:rsidP="001F2AB6">
      <w:pPr>
        <w:pStyle w:val="NormalWeb"/>
        <w:rPr>
          <w:rFonts w:ascii="Abadi" w:hAnsi="Abadi"/>
          <w:lang w:val="es-419"/>
        </w:rPr>
      </w:pPr>
      <w:bookmarkStart w:id="0" w:name="_Toc510763079"/>
      <w:bookmarkStart w:id="1" w:name="_Toc510762917"/>
      <w:bookmarkStart w:id="2" w:name="_Toc508376827"/>
    </w:p>
    <w:tbl>
      <w:tblPr>
        <w:tblpPr w:leftFromText="141" w:rightFromText="141" w:vertAnchor="text" w:horzAnchor="margin" w:tblpY="63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7166D6" w:rsidRPr="006E3ABB" w14:paraId="150CBB17" w14:textId="77777777" w:rsidTr="007166D6">
        <w:trPr>
          <w:trHeight w:val="285"/>
        </w:trPr>
        <w:tc>
          <w:tcPr>
            <w:tcW w:w="8775" w:type="dxa"/>
          </w:tcPr>
          <w:bookmarkEnd w:id="0"/>
          <w:bookmarkEnd w:id="1"/>
          <w:bookmarkEnd w:id="2"/>
          <w:p w14:paraId="622087F5" w14:textId="6E6E76CB" w:rsidR="007166D6" w:rsidRPr="006E3ABB" w:rsidRDefault="007166D6" w:rsidP="007166D6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>Vale para cobro de Guía</w:t>
            </w:r>
            <w:r w:rsidR="00E4338E">
              <w:rPr>
                <w:b/>
                <w:bCs/>
              </w:rPr>
              <w:t xml:space="preserve"> (gastos)</w:t>
            </w:r>
            <w:r w:rsidR="00DB4BDC">
              <w:rPr>
                <w:b/>
                <w:bCs/>
              </w:rPr>
              <w:t xml:space="preserve"> 2</w:t>
            </w:r>
          </w:p>
        </w:tc>
      </w:tr>
    </w:tbl>
    <w:p w14:paraId="48CCA807" w14:textId="045DEB8C" w:rsidR="001F2AB6" w:rsidRPr="006E3ABB" w:rsidRDefault="00601224" w:rsidP="00A06139">
      <w:pPr>
        <w:pStyle w:val="Ttulo1"/>
      </w:pPr>
      <w:r w:rsidRPr="006E3ABB">
        <w:t>Documentación</w:t>
      </w:r>
      <w:r w:rsidRPr="006E3ABB">
        <w:tab/>
      </w:r>
    </w:p>
    <w:p w14:paraId="10636289" w14:textId="3EF07F2A" w:rsidR="00601224" w:rsidRPr="006E3ABB" w:rsidRDefault="00601224" w:rsidP="00601224">
      <w:pPr>
        <w:jc w:val="center"/>
      </w:pPr>
      <w:r w:rsidRPr="006E3ABB">
        <w:rPr>
          <w:noProof/>
        </w:rPr>
        <w:drawing>
          <wp:inline distT="0" distB="0" distL="0" distR="0" wp14:anchorId="2B4B3345" wp14:editId="715B98A8">
            <wp:extent cx="2251784" cy="3006209"/>
            <wp:effectExtent l="3810" t="0" r="0" b="0"/>
            <wp:docPr id="18083819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268071" cy="302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text" w:horzAnchor="margin" w:tblpY="413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601224" w:rsidRPr="006E3ABB" w14:paraId="633B6DF9" w14:textId="77777777" w:rsidTr="00A06139">
        <w:trPr>
          <w:trHeight w:val="416"/>
        </w:trPr>
        <w:tc>
          <w:tcPr>
            <w:tcW w:w="2972" w:type="dxa"/>
          </w:tcPr>
          <w:p w14:paraId="543847E3" w14:textId="77777777" w:rsidR="00601224" w:rsidRPr="006E3ABB" w:rsidRDefault="00601224" w:rsidP="00601224">
            <w:r w:rsidRPr="006E3ABB">
              <w:t>Concepto</w:t>
            </w:r>
          </w:p>
        </w:tc>
        <w:tc>
          <w:tcPr>
            <w:tcW w:w="2718" w:type="dxa"/>
          </w:tcPr>
          <w:p w14:paraId="0E2AAABB" w14:textId="77777777" w:rsidR="00601224" w:rsidRPr="006E3ABB" w:rsidRDefault="00601224" w:rsidP="00601224">
            <w:r w:rsidRPr="006E3ABB">
              <w:t>Quien llena</w:t>
            </w:r>
          </w:p>
        </w:tc>
        <w:tc>
          <w:tcPr>
            <w:tcW w:w="1395" w:type="dxa"/>
          </w:tcPr>
          <w:p w14:paraId="15E4848E" w14:textId="77777777" w:rsidR="00601224" w:rsidRPr="006E3ABB" w:rsidRDefault="00601224" w:rsidP="00601224">
            <w:pPr>
              <w:spacing w:line="240" w:lineRule="auto"/>
              <w:rPr>
                <w:sz w:val="24"/>
              </w:rPr>
            </w:pPr>
            <w:r w:rsidRPr="006E3ABB">
              <w:t>Pasos a Seguir</w:t>
            </w:r>
          </w:p>
        </w:tc>
        <w:tc>
          <w:tcPr>
            <w:tcW w:w="1743" w:type="dxa"/>
          </w:tcPr>
          <w:p w14:paraId="7ABDED09" w14:textId="77777777" w:rsidR="00601224" w:rsidRPr="006E3ABB" w:rsidRDefault="00601224" w:rsidP="00601224">
            <w:pPr>
              <w:spacing w:line="240" w:lineRule="auto"/>
            </w:pPr>
            <w:r w:rsidRPr="006E3ABB">
              <w:t>Mandatorio (SI/NO)</w:t>
            </w:r>
          </w:p>
        </w:tc>
      </w:tr>
      <w:tr w:rsidR="00601224" w:rsidRPr="006E3ABB" w14:paraId="55E9C7C9" w14:textId="77777777" w:rsidTr="00601224">
        <w:tc>
          <w:tcPr>
            <w:tcW w:w="2972" w:type="dxa"/>
          </w:tcPr>
          <w:p w14:paraId="79F6E576" w14:textId="77777777" w:rsidR="00601224" w:rsidRPr="006E3ABB" w:rsidRDefault="00601224" w:rsidP="00601224">
            <w:r w:rsidRPr="006E3ABB">
              <w:t>Carta Porte</w:t>
            </w:r>
          </w:p>
        </w:tc>
        <w:tc>
          <w:tcPr>
            <w:tcW w:w="2718" w:type="dxa"/>
          </w:tcPr>
          <w:p w14:paraId="0FCDD150" w14:textId="77777777" w:rsidR="00601224" w:rsidRPr="006E3ABB" w:rsidRDefault="00601224" w:rsidP="00601224">
            <w:r w:rsidRPr="006E3ABB">
              <w:t>Operador</w:t>
            </w:r>
          </w:p>
        </w:tc>
        <w:tc>
          <w:tcPr>
            <w:tcW w:w="1395" w:type="dxa"/>
          </w:tcPr>
          <w:p w14:paraId="65E39DD6" w14:textId="77777777" w:rsidR="00601224" w:rsidRPr="006E3ABB" w:rsidRDefault="00601224" w:rsidP="00601224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682B0849" w14:textId="77777777" w:rsidR="00601224" w:rsidRPr="006E3ABB" w:rsidRDefault="00601224" w:rsidP="00601224">
            <w:pPr>
              <w:spacing w:line="240" w:lineRule="auto"/>
            </w:pPr>
            <w:r w:rsidRPr="006E3ABB">
              <w:t>SI</w:t>
            </w:r>
          </w:p>
        </w:tc>
      </w:tr>
      <w:tr w:rsidR="00601224" w:rsidRPr="006E3ABB" w14:paraId="7E78636A" w14:textId="77777777" w:rsidTr="00601224">
        <w:tc>
          <w:tcPr>
            <w:tcW w:w="2972" w:type="dxa"/>
          </w:tcPr>
          <w:p w14:paraId="04A2601C" w14:textId="77777777" w:rsidR="00601224" w:rsidRPr="006E3ABB" w:rsidRDefault="00601224" w:rsidP="00601224">
            <w:r w:rsidRPr="006E3ABB">
              <w:t>Monto</w:t>
            </w:r>
          </w:p>
        </w:tc>
        <w:tc>
          <w:tcPr>
            <w:tcW w:w="2718" w:type="dxa"/>
          </w:tcPr>
          <w:p w14:paraId="644DCFD6" w14:textId="77777777" w:rsidR="00601224" w:rsidRPr="006E3ABB" w:rsidRDefault="00601224" w:rsidP="00601224">
            <w:r w:rsidRPr="006E3ABB">
              <w:t>Operador</w:t>
            </w:r>
          </w:p>
        </w:tc>
        <w:tc>
          <w:tcPr>
            <w:tcW w:w="1395" w:type="dxa"/>
          </w:tcPr>
          <w:p w14:paraId="182B3164" w14:textId="77777777" w:rsidR="00601224" w:rsidRPr="006E3ABB" w:rsidRDefault="00601224" w:rsidP="00601224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4C128B57" w14:textId="77777777" w:rsidR="00601224" w:rsidRPr="006E3ABB" w:rsidRDefault="00601224" w:rsidP="00601224">
            <w:pPr>
              <w:spacing w:line="240" w:lineRule="auto"/>
            </w:pPr>
            <w:r w:rsidRPr="006E3ABB">
              <w:t>SI</w:t>
            </w:r>
          </w:p>
        </w:tc>
      </w:tr>
      <w:tr w:rsidR="00601224" w:rsidRPr="006E3ABB" w14:paraId="555AF06C" w14:textId="77777777" w:rsidTr="00601224">
        <w:tc>
          <w:tcPr>
            <w:tcW w:w="2972" w:type="dxa"/>
          </w:tcPr>
          <w:p w14:paraId="6B8ADF67" w14:textId="77777777" w:rsidR="00601224" w:rsidRPr="006E3ABB" w:rsidRDefault="00601224" w:rsidP="00601224">
            <w:r w:rsidRPr="006E3ABB">
              <w:t>Concepto</w:t>
            </w:r>
          </w:p>
        </w:tc>
        <w:tc>
          <w:tcPr>
            <w:tcW w:w="2718" w:type="dxa"/>
          </w:tcPr>
          <w:p w14:paraId="49A96309" w14:textId="77777777" w:rsidR="00601224" w:rsidRPr="006E3ABB" w:rsidRDefault="00601224" w:rsidP="00601224">
            <w:r w:rsidRPr="006E3ABB">
              <w:t>Operador</w:t>
            </w:r>
          </w:p>
        </w:tc>
        <w:tc>
          <w:tcPr>
            <w:tcW w:w="1395" w:type="dxa"/>
          </w:tcPr>
          <w:p w14:paraId="02492A6A" w14:textId="77777777" w:rsidR="00601224" w:rsidRPr="006E3ABB" w:rsidRDefault="00601224" w:rsidP="00601224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4BECC553" w14:textId="77777777" w:rsidR="00601224" w:rsidRPr="006E3ABB" w:rsidRDefault="00601224" w:rsidP="00601224">
            <w:pPr>
              <w:spacing w:line="240" w:lineRule="auto"/>
            </w:pPr>
            <w:r w:rsidRPr="006E3ABB">
              <w:t>SI</w:t>
            </w:r>
          </w:p>
        </w:tc>
      </w:tr>
      <w:tr w:rsidR="00601224" w:rsidRPr="006E3ABB" w14:paraId="47131F8C" w14:textId="77777777" w:rsidTr="00601224">
        <w:tc>
          <w:tcPr>
            <w:tcW w:w="2972" w:type="dxa"/>
          </w:tcPr>
          <w:p w14:paraId="1CC645F7" w14:textId="77777777" w:rsidR="00601224" w:rsidRPr="006E3ABB" w:rsidRDefault="00601224" w:rsidP="00601224">
            <w:r w:rsidRPr="006E3ABB">
              <w:t>ECO TRACTO</w:t>
            </w:r>
          </w:p>
        </w:tc>
        <w:tc>
          <w:tcPr>
            <w:tcW w:w="2718" w:type="dxa"/>
          </w:tcPr>
          <w:p w14:paraId="7D76C954" w14:textId="30B693BE" w:rsidR="00601224" w:rsidRPr="006E3ABB" w:rsidRDefault="006E3ABB" w:rsidP="00601224">
            <w:r w:rsidRPr="006E3ABB">
              <w:t>Datos en aplicación</w:t>
            </w:r>
          </w:p>
        </w:tc>
        <w:tc>
          <w:tcPr>
            <w:tcW w:w="1395" w:type="dxa"/>
          </w:tcPr>
          <w:p w14:paraId="511688FC" w14:textId="340B3120" w:rsidR="00601224" w:rsidRPr="006E3ABB" w:rsidRDefault="00601224" w:rsidP="00601224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689213EB" w14:textId="77777777" w:rsidR="00601224" w:rsidRPr="006E3ABB" w:rsidRDefault="00601224" w:rsidP="00601224">
            <w:pPr>
              <w:spacing w:line="240" w:lineRule="auto"/>
            </w:pPr>
            <w:r w:rsidRPr="006E3ABB">
              <w:t>SI</w:t>
            </w:r>
          </w:p>
        </w:tc>
      </w:tr>
      <w:tr w:rsidR="00601224" w:rsidRPr="006E3ABB" w14:paraId="7C9E9CE0" w14:textId="77777777" w:rsidTr="00601224">
        <w:tc>
          <w:tcPr>
            <w:tcW w:w="2972" w:type="dxa"/>
          </w:tcPr>
          <w:p w14:paraId="43AE1D65" w14:textId="77777777" w:rsidR="00601224" w:rsidRPr="006E3ABB" w:rsidRDefault="00601224" w:rsidP="00601224">
            <w:r w:rsidRPr="006E3ABB">
              <w:t>Nombre Operador</w:t>
            </w:r>
          </w:p>
        </w:tc>
        <w:tc>
          <w:tcPr>
            <w:tcW w:w="2718" w:type="dxa"/>
          </w:tcPr>
          <w:p w14:paraId="09AA75E0" w14:textId="7A5B8680" w:rsidR="00601224" w:rsidRPr="006E3ABB" w:rsidRDefault="006E3ABB" w:rsidP="00601224">
            <w:r w:rsidRPr="006E3ABB">
              <w:t xml:space="preserve">Datos en aplicación </w:t>
            </w:r>
          </w:p>
        </w:tc>
        <w:tc>
          <w:tcPr>
            <w:tcW w:w="1395" w:type="dxa"/>
          </w:tcPr>
          <w:p w14:paraId="6B78BF1B" w14:textId="2C686833" w:rsidR="00601224" w:rsidRPr="006E3ABB" w:rsidRDefault="00601224" w:rsidP="00601224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12485982" w14:textId="77777777" w:rsidR="00601224" w:rsidRPr="006E3ABB" w:rsidRDefault="00601224" w:rsidP="00601224">
            <w:pPr>
              <w:spacing w:line="240" w:lineRule="auto"/>
            </w:pPr>
            <w:r w:rsidRPr="006E3ABB">
              <w:t>SI</w:t>
            </w:r>
          </w:p>
        </w:tc>
      </w:tr>
      <w:tr w:rsidR="00601224" w:rsidRPr="006E3ABB" w14:paraId="5842EDA7" w14:textId="77777777" w:rsidTr="00601224">
        <w:tc>
          <w:tcPr>
            <w:tcW w:w="2972" w:type="dxa"/>
          </w:tcPr>
          <w:p w14:paraId="6BF5369B" w14:textId="77777777" w:rsidR="00601224" w:rsidRPr="006E3ABB" w:rsidRDefault="00601224" w:rsidP="00601224">
            <w:r w:rsidRPr="006E3ABB">
              <w:t>Fecha</w:t>
            </w:r>
          </w:p>
        </w:tc>
        <w:tc>
          <w:tcPr>
            <w:tcW w:w="2718" w:type="dxa"/>
          </w:tcPr>
          <w:p w14:paraId="393CD49E" w14:textId="77777777" w:rsidR="00601224" w:rsidRPr="006E3ABB" w:rsidRDefault="00601224" w:rsidP="00601224">
            <w:r w:rsidRPr="006E3ABB">
              <w:t>Operador</w:t>
            </w:r>
          </w:p>
        </w:tc>
        <w:tc>
          <w:tcPr>
            <w:tcW w:w="1395" w:type="dxa"/>
          </w:tcPr>
          <w:p w14:paraId="6DB5720F" w14:textId="77777777" w:rsidR="00601224" w:rsidRPr="006E3ABB" w:rsidRDefault="00601224" w:rsidP="00601224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64E5A049" w14:textId="77777777" w:rsidR="00601224" w:rsidRPr="006E3ABB" w:rsidRDefault="00601224" w:rsidP="00601224">
            <w:pPr>
              <w:spacing w:line="240" w:lineRule="auto"/>
            </w:pPr>
            <w:r w:rsidRPr="006E3ABB">
              <w:t>SI</w:t>
            </w:r>
          </w:p>
        </w:tc>
      </w:tr>
      <w:tr w:rsidR="00601224" w:rsidRPr="006E3ABB" w14:paraId="4F85FC0F" w14:textId="77777777" w:rsidTr="00601224">
        <w:tc>
          <w:tcPr>
            <w:tcW w:w="2972" w:type="dxa"/>
          </w:tcPr>
          <w:p w14:paraId="1AA41768" w14:textId="77777777" w:rsidR="00601224" w:rsidRPr="006E3ABB" w:rsidRDefault="00601224" w:rsidP="00601224">
            <w:r w:rsidRPr="006E3ABB">
              <w:t>Ruta Viaje (Ida o Vuelta)</w:t>
            </w:r>
          </w:p>
        </w:tc>
        <w:tc>
          <w:tcPr>
            <w:tcW w:w="2718" w:type="dxa"/>
          </w:tcPr>
          <w:p w14:paraId="2422AE4D" w14:textId="77777777" w:rsidR="00601224" w:rsidRPr="006E3ABB" w:rsidRDefault="00601224" w:rsidP="00601224">
            <w:r w:rsidRPr="006E3ABB">
              <w:t>Operador</w:t>
            </w:r>
          </w:p>
        </w:tc>
        <w:tc>
          <w:tcPr>
            <w:tcW w:w="1395" w:type="dxa"/>
          </w:tcPr>
          <w:p w14:paraId="61857851" w14:textId="77777777" w:rsidR="00601224" w:rsidRPr="006E3ABB" w:rsidRDefault="00601224" w:rsidP="00601224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5865AC0B" w14:textId="77777777" w:rsidR="00601224" w:rsidRPr="006E3ABB" w:rsidRDefault="00601224" w:rsidP="00601224">
            <w:pPr>
              <w:spacing w:line="240" w:lineRule="auto"/>
            </w:pPr>
            <w:r w:rsidRPr="006E3ABB">
              <w:t>SI</w:t>
            </w:r>
          </w:p>
        </w:tc>
      </w:tr>
      <w:tr w:rsidR="00601224" w:rsidRPr="006E3ABB" w14:paraId="3BFE0AD7" w14:textId="77777777" w:rsidTr="00601224">
        <w:tc>
          <w:tcPr>
            <w:tcW w:w="2972" w:type="dxa"/>
          </w:tcPr>
          <w:p w14:paraId="6223B206" w14:textId="77777777" w:rsidR="00601224" w:rsidRPr="006E3ABB" w:rsidRDefault="00601224" w:rsidP="00601224">
            <w:r w:rsidRPr="006E3ABB">
              <w:t>Firma Autoriza</w:t>
            </w:r>
          </w:p>
        </w:tc>
        <w:tc>
          <w:tcPr>
            <w:tcW w:w="2718" w:type="dxa"/>
          </w:tcPr>
          <w:p w14:paraId="0E718393" w14:textId="77777777" w:rsidR="00601224" w:rsidRPr="006E3ABB" w:rsidRDefault="00601224" w:rsidP="00601224">
            <w:r w:rsidRPr="006E3ABB">
              <w:t>Gerente Operaciones</w:t>
            </w:r>
          </w:p>
        </w:tc>
        <w:tc>
          <w:tcPr>
            <w:tcW w:w="1395" w:type="dxa"/>
          </w:tcPr>
          <w:p w14:paraId="33D14764" w14:textId="77777777" w:rsidR="00601224" w:rsidRPr="006E3ABB" w:rsidRDefault="00601224" w:rsidP="00601224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7EAC8883" w14:textId="145D4E9D" w:rsidR="00601224" w:rsidRPr="006E3ABB" w:rsidRDefault="00220E27" w:rsidP="00601224">
            <w:pPr>
              <w:spacing w:line="240" w:lineRule="auto"/>
            </w:pPr>
            <w:r>
              <w:t>SI</w:t>
            </w:r>
          </w:p>
        </w:tc>
      </w:tr>
      <w:tr w:rsidR="00601224" w:rsidRPr="006E3ABB" w14:paraId="25EE9A00" w14:textId="77777777" w:rsidTr="00601224">
        <w:tc>
          <w:tcPr>
            <w:tcW w:w="2972" w:type="dxa"/>
          </w:tcPr>
          <w:p w14:paraId="1BF2C0AF" w14:textId="77777777" w:rsidR="00601224" w:rsidRPr="006E3ABB" w:rsidRDefault="00601224" w:rsidP="00601224">
            <w:r w:rsidRPr="006E3ABB">
              <w:t>Firma Operador</w:t>
            </w:r>
          </w:p>
        </w:tc>
        <w:tc>
          <w:tcPr>
            <w:tcW w:w="2718" w:type="dxa"/>
          </w:tcPr>
          <w:p w14:paraId="4AD6C69A" w14:textId="77777777" w:rsidR="00601224" w:rsidRPr="006E3ABB" w:rsidRDefault="00601224" w:rsidP="00601224">
            <w:r w:rsidRPr="006E3ABB">
              <w:t>Operador</w:t>
            </w:r>
          </w:p>
        </w:tc>
        <w:tc>
          <w:tcPr>
            <w:tcW w:w="1395" w:type="dxa"/>
          </w:tcPr>
          <w:p w14:paraId="2C8DD14C" w14:textId="77777777" w:rsidR="00601224" w:rsidRPr="006E3ABB" w:rsidRDefault="00601224" w:rsidP="00601224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57A311CC" w14:textId="69A1048D" w:rsidR="00601224" w:rsidRPr="006E3ABB" w:rsidRDefault="00220E27" w:rsidP="00601224">
            <w:pPr>
              <w:spacing w:line="240" w:lineRule="auto"/>
            </w:pPr>
            <w:r>
              <w:t>SI</w:t>
            </w:r>
          </w:p>
        </w:tc>
      </w:tr>
      <w:tr w:rsidR="00601224" w:rsidRPr="006E3ABB" w14:paraId="5153AAA9" w14:textId="77777777" w:rsidTr="00601224">
        <w:tc>
          <w:tcPr>
            <w:tcW w:w="2972" w:type="dxa"/>
          </w:tcPr>
          <w:p w14:paraId="4D96B223" w14:textId="77777777" w:rsidR="00601224" w:rsidRPr="006E3ABB" w:rsidRDefault="00601224" w:rsidP="00601224">
            <w:r w:rsidRPr="006E3ABB">
              <w:t>Sello de Revisión</w:t>
            </w:r>
          </w:p>
        </w:tc>
        <w:tc>
          <w:tcPr>
            <w:tcW w:w="2718" w:type="dxa"/>
          </w:tcPr>
          <w:p w14:paraId="293CD523" w14:textId="77777777" w:rsidR="00601224" w:rsidRPr="006E3ABB" w:rsidRDefault="00601224" w:rsidP="00601224">
            <w:r w:rsidRPr="006E3ABB">
              <w:t>Supervisor de Sueldos</w:t>
            </w:r>
          </w:p>
        </w:tc>
        <w:tc>
          <w:tcPr>
            <w:tcW w:w="1395" w:type="dxa"/>
          </w:tcPr>
          <w:p w14:paraId="1DC97330" w14:textId="7A75D358" w:rsidR="00601224" w:rsidRPr="006E3ABB" w:rsidRDefault="007F7CDB" w:rsidP="00601224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3</w:t>
            </w:r>
          </w:p>
        </w:tc>
        <w:tc>
          <w:tcPr>
            <w:tcW w:w="1743" w:type="dxa"/>
          </w:tcPr>
          <w:p w14:paraId="5454B940" w14:textId="53254421" w:rsidR="00601224" w:rsidRPr="006E3ABB" w:rsidRDefault="00220E27" w:rsidP="00601224">
            <w:pPr>
              <w:spacing w:line="240" w:lineRule="auto"/>
            </w:pPr>
            <w:r>
              <w:t>SI</w:t>
            </w:r>
          </w:p>
        </w:tc>
      </w:tr>
    </w:tbl>
    <w:p w14:paraId="1F665538" w14:textId="77777777" w:rsidR="00220E27" w:rsidRDefault="00601224" w:rsidP="00601224">
      <w:r w:rsidRPr="006E3ABB">
        <w:br/>
      </w:r>
      <w:r w:rsidRPr="006E3ABB">
        <w:br/>
      </w:r>
      <w:r w:rsidRPr="006E3ABB">
        <w:br/>
      </w:r>
      <w:r w:rsidRPr="006E3ABB">
        <w:br/>
      </w:r>
      <w:r w:rsidRPr="006E3ABB">
        <w:br/>
      </w:r>
      <w:r w:rsidRPr="006E3ABB">
        <w:br/>
      </w:r>
      <w:r w:rsidRPr="006E3ABB">
        <w:br/>
      </w:r>
      <w:r w:rsidRPr="006E3ABB">
        <w:br/>
      </w:r>
      <w:r w:rsidRPr="006E3ABB">
        <w:br/>
      </w:r>
      <w:r w:rsidRPr="006E3ABB">
        <w:br/>
      </w:r>
      <w:r w:rsidRPr="006E3ABB">
        <w:br/>
      </w:r>
    </w:p>
    <w:p w14:paraId="50E80898" w14:textId="57B394F5" w:rsidR="005D568F" w:rsidRPr="006E3ABB" w:rsidRDefault="00601224" w:rsidP="00601224">
      <w:r w:rsidRPr="006E3ABB">
        <w:lastRenderedPageBreak/>
        <w:br/>
      </w:r>
      <w:r w:rsidR="00A06139" w:rsidRPr="006E3ABB">
        <w:rPr>
          <w:noProof/>
        </w:rPr>
        <w:drawing>
          <wp:inline distT="0" distB="0" distL="0" distR="0" wp14:anchorId="6F5BE5C0" wp14:editId="0EABE036">
            <wp:extent cx="4048099" cy="2714625"/>
            <wp:effectExtent l="0" t="0" r="0" b="0"/>
            <wp:docPr id="1566274893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74893" name="Imagen 1" descr="Imagen que contiene 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6100" cy="27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3ABB">
        <w:br/>
      </w:r>
    </w:p>
    <w:p w14:paraId="241D7D71" w14:textId="2D89E093" w:rsidR="00601224" w:rsidRPr="006E3ABB" w:rsidRDefault="00601224" w:rsidP="00601224">
      <w:r w:rsidRPr="006E3ABB">
        <w:br/>
        <w:t>Reglas del documento:</w:t>
      </w:r>
    </w:p>
    <w:p w14:paraId="1A6227C7" w14:textId="570CDE74" w:rsidR="00601224" w:rsidRPr="006E3ABB" w:rsidRDefault="00601224" w:rsidP="00601224">
      <w:r w:rsidRPr="006E3ABB">
        <w:t xml:space="preserve">1.- Validar que los campos obligatorios </w:t>
      </w:r>
      <w:r w:rsidR="006E3ABB" w:rsidRPr="006E3ABB">
        <w:t>estén</w:t>
      </w:r>
      <w:r w:rsidRPr="006E3ABB">
        <w:t xml:space="preserve"> con datos.</w:t>
      </w:r>
    </w:p>
    <w:p w14:paraId="11BD35A7" w14:textId="6BF0575D" w:rsidR="00601224" w:rsidRPr="006E3ABB" w:rsidRDefault="00601224" w:rsidP="00601224">
      <w:r w:rsidRPr="006E3ABB">
        <w:t xml:space="preserve">2.- </w:t>
      </w:r>
      <w:r w:rsidR="00A06139" w:rsidRPr="006E3ABB">
        <w:t xml:space="preserve">se necesita la carta de instrucciones para </w:t>
      </w:r>
      <w:r w:rsidR="006E3ABB" w:rsidRPr="006E3ABB">
        <w:t>validar</w:t>
      </w:r>
      <w:r w:rsidR="00A06139" w:rsidRPr="006E3ABB">
        <w:t xml:space="preserve"> horarios con GPS</w:t>
      </w:r>
    </w:p>
    <w:p w14:paraId="4040A163" w14:textId="77777777" w:rsidR="005D568F" w:rsidRPr="006E3ABB" w:rsidRDefault="00601224" w:rsidP="00601224">
      <w:r w:rsidRPr="006E3ABB">
        <w:t xml:space="preserve"> </w:t>
      </w:r>
    </w:p>
    <w:tbl>
      <w:tblPr>
        <w:tblpPr w:leftFromText="141" w:rightFromText="141" w:vertAnchor="text" w:horzAnchor="margin" w:tblpY="-22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5D568F" w:rsidRPr="006E3ABB" w14:paraId="5676E789" w14:textId="77777777" w:rsidTr="00994A3D">
        <w:trPr>
          <w:trHeight w:val="285"/>
        </w:trPr>
        <w:tc>
          <w:tcPr>
            <w:tcW w:w="8775" w:type="dxa"/>
          </w:tcPr>
          <w:p w14:paraId="0A7C1D26" w14:textId="5911AD91" w:rsidR="005D568F" w:rsidRPr="006E3ABB" w:rsidRDefault="005D568F" w:rsidP="00994A3D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 xml:space="preserve">Vale para cobro de </w:t>
            </w:r>
            <w:r w:rsidR="00A06139" w:rsidRPr="006E3ABB">
              <w:rPr>
                <w:b/>
                <w:bCs/>
              </w:rPr>
              <w:t>demora en carga</w:t>
            </w:r>
            <w:r w:rsidRPr="006E3ABB">
              <w:rPr>
                <w:b/>
                <w:bCs/>
              </w:rPr>
              <w:t xml:space="preserve"> </w:t>
            </w:r>
            <w:r w:rsidR="00E4338E">
              <w:rPr>
                <w:b/>
                <w:bCs/>
              </w:rPr>
              <w:t>(sueldo)</w:t>
            </w:r>
            <w:r w:rsidR="00E41CF5">
              <w:rPr>
                <w:b/>
                <w:bCs/>
              </w:rPr>
              <w:t xml:space="preserve"> 1 y 2</w:t>
            </w:r>
          </w:p>
        </w:tc>
      </w:tr>
    </w:tbl>
    <w:tbl>
      <w:tblPr>
        <w:tblStyle w:val="Tablaconcuadrcula"/>
        <w:tblpPr w:leftFromText="141" w:rightFromText="141" w:vertAnchor="text" w:horzAnchor="margin" w:tblpY="413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5D568F" w:rsidRPr="006E3ABB" w14:paraId="6D84C8E7" w14:textId="77777777" w:rsidTr="00994A3D">
        <w:tc>
          <w:tcPr>
            <w:tcW w:w="2972" w:type="dxa"/>
          </w:tcPr>
          <w:p w14:paraId="5BCD842C" w14:textId="77777777" w:rsidR="005D568F" w:rsidRPr="006E3ABB" w:rsidRDefault="005D568F" w:rsidP="00994A3D">
            <w:r w:rsidRPr="006E3ABB">
              <w:t>Concepto</w:t>
            </w:r>
          </w:p>
        </w:tc>
        <w:tc>
          <w:tcPr>
            <w:tcW w:w="2718" w:type="dxa"/>
          </w:tcPr>
          <w:p w14:paraId="765468E4" w14:textId="77777777" w:rsidR="005D568F" w:rsidRPr="006E3ABB" w:rsidRDefault="005D568F" w:rsidP="00994A3D">
            <w:r w:rsidRPr="006E3ABB">
              <w:t>Quien llena</w:t>
            </w:r>
          </w:p>
        </w:tc>
        <w:tc>
          <w:tcPr>
            <w:tcW w:w="1395" w:type="dxa"/>
          </w:tcPr>
          <w:p w14:paraId="1F48FC06" w14:textId="77777777" w:rsidR="005D568F" w:rsidRPr="006E3ABB" w:rsidRDefault="005D568F" w:rsidP="00994A3D">
            <w:pPr>
              <w:spacing w:line="240" w:lineRule="auto"/>
              <w:rPr>
                <w:sz w:val="24"/>
              </w:rPr>
            </w:pPr>
            <w:r w:rsidRPr="006E3ABB">
              <w:t>Pasos a Seguir</w:t>
            </w:r>
          </w:p>
        </w:tc>
        <w:tc>
          <w:tcPr>
            <w:tcW w:w="1743" w:type="dxa"/>
          </w:tcPr>
          <w:p w14:paraId="4DF93C22" w14:textId="77777777" w:rsidR="005D568F" w:rsidRPr="006E3ABB" w:rsidRDefault="005D568F" w:rsidP="00994A3D">
            <w:pPr>
              <w:spacing w:line="240" w:lineRule="auto"/>
            </w:pPr>
            <w:r w:rsidRPr="006E3ABB">
              <w:t>Mandatorio (SI/NO)</w:t>
            </w:r>
          </w:p>
        </w:tc>
      </w:tr>
      <w:tr w:rsidR="005D568F" w:rsidRPr="006E3ABB" w14:paraId="67A5B431" w14:textId="77777777" w:rsidTr="00994A3D">
        <w:tc>
          <w:tcPr>
            <w:tcW w:w="2972" w:type="dxa"/>
          </w:tcPr>
          <w:p w14:paraId="1A1C3CFB" w14:textId="77777777" w:rsidR="005D568F" w:rsidRPr="006E3ABB" w:rsidRDefault="005D568F" w:rsidP="00994A3D">
            <w:r w:rsidRPr="006E3ABB">
              <w:t>Carta Porte</w:t>
            </w:r>
          </w:p>
        </w:tc>
        <w:tc>
          <w:tcPr>
            <w:tcW w:w="2718" w:type="dxa"/>
          </w:tcPr>
          <w:p w14:paraId="485C34C9" w14:textId="77777777" w:rsidR="005D568F" w:rsidRPr="006E3ABB" w:rsidRDefault="005D568F" w:rsidP="00994A3D">
            <w:r w:rsidRPr="006E3ABB">
              <w:t>Operador</w:t>
            </w:r>
          </w:p>
        </w:tc>
        <w:tc>
          <w:tcPr>
            <w:tcW w:w="1395" w:type="dxa"/>
          </w:tcPr>
          <w:p w14:paraId="1461E76D" w14:textId="77777777" w:rsidR="005D568F" w:rsidRPr="006E3ABB" w:rsidRDefault="005D568F" w:rsidP="00994A3D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0AF8035D" w14:textId="77777777" w:rsidR="005D568F" w:rsidRPr="006E3ABB" w:rsidRDefault="005D568F" w:rsidP="00994A3D">
            <w:pPr>
              <w:spacing w:line="240" w:lineRule="auto"/>
            </w:pPr>
            <w:r w:rsidRPr="006E3ABB">
              <w:t>SI</w:t>
            </w:r>
          </w:p>
        </w:tc>
      </w:tr>
      <w:tr w:rsidR="005D568F" w:rsidRPr="006E3ABB" w14:paraId="3AC44D8E" w14:textId="77777777" w:rsidTr="00994A3D">
        <w:tc>
          <w:tcPr>
            <w:tcW w:w="2972" w:type="dxa"/>
          </w:tcPr>
          <w:p w14:paraId="5AFE987C" w14:textId="77777777" w:rsidR="005D568F" w:rsidRPr="006E3ABB" w:rsidRDefault="005D568F" w:rsidP="00994A3D">
            <w:r w:rsidRPr="006E3ABB">
              <w:t>Monto</w:t>
            </w:r>
          </w:p>
        </w:tc>
        <w:tc>
          <w:tcPr>
            <w:tcW w:w="2718" w:type="dxa"/>
          </w:tcPr>
          <w:p w14:paraId="742CC155" w14:textId="51AE67D0" w:rsidR="005D568F" w:rsidRPr="006E3ABB" w:rsidRDefault="006E3ABB" w:rsidP="00994A3D">
            <w:r>
              <w:t xml:space="preserve">Supervisor de sueldos </w:t>
            </w:r>
          </w:p>
        </w:tc>
        <w:tc>
          <w:tcPr>
            <w:tcW w:w="1395" w:type="dxa"/>
          </w:tcPr>
          <w:p w14:paraId="7401D67B" w14:textId="01C56CDF" w:rsidR="005D568F" w:rsidRPr="006E3ABB" w:rsidRDefault="00133B45" w:rsidP="00994A3D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058E2F96" w14:textId="77777777" w:rsidR="005D568F" w:rsidRPr="006E3ABB" w:rsidRDefault="005D568F" w:rsidP="00994A3D">
            <w:pPr>
              <w:spacing w:line="240" w:lineRule="auto"/>
            </w:pPr>
            <w:r w:rsidRPr="006E3ABB">
              <w:t>SI</w:t>
            </w:r>
          </w:p>
        </w:tc>
      </w:tr>
      <w:tr w:rsidR="005D568F" w:rsidRPr="006E3ABB" w14:paraId="086E22E2" w14:textId="77777777" w:rsidTr="00994A3D">
        <w:tc>
          <w:tcPr>
            <w:tcW w:w="2972" w:type="dxa"/>
          </w:tcPr>
          <w:p w14:paraId="17E0260B" w14:textId="77777777" w:rsidR="005D568F" w:rsidRPr="006E3ABB" w:rsidRDefault="005D568F" w:rsidP="00994A3D">
            <w:r w:rsidRPr="006E3ABB">
              <w:t>Concepto</w:t>
            </w:r>
          </w:p>
        </w:tc>
        <w:tc>
          <w:tcPr>
            <w:tcW w:w="2718" w:type="dxa"/>
          </w:tcPr>
          <w:p w14:paraId="0D20253A" w14:textId="77777777" w:rsidR="005D568F" w:rsidRPr="006E3ABB" w:rsidRDefault="005D568F" w:rsidP="00994A3D">
            <w:r w:rsidRPr="006E3ABB">
              <w:t>Operador</w:t>
            </w:r>
          </w:p>
        </w:tc>
        <w:tc>
          <w:tcPr>
            <w:tcW w:w="1395" w:type="dxa"/>
          </w:tcPr>
          <w:p w14:paraId="2540E283" w14:textId="77777777" w:rsidR="005D568F" w:rsidRPr="006E3ABB" w:rsidRDefault="005D568F" w:rsidP="00994A3D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453E7728" w14:textId="77777777" w:rsidR="005D568F" w:rsidRPr="006E3ABB" w:rsidRDefault="005D568F" w:rsidP="00994A3D">
            <w:pPr>
              <w:spacing w:line="240" w:lineRule="auto"/>
            </w:pPr>
            <w:r w:rsidRPr="006E3ABB">
              <w:t>SI</w:t>
            </w:r>
          </w:p>
        </w:tc>
      </w:tr>
      <w:tr w:rsidR="005D568F" w:rsidRPr="006E3ABB" w14:paraId="55BFC196" w14:textId="77777777" w:rsidTr="00994A3D">
        <w:tc>
          <w:tcPr>
            <w:tcW w:w="2972" w:type="dxa"/>
          </w:tcPr>
          <w:p w14:paraId="043CFA6B" w14:textId="77777777" w:rsidR="005D568F" w:rsidRPr="006E3ABB" w:rsidRDefault="005D568F" w:rsidP="00994A3D">
            <w:r w:rsidRPr="006E3ABB">
              <w:t>ECO TRACTO</w:t>
            </w:r>
          </w:p>
        </w:tc>
        <w:tc>
          <w:tcPr>
            <w:tcW w:w="2718" w:type="dxa"/>
          </w:tcPr>
          <w:p w14:paraId="325F84D5" w14:textId="0D77BCFB" w:rsidR="005D568F" w:rsidRPr="006E3ABB" w:rsidRDefault="006E3ABB" w:rsidP="00994A3D">
            <w:r>
              <w:t>Datos en aplicación</w:t>
            </w:r>
          </w:p>
        </w:tc>
        <w:tc>
          <w:tcPr>
            <w:tcW w:w="1395" w:type="dxa"/>
          </w:tcPr>
          <w:p w14:paraId="1577AE6E" w14:textId="0CBE9491" w:rsidR="005D568F" w:rsidRPr="006E3ABB" w:rsidRDefault="005D568F" w:rsidP="00994A3D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2B6B7DA4" w14:textId="77777777" w:rsidR="005D568F" w:rsidRPr="006E3ABB" w:rsidRDefault="005D568F" w:rsidP="00994A3D">
            <w:pPr>
              <w:spacing w:line="240" w:lineRule="auto"/>
            </w:pPr>
            <w:r w:rsidRPr="006E3ABB">
              <w:t>SI</w:t>
            </w:r>
          </w:p>
        </w:tc>
      </w:tr>
      <w:tr w:rsidR="006E3ABB" w:rsidRPr="006E3ABB" w14:paraId="6A196212" w14:textId="77777777" w:rsidTr="00994A3D">
        <w:tc>
          <w:tcPr>
            <w:tcW w:w="2972" w:type="dxa"/>
          </w:tcPr>
          <w:p w14:paraId="38727C7F" w14:textId="77777777" w:rsidR="006E3ABB" w:rsidRPr="006E3ABB" w:rsidRDefault="006E3ABB" w:rsidP="006E3ABB">
            <w:r w:rsidRPr="006E3ABB">
              <w:t>Nombre Operador</w:t>
            </w:r>
          </w:p>
        </w:tc>
        <w:tc>
          <w:tcPr>
            <w:tcW w:w="2718" w:type="dxa"/>
          </w:tcPr>
          <w:p w14:paraId="1B1EE849" w14:textId="5F0891C3" w:rsidR="006E3ABB" w:rsidRPr="006E3ABB" w:rsidRDefault="006E3ABB" w:rsidP="006E3ABB">
            <w:r>
              <w:t>Datos en aplicación</w:t>
            </w:r>
          </w:p>
        </w:tc>
        <w:tc>
          <w:tcPr>
            <w:tcW w:w="1395" w:type="dxa"/>
          </w:tcPr>
          <w:p w14:paraId="0BC1EB53" w14:textId="065633BB" w:rsidR="006E3ABB" w:rsidRPr="006E3ABB" w:rsidRDefault="006E3ABB" w:rsidP="006E3ABB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296D8879" w14:textId="77777777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  <w:tr w:rsidR="006E3ABB" w:rsidRPr="006E3ABB" w14:paraId="382ED9AB" w14:textId="77777777" w:rsidTr="00994A3D">
        <w:tc>
          <w:tcPr>
            <w:tcW w:w="2972" w:type="dxa"/>
          </w:tcPr>
          <w:p w14:paraId="6AD43DC1" w14:textId="77777777" w:rsidR="006E3ABB" w:rsidRPr="006E3ABB" w:rsidRDefault="006E3ABB" w:rsidP="006E3ABB">
            <w:r w:rsidRPr="006E3ABB">
              <w:t>Fecha</w:t>
            </w:r>
          </w:p>
        </w:tc>
        <w:tc>
          <w:tcPr>
            <w:tcW w:w="2718" w:type="dxa"/>
          </w:tcPr>
          <w:p w14:paraId="6B52008F" w14:textId="77777777" w:rsidR="006E3ABB" w:rsidRPr="006E3ABB" w:rsidRDefault="006E3ABB" w:rsidP="006E3ABB">
            <w:r w:rsidRPr="006E3ABB">
              <w:t>Operador</w:t>
            </w:r>
          </w:p>
        </w:tc>
        <w:tc>
          <w:tcPr>
            <w:tcW w:w="1395" w:type="dxa"/>
          </w:tcPr>
          <w:p w14:paraId="43EC5A12" w14:textId="77777777" w:rsidR="006E3ABB" w:rsidRPr="006E3ABB" w:rsidRDefault="006E3ABB" w:rsidP="006E3AB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5D484293" w14:textId="77777777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  <w:tr w:rsidR="006E3ABB" w:rsidRPr="006E3ABB" w14:paraId="1B7EF85F" w14:textId="77777777" w:rsidTr="00994A3D">
        <w:tc>
          <w:tcPr>
            <w:tcW w:w="2972" w:type="dxa"/>
          </w:tcPr>
          <w:p w14:paraId="78614DE8" w14:textId="77777777" w:rsidR="006E3ABB" w:rsidRPr="006E3ABB" w:rsidRDefault="006E3ABB" w:rsidP="006E3ABB">
            <w:r w:rsidRPr="006E3ABB">
              <w:t>Ruta Viaje (Ida o Vuelta)</w:t>
            </w:r>
          </w:p>
        </w:tc>
        <w:tc>
          <w:tcPr>
            <w:tcW w:w="2718" w:type="dxa"/>
          </w:tcPr>
          <w:p w14:paraId="47F6C6D9" w14:textId="77777777" w:rsidR="006E3ABB" w:rsidRPr="006E3ABB" w:rsidRDefault="006E3ABB" w:rsidP="006E3ABB">
            <w:r w:rsidRPr="006E3ABB">
              <w:t>Operador</w:t>
            </w:r>
          </w:p>
        </w:tc>
        <w:tc>
          <w:tcPr>
            <w:tcW w:w="1395" w:type="dxa"/>
          </w:tcPr>
          <w:p w14:paraId="61375F8D" w14:textId="77777777" w:rsidR="006E3ABB" w:rsidRPr="006E3ABB" w:rsidRDefault="006E3ABB" w:rsidP="006E3AB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24599391" w14:textId="77777777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  <w:tr w:rsidR="006E3ABB" w:rsidRPr="006E3ABB" w14:paraId="17D72E08" w14:textId="77777777" w:rsidTr="00994A3D">
        <w:tc>
          <w:tcPr>
            <w:tcW w:w="2972" w:type="dxa"/>
          </w:tcPr>
          <w:p w14:paraId="710B0E0E" w14:textId="77777777" w:rsidR="006E3ABB" w:rsidRPr="006E3ABB" w:rsidRDefault="006E3ABB" w:rsidP="006E3ABB">
            <w:r w:rsidRPr="006E3ABB">
              <w:t>Firma Autoriza</w:t>
            </w:r>
          </w:p>
        </w:tc>
        <w:tc>
          <w:tcPr>
            <w:tcW w:w="2718" w:type="dxa"/>
          </w:tcPr>
          <w:p w14:paraId="50271C1B" w14:textId="143280E6" w:rsidR="006E3ABB" w:rsidRPr="006E3ABB" w:rsidRDefault="006E3ABB" w:rsidP="006E3ABB">
            <w:r w:rsidRPr="006E3ABB">
              <w:t>Supervisor de Sueldos</w:t>
            </w:r>
          </w:p>
        </w:tc>
        <w:tc>
          <w:tcPr>
            <w:tcW w:w="1395" w:type="dxa"/>
          </w:tcPr>
          <w:p w14:paraId="076E1CBE" w14:textId="77777777" w:rsidR="006E3ABB" w:rsidRPr="006E3ABB" w:rsidRDefault="006E3ABB" w:rsidP="006E3AB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26514BD7" w14:textId="1BA74830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  <w:tr w:rsidR="006E3ABB" w:rsidRPr="006E3ABB" w14:paraId="3B79D2A5" w14:textId="77777777" w:rsidTr="00994A3D">
        <w:tc>
          <w:tcPr>
            <w:tcW w:w="2972" w:type="dxa"/>
          </w:tcPr>
          <w:p w14:paraId="350DA1DA" w14:textId="77777777" w:rsidR="006E3ABB" w:rsidRPr="006E3ABB" w:rsidRDefault="006E3ABB" w:rsidP="006E3ABB">
            <w:r w:rsidRPr="006E3ABB">
              <w:t>Firma Operador</w:t>
            </w:r>
          </w:p>
        </w:tc>
        <w:tc>
          <w:tcPr>
            <w:tcW w:w="2718" w:type="dxa"/>
          </w:tcPr>
          <w:p w14:paraId="670703D5" w14:textId="77777777" w:rsidR="006E3ABB" w:rsidRPr="006E3ABB" w:rsidRDefault="006E3ABB" w:rsidP="006E3ABB">
            <w:r w:rsidRPr="006E3ABB">
              <w:t>Operador</w:t>
            </w:r>
          </w:p>
        </w:tc>
        <w:tc>
          <w:tcPr>
            <w:tcW w:w="1395" w:type="dxa"/>
          </w:tcPr>
          <w:p w14:paraId="132AE1D7" w14:textId="77777777" w:rsidR="006E3ABB" w:rsidRPr="006E3ABB" w:rsidRDefault="006E3ABB" w:rsidP="006E3AB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6F26B850" w14:textId="7B890ABD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  <w:tr w:rsidR="006E3ABB" w:rsidRPr="006E3ABB" w14:paraId="38012F3C" w14:textId="77777777" w:rsidTr="00994A3D">
        <w:tc>
          <w:tcPr>
            <w:tcW w:w="2972" w:type="dxa"/>
          </w:tcPr>
          <w:p w14:paraId="4B92C7E7" w14:textId="77777777" w:rsidR="006E3ABB" w:rsidRPr="006E3ABB" w:rsidRDefault="006E3ABB" w:rsidP="006E3ABB">
            <w:r w:rsidRPr="006E3ABB">
              <w:t>Sello de Revisión</w:t>
            </w:r>
          </w:p>
        </w:tc>
        <w:tc>
          <w:tcPr>
            <w:tcW w:w="2718" w:type="dxa"/>
          </w:tcPr>
          <w:p w14:paraId="590BB917" w14:textId="77777777" w:rsidR="006E3ABB" w:rsidRPr="006E3ABB" w:rsidRDefault="006E3ABB" w:rsidP="006E3ABB">
            <w:r w:rsidRPr="006E3ABB">
              <w:t>Supervisor de Sueldos</w:t>
            </w:r>
          </w:p>
        </w:tc>
        <w:tc>
          <w:tcPr>
            <w:tcW w:w="1395" w:type="dxa"/>
          </w:tcPr>
          <w:p w14:paraId="31C88ED5" w14:textId="179DD89C" w:rsidR="006E3ABB" w:rsidRPr="006E3ABB" w:rsidRDefault="006E3ABB" w:rsidP="006E3AB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761C554C" w14:textId="536DE26E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</w:tbl>
    <w:p w14:paraId="3C9630DA" w14:textId="577BB7A2" w:rsidR="00601224" w:rsidRPr="006E3ABB" w:rsidRDefault="00601224" w:rsidP="005D568F"/>
    <w:p w14:paraId="0E1C4931" w14:textId="77777777" w:rsidR="005D568F" w:rsidRPr="006E3ABB" w:rsidRDefault="005D568F" w:rsidP="005D568F"/>
    <w:p w14:paraId="598BB4E9" w14:textId="77777777" w:rsidR="005D568F" w:rsidRPr="006E3ABB" w:rsidRDefault="005D568F" w:rsidP="005D568F"/>
    <w:p w14:paraId="528A5EAE" w14:textId="77777777" w:rsidR="005D568F" w:rsidRPr="006E3ABB" w:rsidRDefault="005D568F" w:rsidP="005D568F"/>
    <w:p w14:paraId="5B41BF2A" w14:textId="77777777" w:rsidR="005D568F" w:rsidRPr="006E3ABB" w:rsidRDefault="005D568F" w:rsidP="005D568F"/>
    <w:p w14:paraId="7B94E832" w14:textId="77777777" w:rsidR="005D568F" w:rsidRPr="006E3ABB" w:rsidRDefault="005D568F" w:rsidP="005D568F"/>
    <w:p w14:paraId="0CD1861F" w14:textId="77777777" w:rsidR="005D568F" w:rsidRPr="006E3ABB" w:rsidRDefault="005D568F" w:rsidP="005D568F"/>
    <w:p w14:paraId="3E552E11" w14:textId="77777777" w:rsidR="005D568F" w:rsidRPr="006E3ABB" w:rsidRDefault="005D568F" w:rsidP="005D568F"/>
    <w:p w14:paraId="5B6D5BFB" w14:textId="77777777" w:rsidR="005D568F" w:rsidRPr="006E3ABB" w:rsidRDefault="005D568F" w:rsidP="005D568F"/>
    <w:p w14:paraId="67909DE3" w14:textId="77777777" w:rsidR="005D568F" w:rsidRPr="006E3ABB" w:rsidRDefault="005D568F" w:rsidP="005D568F"/>
    <w:p w14:paraId="2C195860" w14:textId="77777777" w:rsidR="005D568F" w:rsidRPr="006E3ABB" w:rsidRDefault="005D568F" w:rsidP="005D568F"/>
    <w:p w14:paraId="789D32A5" w14:textId="77777777" w:rsidR="005D568F" w:rsidRPr="006E3ABB" w:rsidRDefault="005D568F" w:rsidP="005D568F"/>
    <w:p w14:paraId="2248BF4A" w14:textId="77777777" w:rsidR="005D568F" w:rsidRPr="006E3ABB" w:rsidRDefault="005D568F" w:rsidP="005D568F"/>
    <w:p w14:paraId="1E45F84B" w14:textId="77777777" w:rsidR="005D568F" w:rsidRPr="006E3ABB" w:rsidRDefault="005D568F" w:rsidP="005D568F"/>
    <w:p w14:paraId="74E459FD" w14:textId="77777777" w:rsidR="005D568F" w:rsidRPr="006E3ABB" w:rsidRDefault="005D568F" w:rsidP="005D568F"/>
    <w:p w14:paraId="4089E5E1" w14:textId="77777777" w:rsidR="007F293D" w:rsidRPr="006E3ABB" w:rsidRDefault="007F293D" w:rsidP="005D568F"/>
    <w:p w14:paraId="38290D9D" w14:textId="77777777" w:rsidR="007F293D" w:rsidRPr="006E3ABB" w:rsidRDefault="007F293D" w:rsidP="005D568F"/>
    <w:p w14:paraId="7603C8DB" w14:textId="77777777" w:rsidR="007F293D" w:rsidRPr="006E3ABB" w:rsidRDefault="007F293D" w:rsidP="005D568F"/>
    <w:p w14:paraId="733002B0" w14:textId="77777777" w:rsidR="007F293D" w:rsidRPr="006E3ABB" w:rsidRDefault="007F293D" w:rsidP="005D568F"/>
    <w:p w14:paraId="4EB59402" w14:textId="28A9B65D" w:rsidR="005D568F" w:rsidRPr="006E3ABB" w:rsidRDefault="005D568F" w:rsidP="005D568F"/>
    <w:p w14:paraId="203469E3" w14:textId="77777777" w:rsidR="005D568F" w:rsidRPr="006E3ABB" w:rsidRDefault="005D568F" w:rsidP="005D568F"/>
    <w:p w14:paraId="3E717F08" w14:textId="5FF39663" w:rsidR="005D568F" w:rsidRPr="006E3ABB" w:rsidRDefault="007F293D" w:rsidP="005D568F">
      <w:r w:rsidRPr="006E3ABB">
        <w:rPr>
          <w:noProof/>
        </w:rPr>
        <w:drawing>
          <wp:inline distT="0" distB="0" distL="0" distR="0" wp14:anchorId="1EDD3F31" wp14:editId="778E9CF9">
            <wp:extent cx="4286250" cy="2777849"/>
            <wp:effectExtent l="0" t="0" r="0" b="3810"/>
            <wp:docPr id="18104725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725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1287" cy="278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8509" w14:textId="77777777" w:rsidR="007F293D" w:rsidRPr="006E3ABB" w:rsidRDefault="007F293D" w:rsidP="005D568F"/>
    <w:p w14:paraId="559DC34D" w14:textId="77777777" w:rsidR="007F293D" w:rsidRPr="006E3ABB" w:rsidRDefault="007F293D" w:rsidP="007F293D">
      <w:r w:rsidRPr="006E3ABB">
        <w:t>Reglas del documento:</w:t>
      </w:r>
    </w:p>
    <w:p w14:paraId="205A5257" w14:textId="63102FAF" w:rsidR="007F293D" w:rsidRPr="006E3ABB" w:rsidRDefault="007F293D" w:rsidP="007F293D">
      <w:r w:rsidRPr="006E3ABB">
        <w:t xml:space="preserve">1.- Validar que los campos obligatorios </w:t>
      </w:r>
      <w:r w:rsidR="006E3ABB" w:rsidRPr="006E3ABB">
        <w:t>estén</w:t>
      </w:r>
      <w:r w:rsidRPr="006E3ABB">
        <w:t xml:space="preserve"> con datos.</w:t>
      </w:r>
    </w:p>
    <w:p w14:paraId="4415A6A0" w14:textId="1DDBD569" w:rsidR="007F293D" w:rsidRDefault="007F293D" w:rsidP="007F293D">
      <w:r w:rsidRPr="006E3ABB">
        <w:t>2.- Se necesita la carta de instrucciones, sello, firma o folios de recibido</w:t>
      </w:r>
      <w:r w:rsidR="009C25EE">
        <w:t>.</w:t>
      </w:r>
    </w:p>
    <w:p w14:paraId="3658B3EC" w14:textId="4A95D9EB" w:rsidR="00220E27" w:rsidRDefault="00220E27" w:rsidP="007F293D">
      <w:r>
        <w:t>3.- Se validan horarios con sistema GPS.</w:t>
      </w:r>
    </w:p>
    <w:p w14:paraId="34D0E418" w14:textId="255C3D55" w:rsidR="00220E27" w:rsidRPr="006E3ABB" w:rsidRDefault="00220E27" w:rsidP="007F293D">
      <w:r>
        <w:t>4.- Que no haya cobro de demora en carga del mismo viaje o se cumplan las 50 horas entre carga y descarga</w:t>
      </w:r>
    </w:p>
    <w:p w14:paraId="2F58D996" w14:textId="77777777" w:rsidR="007F293D" w:rsidRPr="006E3ABB" w:rsidRDefault="007F293D" w:rsidP="005D568F"/>
    <w:p w14:paraId="5CD247ED" w14:textId="77777777" w:rsidR="007F293D" w:rsidRPr="006E3ABB" w:rsidRDefault="007F293D" w:rsidP="005D568F"/>
    <w:tbl>
      <w:tblPr>
        <w:tblStyle w:val="Tablaconcuadrcula"/>
        <w:tblpPr w:leftFromText="141" w:rightFromText="141" w:vertAnchor="text" w:horzAnchor="margin" w:tblpY="413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5D568F" w:rsidRPr="006E3ABB" w14:paraId="6E08F9E4" w14:textId="77777777" w:rsidTr="00994A3D">
        <w:tc>
          <w:tcPr>
            <w:tcW w:w="2972" w:type="dxa"/>
          </w:tcPr>
          <w:p w14:paraId="46460838" w14:textId="77777777" w:rsidR="005D568F" w:rsidRPr="006E3ABB" w:rsidRDefault="005D568F" w:rsidP="00994A3D">
            <w:r w:rsidRPr="006E3ABB">
              <w:t>Concepto</w:t>
            </w:r>
          </w:p>
        </w:tc>
        <w:tc>
          <w:tcPr>
            <w:tcW w:w="2718" w:type="dxa"/>
          </w:tcPr>
          <w:p w14:paraId="07B628E2" w14:textId="77777777" w:rsidR="005D568F" w:rsidRPr="006E3ABB" w:rsidRDefault="005D568F" w:rsidP="00994A3D">
            <w:r w:rsidRPr="006E3ABB">
              <w:t>Quien llena</w:t>
            </w:r>
          </w:p>
        </w:tc>
        <w:tc>
          <w:tcPr>
            <w:tcW w:w="1395" w:type="dxa"/>
          </w:tcPr>
          <w:p w14:paraId="724B2616" w14:textId="77777777" w:rsidR="005D568F" w:rsidRPr="006E3ABB" w:rsidRDefault="005D568F" w:rsidP="00994A3D">
            <w:pPr>
              <w:spacing w:line="240" w:lineRule="auto"/>
              <w:rPr>
                <w:sz w:val="24"/>
              </w:rPr>
            </w:pPr>
            <w:r w:rsidRPr="006E3ABB">
              <w:t>Pasos a Seguir</w:t>
            </w:r>
          </w:p>
        </w:tc>
        <w:tc>
          <w:tcPr>
            <w:tcW w:w="1743" w:type="dxa"/>
          </w:tcPr>
          <w:p w14:paraId="48011ED7" w14:textId="77777777" w:rsidR="005D568F" w:rsidRPr="006E3ABB" w:rsidRDefault="005D568F" w:rsidP="00994A3D">
            <w:pPr>
              <w:spacing w:line="240" w:lineRule="auto"/>
            </w:pPr>
            <w:r w:rsidRPr="006E3ABB">
              <w:t>Mandatorio (SI/NO)</w:t>
            </w:r>
          </w:p>
        </w:tc>
      </w:tr>
      <w:tr w:rsidR="005D568F" w:rsidRPr="006E3ABB" w14:paraId="249E039D" w14:textId="77777777" w:rsidTr="00994A3D">
        <w:tc>
          <w:tcPr>
            <w:tcW w:w="2972" w:type="dxa"/>
          </w:tcPr>
          <w:p w14:paraId="69678D39" w14:textId="77777777" w:rsidR="005D568F" w:rsidRPr="006E3ABB" w:rsidRDefault="005D568F" w:rsidP="00994A3D">
            <w:r w:rsidRPr="006E3ABB">
              <w:t>Carta Porte</w:t>
            </w:r>
          </w:p>
        </w:tc>
        <w:tc>
          <w:tcPr>
            <w:tcW w:w="2718" w:type="dxa"/>
          </w:tcPr>
          <w:p w14:paraId="44A1A50A" w14:textId="77777777" w:rsidR="005D568F" w:rsidRPr="006E3ABB" w:rsidRDefault="005D568F" w:rsidP="00994A3D">
            <w:r w:rsidRPr="006E3ABB">
              <w:t>Operador</w:t>
            </w:r>
          </w:p>
        </w:tc>
        <w:tc>
          <w:tcPr>
            <w:tcW w:w="1395" w:type="dxa"/>
          </w:tcPr>
          <w:p w14:paraId="0845489A" w14:textId="77777777" w:rsidR="005D568F" w:rsidRPr="006E3ABB" w:rsidRDefault="005D568F" w:rsidP="00994A3D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64FEF8DC" w14:textId="77777777" w:rsidR="005D568F" w:rsidRPr="006E3ABB" w:rsidRDefault="005D568F" w:rsidP="00994A3D">
            <w:pPr>
              <w:spacing w:line="240" w:lineRule="auto"/>
            </w:pPr>
            <w:r w:rsidRPr="006E3ABB">
              <w:t>SI</w:t>
            </w:r>
          </w:p>
        </w:tc>
      </w:tr>
      <w:tr w:rsidR="005D568F" w:rsidRPr="006E3ABB" w14:paraId="32959D20" w14:textId="77777777" w:rsidTr="00994A3D">
        <w:tc>
          <w:tcPr>
            <w:tcW w:w="2972" w:type="dxa"/>
          </w:tcPr>
          <w:p w14:paraId="5CFD62E5" w14:textId="77777777" w:rsidR="005D568F" w:rsidRPr="006E3ABB" w:rsidRDefault="005D568F" w:rsidP="00994A3D">
            <w:r w:rsidRPr="006E3ABB">
              <w:t>Monto</w:t>
            </w:r>
          </w:p>
        </w:tc>
        <w:tc>
          <w:tcPr>
            <w:tcW w:w="2718" w:type="dxa"/>
          </w:tcPr>
          <w:p w14:paraId="7FC7C241" w14:textId="15E6F69C" w:rsidR="005D568F" w:rsidRPr="006E3ABB" w:rsidRDefault="006E3ABB" w:rsidP="00994A3D">
            <w:r w:rsidRPr="006E3ABB">
              <w:t>Supervisor de Sueldos</w:t>
            </w:r>
          </w:p>
        </w:tc>
        <w:tc>
          <w:tcPr>
            <w:tcW w:w="1395" w:type="dxa"/>
          </w:tcPr>
          <w:p w14:paraId="2D743A5D" w14:textId="28CF0867" w:rsidR="005D568F" w:rsidRPr="006E3ABB" w:rsidRDefault="00133B45" w:rsidP="00994A3D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5EEFDA46" w14:textId="77777777" w:rsidR="005D568F" w:rsidRPr="006E3ABB" w:rsidRDefault="005D568F" w:rsidP="00994A3D">
            <w:pPr>
              <w:spacing w:line="240" w:lineRule="auto"/>
            </w:pPr>
            <w:r w:rsidRPr="006E3ABB">
              <w:t>SI</w:t>
            </w:r>
          </w:p>
        </w:tc>
      </w:tr>
      <w:tr w:rsidR="005D568F" w:rsidRPr="006E3ABB" w14:paraId="465BF817" w14:textId="77777777" w:rsidTr="00994A3D">
        <w:tc>
          <w:tcPr>
            <w:tcW w:w="2972" w:type="dxa"/>
          </w:tcPr>
          <w:p w14:paraId="30B9AB78" w14:textId="77777777" w:rsidR="005D568F" w:rsidRPr="006E3ABB" w:rsidRDefault="005D568F" w:rsidP="00994A3D">
            <w:r w:rsidRPr="006E3ABB">
              <w:t>Concepto</w:t>
            </w:r>
          </w:p>
        </w:tc>
        <w:tc>
          <w:tcPr>
            <w:tcW w:w="2718" w:type="dxa"/>
          </w:tcPr>
          <w:p w14:paraId="5DF3E213" w14:textId="77777777" w:rsidR="005D568F" w:rsidRPr="006E3ABB" w:rsidRDefault="005D568F" w:rsidP="00994A3D">
            <w:r w:rsidRPr="006E3ABB">
              <w:t>Operador</w:t>
            </w:r>
          </w:p>
        </w:tc>
        <w:tc>
          <w:tcPr>
            <w:tcW w:w="1395" w:type="dxa"/>
          </w:tcPr>
          <w:p w14:paraId="7034D7AE" w14:textId="77777777" w:rsidR="005D568F" w:rsidRPr="006E3ABB" w:rsidRDefault="005D568F" w:rsidP="00994A3D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364313D1" w14:textId="77777777" w:rsidR="005D568F" w:rsidRPr="006E3ABB" w:rsidRDefault="005D568F" w:rsidP="00994A3D">
            <w:pPr>
              <w:spacing w:line="240" w:lineRule="auto"/>
            </w:pPr>
            <w:r w:rsidRPr="006E3ABB">
              <w:t>SI</w:t>
            </w:r>
          </w:p>
        </w:tc>
      </w:tr>
      <w:tr w:rsidR="005D568F" w:rsidRPr="006E3ABB" w14:paraId="756439C3" w14:textId="77777777" w:rsidTr="00994A3D">
        <w:tc>
          <w:tcPr>
            <w:tcW w:w="2972" w:type="dxa"/>
          </w:tcPr>
          <w:p w14:paraId="514968EA" w14:textId="77777777" w:rsidR="005D568F" w:rsidRPr="006E3ABB" w:rsidRDefault="005D568F" w:rsidP="00994A3D">
            <w:r w:rsidRPr="006E3ABB">
              <w:t>ECO TRACTO</w:t>
            </w:r>
          </w:p>
        </w:tc>
        <w:tc>
          <w:tcPr>
            <w:tcW w:w="2718" w:type="dxa"/>
          </w:tcPr>
          <w:p w14:paraId="084ABBB1" w14:textId="5901BAF3" w:rsidR="005D568F" w:rsidRPr="006E3ABB" w:rsidRDefault="006E3ABB" w:rsidP="00994A3D">
            <w:r w:rsidRPr="006E3ABB">
              <w:t>Datos en aplicación</w:t>
            </w:r>
          </w:p>
        </w:tc>
        <w:tc>
          <w:tcPr>
            <w:tcW w:w="1395" w:type="dxa"/>
          </w:tcPr>
          <w:p w14:paraId="360F313F" w14:textId="6CDB328A" w:rsidR="005D568F" w:rsidRPr="006E3ABB" w:rsidRDefault="005D568F" w:rsidP="00994A3D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7FE0FD59" w14:textId="77777777" w:rsidR="005D568F" w:rsidRPr="006E3ABB" w:rsidRDefault="005D568F" w:rsidP="00994A3D">
            <w:pPr>
              <w:spacing w:line="240" w:lineRule="auto"/>
            </w:pPr>
            <w:r w:rsidRPr="006E3ABB">
              <w:t>SI</w:t>
            </w:r>
          </w:p>
        </w:tc>
      </w:tr>
      <w:tr w:rsidR="005D568F" w:rsidRPr="006E3ABB" w14:paraId="6BC301B8" w14:textId="77777777" w:rsidTr="00994A3D">
        <w:tc>
          <w:tcPr>
            <w:tcW w:w="2972" w:type="dxa"/>
          </w:tcPr>
          <w:p w14:paraId="2108E68D" w14:textId="77777777" w:rsidR="005D568F" w:rsidRPr="006E3ABB" w:rsidRDefault="005D568F" w:rsidP="00994A3D">
            <w:r w:rsidRPr="006E3ABB">
              <w:t>Nombre Operador</w:t>
            </w:r>
          </w:p>
        </w:tc>
        <w:tc>
          <w:tcPr>
            <w:tcW w:w="2718" w:type="dxa"/>
          </w:tcPr>
          <w:p w14:paraId="6D817AAC" w14:textId="222FEEA7" w:rsidR="006E3ABB" w:rsidRPr="006E3ABB" w:rsidRDefault="006E3ABB" w:rsidP="00994A3D">
            <w:r w:rsidRPr="006E3ABB">
              <w:t>Datos en aplicación</w:t>
            </w:r>
          </w:p>
        </w:tc>
        <w:tc>
          <w:tcPr>
            <w:tcW w:w="1395" w:type="dxa"/>
          </w:tcPr>
          <w:p w14:paraId="1B4C1551" w14:textId="302EC169" w:rsidR="005D568F" w:rsidRPr="006E3ABB" w:rsidRDefault="005D568F" w:rsidP="00994A3D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50DA8F94" w14:textId="77777777" w:rsidR="005D568F" w:rsidRPr="006E3ABB" w:rsidRDefault="005D568F" w:rsidP="00994A3D">
            <w:pPr>
              <w:spacing w:line="240" w:lineRule="auto"/>
            </w:pPr>
            <w:r w:rsidRPr="006E3ABB">
              <w:t>SI</w:t>
            </w:r>
          </w:p>
        </w:tc>
      </w:tr>
      <w:tr w:rsidR="005D568F" w:rsidRPr="006E3ABB" w14:paraId="6280EED0" w14:textId="77777777" w:rsidTr="00994A3D">
        <w:tc>
          <w:tcPr>
            <w:tcW w:w="2972" w:type="dxa"/>
          </w:tcPr>
          <w:p w14:paraId="3325F1B2" w14:textId="77777777" w:rsidR="005D568F" w:rsidRPr="006E3ABB" w:rsidRDefault="005D568F" w:rsidP="00994A3D">
            <w:r w:rsidRPr="006E3ABB">
              <w:t>Fecha</w:t>
            </w:r>
          </w:p>
        </w:tc>
        <w:tc>
          <w:tcPr>
            <w:tcW w:w="2718" w:type="dxa"/>
          </w:tcPr>
          <w:p w14:paraId="51B60B43" w14:textId="77777777" w:rsidR="005D568F" w:rsidRPr="006E3ABB" w:rsidRDefault="005D568F" w:rsidP="00994A3D">
            <w:r w:rsidRPr="006E3ABB">
              <w:t>Operador</w:t>
            </w:r>
          </w:p>
        </w:tc>
        <w:tc>
          <w:tcPr>
            <w:tcW w:w="1395" w:type="dxa"/>
          </w:tcPr>
          <w:p w14:paraId="4FDADBC3" w14:textId="77777777" w:rsidR="005D568F" w:rsidRPr="006E3ABB" w:rsidRDefault="005D568F" w:rsidP="00994A3D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1A2D9A30" w14:textId="77777777" w:rsidR="005D568F" w:rsidRPr="006E3ABB" w:rsidRDefault="005D568F" w:rsidP="00994A3D">
            <w:pPr>
              <w:spacing w:line="240" w:lineRule="auto"/>
            </w:pPr>
            <w:r w:rsidRPr="006E3ABB">
              <w:t>SI</w:t>
            </w:r>
          </w:p>
        </w:tc>
      </w:tr>
      <w:tr w:rsidR="005D568F" w:rsidRPr="006E3ABB" w14:paraId="60F022CA" w14:textId="77777777" w:rsidTr="00994A3D">
        <w:tc>
          <w:tcPr>
            <w:tcW w:w="2972" w:type="dxa"/>
          </w:tcPr>
          <w:p w14:paraId="0756976E" w14:textId="77777777" w:rsidR="005D568F" w:rsidRPr="006E3ABB" w:rsidRDefault="005D568F" w:rsidP="00994A3D">
            <w:r w:rsidRPr="006E3ABB">
              <w:t>Ruta Viaje (Ida o Vuelta)</w:t>
            </w:r>
          </w:p>
        </w:tc>
        <w:tc>
          <w:tcPr>
            <w:tcW w:w="2718" w:type="dxa"/>
          </w:tcPr>
          <w:p w14:paraId="1FFBFFB9" w14:textId="77777777" w:rsidR="005D568F" w:rsidRPr="006E3ABB" w:rsidRDefault="005D568F" w:rsidP="00994A3D">
            <w:r w:rsidRPr="006E3ABB">
              <w:t>Operador</w:t>
            </w:r>
          </w:p>
        </w:tc>
        <w:tc>
          <w:tcPr>
            <w:tcW w:w="1395" w:type="dxa"/>
          </w:tcPr>
          <w:p w14:paraId="218E2EDB" w14:textId="77777777" w:rsidR="005D568F" w:rsidRPr="006E3ABB" w:rsidRDefault="005D568F" w:rsidP="00994A3D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66A84872" w14:textId="77777777" w:rsidR="005D568F" w:rsidRPr="006E3ABB" w:rsidRDefault="005D568F" w:rsidP="00994A3D">
            <w:pPr>
              <w:spacing w:line="240" w:lineRule="auto"/>
            </w:pPr>
            <w:r w:rsidRPr="006E3ABB">
              <w:t>SI</w:t>
            </w:r>
          </w:p>
        </w:tc>
      </w:tr>
      <w:tr w:rsidR="005D568F" w:rsidRPr="006E3ABB" w14:paraId="37ADE1D0" w14:textId="77777777" w:rsidTr="00994A3D">
        <w:tc>
          <w:tcPr>
            <w:tcW w:w="2972" w:type="dxa"/>
          </w:tcPr>
          <w:p w14:paraId="7773965E" w14:textId="77777777" w:rsidR="005D568F" w:rsidRPr="006E3ABB" w:rsidRDefault="005D568F" w:rsidP="00994A3D">
            <w:r w:rsidRPr="006E3ABB">
              <w:t>Firma Autoriza</w:t>
            </w:r>
          </w:p>
        </w:tc>
        <w:tc>
          <w:tcPr>
            <w:tcW w:w="2718" w:type="dxa"/>
          </w:tcPr>
          <w:p w14:paraId="285C7F13" w14:textId="77777777" w:rsidR="005D568F" w:rsidRPr="006E3ABB" w:rsidRDefault="005D568F" w:rsidP="00994A3D">
            <w:r w:rsidRPr="006E3ABB">
              <w:t>Supervisor de Sueldos</w:t>
            </w:r>
          </w:p>
        </w:tc>
        <w:tc>
          <w:tcPr>
            <w:tcW w:w="1395" w:type="dxa"/>
          </w:tcPr>
          <w:p w14:paraId="7F83B72B" w14:textId="77777777" w:rsidR="005D568F" w:rsidRPr="006E3ABB" w:rsidRDefault="005D568F" w:rsidP="00994A3D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7B16E075" w14:textId="10BE2FD0" w:rsidR="005D568F" w:rsidRPr="006E3ABB" w:rsidRDefault="00E45DC7" w:rsidP="00994A3D">
            <w:pPr>
              <w:spacing w:line="240" w:lineRule="auto"/>
            </w:pPr>
            <w:r w:rsidRPr="006E3ABB">
              <w:t>SI</w:t>
            </w:r>
          </w:p>
        </w:tc>
      </w:tr>
      <w:tr w:rsidR="005D568F" w:rsidRPr="006E3ABB" w14:paraId="422AFC6B" w14:textId="77777777" w:rsidTr="00994A3D">
        <w:tc>
          <w:tcPr>
            <w:tcW w:w="2972" w:type="dxa"/>
          </w:tcPr>
          <w:p w14:paraId="24BCC567" w14:textId="77777777" w:rsidR="005D568F" w:rsidRPr="006E3ABB" w:rsidRDefault="005D568F" w:rsidP="00994A3D">
            <w:r w:rsidRPr="006E3ABB">
              <w:t>Firma Operador</w:t>
            </w:r>
          </w:p>
        </w:tc>
        <w:tc>
          <w:tcPr>
            <w:tcW w:w="2718" w:type="dxa"/>
          </w:tcPr>
          <w:p w14:paraId="78EDB5EA" w14:textId="77777777" w:rsidR="005D568F" w:rsidRPr="006E3ABB" w:rsidRDefault="005D568F" w:rsidP="00994A3D">
            <w:r w:rsidRPr="006E3ABB">
              <w:t>Operador</w:t>
            </w:r>
          </w:p>
        </w:tc>
        <w:tc>
          <w:tcPr>
            <w:tcW w:w="1395" w:type="dxa"/>
          </w:tcPr>
          <w:p w14:paraId="5268C65F" w14:textId="77777777" w:rsidR="005D568F" w:rsidRPr="006E3ABB" w:rsidRDefault="005D568F" w:rsidP="00994A3D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188F07CD" w14:textId="22CBE40B" w:rsidR="005D568F" w:rsidRPr="006E3ABB" w:rsidRDefault="00E45DC7" w:rsidP="00994A3D">
            <w:pPr>
              <w:spacing w:line="240" w:lineRule="auto"/>
            </w:pPr>
            <w:r w:rsidRPr="006E3ABB">
              <w:t>SI</w:t>
            </w:r>
          </w:p>
        </w:tc>
      </w:tr>
      <w:tr w:rsidR="005D568F" w:rsidRPr="006E3ABB" w14:paraId="5DD2FC02" w14:textId="77777777" w:rsidTr="00994A3D">
        <w:tc>
          <w:tcPr>
            <w:tcW w:w="2972" w:type="dxa"/>
          </w:tcPr>
          <w:p w14:paraId="06227083" w14:textId="77777777" w:rsidR="005D568F" w:rsidRPr="006E3ABB" w:rsidRDefault="005D568F" w:rsidP="00994A3D">
            <w:r w:rsidRPr="006E3ABB">
              <w:t>Sello de Revisión</w:t>
            </w:r>
          </w:p>
        </w:tc>
        <w:tc>
          <w:tcPr>
            <w:tcW w:w="2718" w:type="dxa"/>
          </w:tcPr>
          <w:p w14:paraId="72430AAF" w14:textId="77777777" w:rsidR="005D568F" w:rsidRPr="006E3ABB" w:rsidRDefault="005D568F" w:rsidP="00994A3D">
            <w:r w:rsidRPr="006E3ABB">
              <w:t>Supervisor de Sueldos</w:t>
            </w:r>
          </w:p>
        </w:tc>
        <w:tc>
          <w:tcPr>
            <w:tcW w:w="1395" w:type="dxa"/>
          </w:tcPr>
          <w:p w14:paraId="10FDC527" w14:textId="352F250A" w:rsidR="005D568F" w:rsidRPr="006E3ABB" w:rsidRDefault="007F7CDB" w:rsidP="00994A3D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72811A18" w14:textId="09F49E98" w:rsidR="005D568F" w:rsidRPr="006E3ABB" w:rsidRDefault="00E45DC7" w:rsidP="00994A3D">
            <w:pPr>
              <w:spacing w:line="240" w:lineRule="auto"/>
            </w:pPr>
            <w:r w:rsidRPr="006E3ABB">
              <w:t>SI</w:t>
            </w:r>
          </w:p>
        </w:tc>
      </w:tr>
    </w:tbl>
    <w:tbl>
      <w:tblPr>
        <w:tblpPr w:leftFromText="141" w:rightFromText="141" w:vertAnchor="text" w:horzAnchor="margin" w:tblpY="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7F293D" w:rsidRPr="006E3ABB" w14:paraId="352BE3E2" w14:textId="77777777" w:rsidTr="007F293D">
        <w:trPr>
          <w:trHeight w:val="285"/>
        </w:trPr>
        <w:tc>
          <w:tcPr>
            <w:tcW w:w="8775" w:type="dxa"/>
          </w:tcPr>
          <w:p w14:paraId="5E992BA3" w14:textId="7BA9915B" w:rsidR="007F293D" w:rsidRPr="006E3ABB" w:rsidRDefault="007F293D" w:rsidP="007F293D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 xml:space="preserve">Vale para cobro de demora en </w:t>
            </w:r>
            <w:r w:rsidR="00E4338E" w:rsidRPr="006E3ABB">
              <w:rPr>
                <w:b/>
                <w:bCs/>
              </w:rPr>
              <w:t>descarga (</w:t>
            </w:r>
            <w:r w:rsidR="009E0ECE">
              <w:rPr>
                <w:b/>
                <w:bCs/>
              </w:rPr>
              <w:t>sueldo) 1</w:t>
            </w:r>
            <w:r w:rsidR="00E41CF5">
              <w:rPr>
                <w:b/>
                <w:bCs/>
              </w:rPr>
              <w:t xml:space="preserve"> y 2</w:t>
            </w:r>
          </w:p>
        </w:tc>
      </w:tr>
    </w:tbl>
    <w:p w14:paraId="326B2F2D" w14:textId="77777777" w:rsidR="005D568F" w:rsidRPr="006E3ABB" w:rsidRDefault="005D568F" w:rsidP="005D568F"/>
    <w:p w14:paraId="75849030" w14:textId="77777777" w:rsidR="005D568F" w:rsidRPr="006E3ABB" w:rsidRDefault="005D568F" w:rsidP="005D568F"/>
    <w:p w14:paraId="02407843" w14:textId="77777777" w:rsidR="005D568F" w:rsidRPr="006E3ABB" w:rsidRDefault="005D568F" w:rsidP="005D568F"/>
    <w:p w14:paraId="34DEA531" w14:textId="77777777" w:rsidR="005D568F" w:rsidRPr="006E3ABB" w:rsidRDefault="005D568F" w:rsidP="005D568F"/>
    <w:p w14:paraId="6C6D95C0" w14:textId="77777777" w:rsidR="005D568F" w:rsidRPr="006E3ABB" w:rsidRDefault="005D568F" w:rsidP="005D568F"/>
    <w:p w14:paraId="5ECF8598" w14:textId="77777777" w:rsidR="005D568F" w:rsidRPr="006E3ABB" w:rsidRDefault="005D568F" w:rsidP="005D568F"/>
    <w:p w14:paraId="268D6701" w14:textId="77777777" w:rsidR="005D568F" w:rsidRPr="006E3ABB" w:rsidRDefault="005D568F" w:rsidP="005D568F"/>
    <w:p w14:paraId="5E20EF9B" w14:textId="77777777" w:rsidR="005D568F" w:rsidRPr="006E3ABB" w:rsidRDefault="005D568F" w:rsidP="005D568F"/>
    <w:p w14:paraId="5F20642F" w14:textId="77777777" w:rsidR="005D568F" w:rsidRPr="006E3ABB" w:rsidRDefault="005D568F" w:rsidP="005D568F"/>
    <w:p w14:paraId="2077E1A6" w14:textId="77777777" w:rsidR="005D568F" w:rsidRPr="006E3ABB" w:rsidRDefault="005D568F" w:rsidP="005D568F"/>
    <w:p w14:paraId="6D6C3175" w14:textId="77777777" w:rsidR="005D568F" w:rsidRPr="006E3ABB" w:rsidRDefault="005D568F" w:rsidP="005D568F"/>
    <w:p w14:paraId="56CE0FA8" w14:textId="77777777" w:rsidR="005D568F" w:rsidRPr="006E3ABB" w:rsidRDefault="005D568F" w:rsidP="005D568F"/>
    <w:p w14:paraId="15A29E7D" w14:textId="77777777" w:rsidR="005D568F" w:rsidRPr="006E3ABB" w:rsidRDefault="005D568F" w:rsidP="005D568F"/>
    <w:p w14:paraId="10D6D0E3" w14:textId="77777777" w:rsidR="005D568F" w:rsidRPr="006E3ABB" w:rsidRDefault="005D568F" w:rsidP="005D568F"/>
    <w:p w14:paraId="68F1ACB7" w14:textId="77777777" w:rsidR="005D568F" w:rsidRPr="006E3ABB" w:rsidRDefault="005D568F" w:rsidP="005D568F"/>
    <w:p w14:paraId="1ADD1E50" w14:textId="77777777" w:rsidR="005D568F" w:rsidRPr="006E3ABB" w:rsidRDefault="005D568F" w:rsidP="005D568F"/>
    <w:p w14:paraId="5A5A2B7F" w14:textId="77777777" w:rsidR="005D568F" w:rsidRPr="006E3ABB" w:rsidRDefault="005D568F" w:rsidP="005D568F"/>
    <w:p w14:paraId="49DFDB2C" w14:textId="77777777" w:rsidR="005D568F" w:rsidRPr="006E3ABB" w:rsidRDefault="005D568F" w:rsidP="005D568F"/>
    <w:p w14:paraId="7E04555D" w14:textId="77777777" w:rsidR="005D568F" w:rsidRPr="006E3ABB" w:rsidRDefault="005D568F" w:rsidP="005D568F"/>
    <w:p w14:paraId="03A2DFF8" w14:textId="77777777" w:rsidR="005D568F" w:rsidRPr="006E3ABB" w:rsidRDefault="005D568F" w:rsidP="005D568F"/>
    <w:p w14:paraId="0EDF0321" w14:textId="77777777" w:rsidR="007F7CDB" w:rsidRPr="006E3ABB" w:rsidRDefault="007F7CDB" w:rsidP="005D568F">
      <w:pPr>
        <w:tabs>
          <w:tab w:val="left" w:pos="9630"/>
        </w:tabs>
      </w:pPr>
    </w:p>
    <w:p w14:paraId="5B224EC6" w14:textId="5A22F507" w:rsidR="005D568F" w:rsidRPr="006E3ABB" w:rsidRDefault="007F7CDB" w:rsidP="005D568F">
      <w:pPr>
        <w:tabs>
          <w:tab w:val="left" w:pos="9630"/>
        </w:tabs>
      </w:pPr>
      <w:r w:rsidRPr="006E3ABB">
        <w:rPr>
          <w:noProof/>
        </w:rPr>
        <w:drawing>
          <wp:inline distT="0" distB="0" distL="0" distR="0" wp14:anchorId="0A1EE6A3" wp14:editId="39F36397">
            <wp:extent cx="4067175" cy="3055686"/>
            <wp:effectExtent l="0" t="0" r="0" b="0"/>
            <wp:docPr id="521074519" name="Imagen 1" descr="Imagen que contiene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74519" name="Imagen 1" descr="Imagen que contiene Cart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0849" cy="305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68F" w:rsidRPr="006E3ABB">
        <w:tab/>
      </w:r>
    </w:p>
    <w:p w14:paraId="26903A87" w14:textId="77777777" w:rsidR="007F7CDB" w:rsidRPr="006E3ABB" w:rsidRDefault="007F7CDB" w:rsidP="007F7CDB">
      <w:r w:rsidRPr="006E3ABB">
        <w:t>Reglas del documento:</w:t>
      </w:r>
    </w:p>
    <w:p w14:paraId="5EEE2804" w14:textId="23C7AB48" w:rsidR="00220E27" w:rsidRPr="006E3ABB" w:rsidRDefault="007F7CDB" w:rsidP="007F7CDB">
      <w:r w:rsidRPr="006E3ABB">
        <w:t xml:space="preserve">1.- Validar que los campos obligatorios </w:t>
      </w:r>
      <w:r w:rsidR="009C25EE" w:rsidRPr="006E3ABB">
        <w:t>estén</w:t>
      </w:r>
      <w:r w:rsidRPr="006E3ABB">
        <w:t xml:space="preserve"> con datos.</w:t>
      </w:r>
    </w:p>
    <w:p w14:paraId="0728B511" w14:textId="13061980" w:rsidR="005D568F" w:rsidRDefault="007F7CDB" w:rsidP="009C25EE">
      <w:r w:rsidRPr="006E3ABB">
        <w:t>2.- Se necesita la carta de instrucciones de ida y de regres</w:t>
      </w:r>
      <w:r w:rsidR="002F5F73">
        <w:t>o.</w:t>
      </w:r>
    </w:p>
    <w:p w14:paraId="489C844B" w14:textId="0CA34DFE" w:rsidR="002F5F73" w:rsidRPr="006E3ABB" w:rsidRDefault="002F5F73" w:rsidP="009C25EE">
      <w:r>
        <w:t>3.- Se valida con sello de recibido en viaje de ida y llegada con cliente en GPS.</w:t>
      </w:r>
    </w:p>
    <w:p w14:paraId="640CD767" w14:textId="77777777" w:rsidR="005D568F" w:rsidRPr="006E3ABB" w:rsidRDefault="005D568F" w:rsidP="005D568F">
      <w:pPr>
        <w:tabs>
          <w:tab w:val="left" w:pos="9630"/>
        </w:tabs>
      </w:pPr>
    </w:p>
    <w:tbl>
      <w:tblPr>
        <w:tblpPr w:leftFromText="141" w:rightFromText="141" w:vertAnchor="text" w:horzAnchor="margin" w:tblpY="-22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5D568F" w:rsidRPr="006E3ABB" w14:paraId="6C92A155" w14:textId="77777777" w:rsidTr="00994A3D">
        <w:trPr>
          <w:trHeight w:val="285"/>
        </w:trPr>
        <w:tc>
          <w:tcPr>
            <w:tcW w:w="8775" w:type="dxa"/>
          </w:tcPr>
          <w:p w14:paraId="1B1E1830" w14:textId="0574AFE2" w:rsidR="005D568F" w:rsidRPr="006E3ABB" w:rsidRDefault="005D568F" w:rsidP="00994A3D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>Vale para cobro de</w:t>
            </w:r>
            <w:r w:rsidR="00E45DC7" w:rsidRPr="006E3ABB">
              <w:rPr>
                <w:b/>
                <w:bCs/>
              </w:rPr>
              <w:t xml:space="preserve"> </w:t>
            </w:r>
            <w:r w:rsidR="007F7CDB" w:rsidRPr="006E3ABB">
              <w:rPr>
                <w:b/>
                <w:bCs/>
              </w:rPr>
              <w:t>demora en turn</w:t>
            </w:r>
            <w:r w:rsidR="009E0ECE">
              <w:rPr>
                <w:b/>
                <w:bCs/>
              </w:rPr>
              <w:t>o domestico</w:t>
            </w:r>
            <w:r w:rsidR="007F7CDB" w:rsidRPr="006E3ABB">
              <w:rPr>
                <w:b/>
                <w:bCs/>
              </w:rPr>
              <w:t xml:space="preserve"> y marítimo</w:t>
            </w:r>
            <w:r w:rsidR="00E4338E">
              <w:rPr>
                <w:b/>
                <w:bCs/>
              </w:rPr>
              <w:t xml:space="preserve"> (sueldo)</w:t>
            </w:r>
            <w:r w:rsidR="009E0ECE">
              <w:rPr>
                <w:b/>
                <w:bCs/>
              </w:rPr>
              <w:t xml:space="preserve"> 3</w:t>
            </w:r>
          </w:p>
        </w:tc>
      </w:tr>
    </w:tbl>
    <w:p w14:paraId="5A30BF0C" w14:textId="77777777" w:rsidR="005D568F" w:rsidRPr="006E3ABB" w:rsidRDefault="005D568F" w:rsidP="005D568F">
      <w:pPr>
        <w:tabs>
          <w:tab w:val="left" w:pos="9630"/>
        </w:tabs>
      </w:pPr>
    </w:p>
    <w:tbl>
      <w:tblPr>
        <w:tblStyle w:val="Tablaconcuadrcula"/>
        <w:tblpPr w:leftFromText="141" w:rightFromText="141" w:vertAnchor="text" w:horzAnchor="margin" w:tblpY="-61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7F7CDB" w:rsidRPr="006E3ABB" w14:paraId="73F17FF8" w14:textId="77777777" w:rsidTr="007F7CDB">
        <w:tc>
          <w:tcPr>
            <w:tcW w:w="2972" w:type="dxa"/>
          </w:tcPr>
          <w:p w14:paraId="03CC9081" w14:textId="77777777" w:rsidR="007F7CDB" w:rsidRPr="006E3ABB" w:rsidRDefault="007F7CDB" w:rsidP="007F7CDB">
            <w:r w:rsidRPr="006E3ABB">
              <w:t>Concepto</w:t>
            </w:r>
          </w:p>
        </w:tc>
        <w:tc>
          <w:tcPr>
            <w:tcW w:w="2718" w:type="dxa"/>
          </w:tcPr>
          <w:p w14:paraId="59D06527" w14:textId="77777777" w:rsidR="007F7CDB" w:rsidRPr="006E3ABB" w:rsidRDefault="007F7CDB" w:rsidP="007F7CDB">
            <w:r w:rsidRPr="006E3ABB">
              <w:t>Quien llena</w:t>
            </w:r>
          </w:p>
        </w:tc>
        <w:tc>
          <w:tcPr>
            <w:tcW w:w="1395" w:type="dxa"/>
          </w:tcPr>
          <w:p w14:paraId="2AC55D2A" w14:textId="77777777" w:rsidR="007F7CDB" w:rsidRPr="006E3ABB" w:rsidRDefault="007F7CDB" w:rsidP="007F7CDB">
            <w:pPr>
              <w:spacing w:line="240" w:lineRule="auto"/>
              <w:rPr>
                <w:sz w:val="24"/>
              </w:rPr>
            </w:pPr>
            <w:r w:rsidRPr="006E3ABB">
              <w:t>Pasos a Seguir</w:t>
            </w:r>
          </w:p>
        </w:tc>
        <w:tc>
          <w:tcPr>
            <w:tcW w:w="1743" w:type="dxa"/>
          </w:tcPr>
          <w:p w14:paraId="7093DF7C" w14:textId="77777777" w:rsidR="007F7CDB" w:rsidRPr="006E3ABB" w:rsidRDefault="007F7CDB" w:rsidP="007F7CDB">
            <w:pPr>
              <w:spacing w:line="240" w:lineRule="auto"/>
            </w:pPr>
            <w:r w:rsidRPr="006E3ABB">
              <w:t>Mandatorio (SI/NO)</w:t>
            </w:r>
          </w:p>
        </w:tc>
      </w:tr>
      <w:tr w:rsidR="007F7CDB" w:rsidRPr="006E3ABB" w14:paraId="43D57925" w14:textId="77777777" w:rsidTr="007F7CDB">
        <w:tc>
          <w:tcPr>
            <w:tcW w:w="2972" w:type="dxa"/>
          </w:tcPr>
          <w:p w14:paraId="12C74AE7" w14:textId="77777777" w:rsidR="007F7CDB" w:rsidRPr="006E3ABB" w:rsidRDefault="007F7CDB" w:rsidP="007F7CDB">
            <w:r w:rsidRPr="006E3ABB">
              <w:t>Carta Porte</w:t>
            </w:r>
          </w:p>
        </w:tc>
        <w:tc>
          <w:tcPr>
            <w:tcW w:w="2718" w:type="dxa"/>
          </w:tcPr>
          <w:p w14:paraId="02913280" w14:textId="77777777" w:rsidR="007F7CDB" w:rsidRPr="006E3ABB" w:rsidRDefault="007F7CDB" w:rsidP="007F7CDB">
            <w:r w:rsidRPr="006E3ABB">
              <w:t>Operador</w:t>
            </w:r>
          </w:p>
        </w:tc>
        <w:tc>
          <w:tcPr>
            <w:tcW w:w="1395" w:type="dxa"/>
          </w:tcPr>
          <w:p w14:paraId="174AFCEB" w14:textId="77777777" w:rsidR="007F7CDB" w:rsidRPr="006E3ABB" w:rsidRDefault="007F7CDB" w:rsidP="007F7CDB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32D5817D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6E3ABB" w:rsidRPr="006E3ABB" w14:paraId="44642F8A" w14:textId="77777777" w:rsidTr="007F7CDB">
        <w:tc>
          <w:tcPr>
            <w:tcW w:w="2972" w:type="dxa"/>
          </w:tcPr>
          <w:p w14:paraId="6F954705" w14:textId="77777777" w:rsidR="006E3ABB" w:rsidRPr="006E3ABB" w:rsidRDefault="006E3ABB" w:rsidP="006E3ABB">
            <w:r w:rsidRPr="006E3ABB">
              <w:t>Monto</w:t>
            </w:r>
          </w:p>
        </w:tc>
        <w:tc>
          <w:tcPr>
            <w:tcW w:w="2718" w:type="dxa"/>
          </w:tcPr>
          <w:p w14:paraId="4CD28F10" w14:textId="2C66F630" w:rsidR="006E3ABB" w:rsidRPr="006E3ABB" w:rsidRDefault="006E3ABB" w:rsidP="006E3ABB">
            <w:r w:rsidRPr="006E3ABB">
              <w:t>Supervisor de Sueldos</w:t>
            </w:r>
          </w:p>
        </w:tc>
        <w:tc>
          <w:tcPr>
            <w:tcW w:w="1395" w:type="dxa"/>
          </w:tcPr>
          <w:p w14:paraId="44C74994" w14:textId="5CB78C02" w:rsidR="006E3ABB" w:rsidRPr="006E3ABB" w:rsidRDefault="00133B45" w:rsidP="006E3AB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2C5E9AC5" w14:textId="77777777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42259093" w14:textId="77777777" w:rsidTr="007F7CDB">
        <w:tc>
          <w:tcPr>
            <w:tcW w:w="2972" w:type="dxa"/>
          </w:tcPr>
          <w:p w14:paraId="52808EE8" w14:textId="77777777" w:rsidR="007F7CDB" w:rsidRPr="006E3ABB" w:rsidRDefault="007F7CDB" w:rsidP="007F7CDB">
            <w:r w:rsidRPr="006E3ABB">
              <w:t>Concepto</w:t>
            </w:r>
          </w:p>
        </w:tc>
        <w:tc>
          <w:tcPr>
            <w:tcW w:w="2718" w:type="dxa"/>
          </w:tcPr>
          <w:p w14:paraId="28F748F4" w14:textId="77777777" w:rsidR="007F7CDB" w:rsidRPr="006E3ABB" w:rsidRDefault="007F7CDB" w:rsidP="007F7CDB">
            <w:r w:rsidRPr="006E3ABB">
              <w:t>Operador</w:t>
            </w:r>
          </w:p>
        </w:tc>
        <w:tc>
          <w:tcPr>
            <w:tcW w:w="1395" w:type="dxa"/>
          </w:tcPr>
          <w:p w14:paraId="31B676FB" w14:textId="77777777" w:rsidR="007F7CDB" w:rsidRPr="006E3ABB" w:rsidRDefault="007F7CDB" w:rsidP="007F7CD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3FFF59D1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1A253FDF" w14:textId="77777777" w:rsidTr="007F7CDB">
        <w:tc>
          <w:tcPr>
            <w:tcW w:w="2972" w:type="dxa"/>
          </w:tcPr>
          <w:p w14:paraId="36283597" w14:textId="77777777" w:rsidR="007F7CDB" w:rsidRPr="006E3ABB" w:rsidRDefault="007F7CDB" w:rsidP="007F7CDB">
            <w:r w:rsidRPr="006E3ABB">
              <w:t>ECO TRACTO</w:t>
            </w:r>
          </w:p>
        </w:tc>
        <w:tc>
          <w:tcPr>
            <w:tcW w:w="2718" w:type="dxa"/>
          </w:tcPr>
          <w:p w14:paraId="3F9CA1B2" w14:textId="3AB37313" w:rsidR="007F7CDB" w:rsidRPr="006E3ABB" w:rsidRDefault="006E3ABB" w:rsidP="007F7CDB">
            <w:r>
              <w:t xml:space="preserve">Datos en aplicación </w:t>
            </w:r>
          </w:p>
        </w:tc>
        <w:tc>
          <w:tcPr>
            <w:tcW w:w="1395" w:type="dxa"/>
          </w:tcPr>
          <w:p w14:paraId="76F3FA35" w14:textId="60838115" w:rsidR="007F7CDB" w:rsidRPr="006E3ABB" w:rsidRDefault="007F7CDB" w:rsidP="007F7CDB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08D2CD93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07BE0957" w14:textId="77777777" w:rsidTr="007F7CDB">
        <w:tc>
          <w:tcPr>
            <w:tcW w:w="2972" w:type="dxa"/>
          </w:tcPr>
          <w:p w14:paraId="220FFBB8" w14:textId="77777777" w:rsidR="007F7CDB" w:rsidRPr="006E3ABB" w:rsidRDefault="007F7CDB" w:rsidP="007F7CDB">
            <w:r w:rsidRPr="006E3ABB">
              <w:t>Nombre Operador</w:t>
            </w:r>
          </w:p>
        </w:tc>
        <w:tc>
          <w:tcPr>
            <w:tcW w:w="2718" w:type="dxa"/>
          </w:tcPr>
          <w:p w14:paraId="5A38940A" w14:textId="4412ED17" w:rsidR="007F7CDB" w:rsidRPr="006E3ABB" w:rsidRDefault="006E3ABB" w:rsidP="007F7CDB">
            <w:r>
              <w:t xml:space="preserve">Datos en aplicación </w:t>
            </w:r>
          </w:p>
        </w:tc>
        <w:tc>
          <w:tcPr>
            <w:tcW w:w="1395" w:type="dxa"/>
          </w:tcPr>
          <w:p w14:paraId="47942770" w14:textId="2FFBE05E" w:rsidR="007F7CDB" w:rsidRPr="006E3ABB" w:rsidRDefault="007F7CDB" w:rsidP="007F7CDB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19B9CB6E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0AD3C61C" w14:textId="77777777" w:rsidTr="007F7CDB">
        <w:tc>
          <w:tcPr>
            <w:tcW w:w="2972" w:type="dxa"/>
          </w:tcPr>
          <w:p w14:paraId="207901EF" w14:textId="77777777" w:rsidR="007F7CDB" w:rsidRPr="006E3ABB" w:rsidRDefault="007F7CDB" w:rsidP="007F7CDB">
            <w:r w:rsidRPr="006E3ABB">
              <w:t>Fecha</w:t>
            </w:r>
          </w:p>
        </w:tc>
        <w:tc>
          <w:tcPr>
            <w:tcW w:w="2718" w:type="dxa"/>
          </w:tcPr>
          <w:p w14:paraId="5D4BF18F" w14:textId="77777777" w:rsidR="007F7CDB" w:rsidRPr="006E3ABB" w:rsidRDefault="007F7CDB" w:rsidP="007F7CDB">
            <w:r w:rsidRPr="006E3ABB">
              <w:t>Operador</w:t>
            </w:r>
          </w:p>
        </w:tc>
        <w:tc>
          <w:tcPr>
            <w:tcW w:w="1395" w:type="dxa"/>
          </w:tcPr>
          <w:p w14:paraId="457EDC95" w14:textId="77777777" w:rsidR="007F7CDB" w:rsidRPr="006E3ABB" w:rsidRDefault="007F7CDB" w:rsidP="007F7CD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2EE10D9B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5CA6A1DE" w14:textId="77777777" w:rsidTr="007F7CDB">
        <w:tc>
          <w:tcPr>
            <w:tcW w:w="2972" w:type="dxa"/>
          </w:tcPr>
          <w:p w14:paraId="7963C8A1" w14:textId="77777777" w:rsidR="007F7CDB" w:rsidRPr="006E3ABB" w:rsidRDefault="007F7CDB" w:rsidP="007F7CDB">
            <w:r w:rsidRPr="006E3ABB">
              <w:t>Ruta Viaje (Ida o Vuelta)</w:t>
            </w:r>
          </w:p>
        </w:tc>
        <w:tc>
          <w:tcPr>
            <w:tcW w:w="2718" w:type="dxa"/>
          </w:tcPr>
          <w:p w14:paraId="0414CBFE" w14:textId="77777777" w:rsidR="007F7CDB" w:rsidRPr="006E3ABB" w:rsidRDefault="007F7CDB" w:rsidP="007F7CDB">
            <w:r w:rsidRPr="006E3ABB">
              <w:t>Operador</w:t>
            </w:r>
          </w:p>
        </w:tc>
        <w:tc>
          <w:tcPr>
            <w:tcW w:w="1395" w:type="dxa"/>
          </w:tcPr>
          <w:p w14:paraId="2CE27A5C" w14:textId="77777777" w:rsidR="007F7CDB" w:rsidRPr="006E3ABB" w:rsidRDefault="007F7CDB" w:rsidP="007F7CD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077CDFE9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2648E9A9" w14:textId="77777777" w:rsidTr="007F7CDB">
        <w:tc>
          <w:tcPr>
            <w:tcW w:w="2972" w:type="dxa"/>
          </w:tcPr>
          <w:p w14:paraId="7F9CB2A3" w14:textId="77777777" w:rsidR="007F7CDB" w:rsidRPr="006E3ABB" w:rsidRDefault="007F7CDB" w:rsidP="007F7CDB">
            <w:r w:rsidRPr="006E3ABB">
              <w:t>Firma Autoriza</w:t>
            </w:r>
          </w:p>
        </w:tc>
        <w:tc>
          <w:tcPr>
            <w:tcW w:w="2718" w:type="dxa"/>
          </w:tcPr>
          <w:p w14:paraId="397E141F" w14:textId="77777777" w:rsidR="007F7CDB" w:rsidRPr="006E3ABB" w:rsidRDefault="007F7CDB" w:rsidP="007F7CDB">
            <w:r w:rsidRPr="006E3ABB">
              <w:t>Supervisor de Sueldos</w:t>
            </w:r>
          </w:p>
        </w:tc>
        <w:tc>
          <w:tcPr>
            <w:tcW w:w="1395" w:type="dxa"/>
          </w:tcPr>
          <w:p w14:paraId="34D6BB4F" w14:textId="77777777" w:rsidR="007F7CDB" w:rsidRPr="006E3ABB" w:rsidRDefault="007F7CDB" w:rsidP="007F7CD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2CDC9B92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2E64F48A" w14:textId="77777777" w:rsidTr="007F7CDB">
        <w:tc>
          <w:tcPr>
            <w:tcW w:w="2972" w:type="dxa"/>
          </w:tcPr>
          <w:p w14:paraId="5638C605" w14:textId="77777777" w:rsidR="007F7CDB" w:rsidRPr="006E3ABB" w:rsidRDefault="007F7CDB" w:rsidP="007F7CDB">
            <w:r w:rsidRPr="006E3ABB">
              <w:t>Firma Operador</w:t>
            </w:r>
          </w:p>
        </w:tc>
        <w:tc>
          <w:tcPr>
            <w:tcW w:w="2718" w:type="dxa"/>
          </w:tcPr>
          <w:p w14:paraId="5B118E8C" w14:textId="77777777" w:rsidR="007F7CDB" w:rsidRPr="006E3ABB" w:rsidRDefault="007F7CDB" w:rsidP="007F7CDB">
            <w:r w:rsidRPr="006E3ABB">
              <w:t>Operador</w:t>
            </w:r>
          </w:p>
        </w:tc>
        <w:tc>
          <w:tcPr>
            <w:tcW w:w="1395" w:type="dxa"/>
          </w:tcPr>
          <w:p w14:paraId="4B967DCE" w14:textId="77777777" w:rsidR="007F7CDB" w:rsidRPr="006E3ABB" w:rsidRDefault="007F7CDB" w:rsidP="007F7CD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676525B8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1DE11E23" w14:textId="77777777" w:rsidTr="007F7CDB">
        <w:tc>
          <w:tcPr>
            <w:tcW w:w="2972" w:type="dxa"/>
          </w:tcPr>
          <w:p w14:paraId="72060CCD" w14:textId="77777777" w:rsidR="007F7CDB" w:rsidRPr="006E3ABB" w:rsidRDefault="007F7CDB" w:rsidP="007F7CDB">
            <w:r w:rsidRPr="006E3ABB">
              <w:t>Sello de Revisión</w:t>
            </w:r>
          </w:p>
        </w:tc>
        <w:tc>
          <w:tcPr>
            <w:tcW w:w="2718" w:type="dxa"/>
          </w:tcPr>
          <w:p w14:paraId="6D25F6ED" w14:textId="77777777" w:rsidR="007F7CDB" w:rsidRPr="006E3ABB" w:rsidRDefault="007F7CDB" w:rsidP="007F7CDB">
            <w:r w:rsidRPr="006E3ABB">
              <w:t>Supervisor de Sueldos</w:t>
            </w:r>
          </w:p>
        </w:tc>
        <w:tc>
          <w:tcPr>
            <w:tcW w:w="1395" w:type="dxa"/>
          </w:tcPr>
          <w:p w14:paraId="647ED603" w14:textId="77777777" w:rsidR="007F7CDB" w:rsidRPr="006E3ABB" w:rsidRDefault="007F7CDB" w:rsidP="007F7CD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70E50AED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</w:tbl>
    <w:p w14:paraId="41E2C3D9" w14:textId="77777777" w:rsidR="005D568F" w:rsidRPr="006E3ABB" w:rsidRDefault="005D568F" w:rsidP="005D568F">
      <w:pPr>
        <w:tabs>
          <w:tab w:val="left" w:pos="9630"/>
        </w:tabs>
      </w:pPr>
    </w:p>
    <w:p w14:paraId="4E750CF7" w14:textId="77777777" w:rsidR="005D568F" w:rsidRPr="006E3ABB" w:rsidRDefault="005D568F" w:rsidP="005D568F">
      <w:pPr>
        <w:tabs>
          <w:tab w:val="left" w:pos="9630"/>
        </w:tabs>
      </w:pPr>
    </w:p>
    <w:p w14:paraId="1A0C19A0" w14:textId="77777777" w:rsidR="00E45DC7" w:rsidRPr="006E3ABB" w:rsidRDefault="00E45DC7" w:rsidP="005D568F">
      <w:pPr>
        <w:tabs>
          <w:tab w:val="left" w:pos="9630"/>
        </w:tabs>
      </w:pPr>
    </w:p>
    <w:p w14:paraId="7435C74D" w14:textId="77777777" w:rsidR="00E45DC7" w:rsidRPr="006E3ABB" w:rsidRDefault="00E45DC7" w:rsidP="005D568F">
      <w:pPr>
        <w:tabs>
          <w:tab w:val="left" w:pos="9630"/>
        </w:tabs>
      </w:pPr>
    </w:p>
    <w:p w14:paraId="016D3ECF" w14:textId="77777777" w:rsidR="00E45DC7" w:rsidRPr="006E3ABB" w:rsidRDefault="00E45DC7" w:rsidP="005D568F">
      <w:pPr>
        <w:tabs>
          <w:tab w:val="left" w:pos="9630"/>
        </w:tabs>
      </w:pPr>
    </w:p>
    <w:p w14:paraId="7C57C1E0" w14:textId="77777777" w:rsidR="00E45DC7" w:rsidRPr="006E3ABB" w:rsidRDefault="00E45DC7" w:rsidP="005D568F">
      <w:pPr>
        <w:tabs>
          <w:tab w:val="left" w:pos="9630"/>
        </w:tabs>
      </w:pPr>
    </w:p>
    <w:p w14:paraId="4C144B3D" w14:textId="77777777" w:rsidR="00E45DC7" w:rsidRPr="006E3ABB" w:rsidRDefault="00E45DC7" w:rsidP="005D568F">
      <w:pPr>
        <w:tabs>
          <w:tab w:val="left" w:pos="9630"/>
        </w:tabs>
      </w:pPr>
    </w:p>
    <w:p w14:paraId="634B0C51" w14:textId="77777777" w:rsidR="00E45DC7" w:rsidRPr="006E3ABB" w:rsidRDefault="00E45DC7" w:rsidP="005D568F">
      <w:pPr>
        <w:tabs>
          <w:tab w:val="left" w:pos="9630"/>
        </w:tabs>
      </w:pPr>
    </w:p>
    <w:p w14:paraId="7AE0331B" w14:textId="77777777" w:rsidR="00E45DC7" w:rsidRPr="006E3ABB" w:rsidRDefault="00E45DC7" w:rsidP="005D568F">
      <w:pPr>
        <w:tabs>
          <w:tab w:val="left" w:pos="9630"/>
        </w:tabs>
      </w:pPr>
    </w:p>
    <w:p w14:paraId="018270C6" w14:textId="77777777" w:rsidR="00E45DC7" w:rsidRPr="006E3ABB" w:rsidRDefault="00E45DC7" w:rsidP="005D568F">
      <w:pPr>
        <w:tabs>
          <w:tab w:val="left" w:pos="9630"/>
        </w:tabs>
      </w:pPr>
    </w:p>
    <w:p w14:paraId="4F83FCA7" w14:textId="77777777" w:rsidR="00E45DC7" w:rsidRPr="006E3ABB" w:rsidRDefault="00E45DC7" w:rsidP="005D568F">
      <w:pPr>
        <w:tabs>
          <w:tab w:val="left" w:pos="9630"/>
        </w:tabs>
      </w:pPr>
    </w:p>
    <w:p w14:paraId="7B77835C" w14:textId="77777777" w:rsidR="00E45DC7" w:rsidRPr="006E3ABB" w:rsidRDefault="00E45DC7" w:rsidP="005D568F">
      <w:pPr>
        <w:tabs>
          <w:tab w:val="left" w:pos="9630"/>
        </w:tabs>
      </w:pPr>
    </w:p>
    <w:p w14:paraId="58CC7A14" w14:textId="77777777" w:rsidR="00E45DC7" w:rsidRPr="006E3ABB" w:rsidRDefault="00E45DC7" w:rsidP="005D568F">
      <w:pPr>
        <w:tabs>
          <w:tab w:val="left" w:pos="9630"/>
        </w:tabs>
      </w:pPr>
    </w:p>
    <w:p w14:paraId="00360A82" w14:textId="77777777" w:rsidR="00E45DC7" w:rsidRPr="006E3ABB" w:rsidRDefault="00E45DC7" w:rsidP="005D568F">
      <w:pPr>
        <w:tabs>
          <w:tab w:val="left" w:pos="9630"/>
        </w:tabs>
      </w:pPr>
    </w:p>
    <w:p w14:paraId="42CFB750" w14:textId="77777777" w:rsidR="00E45DC7" w:rsidRPr="006E3ABB" w:rsidRDefault="00E45DC7" w:rsidP="005D568F">
      <w:pPr>
        <w:tabs>
          <w:tab w:val="left" w:pos="9630"/>
        </w:tabs>
      </w:pPr>
    </w:p>
    <w:p w14:paraId="7C97EC29" w14:textId="77777777" w:rsidR="00E45DC7" w:rsidRPr="006E3ABB" w:rsidRDefault="00E45DC7" w:rsidP="005D568F">
      <w:pPr>
        <w:tabs>
          <w:tab w:val="left" w:pos="9630"/>
        </w:tabs>
      </w:pPr>
    </w:p>
    <w:p w14:paraId="5B0416DD" w14:textId="77777777" w:rsidR="00E45DC7" w:rsidRPr="006E3ABB" w:rsidRDefault="00E45DC7" w:rsidP="005D568F">
      <w:pPr>
        <w:tabs>
          <w:tab w:val="left" w:pos="9630"/>
        </w:tabs>
      </w:pPr>
    </w:p>
    <w:p w14:paraId="31E57CDA" w14:textId="77777777" w:rsidR="00E45DC7" w:rsidRPr="006E3ABB" w:rsidRDefault="00E45DC7" w:rsidP="005D568F">
      <w:pPr>
        <w:tabs>
          <w:tab w:val="left" w:pos="9630"/>
        </w:tabs>
      </w:pPr>
    </w:p>
    <w:p w14:paraId="4D5D2DC0" w14:textId="77777777" w:rsidR="00E45DC7" w:rsidRPr="006E3ABB" w:rsidRDefault="00E45DC7" w:rsidP="005D568F">
      <w:pPr>
        <w:tabs>
          <w:tab w:val="left" w:pos="9630"/>
        </w:tabs>
      </w:pPr>
    </w:p>
    <w:p w14:paraId="45AD22F4" w14:textId="14C21564" w:rsidR="00E45DC7" w:rsidRPr="006E3ABB" w:rsidRDefault="007F7CDB" w:rsidP="005D568F">
      <w:pPr>
        <w:tabs>
          <w:tab w:val="left" w:pos="9630"/>
        </w:tabs>
      </w:pPr>
      <w:r w:rsidRPr="006E3ABB">
        <w:rPr>
          <w:noProof/>
        </w:rPr>
        <w:drawing>
          <wp:inline distT="0" distB="0" distL="0" distR="0" wp14:anchorId="74BB6123" wp14:editId="7202DD89">
            <wp:extent cx="4381319" cy="3009900"/>
            <wp:effectExtent l="0" t="0" r="635" b="0"/>
            <wp:docPr id="1841761473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761473" name="Imagen 1" descr="Texto, Cart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0602" cy="301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1392" w14:textId="77777777" w:rsidR="007F7CDB" w:rsidRPr="006E3ABB" w:rsidRDefault="007F7CDB" w:rsidP="007F7CDB">
      <w:r w:rsidRPr="006E3ABB">
        <w:t>Reglas del documento:</w:t>
      </w:r>
    </w:p>
    <w:p w14:paraId="081799DD" w14:textId="222E9FC6" w:rsidR="007F7CDB" w:rsidRDefault="007F7CDB" w:rsidP="007F7CDB">
      <w:r w:rsidRPr="006E3ABB">
        <w:t xml:space="preserve">1.- Validar que los campos obligatorios </w:t>
      </w:r>
      <w:r w:rsidR="00133B45" w:rsidRPr="006E3ABB">
        <w:t>estén</w:t>
      </w:r>
      <w:r w:rsidRPr="006E3ABB">
        <w:t xml:space="preserve"> con datos.</w:t>
      </w:r>
    </w:p>
    <w:p w14:paraId="72E23756" w14:textId="5E095488" w:rsidR="002F5F73" w:rsidRPr="006E3ABB" w:rsidRDefault="002F5F73" w:rsidP="007F7CDB">
      <w:r>
        <w:t>2.- Validar las firmas de la autorización.</w:t>
      </w:r>
    </w:p>
    <w:p w14:paraId="119EF62C" w14:textId="6DF25236" w:rsidR="00E45DC7" w:rsidRPr="006E3ABB" w:rsidRDefault="00E45DC7" w:rsidP="005D568F">
      <w:pPr>
        <w:tabs>
          <w:tab w:val="left" w:pos="9630"/>
        </w:tabs>
      </w:pPr>
    </w:p>
    <w:p w14:paraId="0BC97482" w14:textId="77777777" w:rsidR="00E45DC7" w:rsidRPr="006E3ABB" w:rsidRDefault="00E45DC7" w:rsidP="005D568F">
      <w:pPr>
        <w:tabs>
          <w:tab w:val="left" w:pos="9630"/>
        </w:tabs>
      </w:pPr>
    </w:p>
    <w:tbl>
      <w:tblPr>
        <w:tblpPr w:leftFromText="141" w:rightFromText="141" w:vertAnchor="text" w:horzAnchor="margin" w:tblpY="-22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E45DC7" w:rsidRPr="006E3ABB" w14:paraId="5F958482" w14:textId="77777777" w:rsidTr="00994A3D">
        <w:trPr>
          <w:trHeight w:val="285"/>
        </w:trPr>
        <w:tc>
          <w:tcPr>
            <w:tcW w:w="8775" w:type="dxa"/>
          </w:tcPr>
          <w:p w14:paraId="294BE4CE" w14:textId="633BD53F" w:rsidR="00E45DC7" w:rsidRPr="006E3ABB" w:rsidRDefault="00E45DC7" w:rsidP="00994A3D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 xml:space="preserve">Vale para cobro de </w:t>
            </w:r>
            <w:r w:rsidR="007F7CDB" w:rsidRPr="006E3ABB">
              <w:rPr>
                <w:b/>
                <w:bCs/>
              </w:rPr>
              <w:t>demora en turno para Import- export</w:t>
            </w:r>
            <w:r w:rsidR="00E4338E">
              <w:rPr>
                <w:b/>
                <w:bCs/>
              </w:rPr>
              <w:t xml:space="preserve"> (sueldo)</w:t>
            </w:r>
            <w:r w:rsidR="009E0ECE">
              <w:rPr>
                <w:b/>
                <w:bCs/>
              </w:rPr>
              <w:t xml:space="preserve"> 3</w:t>
            </w:r>
          </w:p>
        </w:tc>
      </w:tr>
    </w:tbl>
    <w:tbl>
      <w:tblPr>
        <w:tblStyle w:val="Tablaconcuadrcula"/>
        <w:tblpPr w:leftFromText="141" w:rightFromText="141" w:vertAnchor="text" w:horzAnchor="margin" w:tblpY="173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7F7CDB" w:rsidRPr="006E3ABB" w14:paraId="569B6ABD" w14:textId="77777777" w:rsidTr="007F7CDB">
        <w:tc>
          <w:tcPr>
            <w:tcW w:w="2972" w:type="dxa"/>
          </w:tcPr>
          <w:p w14:paraId="2CCA4AC2" w14:textId="77777777" w:rsidR="007F7CDB" w:rsidRPr="006E3ABB" w:rsidRDefault="007F7CDB" w:rsidP="007F7CDB">
            <w:r w:rsidRPr="006E3ABB">
              <w:t>Concepto</w:t>
            </w:r>
          </w:p>
        </w:tc>
        <w:tc>
          <w:tcPr>
            <w:tcW w:w="2718" w:type="dxa"/>
          </w:tcPr>
          <w:p w14:paraId="67A2C253" w14:textId="77777777" w:rsidR="007F7CDB" w:rsidRPr="006E3ABB" w:rsidRDefault="007F7CDB" w:rsidP="007F7CDB">
            <w:r w:rsidRPr="006E3ABB">
              <w:t>Quien llena</w:t>
            </w:r>
          </w:p>
        </w:tc>
        <w:tc>
          <w:tcPr>
            <w:tcW w:w="1395" w:type="dxa"/>
          </w:tcPr>
          <w:p w14:paraId="6A05DFCA" w14:textId="77777777" w:rsidR="007F7CDB" w:rsidRPr="006E3ABB" w:rsidRDefault="007F7CDB" w:rsidP="007F7CDB">
            <w:pPr>
              <w:spacing w:line="240" w:lineRule="auto"/>
              <w:rPr>
                <w:sz w:val="24"/>
              </w:rPr>
            </w:pPr>
            <w:r w:rsidRPr="006E3ABB">
              <w:t>Pasos a Seguir</w:t>
            </w:r>
          </w:p>
        </w:tc>
        <w:tc>
          <w:tcPr>
            <w:tcW w:w="1743" w:type="dxa"/>
          </w:tcPr>
          <w:p w14:paraId="7E6728F6" w14:textId="77777777" w:rsidR="007F7CDB" w:rsidRPr="006E3ABB" w:rsidRDefault="007F7CDB" w:rsidP="007F7CDB">
            <w:pPr>
              <w:spacing w:line="240" w:lineRule="auto"/>
            </w:pPr>
            <w:r w:rsidRPr="006E3ABB">
              <w:t>Mandatorio (SI/NO)</w:t>
            </w:r>
          </w:p>
        </w:tc>
      </w:tr>
      <w:tr w:rsidR="007F7CDB" w:rsidRPr="006E3ABB" w14:paraId="489C3DB7" w14:textId="77777777" w:rsidTr="007F7CDB">
        <w:tc>
          <w:tcPr>
            <w:tcW w:w="2972" w:type="dxa"/>
          </w:tcPr>
          <w:p w14:paraId="235ABACA" w14:textId="77777777" w:rsidR="007F7CDB" w:rsidRPr="006E3ABB" w:rsidRDefault="007F7CDB" w:rsidP="007F7CDB">
            <w:r w:rsidRPr="006E3ABB">
              <w:t>Carta Porte</w:t>
            </w:r>
          </w:p>
        </w:tc>
        <w:tc>
          <w:tcPr>
            <w:tcW w:w="2718" w:type="dxa"/>
          </w:tcPr>
          <w:p w14:paraId="6ABCA0F6" w14:textId="77777777" w:rsidR="007F7CDB" w:rsidRPr="006E3ABB" w:rsidRDefault="007F7CDB" w:rsidP="007F7CDB">
            <w:r w:rsidRPr="006E3ABB">
              <w:t>Operador</w:t>
            </w:r>
          </w:p>
        </w:tc>
        <w:tc>
          <w:tcPr>
            <w:tcW w:w="1395" w:type="dxa"/>
          </w:tcPr>
          <w:p w14:paraId="6177E571" w14:textId="77777777" w:rsidR="007F7CDB" w:rsidRPr="006E3ABB" w:rsidRDefault="007F7CDB" w:rsidP="007F7CDB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4FAA055A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21508725" w14:textId="77777777" w:rsidTr="007F7CDB">
        <w:tc>
          <w:tcPr>
            <w:tcW w:w="2972" w:type="dxa"/>
          </w:tcPr>
          <w:p w14:paraId="2CF85E2A" w14:textId="77777777" w:rsidR="007F7CDB" w:rsidRPr="006E3ABB" w:rsidRDefault="007F7CDB" w:rsidP="007F7CDB">
            <w:r w:rsidRPr="006E3ABB">
              <w:t>Monto</w:t>
            </w:r>
          </w:p>
        </w:tc>
        <w:tc>
          <w:tcPr>
            <w:tcW w:w="2718" w:type="dxa"/>
          </w:tcPr>
          <w:p w14:paraId="4F412C13" w14:textId="3EDA3B89" w:rsidR="007F7CDB" w:rsidRPr="006E3ABB" w:rsidRDefault="006E3ABB" w:rsidP="007F7CDB">
            <w:r w:rsidRPr="006E3ABB">
              <w:t>Asistente operaciones/ Jefe terminal Nuevo Laredo</w:t>
            </w:r>
          </w:p>
        </w:tc>
        <w:tc>
          <w:tcPr>
            <w:tcW w:w="1395" w:type="dxa"/>
          </w:tcPr>
          <w:p w14:paraId="1244C54C" w14:textId="090D01E0" w:rsidR="007F7CDB" w:rsidRPr="006E3ABB" w:rsidRDefault="00133B45" w:rsidP="007F7CD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7351B9C4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27320575" w14:textId="77777777" w:rsidTr="007F7CDB">
        <w:tc>
          <w:tcPr>
            <w:tcW w:w="2972" w:type="dxa"/>
          </w:tcPr>
          <w:p w14:paraId="295D627F" w14:textId="77777777" w:rsidR="007F7CDB" w:rsidRPr="006E3ABB" w:rsidRDefault="007F7CDB" w:rsidP="007F7CDB">
            <w:r w:rsidRPr="006E3ABB">
              <w:t>Concepto</w:t>
            </w:r>
          </w:p>
        </w:tc>
        <w:tc>
          <w:tcPr>
            <w:tcW w:w="2718" w:type="dxa"/>
          </w:tcPr>
          <w:p w14:paraId="7E98639F" w14:textId="77777777" w:rsidR="007F7CDB" w:rsidRPr="006E3ABB" w:rsidRDefault="007F7CDB" w:rsidP="007F7CDB">
            <w:r w:rsidRPr="006E3ABB">
              <w:t>Operador</w:t>
            </w:r>
          </w:p>
        </w:tc>
        <w:tc>
          <w:tcPr>
            <w:tcW w:w="1395" w:type="dxa"/>
          </w:tcPr>
          <w:p w14:paraId="3732C186" w14:textId="77777777" w:rsidR="007F7CDB" w:rsidRPr="006E3ABB" w:rsidRDefault="007F7CDB" w:rsidP="007F7CD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313707C6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219AB083" w14:textId="77777777" w:rsidTr="007F7CDB">
        <w:tc>
          <w:tcPr>
            <w:tcW w:w="2972" w:type="dxa"/>
          </w:tcPr>
          <w:p w14:paraId="45081AC4" w14:textId="77777777" w:rsidR="007F7CDB" w:rsidRPr="006E3ABB" w:rsidRDefault="007F7CDB" w:rsidP="007F7CDB">
            <w:r w:rsidRPr="006E3ABB">
              <w:t>ECO TRACTO</w:t>
            </w:r>
          </w:p>
        </w:tc>
        <w:tc>
          <w:tcPr>
            <w:tcW w:w="2718" w:type="dxa"/>
          </w:tcPr>
          <w:p w14:paraId="62F7B30F" w14:textId="51BABBFE" w:rsidR="007F7CDB" w:rsidRPr="006E3ABB" w:rsidRDefault="00133B45" w:rsidP="007F7CDB">
            <w:r>
              <w:t xml:space="preserve">Datos en aplicación </w:t>
            </w:r>
          </w:p>
        </w:tc>
        <w:tc>
          <w:tcPr>
            <w:tcW w:w="1395" w:type="dxa"/>
          </w:tcPr>
          <w:p w14:paraId="539D28D4" w14:textId="76501E31" w:rsidR="007F7CDB" w:rsidRPr="006E3ABB" w:rsidRDefault="007F7CDB" w:rsidP="007F7CDB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4F3439D0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1EC5AAB6" w14:textId="77777777" w:rsidTr="007F7CDB">
        <w:tc>
          <w:tcPr>
            <w:tcW w:w="2972" w:type="dxa"/>
          </w:tcPr>
          <w:p w14:paraId="46726429" w14:textId="77777777" w:rsidR="007F7CDB" w:rsidRPr="006E3ABB" w:rsidRDefault="007F7CDB" w:rsidP="007F7CDB">
            <w:r w:rsidRPr="006E3ABB">
              <w:t>Nombre Operador</w:t>
            </w:r>
          </w:p>
        </w:tc>
        <w:tc>
          <w:tcPr>
            <w:tcW w:w="2718" w:type="dxa"/>
          </w:tcPr>
          <w:p w14:paraId="2D79592E" w14:textId="48E947EE" w:rsidR="007F7CDB" w:rsidRPr="006E3ABB" w:rsidRDefault="00133B45" w:rsidP="007F7CDB">
            <w:r>
              <w:t>Datos en aplicación</w:t>
            </w:r>
          </w:p>
        </w:tc>
        <w:tc>
          <w:tcPr>
            <w:tcW w:w="1395" w:type="dxa"/>
          </w:tcPr>
          <w:p w14:paraId="235EFCD9" w14:textId="7AA329B2" w:rsidR="007F7CDB" w:rsidRPr="006E3ABB" w:rsidRDefault="007F7CDB" w:rsidP="007F7CDB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0E16E115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1BB79F46" w14:textId="77777777" w:rsidTr="007F7CDB">
        <w:tc>
          <w:tcPr>
            <w:tcW w:w="2972" w:type="dxa"/>
          </w:tcPr>
          <w:p w14:paraId="2032D7EB" w14:textId="77777777" w:rsidR="007F7CDB" w:rsidRPr="006E3ABB" w:rsidRDefault="007F7CDB" w:rsidP="007F7CDB">
            <w:r w:rsidRPr="006E3ABB">
              <w:t>Fecha</w:t>
            </w:r>
          </w:p>
        </w:tc>
        <w:tc>
          <w:tcPr>
            <w:tcW w:w="2718" w:type="dxa"/>
          </w:tcPr>
          <w:p w14:paraId="59921701" w14:textId="77777777" w:rsidR="007F7CDB" w:rsidRPr="006E3ABB" w:rsidRDefault="007F7CDB" w:rsidP="007F7CDB">
            <w:r w:rsidRPr="006E3ABB">
              <w:t>Operador</w:t>
            </w:r>
          </w:p>
        </w:tc>
        <w:tc>
          <w:tcPr>
            <w:tcW w:w="1395" w:type="dxa"/>
          </w:tcPr>
          <w:p w14:paraId="548969E3" w14:textId="77777777" w:rsidR="007F7CDB" w:rsidRPr="006E3ABB" w:rsidRDefault="007F7CDB" w:rsidP="007F7CD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36B01237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00A0837F" w14:textId="77777777" w:rsidTr="007F7CDB">
        <w:tc>
          <w:tcPr>
            <w:tcW w:w="2972" w:type="dxa"/>
          </w:tcPr>
          <w:p w14:paraId="6E660B5B" w14:textId="77777777" w:rsidR="007F7CDB" w:rsidRPr="006E3ABB" w:rsidRDefault="007F7CDB" w:rsidP="007F7CDB">
            <w:r w:rsidRPr="006E3ABB">
              <w:t>Ruta Viaje (Ida o Vuelta)</w:t>
            </w:r>
          </w:p>
        </w:tc>
        <w:tc>
          <w:tcPr>
            <w:tcW w:w="2718" w:type="dxa"/>
          </w:tcPr>
          <w:p w14:paraId="5BCE9479" w14:textId="77777777" w:rsidR="007F7CDB" w:rsidRPr="006E3ABB" w:rsidRDefault="007F7CDB" w:rsidP="007F7CDB">
            <w:r w:rsidRPr="006E3ABB">
              <w:t>Operador</w:t>
            </w:r>
          </w:p>
        </w:tc>
        <w:tc>
          <w:tcPr>
            <w:tcW w:w="1395" w:type="dxa"/>
          </w:tcPr>
          <w:p w14:paraId="1F22CDE3" w14:textId="77777777" w:rsidR="007F7CDB" w:rsidRPr="006E3ABB" w:rsidRDefault="007F7CDB" w:rsidP="007F7CD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15412E79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71B3E8F6" w14:textId="77777777" w:rsidTr="007F7CDB">
        <w:tc>
          <w:tcPr>
            <w:tcW w:w="2972" w:type="dxa"/>
          </w:tcPr>
          <w:p w14:paraId="28E140B5" w14:textId="455EC1AF" w:rsidR="007F7CDB" w:rsidRPr="006E3ABB" w:rsidRDefault="007F7CDB" w:rsidP="007F7CDB">
            <w:r w:rsidRPr="006E3ABB">
              <w:t xml:space="preserve">Firma </w:t>
            </w:r>
            <w:r w:rsidR="00CE2A93" w:rsidRPr="006E3ABB">
              <w:t>a</w:t>
            </w:r>
            <w:r w:rsidRPr="006E3ABB">
              <w:t>utoriza</w:t>
            </w:r>
          </w:p>
        </w:tc>
        <w:tc>
          <w:tcPr>
            <w:tcW w:w="2718" w:type="dxa"/>
          </w:tcPr>
          <w:p w14:paraId="647C219D" w14:textId="5D2B81AE" w:rsidR="007F7CDB" w:rsidRPr="006E3ABB" w:rsidRDefault="007F7CDB" w:rsidP="007F7CDB">
            <w:r w:rsidRPr="006E3ABB">
              <w:t>Asistente operaciones/ Jefe terminal Nuevo Laredo</w:t>
            </w:r>
          </w:p>
        </w:tc>
        <w:tc>
          <w:tcPr>
            <w:tcW w:w="1395" w:type="dxa"/>
          </w:tcPr>
          <w:p w14:paraId="092282C8" w14:textId="77777777" w:rsidR="007F7CDB" w:rsidRPr="006E3ABB" w:rsidRDefault="007F7CDB" w:rsidP="007F7CD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0BFFDC52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75706DBD" w14:textId="77777777" w:rsidTr="007F7CDB">
        <w:tc>
          <w:tcPr>
            <w:tcW w:w="2972" w:type="dxa"/>
          </w:tcPr>
          <w:p w14:paraId="1DFD27E5" w14:textId="77777777" w:rsidR="007F7CDB" w:rsidRPr="006E3ABB" w:rsidRDefault="007F7CDB" w:rsidP="007F7CDB">
            <w:r w:rsidRPr="006E3ABB">
              <w:t>Firma Operador</w:t>
            </w:r>
          </w:p>
        </w:tc>
        <w:tc>
          <w:tcPr>
            <w:tcW w:w="2718" w:type="dxa"/>
          </w:tcPr>
          <w:p w14:paraId="13F03FDB" w14:textId="77777777" w:rsidR="007F7CDB" w:rsidRPr="006E3ABB" w:rsidRDefault="007F7CDB" w:rsidP="007F7CDB">
            <w:r w:rsidRPr="006E3ABB">
              <w:t>Operador</w:t>
            </w:r>
          </w:p>
        </w:tc>
        <w:tc>
          <w:tcPr>
            <w:tcW w:w="1395" w:type="dxa"/>
          </w:tcPr>
          <w:p w14:paraId="02CE68DD" w14:textId="77777777" w:rsidR="007F7CDB" w:rsidRPr="006E3ABB" w:rsidRDefault="007F7CDB" w:rsidP="007F7CD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43999185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  <w:tr w:rsidR="007F7CDB" w:rsidRPr="006E3ABB" w14:paraId="5DE73BE0" w14:textId="77777777" w:rsidTr="007F7CDB">
        <w:tc>
          <w:tcPr>
            <w:tcW w:w="2972" w:type="dxa"/>
          </w:tcPr>
          <w:p w14:paraId="752ED502" w14:textId="77777777" w:rsidR="007F7CDB" w:rsidRPr="006E3ABB" w:rsidRDefault="007F7CDB" w:rsidP="007F7CDB">
            <w:r w:rsidRPr="006E3ABB">
              <w:t>Sello de Revisión</w:t>
            </w:r>
          </w:p>
        </w:tc>
        <w:tc>
          <w:tcPr>
            <w:tcW w:w="2718" w:type="dxa"/>
          </w:tcPr>
          <w:p w14:paraId="20AE968E" w14:textId="77777777" w:rsidR="007F7CDB" w:rsidRPr="006E3ABB" w:rsidRDefault="007F7CDB" w:rsidP="007F7CDB">
            <w:r w:rsidRPr="006E3ABB">
              <w:t>Supervisor de Sueldos</w:t>
            </w:r>
          </w:p>
        </w:tc>
        <w:tc>
          <w:tcPr>
            <w:tcW w:w="1395" w:type="dxa"/>
          </w:tcPr>
          <w:p w14:paraId="64D27D8E" w14:textId="77777777" w:rsidR="007F7CDB" w:rsidRPr="006E3ABB" w:rsidRDefault="007F7CDB" w:rsidP="007F7CD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3</w:t>
            </w:r>
          </w:p>
        </w:tc>
        <w:tc>
          <w:tcPr>
            <w:tcW w:w="1743" w:type="dxa"/>
          </w:tcPr>
          <w:p w14:paraId="7A27A4B9" w14:textId="77777777" w:rsidR="007F7CDB" w:rsidRPr="006E3ABB" w:rsidRDefault="007F7CDB" w:rsidP="007F7CDB">
            <w:pPr>
              <w:spacing w:line="240" w:lineRule="auto"/>
            </w:pPr>
            <w:r w:rsidRPr="006E3ABB">
              <w:t>SI</w:t>
            </w:r>
          </w:p>
        </w:tc>
      </w:tr>
    </w:tbl>
    <w:p w14:paraId="46E3B963" w14:textId="77777777" w:rsidR="00E45DC7" w:rsidRPr="006E3ABB" w:rsidRDefault="00E45DC7" w:rsidP="005D568F">
      <w:pPr>
        <w:tabs>
          <w:tab w:val="left" w:pos="9630"/>
        </w:tabs>
      </w:pPr>
    </w:p>
    <w:p w14:paraId="136FBB9C" w14:textId="77777777" w:rsidR="00E45DC7" w:rsidRPr="006E3ABB" w:rsidRDefault="00E45DC7" w:rsidP="005D568F">
      <w:pPr>
        <w:tabs>
          <w:tab w:val="left" w:pos="9630"/>
        </w:tabs>
      </w:pPr>
    </w:p>
    <w:p w14:paraId="25E5C23D" w14:textId="77777777" w:rsidR="00E45DC7" w:rsidRPr="006E3ABB" w:rsidRDefault="00E45DC7" w:rsidP="005D568F">
      <w:pPr>
        <w:tabs>
          <w:tab w:val="left" w:pos="9630"/>
        </w:tabs>
      </w:pPr>
    </w:p>
    <w:p w14:paraId="5201F057" w14:textId="77777777" w:rsidR="00E45DC7" w:rsidRPr="006E3ABB" w:rsidRDefault="00E45DC7" w:rsidP="005D568F">
      <w:pPr>
        <w:tabs>
          <w:tab w:val="left" w:pos="9630"/>
        </w:tabs>
      </w:pPr>
    </w:p>
    <w:p w14:paraId="2D8DC6D8" w14:textId="77777777" w:rsidR="00E45DC7" w:rsidRPr="006E3ABB" w:rsidRDefault="00E45DC7" w:rsidP="005D568F">
      <w:pPr>
        <w:tabs>
          <w:tab w:val="left" w:pos="9630"/>
        </w:tabs>
      </w:pPr>
    </w:p>
    <w:p w14:paraId="5A2C382E" w14:textId="77777777" w:rsidR="00E45DC7" w:rsidRPr="006E3ABB" w:rsidRDefault="00E45DC7" w:rsidP="005D568F">
      <w:pPr>
        <w:tabs>
          <w:tab w:val="left" w:pos="9630"/>
        </w:tabs>
      </w:pPr>
    </w:p>
    <w:p w14:paraId="1C66504F" w14:textId="77777777" w:rsidR="00E45DC7" w:rsidRPr="006E3ABB" w:rsidRDefault="00E45DC7" w:rsidP="005D568F">
      <w:pPr>
        <w:tabs>
          <w:tab w:val="left" w:pos="9630"/>
        </w:tabs>
      </w:pPr>
    </w:p>
    <w:p w14:paraId="1C6B8732" w14:textId="77777777" w:rsidR="00E45DC7" w:rsidRPr="006E3ABB" w:rsidRDefault="00E45DC7" w:rsidP="005D568F">
      <w:pPr>
        <w:tabs>
          <w:tab w:val="left" w:pos="9630"/>
        </w:tabs>
      </w:pPr>
    </w:p>
    <w:p w14:paraId="5E7CDE5E" w14:textId="77777777" w:rsidR="00E45DC7" w:rsidRPr="006E3ABB" w:rsidRDefault="00E45DC7" w:rsidP="005D568F">
      <w:pPr>
        <w:tabs>
          <w:tab w:val="left" w:pos="9630"/>
        </w:tabs>
      </w:pPr>
    </w:p>
    <w:p w14:paraId="77264867" w14:textId="77777777" w:rsidR="00E45DC7" w:rsidRPr="006E3ABB" w:rsidRDefault="00E45DC7" w:rsidP="005D568F">
      <w:pPr>
        <w:tabs>
          <w:tab w:val="left" w:pos="9630"/>
        </w:tabs>
      </w:pPr>
    </w:p>
    <w:p w14:paraId="368270FE" w14:textId="77777777" w:rsidR="00E45DC7" w:rsidRPr="006E3ABB" w:rsidRDefault="00E45DC7" w:rsidP="005D568F">
      <w:pPr>
        <w:tabs>
          <w:tab w:val="left" w:pos="9630"/>
        </w:tabs>
      </w:pPr>
    </w:p>
    <w:p w14:paraId="30416BEE" w14:textId="77777777" w:rsidR="00E45DC7" w:rsidRPr="006E3ABB" w:rsidRDefault="00E45DC7" w:rsidP="005D568F">
      <w:pPr>
        <w:tabs>
          <w:tab w:val="left" w:pos="9630"/>
        </w:tabs>
      </w:pPr>
    </w:p>
    <w:p w14:paraId="31874B59" w14:textId="77777777" w:rsidR="00E45DC7" w:rsidRPr="006E3ABB" w:rsidRDefault="00E45DC7" w:rsidP="005D568F">
      <w:pPr>
        <w:tabs>
          <w:tab w:val="left" w:pos="9630"/>
        </w:tabs>
      </w:pPr>
    </w:p>
    <w:p w14:paraId="0E787D61" w14:textId="77777777" w:rsidR="00E45DC7" w:rsidRPr="006E3ABB" w:rsidRDefault="00E45DC7" w:rsidP="005D568F">
      <w:pPr>
        <w:tabs>
          <w:tab w:val="left" w:pos="9630"/>
        </w:tabs>
      </w:pPr>
    </w:p>
    <w:p w14:paraId="13CC842A" w14:textId="77777777" w:rsidR="00E45DC7" w:rsidRPr="006E3ABB" w:rsidRDefault="00E45DC7" w:rsidP="005D568F">
      <w:pPr>
        <w:tabs>
          <w:tab w:val="left" w:pos="9630"/>
        </w:tabs>
      </w:pPr>
    </w:p>
    <w:p w14:paraId="46F91169" w14:textId="77777777" w:rsidR="00E45DC7" w:rsidRPr="006E3ABB" w:rsidRDefault="00E45DC7" w:rsidP="005D568F">
      <w:pPr>
        <w:tabs>
          <w:tab w:val="left" w:pos="9630"/>
        </w:tabs>
      </w:pPr>
    </w:p>
    <w:p w14:paraId="7BD3FA77" w14:textId="77777777" w:rsidR="00E45DC7" w:rsidRPr="006E3ABB" w:rsidRDefault="00E45DC7" w:rsidP="005D568F">
      <w:pPr>
        <w:tabs>
          <w:tab w:val="left" w:pos="9630"/>
        </w:tabs>
      </w:pPr>
    </w:p>
    <w:p w14:paraId="49DBA908" w14:textId="77777777" w:rsidR="00E45DC7" w:rsidRPr="006E3ABB" w:rsidRDefault="00E45DC7" w:rsidP="005D568F">
      <w:pPr>
        <w:tabs>
          <w:tab w:val="left" w:pos="9630"/>
        </w:tabs>
      </w:pPr>
    </w:p>
    <w:p w14:paraId="452E9F39" w14:textId="77777777" w:rsidR="00E45DC7" w:rsidRPr="006E3ABB" w:rsidRDefault="00E45DC7" w:rsidP="005D568F">
      <w:pPr>
        <w:tabs>
          <w:tab w:val="left" w:pos="9630"/>
        </w:tabs>
      </w:pPr>
    </w:p>
    <w:p w14:paraId="7C7ADA81" w14:textId="77777777" w:rsidR="00E45DC7" w:rsidRPr="006E3ABB" w:rsidRDefault="00E45DC7" w:rsidP="005D568F">
      <w:pPr>
        <w:tabs>
          <w:tab w:val="left" w:pos="9630"/>
        </w:tabs>
      </w:pPr>
    </w:p>
    <w:p w14:paraId="54B72CD2" w14:textId="77777777" w:rsidR="00E45DC7" w:rsidRPr="006E3ABB" w:rsidRDefault="00E45DC7" w:rsidP="005D568F">
      <w:pPr>
        <w:tabs>
          <w:tab w:val="left" w:pos="9630"/>
        </w:tabs>
      </w:pPr>
    </w:p>
    <w:p w14:paraId="1F7535F2" w14:textId="3C98604D" w:rsidR="00CE2A93" w:rsidRPr="006E3ABB" w:rsidRDefault="00CE2A93" w:rsidP="00CE2A93">
      <w:r w:rsidRPr="006E3ABB">
        <w:rPr>
          <w:noProof/>
        </w:rPr>
        <w:drawing>
          <wp:inline distT="0" distB="0" distL="0" distR="0" wp14:anchorId="3CB3320E" wp14:editId="6253ACED">
            <wp:extent cx="4323882" cy="3048000"/>
            <wp:effectExtent l="0" t="0" r="635" b="0"/>
            <wp:docPr id="7330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1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9432" cy="30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7108" w14:textId="32F2961A" w:rsidR="00CE2A93" w:rsidRPr="006E3ABB" w:rsidRDefault="00CE2A93" w:rsidP="00CE2A93">
      <w:r w:rsidRPr="006E3ABB">
        <w:t>Reglas del documento:</w:t>
      </w:r>
    </w:p>
    <w:p w14:paraId="063E3E64" w14:textId="2A3EF76D" w:rsidR="00CE2A93" w:rsidRPr="006E3ABB" w:rsidRDefault="00CE2A93" w:rsidP="00CE2A93">
      <w:r w:rsidRPr="006E3ABB">
        <w:t xml:space="preserve">1.- Validar que los campos obligatorios </w:t>
      </w:r>
      <w:r w:rsidR="00133B45" w:rsidRPr="006E3ABB">
        <w:t>estén</w:t>
      </w:r>
      <w:r w:rsidRPr="006E3ABB">
        <w:t xml:space="preserve"> con datos.</w:t>
      </w:r>
    </w:p>
    <w:p w14:paraId="1CEC26D2" w14:textId="1CE434B1" w:rsidR="00CE2A93" w:rsidRPr="006E3ABB" w:rsidRDefault="00CE2A93" w:rsidP="00CE2A93">
      <w:r w:rsidRPr="006E3ABB">
        <w:t>2.- Se necesita la carta de instrucciones para validar cita de carga o descarga con GPS</w:t>
      </w:r>
    </w:p>
    <w:p w14:paraId="3FB095A1" w14:textId="1C92CC05" w:rsidR="00CE2A93" w:rsidRPr="006E3ABB" w:rsidRDefault="00CE2A93" w:rsidP="00CE2A93">
      <w:r w:rsidRPr="006E3ABB">
        <w:t>3.- En descarga se necesita sello, firma o folios de recibido.</w:t>
      </w:r>
    </w:p>
    <w:p w14:paraId="48BDE569" w14:textId="77777777" w:rsidR="00E45DC7" w:rsidRPr="006E3ABB" w:rsidRDefault="00E45DC7" w:rsidP="005D568F">
      <w:pPr>
        <w:tabs>
          <w:tab w:val="left" w:pos="9630"/>
        </w:tabs>
      </w:pPr>
    </w:p>
    <w:p w14:paraId="44EE3BAE" w14:textId="77777777" w:rsidR="00E45DC7" w:rsidRPr="006E3ABB" w:rsidRDefault="00E45DC7" w:rsidP="005D568F">
      <w:pPr>
        <w:tabs>
          <w:tab w:val="left" w:pos="9630"/>
        </w:tabs>
      </w:pPr>
    </w:p>
    <w:tbl>
      <w:tblPr>
        <w:tblpPr w:leftFromText="141" w:rightFromText="141" w:vertAnchor="text" w:horzAnchor="margin" w:tblpY="-22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E45DC7" w:rsidRPr="006E3ABB" w14:paraId="3A8F1E57" w14:textId="77777777" w:rsidTr="00994A3D">
        <w:trPr>
          <w:trHeight w:val="285"/>
        </w:trPr>
        <w:tc>
          <w:tcPr>
            <w:tcW w:w="8775" w:type="dxa"/>
          </w:tcPr>
          <w:p w14:paraId="024C0CAE" w14:textId="0074BD3D" w:rsidR="00CE2A93" w:rsidRPr="006E3ABB" w:rsidRDefault="00E45DC7" w:rsidP="00994A3D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 xml:space="preserve">Vale para cobro </w:t>
            </w:r>
            <w:r w:rsidR="00CE2A93" w:rsidRPr="006E3ABB">
              <w:rPr>
                <w:b/>
                <w:bCs/>
              </w:rPr>
              <w:t>domingo trabajado</w:t>
            </w:r>
            <w:r w:rsidR="00E4338E">
              <w:rPr>
                <w:b/>
                <w:bCs/>
              </w:rPr>
              <w:t xml:space="preserve"> (sueldo)</w:t>
            </w:r>
            <w:r w:rsidR="00DD3B69">
              <w:rPr>
                <w:b/>
                <w:bCs/>
              </w:rPr>
              <w:t xml:space="preserve"> 7</w:t>
            </w:r>
          </w:p>
        </w:tc>
      </w:tr>
    </w:tbl>
    <w:p w14:paraId="448375D4" w14:textId="77777777" w:rsidR="00E45DC7" w:rsidRPr="006E3ABB" w:rsidRDefault="00E45DC7" w:rsidP="005D568F">
      <w:pPr>
        <w:tabs>
          <w:tab w:val="left" w:pos="9630"/>
        </w:tabs>
      </w:pPr>
    </w:p>
    <w:tbl>
      <w:tblPr>
        <w:tblStyle w:val="Tablaconcuadrcula"/>
        <w:tblpPr w:leftFromText="141" w:rightFromText="141" w:vertAnchor="text" w:horzAnchor="margin" w:tblpY="-79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6E3ABB" w:rsidRPr="006E3ABB" w14:paraId="1865DDBD" w14:textId="77777777" w:rsidTr="006E3ABB">
        <w:tc>
          <w:tcPr>
            <w:tcW w:w="2972" w:type="dxa"/>
          </w:tcPr>
          <w:p w14:paraId="31C88F1A" w14:textId="77777777" w:rsidR="006E3ABB" w:rsidRPr="006E3ABB" w:rsidRDefault="006E3ABB" w:rsidP="006E3ABB">
            <w:r w:rsidRPr="006E3ABB">
              <w:t>Concepto</w:t>
            </w:r>
          </w:p>
        </w:tc>
        <w:tc>
          <w:tcPr>
            <w:tcW w:w="2718" w:type="dxa"/>
          </w:tcPr>
          <w:p w14:paraId="76269A28" w14:textId="77777777" w:rsidR="006E3ABB" w:rsidRPr="006E3ABB" w:rsidRDefault="006E3ABB" w:rsidP="006E3ABB">
            <w:r w:rsidRPr="006E3ABB">
              <w:t>Quien llena</w:t>
            </w:r>
          </w:p>
        </w:tc>
        <w:tc>
          <w:tcPr>
            <w:tcW w:w="1395" w:type="dxa"/>
          </w:tcPr>
          <w:p w14:paraId="41F4D5D6" w14:textId="77777777" w:rsidR="006E3ABB" w:rsidRPr="006E3ABB" w:rsidRDefault="006E3ABB" w:rsidP="006E3ABB">
            <w:pPr>
              <w:spacing w:line="240" w:lineRule="auto"/>
              <w:rPr>
                <w:sz w:val="24"/>
              </w:rPr>
            </w:pPr>
            <w:r w:rsidRPr="006E3ABB">
              <w:t>Pasos a Seguir</w:t>
            </w:r>
          </w:p>
        </w:tc>
        <w:tc>
          <w:tcPr>
            <w:tcW w:w="1743" w:type="dxa"/>
          </w:tcPr>
          <w:p w14:paraId="68BC3C65" w14:textId="77777777" w:rsidR="006E3ABB" w:rsidRPr="006E3ABB" w:rsidRDefault="006E3ABB" w:rsidP="006E3ABB">
            <w:pPr>
              <w:spacing w:line="240" w:lineRule="auto"/>
            </w:pPr>
            <w:r w:rsidRPr="006E3ABB">
              <w:t>Mandatorio (SI/NO)</w:t>
            </w:r>
          </w:p>
        </w:tc>
      </w:tr>
      <w:tr w:rsidR="006E3ABB" w:rsidRPr="006E3ABB" w14:paraId="10567170" w14:textId="77777777" w:rsidTr="006E3ABB">
        <w:tc>
          <w:tcPr>
            <w:tcW w:w="2972" w:type="dxa"/>
          </w:tcPr>
          <w:p w14:paraId="16F8567B" w14:textId="77777777" w:rsidR="006E3ABB" w:rsidRPr="006E3ABB" w:rsidRDefault="006E3ABB" w:rsidP="006E3ABB">
            <w:r w:rsidRPr="006E3ABB">
              <w:t>Carta Porte</w:t>
            </w:r>
          </w:p>
        </w:tc>
        <w:tc>
          <w:tcPr>
            <w:tcW w:w="2718" w:type="dxa"/>
          </w:tcPr>
          <w:p w14:paraId="501A76B6" w14:textId="77777777" w:rsidR="006E3ABB" w:rsidRPr="006E3ABB" w:rsidRDefault="006E3ABB" w:rsidP="006E3ABB">
            <w:r w:rsidRPr="006E3ABB">
              <w:t>Operador</w:t>
            </w:r>
          </w:p>
        </w:tc>
        <w:tc>
          <w:tcPr>
            <w:tcW w:w="1395" w:type="dxa"/>
          </w:tcPr>
          <w:p w14:paraId="22490FA4" w14:textId="77777777" w:rsidR="006E3ABB" w:rsidRPr="006E3ABB" w:rsidRDefault="006E3ABB" w:rsidP="006E3ABB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67E9D327" w14:textId="77777777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  <w:tr w:rsidR="006E3ABB" w:rsidRPr="006E3ABB" w14:paraId="1A3F075C" w14:textId="77777777" w:rsidTr="006E3ABB">
        <w:tc>
          <w:tcPr>
            <w:tcW w:w="2972" w:type="dxa"/>
          </w:tcPr>
          <w:p w14:paraId="5F4A893D" w14:textId="77777777" w:rsidR="006E3ABB" w:rsidRPr="006E3ABB" w:rsidRDefault="006E3ABB" w:rsidP="006E3ABB">
            <w:r w:rsidRPr="006E3ABB">
              <w:t>Monto</w:t>
            </w:r>
          </w:p>
        </w:tc>
        <w:tc>
          <w:tcPr>
            <w:tcW w:w="2718" w:type="dxa"/>
          </w:tcPr>
          <w:p w14:paraId="497FC1CD" w14:textId="7A299D6E" w:rsidR="006E3ABB" w:rsidRPr="006E3ABB" w:rsidRDefault="006E3ABB" w:rsidP="006E3ABB">
            <w:r w:rsidRPr="006E3ABB">
              <w:t>Supervisor de sueldos</w:t>
            </w:r>
          </w:p>
        </w:tc>
        <w:tc>
          <w:tcPr>
            <w:tcW w:w="1395" w:type="dxa"/>
          </w:tcPr>
          <w:p w14:paraId="453AAABE" w14:textId="77777777" w:rsidR="006E3ABB" w:rsidRPr="006E3ABB" w:rsidRDefault="006E3ABB" w:rsidP="006E3AB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76B5099F" w14:textId="77777777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  <w:tr w:rsidR="006E3ABB" w:rsidRPr="006E3ABB" w14:paraId="15AADE71" w14:textId="77777777" w:rsidTr="006E3ABB">
        <w:tc>
          <w:tcPr>
            <w:tcW w:w="2972" w:type="dxa"/>
          </w:tcPr>
          <w:p w14:paraId="7F0A0BCA" w14:textId="77777777" w:rsidR="006E3ABB" w:rsidRPr="006E3ABB" w:rsidRDefault="006E3ABB" w:rsidP="006E3ABB">
            <w:r w:rsidRPr="006E3ABB">
              <w:t>Concepto</w:t>
            </w:r>
          </w:p>
        </w:tc>
        <w:tc>
          <w:tcPr>
            <w:tcW w:w="2718" w:type="dxa"/>
          </w:tcPr>
          <w:p w14:paraId="3F734D81" w14:textId="77777777" w:rsidR="006E3ABB" w:rsidRPr="006E3ABB" w:rsidRDefault="006E3ABB" w:rsidP="006E3ABB">
            <w:r w:rsidRPr="006E3ABB">
              <w:t>Operador</w:t>
            </w:r>
          </w:p>
        </w:tc>
        <w:tc>
          <w:tcPr>
            <w:tcW w:w="1395" w:type="dxa"/>
          </w:tcPr>
          <w:p w14:paraId="457110ED" w14:textId="77777777" w:rsidR="006E3ABB" w:rsidRPr="006E3ABB" w:rsidRDefault="006E3ABB" w:rsidP="006E3AB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1DA31D61" w14:textId="77777777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  <w:tr w:rsidR="006E3ABB" w:rsidRPr="006E3ABB" w14:paraId="02DBA2A1" w14:textId="77777777" w:rsidTr="006E3ABB">
        <w:tc>
          <w:tcPr>
            <w:tcW w:w="2972" w:type="dxa"/>
          </w:tcPr>
          <w:p w14:paraId="57246479" w14:textId="77777777" w:rsidR="006E3ABB" w:rsidRPr="006E3ABB" w:rsidRDefault="006E3ABB" w:rsidP="006E3ABB">
            <w:r w:rsidRPr="006E3ABB">
              <w:t>ECO TRACTO</w:t>
            </w:r>
          </w:p>
        </w:tc>
        <w:tc>
          <w:tcPr>
            <w:tcW w:w="2718" w:type="dxa"/>
          </w:tcPr>
          <w:p w14:paraId="2A2F647A" w14:textId="0CA1A5A0" w:rsidR="006E3ABB" w:rsidRPr="006E3ABB" w:rsidRDefault="002C4304" w:rsidP="006E3ABB">
            <w:r>
              <w:t xml:space="preserve">Datos en aplicación </w:t>
            </w:r>
          </w:p>
        </w:tc>
        <w:tc>
          <w:tcPr>
            <w:tcW w:w="1395" w:type="dxa"/>
          </w:tcPr>
          <w:p w14:paraId="772E7316" w14:textId="37972E2F" w:rsidR="006E3ABB" w:rsidRPr="006E3ABB" w:rsidRDefault="006E3ABB" w:rsidP="006E3ABB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4C01F9DE" w14:textId="77777777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  <w:tr w:rsidR="006E3ABB" w:rsidRPr="006E3ABB" w14:paraId="1E0B1344" w14:textId="77777777" w:rsidTr="006E3ABB">
        <w:tc>
          <w:tcPr>
            <w:tcW w:w="2972" w:type="dxa"/>
          </w:tcPr>
          <w:p w14:paraId="3EFA99F5" w14:textId="77777777" w:rsidR="006E3ABB" w:rsidRPr="006E3ABB" w:rsidRDefault="006E3ABB" w:rsidP="006E3ABB">
            <w:r w:rsidRPr="006E3ABB">
              <w:t>Nombre Operador</w:t>
            </w:r>
          </w:p>
        </w:tc>
        <w:tc>
          <w:tcPr>
            <w:tcW w:w="2718" w:type="dxa"/>
          </w:tcPr>
          <w:p w14:paraId="2EF130F0" w14:textId="69F0B69F" w:rsidR="006E3ABB" w:rsidRPr="006E3ABB" w:rsidRDefault="002C4304" w:rsidP="006E3ABB">
            <w:r>
              <w:t>Datos en aplicación</w:t>
            </w:r>
          </w:p>
        </w:tc>
        <w:tc>
          <w:tcPr>
            <w:tcW w:w="1395" w:type="dxa"/>
          </w:tcPr>
          <w:p w14:paraId="75EF2500" w14:textId="3DD382DD" w:rsidR="006E3ABB" w:rsidRPr="006E3ABB" w:rsidRDefault="006E3ABB" w:rsidP="006E3ABB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726B6B94" w14:textId="77777777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  <w:tr w:rsidR="006E3ABB" w:rsidRPr="006E3ABB" w14:paraId="5BDBE21B" w14:textId="77777777" w:rsidTr="006E3ABB">
        <w:tc>
          <w:tcPr>
            <w:tcW w:w="2972" w:type="dxa"/>
          </w:tcPr>
          <w:p w14:paraId="29EECCFB" w14:textId="77777777" w:rsidR="006E3ABB" w:rsidRPr="006E3ABB" w:rsidRDefault="006E3ABB" w:rsidP="006E3ABB">
            <w:r w:rsidRPr="006E3ABB">
              <w:t>Fecha</w:t>
            </w:r>
          </w:p>
        </w:tc>
        <w:tc>
          <w:tcPr>
            <w:tcW w:w="2718" w:type="dxa"/>
          </w:tcPr>
          <w:p w14:paraId="493A7247" w14:textId="77777777" w:rsidR="006E3ABB" w:rsidRPr="006E3ABB" w:rsidRDefault="006E3ABB" w:rsidP="006E3ABB">
            <w:r w:rsidRPr="006E3ABB">
              <w:t>Operador</w:t>
            </w:r>
          </w:p>
        </w:tc>
        <w:tc>
          <w:tcPr>
            <w:tcW w:w="1395" w:type="dxa"/>
          </w:tcPr>
          <w:p w14:paraId="623EF75D" w14:textId="77777777" w:rsidR="006E3ABB" w:rsidRPr="006E3ABB" w:rsidRDefault="006E3ABB" w:rsidP="006E3AB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24A4A85E" w14:textId="77777777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  <w:tr w:rsidR="006E3ABB" w:rsidRPr="006E3ABB" w14:paraId="287005A0" w14:textId="77777777" w:rsidTr="006E3ABB">
        <w:tc>
          <w:tcPr>
            <w:tcW w:w="2972" w:type="dxa"/>
          </w:tcPr>
          <w:p w14:paraId="1D7E1C59" w14:textId="77777777" w:rsidR="006E3ABB" w:rsidRPr="006E3ABB" w:rsidRDefault="006E3ABB" w:rsidP="006E3ABB">
            <w:r w:rsidRPr="006E3ABB">
              <w:t>Ruta Viaje (Ida o Vuelta)</w:t>
            </w:r>
          </w:p>
        </w:tc>
        <w:tc>
          <w:tcPr>
            <w:tcW w:w="2718" w:type="dxa"/>
          </w:tcPr>
          <w:p w14:paraId="0A124373" w14:textId="77777777" w:rsidR="006E3ABB" w:rsidRPr="006E3ABB" w:rsidRDefault="006E3ABB" w:rsidP="006E3ABB">
            <w:r w:rsidRPr="006E3ABB">
              <w:t>Operador</w:t>
            </w:r>
          </w:p>
        </w:tc>
        <w:tc>
          <w:tcPr>
            <w:tcW w:w="1395" w:type="dxa"/>
          </w:tcPr>
          <w:p w14:paraId="79B24055" w14:textId="77777777" w:rsidR="006E3ABB" w:rsidRPr="006E3ABB" w:rsidRDefault="006E3ABB" w:rsidP="006E3AB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465AE780" w14:textId="77777777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  <w:tr w:rsidR="006E3ABB" w:rsidRPr="006E3ABB" w14:paraId="6F944F9B" w14:textId="77777777" w:rsidTr="006E3ABB">
        <w:tc>
          <w:tcPr>
            <w:tcW w:w="2972" w:type="dxa"/>
          </w:tcPr>
          <w:p w14:paraId="6C9482B8" w14:textId="77777777" w:rsidR="006E3ABB" w:rsidRPr="006E3ABB" w:rsidRDefault="006E3ABB" w:rsidP="006E3ABB">
            <w:r w:rsidRPr="006E3ABB">
              <w:t>Firma Autoriza</w:t>
            </w:r>
          </w:p>
        </w:tc>
        <w:tc>
          <w:tcPr>
            <w:tcW w:w="2718" w:type="dxa"/>
          </w:tcPr>
          <w:p w14:paraId="1867C482" w14:textId="77777777" w:rsidR="006E3ABB" w:rsidRPr="006E3ABB" w:rsidRDefault="006E3ABB" w:rsidP="006E3ABB">
            <w:r w:rsidRPr="006E3ABB">
              <w:t>Supervisor de Sueldos</w:t>
            </w:r>
          </w:p>
        </w:tc>
        <w:tc>
          <w:tcPr>
            <w:tcW w:w="1395" w:type="dxa"/>
          </w:tcPr>
          <w:p w14:paraId="5FEA65D9" w14:textId="77777777" w:rsidR="006E3ABB" w:rsidRPr="006E3ABB" w:rsidRDefault="006E3ABB" w:rsidP="006E3AB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3E521FA2" w14:textId="77777777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  <w:tr w:rsidR="006E3ABB" w:rsidRPr="006E3ABB" w14:paraId="11CAD16D" w14:textId="77777777" w:rsidTr="006E3ABB">
        <w:tc>
          <w:tcPr>
            <w:tcW w:w="2972" w:type="dxa"/>
          </w:tcPr>
          <w:p w14:paraId="27BEF1A2" w14:textId="77777777" w:rsidR="006E3ABB" w:rsidRPr="006E3ABB" w:rsidRDefault="006E3ABB" w:rsidP="006E3ABB">
            <w:r w:rsidRPr="006E3ABB">
              <w:t>Firma Operador</w:t>
            </w:r>
          </w:p>
        </w:tc>
        <w:tc>
          <w:tcPr>
            <w:tcW w:w="2718" w:type="dxa"/>
          </w:tcPr>
          <w:p w14:paraId="6348A54C" w14:textId="77777777" w:rsidR="006E3ABB" w:rsidRPr="006E3ABB" w:rsidRDefault="006E3ABB" w:rsidP="006E3ABB">
            <w:r w:rsidRPr="006E3ABB">
              <w:t>Operador</w:t>
            </w:r>
          </w:p>
        </w:tc>
        <w:tc>
          <w:tcPr>
            <w:tcW w:w="1395" w:type="dxa"/>
          </w:tcPr>
          <w:p w14:paraId="74FA3F74" w14:textId="77777777" w:rsidR="006E3ABB" w:rsidRPr="006E3ABB" w:rsidRDefault="006E3ABB" w:rsidP="006E3AB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3F614618" w14:textId="77777777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  <w:tr w:rsidR="006E3ABB" w:rsidRPr="006E3ABB" w14:paraId="2298124B" w14:textId="77777777" w:rsidTr="006E3ABB">
        <w:tc>
          <w:tcPr>
            <w:tcW w:w="2972" w:type="dxa"/>
          </w:tcPr>
          <w:p w14:paraId="2CD0F9BF" w14:textId="77777777" w:rsidR="006E3ABB" w:rsidRPr="006E3ABB" w:rsidRDefault="006E3ABB" w:rsidP="006E3ABB">
            <w:r w:rsidRPr="006E3ABB">
              <w:t>Sello de Revisión</w:t>
            </w:r>
          </w:p>
        </w:tc>
        <w:tc>
          <w:tcPr>
            <w:tcW w:w="2718" w:type="dxa"/>
          </w:tcPr>
          <w:p w14:paraId="6809E23C" w14:textId="77777777" w:rsidR="006E3ABB" w:rsidRPr="006E3ABB" w:rsidRDefault="006E3ABB" w:rsidP="006E3ABB">
            <w:r w:rsidRPr="006E3ABB">
              <w:t>Supervisor de Sueldos</w:t>
            </w:r>
          </w:p>
        </w:tc>
        <w:tc>
          <w:tcPr>
            <w:tcW w:w="1395" w:type="dxa"/>
          </w:tcPr>
          <w:p w14:paraId="5E390D6F" w14:textId="06729C4A" w:rsidR="006E3ABB" w:rsidRPr="006E3ABB" w:rsidRDefault="002C4304" w:rsidP="006E3AB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4DC53BE8" w14:textId="77777777" w:rsidR="006E3ABB" w:rsidRPr="006E3ABB" w:rsidRDefault="006E3ABB" w:rsidP="006E3ABB">
            <w:pPr>
              <w:spacing w:line="240" w:lineRule="auto"/>
            </w:pPr>
            <w:r w:rsidRPr="006E3ABB">
              <w:t>SI</w:t>
            </w:r>
          </w:p>
        </w:tc>
      </w:tr>
    </w:tbl>
    <w:p w14:paraId="676EB223" w14:textId="77777777" w:rsidR="00E45DC7" w:rsidRPr="006E3ABB" w:rsidRDefault="00E45DC7" w:rsidP="005D568F">
      <w:pPr>
        <w:tabs>
          <w:tab w:val="left" w:pos="9630"/>
        </w:tabs>
      </w:pPr>
    </w:p>
    <w:p w14:paraId="060CB393" w14:textId="77777777" w:rsidR="00E45DC7" w:rsidRPr="006E3ABB" w:rsidRDefault="00E45DC7" w:rsidP="005D568F">
      <w:pPr>
        <w:tabs>
          <w:tab w:val="left" w:pos="9630"/>
        </w:tabs>
      </w:pPr>
    </w:p>
    <w:p w14:paraId="4BE96203" w14:textId="77777777" w:rsidR="00E45DC7" w:rsidRPr="006E3ABB" w:rsidRDefault="00E45DC7" w:rsidP="005D568F">
      <w:pPr>
        <w:tabs>
          <w:tab w:val="left" w:pos="9630"/>
        </w:tabs>
      </w:pPr>
    </w:p>
    <w:p w14:paraId="6FD373E3" w14:textId="77777777" w:rsidR="00E45DC7" w:rsidRPr="006E3ABB" w:rsidRDefault="00E45DC7" w:rsidP="005D568F">
      <w:pPr>
        <w:tabs>
          <w:tab w:val="left" w:pos="9630"/>
        </w:tabs>
      </w:pPr>
    </w:p>
    <w:p w14:paraId="28F09133" w14:textId="77777777" w:rsidR="00E45DC7" w:rsidRPr="006E3ABB" w:rsidRDefault="00E45DC7" w:rsidP="005D568F">
      <w:pPr>
        <w:tabs>
          <w:tab w:val="left" w:pos="9630"/>
        </w:tabs>
      </w:pPr>
    </w:p>
    <w:p w14:paraId="6B54E523" w14:textId="77777777" w:rsidR="00E45DC7" w:rsidRPr="006E3ABB" w:rsidRDefault="00E45DC7" w:rsidP="005D568F">
      <w:pPr>
        <w:tabs>
          <w:tab w:val="left" w:pos="9630"/>
        </w:tabs>
      </w:pPr>
    </w:p>
    <w:p w14:paraId="71649738" w14:textId="77777777" w:rsidR="00E45DC7" w:rsidRPr="006E3ABB" w:rsidRDefault="00E45DC7" w:rsidP="005D568F">
      <w:pPr>
        <w:tabs>
          <w:tab w:val="left" w:pos="9630"/>
        </w:tabs>
      </w:pPr>
    </w:p>
    <w:p w14:paraId="12125CBF" w14:textId="77777777" w:rsidR="00E45DC7" w:rsidRPr="006E3ABB" w:rsidRDefault="00E45DC7" w:rsidP="005D568F">
      <w:pPr>
        <w:tabs>
          <w:tab w:val="left" w:pos="9630"/>
        </w:tabs>
      </w:pPr>
    </w:p>
    <w:p w14:paraId="7EDB08A2" w14:textId="77777777" w:rsidR="00E45DC7" w:rsidRPr="006E3ABB" w:rsidRDefault="00E45DC7" w:rsidP="005D568F">
      <w:pPr>
        <w:tabs>
          <w:tab w:val="left" w:pos="9630"/>
        </w:tabs>
      </w:pPr>
    </w:p>
    <w:p w14:paraId="4694E2CD" w14:textId="77777777" w:rsidR="00E45DC7" w:rsidRPr="006E3ABB" w:rsidRDefault="00E45DC7" w:rsidP="005D568F">
      <w:pPr>
        <w:tabs>
          <w:tab w:val="left" w:pos="9630"/>
        </w:tabs>
      </w:pPr>
    </w:p>
    <w:p w14:paraId="665DDEF7" w14:textId="77777777" w:rsidR="00E45DC7" w:rsidRPr="006E3ABB" w:rsidRDefault="00E45DC7" w:rsidP="005D568F">
      <w:pPr>
        <w:tabs>
          <w:tab w:val="left" w:pos="9630"/>
        </w:tabs>
      </w:pPr>
    </w:p>
    <w:p w14:paraId="32E09B9E" w14:textId="77777777" w:rsidR="00E45DC7" w:rsidRPr="006E3ABB" w:rsidRDefault="00E45DC7" w:rsidP="005D568F">
      <w:pPr>
        <w:tabs>
          <w:tab w:val="left" w:pos="9630"/>
        </w:tabs>
      </w:pPr>
    </w:p>
    <w:p w14:paraId="4909038E" w14:textId="77777777" w:rsidR="00E45DC7" w:rsidRPr="006E3ABB" w:rsidRDefault="00E45DC7" w:rsidP="005D568F">
      <w:pPr>
        <w:tabs>
          <w:tab w:val="left" w:pos="9630"/>
        </w:tabs>
      </w:pPr>
    </w:p>
    <w:p w14:paraId="419157D7" w14:textId="77777777" w:rsidR="00E45DC7" w:rsidRPr="006E3ABB" w:rsidRDefault="00E45DC7" w:rsidP="005D568F">
      <w:pPr>
        <w:tabs>
          <w:tab w:val="left" w:pos="9630"/>
        </w:tabs>
      </w:pPr>
    </w:p>
    <w:p w14:paraId="5EB8F734" w14:textId="77777777" w:rsidR="00E45DC7" w:rsidRPr="006E3ABB" w:rsidRDefault="00E45DC7" w:rsidP="005D568F">
      <w:pPr>
        <w:tabs>
          <w:tab w:val="left" w:pos="9630"/>
        </w:tabs>
      </w:pPr>
    </w:p>
    <w:p w14:paraId="3908556F" w14:textId="77777777" w:rsidR="00E45DC7" w:rsidRPr="006E3ABB" w:rsidRDefault="00E45DC7" w:rsidP="005D568F">
      <w:pPr>
        <w:tabs>
          <w:tab w:val="left" w:pos="9630"/>
        </w:tabs>
      </w:pPr>
    </w:p>
    <w:p w14:paraId="2CBC7A1B" w14:textId="4CA6C712" w:rsidR="00E45DC7" w:rsidRPr="006E3ABB" w:rsidRDefault="00E45DC7" w:rsidP="005D568F">
      <w:pPr>
        <w:tabs>
          <w:tab w:val="left" w:pos="9630"/>
        </w:tabs>
      </w:pPr>
    </w:p>
    <w:p w14:paraId="3CDEFDCA" w14:textId="77777777" w:rsidR="00E45DC7" w:rsidRPr="006E3ABB" w:rsidRDefault="00E45DC7" w:rsidP="005D568F">
      <w:pPr>
        <w:tabs>
          <w:tab w:val="left" w:pos="9630"/>
        </w:tabs>
      </w:pPr>
    </w:p>
    <w:p w14:paraId="0383A595" w14:textId="7A8AB340" w:rsidR="00E45DC7" w:rsidRDefault="00133B45" w:rsidP="005D568F">
      <w:pPr>
        <w:tabs>
          <w:tab w:val="left" w:pos="9630"/>
        </w:tabs>
      </w:pPr>
      <w:r w:rsidRPr="00133B45">
        <w:rPr>
          <w:noProof/>
        </w:rPr>
        <w:drawing>
          <wp:inline distT="0" distB="0" distL="0" distR="0" wp14:anchorId="691324E3" wp14:editId="41B9E80A">
            <wp:extent cx="4410075" cy="2952510"/>
            <wp:effectExtent l="0" t="0" r="0" b="635"/>
            <wp:docPr id="950919185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19185" name="Imagen 1" descr="Texto&#10;&#10;Descripción generada automáticamente con confianza me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6644" cy="295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8E8C" w14:textId="77777777" w:rsidR="00133B45" w:rsidRPr="006E3ABB" w:rsidRDefault="00133B45" w:rsidP="00133B45">
      <w:r w:rsidRPr="006E3ABB">
        <w:t>Reglas del documento:</w:t>
      </w:r>
    </w:p>
    <w:p w14:paraId="66B06B5F" w14:textId="77777777" w:rsidR="00133B45" w:rsidRPr="006E3ABB" w:rsidRDefault="00133B45" w:rsidP="00133B45">
      <w:r w:rsidRPr="006E3ABB">
        <w:t>1.- Validar que los campos obligatorios estén con datos.</w:t>
      </w:r>
    </w:p>
    <w:p w14:paraId="1914058A" w14:textId="77777777" w:rsidR="00133B45" w:rsidRPr="006E3ABB" w:rsidRDefault="00133B45" w:rsidP="00133B45">
      <w:r w:rsidRPr="006E3ABB">
        <w:t>2.- Se necesita la carta de instrucciones para validar cita de carga o descarga con GPS</w:t>
      </w:r>
    </w:p>
    <w:p w14:paraId="3025336F" w14:textId="77777777" w:rsidR="00133B45" w:rsidRPr="006E3ABB" w:rsidRDefault="00133B45" w:rsidP="00133B45">
      <w:r w:rsidRPr="006E3ABB">
        <w:t>3.- En descarga se necesita sello, firma o folios de recibido.</w:t>
      </w:r>
    </w:p>
    <w:p w14:paraId="53354060" w14:textId="77777777" w:rsidR="00133B45" w:rsidRPr="006E3ABB" w:rsidRDefault="00133B45" w:rsidP="005D568F">
      <w:pPr>
        <w:tabs>
          <w:tab w:val="left" w:pos="9630"/>
        </w:tabs>
      </w:pPr>
    </w:p>
    <w:p w14:paraId="01A6F284" w14:textId="77777777" w:rsidR="00E45DC7" w:rsidRPr="006E3ABB" w:rsidRDefault="00E45DC7" w:rsidP="005D568F">
      <w:pPr>
        <w:tabs>
          <w:tab w:val="left" w:pos="9630"/>
        </w:tabs>
      </w:pPr>
    </w:p>
    <w:tbl>
      <w:tblPr>
        <w:tblpPr w:leftFromText="141" w:rightFromText="141" w:vertAnchor="text" w:horzAnchor="margin" w:tblpY="-22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E45DC7" w:rsidRPr="006E3ABB" w14:paraId="10FDC59C" w14:textId="77777777" w:rsidTr="00994A3D">
        <w:trPr>
          <w:trHeight w:val="285"/>
        </w:trPr>
        <w:tc>
          <w:tcPr>
            <w:tcW w:w="8775" w:type="dxa"/>
          </w:tcPr>
          <w:p w14:paraId="1C8E0FB8" w14:textId="3F1B7449" w:rsidR="00E45DC7" w:rsidRPr="006E3ABB" w:rsidRDefault="00E45DC7" w:rsidP="00994A3D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 xml:space="preserve">Vale para cobro </w:t>
            </w:r>
            <w:r w:rsidR="00133B45">
              <w:rPr>
                <w:b/>
                <w:bCs/>
              </w:rPr>
              <w:t>día festivo trabajado</w:t>
            </w:r>
            <w:r w:rsidR="00E4338E">
              <w:rPr>
                <w:b/>
                <w:bCs/>
              </w:rPr>
              <w:t xml:space="preserve"> (sueldo)</w:t>
            </w:r>
            <w:r w:rsidR="00DD3B69">
              <w:rPr>
                <w:b/>
                <w:bCs/>
              </w:rPr>
              <w:t xml:space="preserve"> 7</w:t>
            </w:r>
          </w:p>
        </w:tc>
      </w:tr>
    </w:tbl>
    <w:p w14:paraId="4A78EFA3" w14:textId="77777777" w:rsidR="00E45DC7" w:rsidRPr="006E3ABB" w:rsidRDefault="00E45DC7" w:rsidP="005D568F">
      <w:pPr>
        <w:tabs>
          <w:tab w:val="left" w:pos="9630"/>
        </w:tabs>
      </w:pPr>
    </w:p>
    <w:tbl>
      <w:tblPr>
        <w:tblStyle w:val="Tablaconcuadrcula"/>
        <w:tblpPr w:leftFromText="141" w:rightFromText="141" w:vertAnchor="text" w:horzAnchor="margin" w:tblpY="-77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133B45" w:rsidRPr="006E3ABB" w14:paraId="6FC98DF7" w14:textId="77777777" w:rsidTr="00133B45">
        <w:tc>
          <w:tcPr>
            <w:tcW w:w="2972" w:type="dxa"/>
          </w:tcPr>
          <w:p w14:paraId="00CE69E3" w14:textId="77777777" w:rsidR="00133B45" w:rsidRPr="006E3ABB" w:rsidRDefault="00133B45" w:rsidP="00133B45">
            <w:r w:rsidRPr="006E3ABB">
              <w:t>Concepto</w:t>
            </w:r>
          </w:p>
        </w:tc>
        <w:tc>
          <w:tcPr>
            <w:tcW w:w="2718" w:type="dxa"/>
          </w:tcPr>
          <w:p w14:paraId="09C0D620" w14:textId="77777777" w:rsidR="00133B45" w:rsidRPr="006E3ABB" w:rsidRDefault="00133B45" w:rsidP="00133B45">
            <w:r w:rsidRPr="006E3ABB">
              <w:t>Quien llena</w:t>
            </w:r>
          </w:p>
        </w:tc>
        <w:tc>
          <w:tcPr>
            <w:tcW w:w="1395" w:type="dxa"/>
          </w:tcPr>
          <w:p w14:paraId="45E346FE" w14:textId="77777777" w:rsidR="00133B45" w:rsidRPr="006E3ABB" w:rsidRDefault="00133B45" w:rsidP="00133B45">
            <w:pPr>
              <w:spacing w:line="240" w:lineRule="auto"/>
              <w:rPr>
                <w:sz w:val="24"/>
              </w:rPr>
            </w:pPr>
            <w:r w:rsidRPr="006E3ABB">
              <w:t>Pasos a Seguir</w:t>
            </w:r>
          </w:p>
        </w:tc>
        <w:tc>
          <w:tcPr>
            <w:tcW w:w="1743" w:type="dxa"/>
          </w:tcPr>
          <w:p w14:paraId="3B275A8C" w14:textId="77777777" w:rsidR="00133B45" w:rsidRPr="006E3ABB" w:rsidRDefault="00133B45" w:rsidP="00133B45">
            <w:pPr>
              <w:spacing w:line="240" w:lineRule="auto"/>
            </w:pPr>
            <w:r w:rsidRPr="006E3ABB">
              <w:t>Mandatorio (SI/NO)</w:t>
            </w:r>
          </w:p>
        </w:tc>
      </w:tr>
      <w:tr w:rsidR="00133B45" w:rsidRPr="006E3ABB" w14:paraId="4C8EC6D9" w14:textId="77777777" w:rsidTr="00133B45">
        <w:tc>
          <w:tcPr>
            <w:tcW w:w="2972" w:type="dxa"/>
          </w:tcPr>
          <w:p w14:paraId="22582628" w14:textId="77777777" w:rsidR="00133B45" w:rsidRPr="006E3ABB" w:rsidRDefault="00133B45" w:rsidP="00133B45">
            <w:r w:rsidRPr="006E3ABB">
              <w:t>Carta Porte</w:t>
            </w:r>
          </w:p>
        </w:tc>
        <w:tc>
          <w:tcPr>
            <w:tcW w:w="2718" w:type="dxa"/>
          </w:tcPr>
          <w:p w14:paraId="2ABC95E3" w14:textId="77777777" w:rsidR="00133B45" w:rsidRPr="006E3ABB" w:rsidRDefault="00133B45" w:rsidP="00133B45">
            <w:r w:rsidRPr="006E3ABB">
              <w:t>Operador</w:t>
            </w:r>
          </w:p>
        </w:tc>
        <w:tc>
          <w:tcPr>
            <w:tcW w:w="1395" w:type="dxa"/>
          </w:tcPr>
          <w:p w14:paraId="1FCEF8A3" w14:textId="77777777" w:rsidR="00133B45" w:rsidRPr="006E3ABB" w:rsidRDefault="00133B45" w:rsidP="00133B45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62255084" w14:textId="77777777" w:rsidR="00133B45" w:rsidRPr="006E3ABB" w:rsidRDefault="00133B45" w:rsidP="00133B45">
            <w:pPr>
              <w:spacing w:line="240" w:lineRule="auto"/>
            </w:pPr>
            <w:r w:rsidRPr="006E3ABB">
              <w:t>SI</w:t>
            </w:r>
          </w:p>
        </w:tc>
      </w:tr>
      <w:tr w:rsidR="00133B45" w:rsidRPr="006E3ABB" w14:paraId="6343F298" w14:textId="77777777" w:rsidTr="00133B45">
        <w:tc>
          <w:tcPr>
            <w:tcW w:w="2972" w:type="dxa"/>
          </w:tcPr>
          <w:p w14:paraId="1C6F4614" w14:textId="77777777" w:rsidR="00133B45" w:rsidRPr="006E3ABB" w:rsidRDefault="00133B45" w:rsidP="00133B45">
            <w:r w:rsidRPr="006E3ABB">
              <w:t>Monto</w:t>
            </w:r>
          </w:p>
        </w:tc>
        <w:tc>
          <w:tcPr>
            <w:tcW w:w="2718" w:type="dxa"/>
          </w:tcPr>
          <w:p w14:paraId="73E03F89" w14:textId="44395FF4" w:rsidR="00133B45" w:rsidRPr="006E3ABB" w:rsidRDefault="00133B45" w:rsidP="00133B45">
            <w:r>
              <w:t>Supervisor de sueldo</w:t>
            </w:r>
          </w:p>
        </w:tc>
        <w:tc>
          <w:tcPr>
            <w:tcW w:w="1395" w:type="dxa"/>
          </w:tcPr>
          <w:p w14:paraId="7CF2558A" w14:textId="1AC608B5" w:rsidR="00133B45" w:rsidRPr="006E3ABB" w:rsidRDefault="00133B45" w:rsidP="00133B45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77C88930" w14:textId="77777777" w:rsidR="00133B45" w:rsidRPr="006E3ABB" w:rsidRDefault="00133B45" w:rsidP="00133B45">
            <w:pPr>
              <w:spacing w:line="240" w:lineRule="auto"/>
            </w:pPr>
            <w:r w:rsidRPr="006E3ABB">
              <w:t>SI</w:t>
            </w:r>
          </w:p>
        </w:tc>
      </w:tr>
      <w:tr w:rsidR="00133B45" w:rsidRPr="006E3ABB" w14:paraId="34EE7541" w14:textId="77777777" w:rsidTr="00133B45">
        <w:tc>
          <w:tcPr>
            <w:tcW w:w="2972" w:type="dxa"/>
          </w:tcPr>
          <w:p w14:paraId="40BE8A4F" w14:textId="77777777" w:rsidR="00133B45" w:rsidRPr="006E3ABB" w:rsidRDefault="00133B45" w:rsidP="00133B45">
            <w:r w:rsidRPr="006E3ABB">
              <w:t>Concepto</w:t>
            </w:r>
          </w:p>
        </w:tc>
        <w:tc>
          <w:tcPr>
            <w:tcW w:w="2718" w:type="dxa"/>
          </w:tcPr>
          <w:p w14:paraId="68CCD16A" w14:textId="77777777" w:rsidR="00133B45" w:rsidRPr="006E3ABB" w:rsidRDefault="00133B45" w:rsidP="00133B45">
            <w:r w:rsidRPr="006E3ABB">
              <w:t>Operador</w:t>
            </w:r>
          </w:p>
        </w:tc>
        <w:tc>
          <w:tcPr>
            <w:tcW w:w="1395" w:type="dxa"/>
          </w:tcPr>
          <w:p w14:paraId="148AABBF" w14:textId="77777777" w:rsidR="00133B45" w:rsidRPr="006E3ABB" w:rsidRDefault="00133B45" w:rsidP="00133B45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26EB88DE" w14:textId="77777777" w:rsidR="00133B45" w:rsidRPr="006E3ABB" w:rsidRDefault="00133B45" w:rsidP="00133B45">
            <w:pPr>
              <w:spacing w:line="240" w:lineRule="auto"/>
            </w:pPr>
            <w:r w:rsidRPr="006E3ABB">
              <w:t>SI</w:t>
            </w:r>
          </w:p>
        </w:tc>
      </w:tr>
      <w:tr w:rsidR="00133B45" w:rsidRPr="006E3ABB" w14:paraId="23082653" w14:textId="77777777" w:rsidTr="00133B45">
        <w:tc>
          <w:tcPr>
            <w:tcW w:w="2972" w:type="dxa"/>
          </w:tcPr>
          <w:p w14:paraId="3B1518D4" w14:textId="77777777" w:rsidR="00133B45" w:rsidRPr="006E3ABB" w:rsidRDefault="00133B45" w:rsidP="00133B45">
            <w:r w:rsidRPr="006E3ABB">
              <w:t>ECO TRACTO</w:t>
            </w:r>
          </w:p>
        </w:tc>
        <w:tc>
          <w:tcPr>
            <w:tcW w:w="2718" w:type="dxa"/>
          </w:tcPr>
          <w:p w14:paraId="33664B2B" w14:textId="6D34387F" w:rsidR="00133B45" w:rsidRPr="006E3ABB" w:rsidRDefault="0088449A" w:rsidP="00133B45">
            <w:r>
              <w:t>Datos en aplicación</w:t>
            </w:r>
          </w:p>
        </w:tc>
        <w:tc>
          <w:tcPr>
            <w:tcW w:w="1395" w:type="dxa"/>
          </w:tcPr>
          <w:p w14:paraId="765E7567" w14:textId="2D5995A9" w:rsidR="00133B45" w:rsidRPr="006E3ABB" w:rsidRDefault="00133B45" w:rsidP="00133B45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20CAE6E2" w14:textId="77777777" w:rsidR="00133B45" w:rsidRPr="006E3ABB" w:rsidRDefault="00133B45" w:rsidP="00133B45">
            <w:pPr>
              <w:spacing w:line="240" w:lineRule="auto"/>
            </w:pPr>
            <w:r w:rsidRPr="006E3ABB">
              <w:t>SI</w:t>
            </w:r>
          </w:p>
        </w:tc>
      </w:tr>
      <w:tr w:rsidR="00133B45" w:rsidRPr="006E3ABB" w14:paraId="419D66AD" w14:textId="77777777" w:rsidTr="00133B45">
        <w:tc>
          <w:tcPr>
            <w:tcW w:w="2972" w:type="dxa"/>
          </w:tcPr>
          <w:p w14:paraId="0AB2F6CD" w14:textId="77777777" w:rsidR="00133B45" w:rsidRPr="006E3ABB" w:rsidRDefault="00133B45" w:rsidP="00133B45">
            <w:r w:rsidRPr="006E3ABB">
              <w:t>Nombre Operador</w:t>
            </w:r>
          </w:p>
        </w:tc>
        <w:tc>
          <w:tcPr>
            <w:tcW w:w="2718" w:type="dxa"/>
          </w:tcPr>
          <w:p w14:paraId="0EB2D63D" w14:textId="6076409A" w:rsidR="00133B45" w:rsidRPr="006E3ABB" w:rsidRDefault="0088449A" w:rsidP="00133B45">
            <w:r>
              <w:t xml:space="preserve">Datos en aplicación </w:t>
            </w:r>
          </w:p>
        </w:tc>
        <w:tc>
          <w:tcPr>
            <w:tcW w:w="1395" w:type="dxa"/>
          </w:tcPr>
          <w:p w14:paraId="7DD1ABBC" w14:textId="60CF3F9F" w:rsidR="00133B45" w:rsidRPr="006E3ABB" w:rsidRDefault="00133B45" w:rsidP="00133B45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6FB659BC" w14:textId="77777777" w:rsidR="00133B45" w:rsidRPr="006E3ABB" w:rsidRDefault="00133B45" w:rsidP="00133B45">
            <w:pPr>
              <w:spacing w:line="240" w:lineRule="auto"/>
            </w:pPr>
            <w:r w:rsidRPr="006E3ABB">
              <w:t>SI</w:t>
            </w:r>
          </w:p>
        </w:tc>
      </w:tr>
      <w:tr w:rsidR="00133B45" w:rsidRPr="006E3ABB" w14:paraId="13E61F5F" w14:textId="77777777" w:rsidTr="00133B45">
        <w:tc>
          <w:tcPr>
            <w:tcW w:w="2972" w:type="dxa"/>
          </w:tcPr>
          <w:p w14:paraId="4E78CB8B" w14:textId="77777777" w:rsidR="00133B45" w:rsidRPr="006E3ABB" w:rsidRDefault="00133B45" w:rsidP="00133B45">
            <w:r w:rsidRPr="006E3ABB">
              <w:t>Fecha</w:t>
            </w:r>
          </w:p>
        </w:tc>
        <w:tc>
          <w:tcPr>
            <w:tcW w:w="2718" w:type="dxa"/>
          </w:tcPr>
          <w:p w14:paraId="0B258564" w14:textId="77777777" w:rsidR="00133B45" w:rsidRPr="006E3ABB" w:rsidRDefault="00133B45" w:rsidP="00133B45">
            <w:r w:rsidRPr="006E3ABB">
              <w:t>Operador</w:t>
            </w:r>
          </w:p>
        </w:tc>
        <w:tc>
          <w:tcPr>
            <w:tcW w:w="1395" w:type="dxa"/>
          </w:tcPr>
          <w:p w14:paraId="397B0467" w14:textId="77777777" w:rsidR="00133B45" w:rsidRPr="006E3ABB" w:rsidRDefault="00133B45" w:rsidP="00133B45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3F64AA4D" w14:textId="77777777" w:rsidR="00133B45" w:rsidRPr="006E3ABB" w:rsidRDefault="00133B45" w:rsidP="00133B45">
            <w:pPr>
              <w:spacing w:line="240" w:lineRule="auto"/>
            </w:pPr>
            <w:r w:rsidRPr="006E3ABB">
              <w:t>SI</w:t>
            </w:r>
          </w:p>
        </w:tc>
      </w:tr>
      <w:tr w:rsidR="00133B45" w:rsidRPr="006E3ABB" w14:paraId="6C7DA680" w14:textId="77777777" w:rsidTr="00133B45">
        <w:tc>
          <w:tcPr>
            <w:tcW w:w="2972" w:type="dxa"/>
          </w:tcPr>
          <w:p w14:paraId="7E4E395A" w14:textId="77777777" w:rsidR="00133B45" w:rsidRPr="006E3ABB" w:rsidRDefault="00133B45" w:rsidP="00133B45">
            <w:r w:rsidRPr="006E3ABB">
              <w:t>Ruta Viaje (Ida o Vuelta)</w:t>
            </w:r>
          </w:p>
        </w:tc>
        <w:tc>
          <w:tcPr>
            <w:tcW w:w="2718" w:type="dxa"/>
          </w:tcPr>
          <w:p w14:paraId="19FB3A98" w14:textId="77777777" w:rsidR="00133B45" w:rsidRPr="006E3ABB" w:rsidRDefault="00133B45" w:rsidP="00133B45">
            <w:r w:rsidRPr="006E3ABB">
              <w:t>Operador</w:t>
            </w:r>
          </w:p>
        </w:tc>
        <w:tc>
          <w:tcPr>
            <w:tcW w:w="1395" w:type="dxa"/>
          </w:tcPr>
          <w:p w14:paraId="5603874C" w14:textId="77777777" w:rsidR="00133B45" w:rsidRPr="006E3ABB" w:rsidRDefault="00133B45" w:rsidP="00133B45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606A63A5" w14:textId="77777777" w:rsidR="00133B45" w:rsidRPr="006E3ABB" w:rsidRDefault="00133B45" w:rsidP="00133B45">
            <w:pPr>
              <w:spacing w:line="240" w:lineRule="auto"/>
            </w:pPr>
            <w:r w:rsidRPr="006E3ABB">
              <w:t>SI</w:t>
            </w:r>
          </w:p>
        </w:tc>
      </w:tr>
      <w:tr w:rsidR="00133B45" w:rsidRPr="006E3ABB" w14:paraId="3F3D038B" w14:textId="77777777" w:rsidTr="00133B45">
        <w:tc>
          <w:tcPr>
            <w:tcW w:w="2972" w:type="dxa"/>
          </w:tcPr>
          <w:p w14:paraId="2B697C7B" w14:textId="77777777" w:rsidR="00133B45" w:rsidRPr="006E3ABB" w:rsidRDefault="00133B45" w:rsidP="00133B45">
            <w:r w:rsidRPr="006E3ABB">
              <w:t>Firma Autoriza</w:t>
            </w:r>
          </w:p>
        </w:tc>
        <w:tc>
          <w:tcPr>
            <w:tcW w:w="2718" w:type="dxa"/>
          </w:tcPr>
          <w:p w14:paraId="08D93774" w14:textId="1DD8268D" w:rsidR="00133B45" w:rsidRPr="006E3ABB" w:rsidRDefault="00133B45" w:rsidP="00133B45">
            <w:r>
              <w:t>Supervisor de sueldo</w:t>
            </w:r>
          </w:p>
        </w:tc>
        <w:tc>
          <w:tcPr>
            <w:tcW w:w="1395" w:type="dxa"/>
          </w:tcPr>
          <w:p w14:paraId="10311C89" w14:textId="3A48B78F" w:rsidR="00133B45" w:rsidRPr="006E3ABB" w:rsidRDefault="00133B45" w:rsidP="00133B45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47205A82" w14:textId="77777777" w:rsidR="00133B45" w:rsidRPr="006E3ABB" w:rsidRDefault="00133B45" w:rsidP="00133B45">
            <w:pPr>
              <w:spacing w:line="240" w:lineRule="auto"/>
            </w:pPr>
          </w:p>
        </w:tc>
      </w:tr>
      <w:tr w:rsidR="00133B45" w:rsidRPr="006E3ABB" w14:paraId="0DD3B325" w14:textId="77777777" w:rsidTr="00133B45">
        <w:tc>
          <w:tcPr>
            <w:tcW w:w="2972" w:type="dxa"/>
          </w:tcPr>
          <w:p w14:paraId="22BDCEEE" w14:textId="77777777" w:rsidR="00133B45" w:rsidRPr="006E3ABB" w:rsidRDefault="00133B45" w:rsidP="00133B45">
            <w:r w:rsidRPr="006E3ABB">
              <w:t>Firma Operador</w:t>
            </w:r>
          </w:p>
        </w:tc>
        <w:tc>
          <w:tcPr>
            <w:tcW w:w="2718" w:type="dxa"/>
          </w:tcPr>
          <w:p w14:paraId="66B8355C" w14:textId="77777777" w:rsidR="00133B45" w:rsidRPr="006E3ABB" w:rsidRDefault="00133B45" w:rsidP="00133B45">
            <w:r w:rsidRPr="006E3ABB">
              <w:t>Operador</w:t>
            </w:r>
          </w:p>
        </w:tc>
        <w:tc>
          <w:tcPr>
            <w:tcW w:w="1395" w:type="dxa"/>
          </w:tcPr>
          <w:p w14:paraId="43E3ED67" w14:textId="77777777" w:rsidR="00133B45" w:rsidRPr="006E3ABB" w:rsidRDefault="00133B45" w:rsidP="00133B45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1A17603D" w14:textId="77777777" w:rsidR="00133B45" w:rsidRPr="006E3ABB" w:rsidRDefault="00133B45" w:rsidP="00133B45">
            <w:pPr>
              <w:spacing w:line="240" w:lineRule="auto"/>
            </w:pPr>
            <w:r w:rsidRPr="006E3ABB">
              <w:t>SI</w:t>
            </w:r>
          </w:p>
        </w:tc>
      </w:tr>
      <w:tr w:rsidR="00133B45" w:rsidRPr="006E3ABB" w14:paraId="610AFC85" w14:textId="77777777" w:rsidTr="00133B45">
        <w:tc>
          <w:tcPr>
            <w:tcW w:w="2972" w:type="dxa"/>
          </w:tcPr>
          <w:p w14:paraId="0D8C41A6" w14:textId="77777777" w:rsidR="00133B45" w:rsidRPr="006E3ABB" w:rsidRDefault="00133B45" w:rsidP="00133B45">
            <w:r w:rsidRPr="006E3ABB">
              <w:t>Sello de Revisión</w:t>
            </w:r>
          </w:p>
        </w:tc>
        <w:tc>
          <w:tcPr>
            <w:tcW w:w="2718" w:type="dxa"/>
          </w:tcPr>
          <w:p w14:paraId="58BF416A" w14:textId="77777777" w:rsidR="00133B45" w:rsidRPr="006E3ABB" w:rsidRDefault="00133B45" w:rsidP="00133B45">
            <w:r w:rsidRPr="006E3ABB">
              <w:t>Supervisor de Sueldos</w:t>
            </w:r>
          </w:p>
        </w:tc>
        <w:tc>
          <w:tcPr>
            <w:tcW w:w="1395" w:type="dxa"/>
          </w:tcPr>
          <w:p w14:paraId="3C3D5D9E" w14:textId="07B4D88F" w:rsidR="00133B45" w:rsidRPr="006E3ABB" w:rsidRDefault="00133B45" w:rsidP="00133B45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193D55A3" w14:textId="77777777" w:rsidR="00133B45" w:rsidRPr="006E3ABB" w:rsidRDefault="00133B45" w:rsidP="00133B45">
            <w:pPr>
              <w:spacing w:line="240" w:lineRule="auto"/>
            </w:pPr>
            <w:r w:rsidRPr="006E3ABB">
              <w:t>SI</w:t>
            </w:r>
          </w:p>
        </w:tc>
      </w:tr>
    </w:tbl>
    <w:p w14:paraId="16E5B38A" w14:textId="77777777" w:rsidR="00E45DC7" w:rsidRPr="006E3ABB" w:rsidRDefault="00E45DC7" w:rsidP="005D568F">
      <w:pPr>
        <w:tabs>
          <w:tab w:val="left" w:pos="9630"/>
        </w:tabs>
      </w:pPr>
    </w:p>
    <w:p w14:paraId="2A1FCEE0" w14:textId="77777777" w:rsidR="00AE0E06" w:rsidRPr="006E3ABB" w:rsidRDefault="00AE0E06" w:rsidP="005D568F">
      <w:pPr>
        <w:tabs>
          <w:tab w:val="left" w:pos="9630"/>
        </w:tabs>
      </w:pPr>
    </w:p>
    <w:p w14:paraId="1E7B314F" w14:textId="77777777" w:rsidR="00AE0E06" w:rsidRPr="006E3ABB" w:rsidRDefault="00AE0E06" w:rsidP="005D568F">
      <w:pPr>
        <w:tabs>
          <w:tab w:val="left" w:pos="9630"/>
        </w:tabs>
      </w:pPr>
    </w:p>
    <w:p w14:paraId="0D4B3261" w14:textId="77777777" w:rsidR="00AE0E06" w:rsidRPr="006E3ABB" w:rsidRDefault="00AE0E06" w:rsidP="005D568F">
      <w:pPr>
        <w:tabs>
          <w:tab w:val="left" w:pos="9630"/>
        </w:tabs>
      </w:pPr>
    </w:p>
    <w:p w14:paraId="408D504B" w14:textId="77777777" w:rsidR="00AE0E06" w:rsidRPr="006E3ABB" w:rsidRDefault="00AE0E06" w:rsidP="005D568F">
      <w:pPr>
        <w:tabs>
          <w:tab w:val="left" w:pos="9630"/>
        </w:tabs>
      </w:pPr>
    </w:p>
    <w:p w14:paraId="35F12EB0" w14:textId="77777777" w:rsidR="00AE0E06" w:rsidRPr="006E3ABB" w:rsidRDefault="00AE0E06" w:rsidP="005D568F">
      <w:pPr>
        <w:tabs>
          <w:tab w:val="left" w:pos="9630"/>
        </w:tabs>
      </w:pPr>
    </w:p>
    <w:p w14:paraId="03BB136C" w14:textId="77777777" w:rsidR="00AE0E06" w:rsidRPr="006E3ABB" w:rsidRDefault="00AE0E06" w:rsidP="005D568F">
      <w:pPr>
        <w:tabs>
          <w:tab w:val="left" w:pos="9630"/>
        </w:tabs>
      </w:pPr>
    </w:p>
    <w:p w14:paraId="73ED815F" w14:textId="77777777" w:rsidR="00AE0E06" w:rsidRPr="006E3ABB" w:rsidRDefault="00AE0E06" w:rsidP="005D568F">
      <w:pPr>
        <w:tabs>
          <w:tab w:val="left" w:pos="9630"/>
        </w:tabs>
      </w:pPr>
    </w:p>
    <w:p w14:paraId="1BBD9274" w14:textId="77777777" w:rsidR="00AE0E06" w:rsidRPr="006E3ABB" w:rsidRDefault="00AE0E06" w:rsidP="005D568F">
      <w:pPr>
        <w:tabs>
          <w:tab w:val="left" w:pos="9630"/>
        </w:tabs>
      </w:pPr>
    </w:p>
    <w:p w14:paraId="19D9DF28" w14:textId="77777777" w:rsidR="00AE0E06" w:rsidRPr="006E3ABB" w:rsidRDefault="00AE0E06" w:rsidP="005D568F">
      <w:pPr>
        <w:tabs>
          <w:tab w:val="left" w:pos="9630"/>
        </w:tabs>
      </w:pPr>
    </w:p>
    <w:p w14:paraId="3DDFE06F" w14:textId="77777777" w:rsidR="00AE0E06" w:rsidRPr="006E3ABB" w:rsidRDefault="00AE0E06" w:rsidP="005D568F">
      <w:pPr>
        <w:tabs>
          <w:tab w:val="left" w:pos="9630"/>
        </w:tabs>
      </w:pPr>
    </w:p>
    <w:p w14:paraId="5177D304" w14:textId="77777777" w:rsidR="00AE0E06" w:rsidRPr="006E3ABB" w:rsidRDefault="00AE0E06" w:rsidP="005D568F">
      <w:pPr>
        <w:tabs>
          <w:tab w:val="left" w:pos="9630"/>
        </w:tabs>
      </w:pPr>
    </w:p>
    <w:p w14:paraId="4B04E89B" w14:textId="77777777" w:rsidR="00AE0E06" w:rsidRPr="006E3ABB" w:rsidRDefault="00AE0E06" w:rsidP="005D568F">
      <w:pPr>
        <w:tabs>
          <w:tab w:val="left" w:pos="9630"/>
        </w:tabs>
      </w:pPr>
    </w:p>
    <w:p w14:paraId="6F1CFCED" w14:textId="77777777" w:rsidR="00AE0E06" w:rsidRPr="006E3ABB" w:rsidRDefault="00AE0E06" w:rsidP="005D568F">
      <w:pPr>
        <w:tabs>
          <w:tab w:val="left" w:pos="9630"/>
        </w:tabs>
      </w:pPr>
    </w:p>
    <w:p w14:paraId="524A2354" w14:textId="77777777" w:rsidR="00AE0E06" w:rsidRPr="006E3ABB" w:rsidRDefault="00AE0E06" w:rsidP="005D568F">
      <w:pPr>
        <w:tabs>
          <w:tab w:val="left" w:pos="9630"/>
        </w:tabs>
      </w:pPr>
    </w:p>
    <w:p w14:paraId="311867CE" w14:textId="77777777" w:rsidR="00AE0E06" w:rsidRPr="006E3ABB" w:rsidRDefault="00AE0E06" w:rsidP="005D568F">
      <w:pPr>
        <w:tabs>
          <w:tab w:val="left" w:pos="9630"/>
        </w:tabs>
      </w:pPr>
    </w:p>
    <w:p w14:paraId="61361964" w14:textId="77777777" w:rsidR="00AE0E06" w:rsidRPr="006E3ABB" w:rsidRDefault="00AE0E06" w:rsidP="005D568F">
      <w:pPr>
        <w:tabs>
          <w:tab w:val="left" w:pos="9630"/>
        </w:tabs>
      </w:pPr>
    </w:p>
    <w:p w14:paraId="01121020" w14:textId="77777777" w:rsidR="00AE0E06" w:rsidRPr="006E3ABB" w:rsidRDefault="00AE0E06" w:rsidP="005D568F">
      <w:pPr>
        <w:tabs>
          <w:tab w:val="left" w:pos="9630"/>
        </w:tabs>
      </w:pPr>
    </w:p>
    <w:p w14:paraId="26FC61D8" w14:textId="77777777" w:rsidR="00AE0E06" w:rsidRPr="006E3ABB" w:rsidRDefault="00AE0E06" w:rsidP="005D568F">
      <w:pPr>
        <w:tabs>
          <w:tab w:val="left" w:pos="9630"/>
        </w:tabs>
      </w:pPr>
    </w:p>
    <w:p w14:paraId="7C3B603B" w14:textId="73C621B3" w:rsidR="00AE0E06" w:rsidRPr="006E3ABB" w:rsidRDefault="001543CE" w:rsidP="005D568F">
      <w:pPr>
        <w:tabs>
          <w:tab w:val="left" w:pos="9630"/>
        </w:tabs>
      </w:pPr>
      <w:r w:rsidRPr="001543CE">
        <w:rPr>
          <w:noProof/>
        </w:rPr>
        <w:drawing>
          <wp:inline distT="0" distB="0" distL="0" distR="0" wp14:anchorId="1307B7A8" wp14:editId="48358F7B">
            <wp:extent cx="4419600" cy="2678545"/>
            <wp:effectExtent l="0" t="0" r="0" b="7620"/>
            <wp:docPr id="1220183855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83855" name="Imagen 1" descr="Imagen que contiene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6525" cy="268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A947" w14:textId="77777777" w:rsidR="00AE0E06" w:rsidRPr="006E3ABB" w:rsidRDefault="00AE0E06" w:rsidP="005D568F">
      <w:pPr>
        <w:tabs>
          <w:tab w:val="left" w:pos="9630"/>
        </w:tabs>
      </w:pPr>
    </w:p>
    <w:p w14:paraId="4092F294" w14:textId="77777777" w:rsidR="001543CE" w:rsidRPr="006E3ABB" w:rsidRDefault="001543CE" w:rsidP="001543CE">
      <w:r w:rsidRPr="006E3ABB">
        <w:t>Reglas del documento:</w:t>
      </w:r>
    </w:p>
    <w:p w14:paraId="6070DF05" w14:textId="77777777" w:rsidR="001543CE" w:rsidRPr="006E3ABB" w:rsidRDefault="001543CE" w:rsidP="001543CE">
      <w:r w:rsidRPr="006E3ABB">
        <w:t>1.- Validar que los campos obligatorios estén con datos.</w:t>
      </w:r>
    </w:p>
    <w:p w14:paraId="6528B90D" w14:textId="3ED5E2F4" w:rsidR="001543CE" w:rsidRPr="006E3ABB" w:rsidRDefault="001543CE" w:rsidP="001543CE">
      <w:r w:rsidRPr="006E3ABB">
        <w:t xml:space="preserve">2.- En </w:t>
      </w:r>
      <w:r>
        <w:t xml:space="preserve">carga o </w:t>
      </w:r>
      <w:r w:rsidRPr="006E3ABB">
        <w:t>descarga se necesita sello, firma o folios de recibido</w:t>
      </w:r>
    </w:p>
    <w:p w14:paraId="665019B0" w14:textId="57F16E77" w:rsidR="001543CE" w:rsidRPr="006E3ABB" w:rsidRDefault="001543CE" w:rsidP="001543CE"/>
    <w:tbl>
      <w:tblPr>
        <w:tblpPr w:leftFromText="141" w:rightFromText="141" w:vertAnchor="text" w:horzAnchor="margin" w:tblpY="16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1543CE" w:rsidRPr="006E3ABB" w14:paraId="63C4E480" w14:textId="77777777" w:rsidTr="001543CE">
        <w:trPr>
          <w:trHeight w:val="285"/>
        </w:trPr>
        <w:tc>
          <w:tcPr>
            <w:tcW w:w="8775" w:type="dxa"/>
          </w:tcPr>
          <w:p w14:paraId="5DCEDB6E" w14:textId="54EF0398" w:rsidR="001543CE" w:rsidRPr="006E3ABB" w:rsidRDefault="001543CE" w:rsidP="001543CE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 xml:space="preserve">Vale para cobro de </w:t>
            </w:r>
            <w:r>
              <w:rPr>
                <w:b/>
                <w:bCs/>
              </w:rPr>
              <w:t>reparto adicional</w:t>
            </w:r>
            <w:r w:rsidRPr="006E3ABB">
              <w:rPr>
                <w:b/>
                <w:bCs/>
              </w:rPr>
              <w:t xml:space="preserve"> </w:t>
            </w:r>
            <w:r w:rsidR="00E4338E">
              <w:rPr>
                <w:b/>
                <w:bCs/>
              </w:rPr>
              <w:t>(sueldo)</w:t>
            </w:r>
            <w:r w:rsidR="00DD3B69">
              <w:rPr>
                <w:b/>
                <w:bCs/>
              </w:rPr>
              <w:t xml:space="preserve"> 6</w:t>
            </w:r>
          </w:p>
        </w:tc>
      </w:tr>
    </w:tbl>
    <w:p w14:paraId="29F65958" w14:textId="77777777" w:rsidR="001543CE" w:rsidRPr="006E3ABB" w:rsidRDefault="001543CE" w:rsidP="001543CE">
      <w:pPr>
        <w:tabs>
          <w:tab w:val="left" w:pos="9630"/>
        </w:tabs>
      </w:pPr>
    </w:p>
    <w:p w14:paraId="150AE1A8" w14:textId="77777777" w:rsidR="00AE0E06" w:rsidRPr="006E3ABB" w:rsidRDefault="00AE0E06" w:rsidP="005D568F">
      <w:pPr>
        <w:tabs>
          <w:tab w:val="left" w:pos="9630"/>
        </w:tabs>
      </w:pPr>
    </w:p>
    <w:tbl>
      <w:tblPr>
        <w:tblStyle w:val="Tablaconcuadrcula"/>
        <w:tblpPr w:leftFromText="141" w:rightFromText="141" w:vertAnchor="text" w:horzAnchor="margin" w:tblpY="56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1543CE" w:rsidRPr="006E3ABB" w14:paraId="3ED3D0AF" w14:textId="77777777" w:rsidTr="001543CE">
        <w:tc>
          <w:tcPr>
            <w:tcW w:w="2972" w:type="dxa"/>
          </w:tcPr>
          <w:p w14:paraId="5F910332" w14:textId="77777777" w:rsidR="001543CE" w:rsidRPr="006E3ABB" w:rsidRDefault="001543CE" w:rsidP="001543CE">
            <w:r w:rsidRPr="006E3ABB">
              <w:t>Concepto</w:t>
            </w:r>
          </w:p>
        </w:tc>
        <w:tc>
          <w:tcPr>
            <w:tcW w:w="2718" w:type="dxa"/>
          </w:tcPr>
          <w:p w14:paraId="59347B97" w14:textId="77777777" w:rsidR="001543CE" w:rsidRPr="006E3ABB" w:rsidRDefault="001543CE" w:rsidP="001543CE">
            <w:r w:rsidRPr="006E3ABB">
              <w:t>Quien llena</w:t>
            </w:r>
          </w:p>
        </w:tc>
        <w:tc>
          <w:tcPr>
            <w:tcW w:w="1395" w:type="dxa"/>
          </w:tcPr>
          <w:p w14:paraId="4D76354F" w14:textId="77777777" w:rsidR="001543CE" w:rsidRPr="006E3ABB" w:rsidRDefault="001543CE" w:rsidP="001543CE">
            <w:pPr>
              <w:spacing w:line="240" w:lineRule="auto"/>
              <w:rPr>
                <w:sz w:val="24"/>
              </w:rPr>
            </w:pPr>
            <w:r w:rsidRPr="006E3ABB">
              <w:t>Pasos a Seguir</w:t>
            </w:r>
          </w:p>
        </w:tc>
        <w:tc>
          <w:tcPr>
            <w:tcW w:w="1743" w:type="dxa"/>
          </w:tcPr>
          <w:p w14:paraId="4AE7EF4A" w14:textId="77777777" w:rsidR="001543CE" w:rsidRPr="006E3ABB" w:rsidRDefault="001543CE" w:rsidP="001543CE">
            <w:pPr>
              <w:spacing w:line="240" w:lineRule="auto"/>
            </w:pPr>
            <w:r w:rsidRPr="006E3ABB">
              <w:t>Mandatorio (SI/NO)</w:t>
            </w:r>
          </w:p>
        </w:tc>
      </w:tr>
      <w:tr w:rsidR="001543CE" w:rsidRPr="006E3ABB" w14:paraId="78FD3A16" w14:textId="77777777" w:rsidTr="001543CE">
        <w:tc>
          <w:tcPr>
            <w:tcW w:w="2972" w:type="dxa"/>
          </w:tcPr>
          <w:p w14:paraId="5EF9AB81" w14:textId="77777777" w:rsidR="001543CE" w:rsidRPr="006E3ABB" w:rsidRDefault="001543CE" w:rsidP="001543CE">
            <w:r w:rsidRPr="006E3ABB">
              <w:t>Carta Porte</w:t>
            </w:r>
          </w:p>
        </w:tc>
        <w:tc>
          <w:tcPr>
            <w:tcW w:w="2718" w:type="dxa"/>
          </w:tcPr>
          <w:p w14:paraId="2B355D37" w14:textId="77777777" w:rsidR="001543CE" w:rsidRPr="006E3ABB" w:rsidRDefault="001543CE" w:rsidP="001543CE">
            <w:r w:rsidRPr="006E3ABB">
              <w:t>Operador</w:t>
            </w:r>
          </w:p>
        </w:tc>
        <w:tc>
          <w:tcPr>
            <w:tcW w:w="1395" w:type="dxa"/>
          </w:tcPr>
          <w:p w14:paraId="3945C94B" w14:textId="77777777" w:rsidR="001543CE" w:rsidRPr="006E3ABB" w:rsidRDefault="001543CE" w:rsidP="001543CE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45481292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1D6AF330" w14:textId="77777777" w:rsidTr="001543CE">
        <w:tc>
          <w:tcPr>
            <w:tcW w:w="2972" w:type="dxa"/>
          </w:tcPr>
          <w:p w14:paraId="25AA5009" w14:textId="77777777" w:rsidR="001543CE" w:rsidRPr="006E3ABB" w:rsidRDefault="001543CE" w:rsidP="001543CE">
            <w:r w:rsidRPr="006E3ABB">
              <w:t>Monto</w:t>
            </w:r>
          </w:p>
        </w:tc>
        <w:tc>
          <w:tcPr>
            <w:tcW w:w="2718" w:type="dxa"/>
          </w:tcPr>
          <w:p w14:paraId="11CD2E6E" w14:textId="6A4DCDE6" w:rsidR="001543CE" w:rsidRPr="006E3ABB" w:rsidRDefault="001543CE" w:rsidP="001543CE">
            <w:r>
              <w:t>Supervisor de sueldos</w:t>
            </w:r>
          </w:p>
        </w:tc>
        <w:tc>
          <w:tcPr>
            <w:tcW w:w="1395" w:type="dxa"/>
          </w:tcPr>
          <w:p w14:paraId="077AFE8B" w14:textId="02E72B7C" w:rsidR="001543CE" w:rsidRPr="006E3ABB" w:rsidRDefault="001543CE" w:rsidP="001543CE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1483C00A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4555D8D5" w14:textId="77777777" w:rsidTr="001543CE">
        <w:tc>
          <w:tcPr>
            <w:tcW w:w="2972" w:type="dxa"/>
          </w:tcPr>
          <w:p w14:paraId="2B002AB7" w14:textId="77777777" w:rsidR="001543CE" w:rsidRPr="006E3ABB" w:rsidRDefault="001543CE" w:rsidP="001543CE">
            <w:r w:rsidRPr="006E3ABB">
              <w:t>Concepto</w:t>
            </w:r>
          </w:p>
        </w:tc>
        <w:tc>
          <w:tcPr>
            <w:tcW w:w="2718" w:type="dxa"/>
          </w:tcPr>
          <w:p w14:paraId="407383C0" w14:textId="77777777" w:rsidR="001543CE" w:rsidRPr="006E3ABB" w:rsidRDefault="001543CE" w:rsidP="001543CE">
            <w:r w:rsidRPr="006E3ABB">
              <w:t>Operador</w:t>
            </w:r>
          </w:p>
        </w:tc>
        <w:tc>
          <w:tcPr>
            <w:tcW w:w="1395" w:type="dxa"/>
          </w:tcPr>
          <w:p w14:paraId="2A922B5A" w14:textId="77777777" w:rsidR="001543CE" w:rsidRPr="006E3ABB" w:rsidRDefault="001543CE" w:rsidP="001543CE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4495E3ED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7617EE53" w14:textId="77777777" w:rsidTr="001543CE">
        <w:tc>
          <w:tcPr>
            <w:tcW w:w="2972" w:type="dxa"/>
          </w:tcPr>
          <w:p w14:paraId="096C4623" w14:textId="77777777" w:rsidR="001543CE" w:rsidRPr="006E3ABB" w:rsidRDefault="001543CE" w:rsidP="001543CE">
            <w:r w:rsidRPr="006E3ABB">
              <w:t>ECO TRACTO</w:t>
            </w:r>
          </w:p>
        </w:tc>
        <w:tc>
          <w:tcPr>
            <w:tcW w:w="2718" w:type="dxa"/>
          </w:tcPr>
          <w:p w14:paraId="19CB6FA1" w14:textId="6F6DD055" w:rsidR="001543CE" w:rsidRPr="006E3ABB" w:rsidRDefault="001543CE" w:rsidP="001543CE">
            <w:r>
              <w:t>Datos en aplicación</w:t>
            </w:r>
          </w:p>
        </w:tc>
        <w:tc>
          <w:tcPr>
            <w:tcW w:w="1395" w:type="dxa"/>
          </w:tcPr>
          <w:p w14:paraId="2C862ED5" w14:textId="55D65887" w:rsidR="001543CE" w:rsidRPr="006E3ABB" w:rsidRDefault="001543CE" w:rsidP="001543CE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32BF75D3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3E31D5DF" w14:textId="77777777" w:rsidTr="001543CE">
        <w:tc>
          <w:tcPr>
            <w:tcW w:w="2972" w:type="dxa"/>
          </w:tcPr>
          <w:p w14:paraId="0F1EDBB8" w14:textId="77777777" w:rsidR="001543CE" w:rsidRPr="006E3ABB" w:rsidRDefault="001543CE" w:rsidP="001543CE">
            <w:r w:rsidRPr="006E3ABB">
              <w:t>Nombre Operador</w:t>
            </w:r>
          </w:p>
        </w:tc>
        <w:tc>
          <w:tcPr>
            <w:tcW w:w="2718" w:type="dxa"/>
          </w:tcPr>
          <w:p w14:paraId="2DDFD52C" w14:textId="29CA57FA" w:rsidR="001543CE" w:rsidRPr="006E3ABB" w:rsidRDefault="001543CE" w:rsidP="001543CE">
            <w:r>
              <w:t xml:space="preserve">Datos en aplicación </w:t>
            </w:r>
          </w:p>
        </w:tc>
        <w:tc>
          <w:tcPr>
            <w:tcW w:w="1395" w:type="dxa"/>
          </w:tcPr>
          <w:p w14:paraId="7F01BCB7" w14:textId="1B0F19B3" w:rsidR="001543CE" w:rsidRPr="006E3ABB" w:rsidRDefault="001543CE" w:rsidP="001543CE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00B1C07B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4B978354" w14:textId="77777777" w:rsidTr="001543CE">
        <w:tc>
          <w:tcPr>
            <w:tcW w:w="2972" w:type="dxa"/>
          </w:tcPr>
          <w:p w14:paraId="18E6A5C8" w14:textId="77777777" w:rsidR="001543CE" w:rsidRPr="006E3ABB" w:rsidRDefault="001543CE" w:rsidP="001543CE">
            <w:r w:rsidRPr="006E3ABB">
              <w:t>Fecha</w:t>
            </w:r>
          </w:p>
        </w:tc>
        <w:tc>
          <w:tcPr>
            <w:tcW w:w="2718" w:type="dxa"/>
          </w:tcPr>
          <w:p w14:paraId="63729975" w14:textId="77777777" w:rsidR="001543CE" w:rsidRPr="006E3ABB" w:rsidRDefault="001543CE" w:rsidP="001543CE">
            <w:r w:rsidRPr="006E3ABB">
              <w:t>Operador</w:t>
            </w:r>
          </w:p>
        </w:tc>
        <w:tc>
          <w:tcPr>
            <w:tcW w:w="1395" w:type="dxa"/>
          </w:tcPr>
          <w:p w14:paraId="3E76195C" w14:textId="77777777" w:rsidR="001543CE" w:rsidRPr="006E3ABB" w:rsidRDefault="001543CE" w:rsidP="001543CE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53B7C1ED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42BE4AB7" w14:textId="77777777" w:rsidTr="001543CE">
        <w:tc>
          <w:tcPr>
            <w:tcW w:w="2972" w:type="dxa"/>
          </w:tcPr>
          <w:p w14:paraId="0E960C61" w14:textId="77777777" w:rsidR="001543CE" w:rsidRPr="006E3ABB" w:rsidRDefault="001543CE" w:rsidP="001543CE">
            <w:r w:rsidRPr="006E3ABB">
              <w:t>Ruta Viaje (Ida o Vuelta)</w:t>
            </w:r>
          </w:p>
        </w:tc>
        <w:tc>
          <w:tcPr>
            <w:tcW w:w="2718" w:type="dxa"/>
          </w:tcPr>
          <w:p w14:paraId="2D659711" w14:textId="77777777" w:rsidR="001543CE" w:rsidRPr="006E3ABB" w:rsidRDefault="001543CE" w:rsidP="001543CE">
            <w:r w:rsidRPr="006E3ABB">
              <w:t>Operador</w:t>
            </w:r>
          </w:p>
        </w:tc>
        <w:tc>
          <w:tcPr>
            <w:tcW w:w="1395" w:type="dxa"/>
          </w:tcPr>
          <w:p w14:paraId="2D613900" w14:textId="77777777" w:rsidR="001543CE" w:rsidRPr="006E3ABB" w:rsidRDefault="001543CE" w:rsidP="001543CE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05D475F7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5C6D77F6" w14:textId="77777777" w:rsidTr="001543CE">
        <w:tc>
          <w:tcPr>
            <w:tcW w:w="2972" w:type="dxa"/>
          </w:tcPr>
          <w:p w14:paraId="19451AFC" w14:textId="77777777" w:rsidR="001543CE" w:rsidRPr="006E3ABB" w:rsidRDefault="001543CE" w:rsidP="001543CE">
            <w:r w:rsidRPr="006E3ABB">
              <w:t>Firma Autoriza</w:t>
            </w:r>
          </w:p>
        </w:tc>
        <w:tc>
          <w:tcPr>
            <w:tcW w:w="2718" w:type="dxa"/>
          </w:tcPr>
          <w:p w14:paraId="0B28FA7C" w14:textId="77777777" w:rsidR="001543CE" w:rsidRPr="006E3ABB" w:rsidRDefault="001543CE" w:rsidP="001543CE">
            <w:r w:rsidRPr="006E3ABB">
              <w:t>Supervisor de Sueldos</w:t>
            </w:r>
          </w:p>
        </w:tc>
        <w:tc>
          <w:tcPr>
            <w:tcW w:w="1395" w:type="dxa"/>
          </w:tcPr>
          <w:p w14:paraId="3E1E1EB8" w14:textId="204B7E6B" w:rsidR="001543CE" w:rsidRPr="006E3ABB" w:rsidRDefault="001543CE" w:rsidP="001543CE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248D511C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4F4BF1FB" w14:textId="77777777" w:rsidTr="001543CE">
        <w:tc>
          <w:tcPr>
            <w:tcW w:w="2972" w:type="dxa"/>
          </w:tcPr>
          <w:p w14:paraId="6E9FFB92" w14:textId="77777777" w:rsidR="001543CE" w:rsidRPr="006E3ABB" w:rsidRDefault="001543CE" w:rsidP="001543CE">
            <w:r w:rsidRPr="006E3ABB">
              <w:t>Firma Operador</w:t>
            </w:r>
          </w:p>
        </w:tc>
        <w:tc>
          <w:tcPr>
            <w:tcW w:w="2718" w:type="dxa"/>
          </w:tcPr>
          <w:p w14:paraId="0A82FCC3" w14:textId="77777777" w:rsidR="001543CE" w:rsidRPr="006E3ABB" w:rsidRDefault="001543CE" w:rsidP="001543CE">
            <w:r w:rsidRPr="006E3ABB">
              <w:t>Operador</w:t>
            </w:r>
          </w:p>
        </w:tc>
        <w:tc>
          <w:tcPr>
            <w:tcW w:w="1395" w:type="dxa"/>
          </w:tcPr>
          <w:p w14:paraId="5E278DE5" w14:textId="77777777" w:rsidR="001543CE" w:rsidRPr="006E3ABB" w:rsidRDefault="001543CE" w:rsidP="001543CE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2E7B67DA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547094E7" w14:textId="77777777" w:rsidTr="001543CE">
        <w:tc>
          <w:tcPr>
            <w:tcW w:w="2972" w:type="dxa"/>
          </w:tcPr>
          <w:p w14:paraId="2F8F1795" w14:textId="77777777" w:rsidR="001543CE" w:rsidRPr="006E3ABB" w:rsidRDefault="001543CE" w:rsidP="001543CE">
            <w:r w:rsidRPr="006E3ABB">
              <w:t>Sello de Revisión</w:t>
            </w:r>
          </w:p>
        </w:tc>
        <w:tc>
          <w:tcPr>
            <w:tcW w:w="2718" w:type="dxa"/>
          </w:tcPr>
          <w:p w14:paraId="1F886A1A" w14:textId="77777777" w:rsidR="001543CE" w:rsidRPr="006E3ABB" w:rsidRDefault="001543CE" w:rsidP="001543CE">
            <w:r w:rsidRPr="006E3ABB">
              <w:t>Supervisor de Sueldos</w:t>
            </w:r>
          </w:p>
        </w:tc>
        <w:tc>
          <w:tcPr>
            <w:tcW w:w="1395" w:type="dxa"/>
          </w:tcPr>
          <w:p w14:paraId="4F5B190C" w14:textId="5C6CA48E" w:rsidR="001543CE" w:rsidRPr="006E3ABB" w:rsidRDefault="001543CE" w:rsidP="001543CE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74DCC4A3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</w:tbl>
    <w:p w14:paraId="070070EA" w14:textId="09E84DF8" w:rsidR="00AE0E06" w:rsidRPr="006E3ABB" w:rsidRDefault="00AE0E06" w:rsidP="005D568F">
      <w:pPr>
        <w:tabs>
          <w:tab w:val="left" w:pos="9630"/>
        </w:tabs>
      </w:pPr>
    </w:p>
    <w:p w14:paraId="76207921" w14:textId="77777777" w:rsidR="00AE0E06" w:rsidRPr="006E3ABB" w:rsidRDefault="00AE0E06" w:rsidP="005D568F">
      <w:pPr>
        <w:tabs>
          <w:tab w:val="left" w:pos="9630"/>
        </w:tabs>
      </w:pPr>
    </w:p>
    <w:p w14:paraId="577F1E6B" w14:textId="77777777" w:rsidR="00AE0E06" w:rsidRPr="006E3ABB" w:rsidRDefault="00AE0E06" w:rsidP="005D568F">
      <w:pPr>
        <w:tabs>
          <w:tab w:val="left" w:pos="9630"/>
        </w:tabs>
      </w:pPr>
    </w:p>
    <w:p w14:paraId="5FED0063" w14:textId="77777777" w:rsidR="00AE0E06" w:rsidRPr="006E3ABB" w:rsidRDefault="00AE0E06" w:rsidP="005D568F">
      <w:pPr>
        <w:tabs>
          <w:tab w:val="left" w:pos="9630"/>
        </w:tabs>
      </w:pPr>
    </w:p>
    <w:p w14:paraId="16C6FDAD" w14:textId="77777777" w:rsidR="00AE0E06" w:rsidRPr="006E3ABB" w:rsidRDefault="00AE0E06" w:rsidP="005D568F">
      <w:pPr>
        <w:tabs>
          <w:tab w:val="left" w:pos="9630"/>
        </w:tabs>
      </w:pPr>
    </w:p>
    <w:p w14:paraId="43CCD0F8" w14:textId="77777777" w:rsidR="00AE0E06" w:rsidRPr="006E3ABB" w:rsidRDefault="00AE0E06" w:rsidP="005D568F">
      <w:pPr>
        <w:tabs>
          <w:tab w:val="left" w:pos="9630"/>
        </w:tabs>
      </w:pPr>
    </w:p>
    <w:p w14:paraId="093B945D" w14:textId="77777777" w:rsidR="00AE0E06" w:rsidRPr="006E3ABB" w:rsidRDefault="00AE0E06" w:rsidP="005D568F">
      <w:pPr>
        <w:tabs>
          <w:tab w:val="left" w:pos="9630"/>
        </w:tabs>
      </w:pPr>
    </w:p>
    <w:p w14:paraId="1012863D" w14:textId="77777777" w:rsidR="00AE0E06" w:rsidRPr="006E3ABB" w:rsidRDefault="00AE0E06" w:rsidP="005D568F">
      <w:pPr>
        <w:tabs>
          <w:tab w:val="left" w:pos="9630"/>
        </w:tabs>
      </w:pPr>
    </w:p>
    <w:p w14:paraId="20FCE692" w14:textId="77777777" w:rsidR="00AE0E06" w:rsidRPr="006E3ABB" w:rsidRDefault="00AE0E06" w:rsidP="005D568F">
      <w:pPr>
        <w:tabs>
          <w:tab w:val="left" w:pos="9630"/>
        </w:tabs>
      </w:pPr>
    </w:p>
    <w:p w14:paraId="54313822" w14:textId="77777777" w:rsidR="00AE0E06" w:rsidRPr="006E3ABB" w:rsidRDefault="00AE0E06" w:rsidP="005D568F">
      <w:pPr>
        <w:tabs>
          <w:tab w:val="left" w:pos="9630"/>
        </w:tabs>
      </w:pPr>
    </w:p>
    <w:p w14:paraId="56CF2573" w14:textId="77777777" w:rsidR="00AE0E06" w:rsidRPr="006E3ABB" w:rsidRDefault="00AE0E06" w:rsidP="005D568F">
      <w:pPr>
        <w:tabs>
          <w:tab w:val="left" w:pos="9630"/>
        </w:tabs>
      </w:pPr>
    </w:p>
    <w:p w14:paraId="207B122C" w14:textId="77777777" w:rsidR="00AE0E06" w:rsidRPr="006E3ABB" w:rsidRDefault="00AE0E06" w:rsidP="005D568F">
      <w:pPr>
        <w:tabs>
          <w:tab w:val="left" w:pos="9630"/>
        </w:tabs>
      </w:pPr>
    </w:p>
    <w:p w14:paraId="1CE276DD" w14:textId="77777777" w:rsidR="00AE0E06" w:rsidRPr="006E3ABB" w:rsidRDefault="00AE0E06" w:rsidP="005D568F">
      <w:pPr>
        <w:tabs>
          <w:tab w:val="left" w:pos="9630"/>
        </w:tabs>
      </w:pPr>
    </w:p>
    <w:p w14:paraId="33DAF9D2" w14:textId="77777777" w:rsidR="00AE0E06" w:rsidRPr="006E3ABB" w:rsidRDefault="00AE0E06" w:rsidP="005D568F">
      <w:pPr>
        <w:tabs>
          <w:tab w:val="left" w:pos="9630"/>
        </w:tabs>
      </w:pPr>
    </w:p>
    <w:p w14:paraId="324E7A60" w14:textId="77777777" w:rsidR="00AE0E06" w:rsidRPr="006E3ABB" w:rsidRDefault="00AE0E06" w:rsidP="005D568F">
      <w:pPr>
        <w:tabs>
          <w:tab w:val="left" w:pos="9630"/>
        </w:tabs>
      </w:pPr>
    </w:p>
    <w:p w14:paraId="709A02B5" w14:textId="77777777" w:rsidR="00AE0E06" w:rsidRPr="006E3ABB" w:rsidRDefault="00AE0E06" w:rsidP="005D568F">
      <w:pPr>
        <w:tabs>
          <w:tab w:val="left" w:pos="9630"/>
        </w:tabs>
      </w:pPr>
    </w:p>
    <w:p w14:paraId="05D03442" w14:textId="77777777" w:rsidR="00AE0E06" w:rsidRPr="006E3ABB" w:rsidRDefault="00AE0E06" w:rsidP="005D568F">
      <w:pPr>
        <w:tabs>
          <w:tab w:val="left" w:pos="9630"/>
        </w:tabs>
      </w:pPr>
    </w:p>
    <w:p w14:paraId="5ECDCBFE" w14:textId="77777777" w:rsidR="00AE0E06" w:rsidRPr="006E3ABB" w:rsidRDefault="00AE0E06" w:rsidP="005D568F">
      <w:pPr>
        <w:tabs>
          <w:tab w:val="left" w:pos="9630"/>
        </w:tabs>
      </w:pPr>
    </w:p>
    <w:p w14:paraId="62490678" w14:textId="77777777" w:rsidR="00AE0E06" w:rsidRPr="006E3ABB" w:rsidRDefault="00AE0E06" w:rsidP="005D568F">
      <w:pPr>
        <w:tabs>
          <w:tab w:val="left" w:pos="9630"/>
        </w:tabs>
      </w:pPr>
    </w:p>
    <w:p w14:paraId="188FE10A" w14:textId="77777777" w:rsidR="00AE0E06" w:rsidRPr="006E3ABB" w:rsidRDefault="00AE0E06" w:rsidP="005D568F">
      <w:pPr>
        <w:tabs>
          <w:tab w:val="left" w:pos="9630"/>
        </w:tabs>
      </w:pPr>
    </w:p>
    <w:p w14:paraId="6FFF2461" w14:textId="29803803" w:rsidR="00AE0E06" w:rsidRPr="006E3ABB" w:rsidRDefault="00376D83" w:rsidP="005D568F">
      <w:pPr>
        <w:tabs>
          <w:tab w:val="left" w:pos="9630"/>
        </w:tabs>
      </w:pPr>
      <w:r w:rsidRPr="00376D83">
        <w:rPr>
          <w:noProof/>
        </w:rPr>
        <w:drawing>
          <wp:inline distT="0" distB="0" distL="0" distR="0" wp14:anchorId="36F18995" wp14:editId="2FC6790E">
            <wp:extent cx="4247573" cy="3019425"/>
            <wp:effectExtent l="0" t="0" r="635" b="0"/>
            <wp:docPr id="1380632699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32699" name="Imagen 1" descr="Texto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2846" cy="302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C690" w14:textId="77777777" w:rsidR="00AE0E06" w:rsidRPr="006E3ABB" w:rsidRDefault="00AE0E06" w:rsidP="005D568F">
      <w:pPr>
        <w:tabs>
          <w:tab w:val="left" w:pos="9630"/>
        </w:tabs>
      </w:pPr>
    </w:p>
    <w:p w14:paraId="2C88B997" w14:textId="77777777" w:rsidR="00AE0E06" w:rsidRPr="006E3ABB" w:rsidRDefault="00AE0E06" w:rsidP="005D568F">
      <w:pPr>
        <w:tabs>
          <w:tab w:val="left" w:pos="9630"/>
        </w:tabs>
      </w:pPr>
    </w:p>
    <w:p w14:paraId="5B4B94AA" w14:textId="77777777" w:rsidR="001543CE" w:rsidRPr="006E3ABB" w:rsidRDefault="001543CE" w:rsidP="001543CE">
      <w:r w:rsidRPr="006E3ABB">
        <w:t>Reglas del documento:</w:t>
      </w:r>
    </w:p>
    <w:p w14:paraId="7D93151F" w14:textId="77777777" w:rsidR="001543CE" w:rsidRDefault="001543CE" w:rsidP="001543CE">
      <w:r w:rsidRPr="006E3ABB">
        <w:t>1.- Validar que los campos obligatorios estén con datos.</w:t>
      </w:r>
    </w:p>
    <w:p w14:paraId="4C668159" w14:textId="7DC3D9BA" w:rsidR="002F5F73" w:rsidRPr="006E3ABB" w:rsidRDefault="002F5F73" w:rsidP="001543CE">
      <w:r>
        <w:t>2.- Que no tenga viaje asignado mismo día de cancelación.</w:t>
      </w:r>
    </w:p>
    <w:tbl>
      <w:tblPr>
        <w:tblpPr w:leftFromText="141" w:rightFromText="141" w:vertAnchor="text" w:horzAnchor="margin" w:tblpY="18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1543CE" w:rsidRPr="006E3ABB" w14:paraId="5CC7387B" w14:textId="77777777" w:rsidTr="001543CE">
        <w:trPr>
          <w:trHeight w:val="285"/>
        </w:trPr>
        <w:tc>
          <w:tcPr>
            <w:tcW w:w="8775" w:type="dxa"/>
          </w:tcPr>
          <w:p w14:paraId="1B426271" w14:textId="26D77A4F" w:rsidR="001543CE" w:rsidRPr="006E3ABB" w:rsidRDefault="001543CE" w:rsidP="001543CE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 xml:space="preserve">Vale para cobro </w:t>
            </w:r>
            <w:r>
              <w:rPr>
                <w:b/>
                <w:bCs/>
              </w:rPr>
              <w:t xml:space="preserve">de salario de </w:t>
            </w:r>
            <w:r w:rsidR="00E4338E">
              <w:rPr>
                <w:b/>
                <w:bCs/>
              </w:rPr>
              <w:t xml:space="preserve">garantía </w:t>
            </w:r>
            <w:r w:rsidR="00E4338E" w:rsidRPr="006E3ABB">
              <w:rPr>
                <w:b/>
                <w:bCs/>
              </w:rPr>
              <w:t>(</w:t>
            </w:r>
            <w:r w:rsidR="00E4338E">
              <w:rPr>
                <w:b/>
                <w:bCs/>
              </w:rPr>
              <w:t>sueldo)</w:t>
            </w:r>
            <w:r w:rsidR="00DD3B69">
              <w:rPr>
                <w:b/>
                <w:bCs/>
              </w:rPr>
              <w:t xml:space="preserve"> 7</w:t>
            </w:r>
          </w:p>
        </w:tc>
      </w:tr>
    </w:tbl>
    <w:p w14:paraId="2AAD6A7C" w14:textId="16AE4051" w:rsidR="00AE0E06" w:rsidRPr="006E3ABB" w:rsidRDefault="00AE0E06" w:rsidP="001543CE"/>
    <w:p w14:paraId="3B4A54D3" w14:textId="3003E5DB" w:rsidR="00AE0E06" w:rsidRPr="006E3ABB" w:rsidRDefault="00AE0E06" w:rsidP="005D568F">
      <w:pPr>
        <w:tabs>
          <w:tab w:val="left" w:pos="9630"/>
        </w:tabs>
      </w:pPr>
    </w:p>
    <w:tbl>
      <w:tblPr>
        <w:tblStyle w:val="Tablaconcuadrcula"/>
        <w:tblpPr w:leftFromText="141" w:rightFromText="141" w:vertAnchor="text" w:horzAnchor="margin" w:tblpY="1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1543CE" w:rsidRPr="006E3ABB" w14:paraId="273E0470" w14:textId="77777777" w:rsidTr="001543CE">
        <w:tc>
          <w:tcPr>
            <w:tcW w:w="2972" w:type="dxa"/>
          </w:tcPr>
          <w:p w14:paraId="71D89AA6" w14:textId="77777777" w:rsidR="001543CE" w:rsidRPr="006E3ABB" w:rsidRDefault="001543CE" w:rsidP="001543CE">
            <w:r w:rsidRPr="006E3ABB">
              <w:t>Concepto</w:t>
            </w:r>
          </w:p>
        </w:tc>
        <w:tc>
          <w:tcPr>
            <w:tcW w:w="2718" w:type="dxa"/>
          </w:tcPr>
          <w:p w14:paraId="1DB1BF67" w14:textId="77777777" w:rsidR="001543CE" w:rsidRPr="006E3ABB" w:rsidRDefault="001543CE" w:rsidP="001543CE">
            <w:r w:rsidRPr="006E3ABB">
              <w:t>Quien llena</w:t>
            </w:r>
          </w:p>
        </w:tc>
        <w:tc>
          <w:tcPr>
            <w:tcW w:w="1395" w:type="dxa"/>
          </w:tcPr>
          <w:p w14:paraId="470897E0" w14:textId="77777777" w:rsidR="001543CE" w:rsidRPr="006E3ABB" w:rsidRDefault="001543CE" w:rsidP="001543CE">
            <w:pPr>
              <w:spacing w:line="240" w:lineRule="auto"/>
              <w:rPr>
                <w:sz w:val="24"/>
              </w:rPr>
            </w:pPr>
            <w:r w:rsidRPr="006E3ABB">
              <w:t>Pasos a Seguir</w:t>
            </w:r>
          </w:p>
        </w:tc>
        <w:tc>
          <w:tcPr>
            <w:tcW w:w="1743" w:type="dxa"/>
          </w:tcPr>
          <w:p w14:paraId="2FB754D4" w14:textId="77777777" w:rsidR="001543CE" w:rsidRPr="006E3ABB" w:rsidRDefault="001543CE" w:rsidP="001543CE">
            <w:pPr>
              <w:spacing w:line="240" w:lineRule="auto"/>
            </w:pPr>
            <w:r w:rsidRPr="006E3ABB">
              <w:t>Mandatorio (SI/NO)</w:t>
            </w:r>
          </w:p>
        </w:tc>
      </w:tr>
      <w:tr w:rsidR="00376D83" w:rsidRPr="006E3ABB" w14:paraId="3BE61399" w14:textId="77777777" w:rsidTr="001543CE">
        <w:tc>
          <w:tcPr>
            <w:tcW w:w="2972" w:type="dxa"/>
          </w:tcPr>
          <w:p w14:paraId="58954B35" w14:textId="5D967325" w:rsidR="00376D83" w:rsidRPr="006E3ABB" w:rsidRDefault="00376D83" w:rsidP="00376D83">
            <w:r w:rsidRPr="006E3ABB">
              <w:t>Carta Porte</w:t>
            </w:r>
          </w:p>
        </w:tc>
        <w:tc>
          <w:tcPr>
            <w:tcW w:w="2718" w:type="dxa"/>
          </w:tcPr>
          <w:p w14:paraId="72730645" w14:textId="6FCC4108" w:rsidR="00376D83" w:rsidRDefault="00376D83" w:rsidP="00376D83">
            <w:r w:rsidRPr="006E3ABB">
              <w:t>Operador</w:t>
            </w:r>
          </w:p>
        </w:tc>
        <w:tc>
          <w:tcPr>
            <w:tcW w:w="1395" w:type="dxa"/>
          </w:tcPr>
          <w:p w14:paraId="41C472FD" w14:textId="09E7D402" w:rsidR="00376D83" w:rsidRDefault="00376D83" w:rsidP="00376D83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287C195F" w14:textId="1DBD0D32" w:rsidR="00376D83" w:rsidRPr="006E3ABB" w:rsidRDefault="00376D83" w:rsidP="00376D83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4D26F1BC" w14:textId="77777777" w:rsidTr="001543CE">
        <w:tc>
          <w:tcPr>
            <w:tcW w:w="2972" w:type="dxa"/>
          </w:tcPr>
          <w:p w14:paraId="113CF1BD" w14:textId="77777777" w:rsidR="001543CE" w:rsidRPr="006E3ABB" w:rsidRDefault="001543CE" w:rsidP="001543CE">
            <w:r w:rsidRPr="006E3ABB">
              <w:t>Monto</w:t>
            </w:r>
          </w:p>
        </w:tc>
        <w:tc>
          <w:tcPr>
            <w:tcW w:w="2718" w:type="dxa"/>
          </w:tcPr>
          <w:p w14:paraId="6A12AA36" w14:textId="660E565A" w:rsidR="001543CE" w:rsidRPr="006E3ABB" w:rsidRDefault="001543CE" w:rsidP="001543CE">
            <w:r>
              <w:t xml:space="preserve">Gerente operaciones </w:t>
            </w:r>
          </w:p>
        </w:tc>
        <w:tc>
          <w:tcPr>
            <w:tcW w:w="1395" w:type="dxa"/>
          </w:tcPr>
          <w:p w14:paraId="6918CF8D" w14:textId="0BC8C21B" w:rsidR="001543CE" w:rsidRPr="006E3ABB" w:rsidRDefault="00376D83" w:rsidP="001543CE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77DF50AD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03CE4F2C" w14:textId="77777777" w:rsidTr="001543CE">
        <w:tc>
          <w:tcPr>
            <w:tcW w:w="2972" w:type="dxa"/>
          </w:tcPr>
          <w:p w14:paraId="6A14A0EC" w14:textId="77777777" w:rsidR="001543CE" w:rsidRPr="006E3ABB" w:rsidRDefault="001543CE" w:rsidP="001543CE">
            <w:r w:rsidRPr="006E3ABB">
              <w:t>Concepto</w:t>
            </w:r>
          </w:p>
        </w:tc>
        <w:tc>
          <w:tcPr>
            <w:tcW w:w="2718" w:type="dxa"/>
          </w:tcPr>
          <w:p w14:paraId="346E5F97" w14:textId="77777777" w:rsidR="001543CE" w:rsidRPr="006E3ABB" w:rsidRDefault="001543CE" w:rsidP="001543CE">
            <w:r w:rsidRPr="006E3ABB">
              <w:t>Operador</w:t>
            </w:r>
          </w:p>
        </w:tc>
        <w:tc>
          <w:tcPr>
            <w:tcW w:w="1395" w:type="dxa"/>
          </w:tcPr>
          <w:p w14:paraId="0956063D" w14:textId="77777777" w:rsidR="001543CE" w:rsidRPr="006E3ABB" w:rsidRDefault="001543CE" w:rsidP="001543CE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443A1898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6F42EC3D" w14:textId="77777777" w:rsidTr="001543CE">
        <w:tc>
          <w:tcPr>
            <w:tcW w:w="2972" w:type="dxa"/>
          </w:tcPr>
          <w:p w14:paraId="1CBFF732" w14:textId="77777777" w:rsidR="001543CE" w:rsidRPr="006E3ABB" w:rsidRDefault="001543CE" w:rsidP="001543CE">
            <w:r w:rsidRPr="006E3ABB">
              <w:t>ECO TRACTO</w:t>
            </w:r>
          </w:p>
        </w:tc>
        <w:tc>
          <w:tcPr>
            <w:tcW w:w="2718" w:type="dxa"/>
          </w:tcPr>
          <w:p w14:paraId="0B7AF316" w14:textId="23E60A2B" w:rsidR="001543CE" w:rsidRPr="006E3ABB" w:rsidRDefault="001543CE" w:rsidP="001543CE">
            <w:r>
              <w:t>Datos en aplicación</w:t>
            </w:r>
          </w:p>
        </w:tc>
        <w:tc>
          <w:tcPr>
            <w:tcW w:w="1395" w:type="dxa"/>
          </w:tcPr>
          <w:p w14:paraId="06CC5622" w14:textId="37535A80" w:rsidR="001543CE" w:rsidRPr="006E3ABB" w:rsidRDefault="001543CE" w:rsidP="001543CE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6811003C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1FCFE446" w14:textId="77777777" w:rsidTr="001543CE">
        <w:tc>
          <w:tcPr>
            <w:tcW w:w="2972" w:type="dxa"/>
          </w:tcPr>
          <w:p w14:paraId="756DD652" w14:textId="77777777" w:rsidR="001543CE" w:rsidRPr="006E3ABB" w:rsidRDefault="001543CE" w:rsidP="001543CE">
            <w:r w:rsidRPr="006E3ABB">
              <w:t>Nombre Operador</w:t>
            </w:r>
          </w:p>
        </w:tc>
        <w:tc>
          <w:tcPr>
            <w:tcW w:w="2718" w:type="dxa"/>
          </w:tcPr>
          <w:p w14:paraId="11C3F2DD" w14:textId="19415591" w:rsidR="001543CE" w:rsidRPr="006E3ABB" w:rsidRDefault="001543CE" w:rsidP="001543CE">
            <w:r>
              <w:t xml:space="preserve">Datos en aplicación </w:t>
            </w:r>
          </w:p>
        </w:tc>
        <w:tc>
          <w:tcPr>
            <w:tcW w:w="1395" w:type="dxa"/>
          </w:tcPr>
          <w:p w14:paraId="2548D17E" w14:textId="13C3B3D3" w:rsidR="001543CE" w:rsidRPr="006E3ABB" w:rsidRDefault="001543CE" w:rsidP="001543CE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75999401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05BE5C58" w14:textId="77777777" w:rsidTr="001543CE">
        <w:tc>
          <w:tcPr>
            <w:tcW w:w="2972" w:type="dxa"/>
          </w:tcPr>
          <w:p w14:paraId="0575194A" w14:textId="77777777" w:rsidR="001543CE" w:rsidRPr="006E3ABB" w:rsidRDefault="001543CE" w:rsidP="001543CE">
            <w:r w:rsidRPr="006E3ABB">
              <w:t>Fecha</w:t>
            </w:r>
          </w:p>
        </w:tc>
        <w:tc>
          <w:tcPr>
            <w:tcW w:w="2718" w:type="dxa"/>
          </w:tcPr>
          <w:p w14:paraId="7857E6C6" w14:textId="77777777" w:rsidR="001543CE" w:rsidRPr="006E3ABB" w:rsidRDefault="001543CE" w:rsidP="001543CE">
            <w:r w:rsidRPr="006E3ABB">
              <w:t>Operador</w:t>
            </w:r>
          </w:p>
        </w:tc>
        <w:tc>
          <w:tcPr>
            <w:tcW w:w="1395" w:type="dxa"/>
          </w:tcPr>
          <w:p w14:paraId="5F3D314A" w14:textId="77777777" w:rsidR="001543CE" w:rsidRPr="006E3ABB" w:rsidRDefault="001543CE" w:rsidP="001543CE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4998CB5C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50512F13" w14:textId="77777777" w:rsidTr="001543CE">
        <w:tc>
          <w:tcPr>
            <w:tcW w:w="2972" w:type="dxa"/>
          </w:tcPr>
          <w:p w14:paraId="72E9603A" w14:textId="77777777" w:rsidR="001543CE" w:rsidRPr="006E3ABB" w:rsidRDefault="001543CE" w:rsidP="001543CE">
            <w:r w:rsidRPr="006E3ABB">
              <w:t>Ruta Viaje (Ida o Vuelta)</w:t>
            </w:r>
          </w:p>
        </w:tc>
        <w:tc>
          <w:tcPr>
            <w:tcW w:w="2718" w:type="dxa"/>
          </w:tcPr>
          <w:p w14:paraId="7E1D7D1D" w14:textId="77777777" w:rsidR="001543CE" w:rsidRPr="006E3ABB" w:rsidRDefault="001543CE" w:rsidP="001543CE">
            <w:r w:rsidRPr="006E3ABB">
              <w:t>Operador</w:t>
            </w:r>
          </w:p>
        </w:tc>
        <w:tc>
          <w:tcPr>
            <w:tcW w:w="1395" w:type="dxa"/>
          </w:tcPr>
          <w:p w14:paraId="4C55BF0A" w14:textId="77777777" w:rsidR="001543CE" w:rsidRPr="006E3ABB" w:rsidRDefault="001543CE" w:rsidP="001543CE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108EC611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2422D3D6" w14:textId="77777777" w:rsidTr="001543CE">
        <w:tc>
          <w:tcPr>
            <w:tcW w:w="2972" w:type="dxa"/>
          </w:tcPr>
          <w:p w14:paraId="5587CEE2" w14:textId="77777777" w:rsidR="001543CE" w:rsidRPr="006E3ABB" w:rsidRDefault="001543CE" w:rsidP="001543CE">
            <w:r w:rsidRPr="006E3ABB">
              <w:t>Firma Autoriza</w:t>
            </w:r>
          </w:p>
        </w:tc>
        <w:tc>
          <w:tcPr>
            <w:tcW w:w="2718" w:type="dxa"/>
          </w:tcPr>
          <w:p w14:paraId="56188BEB" w14:textId="0FCE3781" w:rsidR="001543CE" w:rsidRPr="006E3ABB" w:rsidRDefault="001543CE" w:rsidP="001543CE">
            <w:r>
              <w:t xml:space="preserve">Gerente operaciones </w:t>
            </w:r>
          </w:p>
        </w:tc>
        <w:tc>
          <w:tcPr>
            <w:tcW w:w="1395" w:type="dxa"/>
          </w:tcPr>
          <w:p w14:paraId="06BC8BB8" w14:textId="222519E9" w:rsidR="001543CE" w:rsidRPr="006E3ABB" w:rsidRDefault="00376D83" w:rsidP="001543CE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0A48C10D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413C2473" w14:textId="77777777" w:rsidTr="001543CE">
        <w:tc>
          <w:tcPr>
            <w:tcW w:w="2972" w:type="dxa"/>
          </w:tcPr>
          <w:p w14:paraId="6725707D" w14:textId="77777777" w:rsidR="001543CE" w:rsidRPr="006E3ABB" w:rsidRDefault="001543CE" w:rsidP="001543CE">
            <w:r w:rsidRPr="006E3ABB">
              <w:t>Firma Operador</w:t>
            </w:r>
          </w:p>
        </w:tc>
        <w:tc>
          <w:tcPr>
            <w:tcW w:w="2718" w:type="dxa"/>
          </w:tcPr>
          <w:p w14:paraId="22594AA5" w14:textId="77777777" w:rsidR="001543CE" w:rsidRPr="006E3ABB" w:rsidRDefault="001543CE" w:rsidP="001543CE">
            <w:r w:rsidRPr="006E3ABB">
              <w:t>Operador</w:t>
            </w:r>
          </w:p>
        </w:tc>
        <w:tc>
          <w:tcPr>
            <w:tcW w:w="1395" w:type="dxa"/>
          </w:tcPr>
          <w:p w14:paraId="5691709C" w14:textId="77777777" w:rsidR="001543CE" w:rsidRPr="006E3ABB" w:rsidRDefault="001543CE" w:rsidP="001543CE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2499F441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  <w:tr w:rsidR="001543CE" w:rsidRPr="006E3ABB" w14:paraId="07FDF31F" w14:textId="77777777" w:rsidTr="001543CE">
        <w:tc>
          <w:tcPr>
            <w:tcW w:w="2972" w:type="dxa"/>
          </w:tcPr>
          <w:p w14:paraId="3B4F2A84" w14:textId="77777777" w:rsidR="001543CE" w:rsidRPr="006E3ABB" w:rsidRDefault="001543CE" w:rsidP="001543CE">
            <w:r w:rsidRPr="006E3ABB">
              <w:t>Sello de Revisión</w:t>
            </w:r>
          </w:p>
        </w:tc>
        <w:tc>
          <w:tcPr>
            <w:tcW w:w="2718" w:type="dxa"/>
          </w:tcPr>
          <w:p w14:paraId="671EE284" w14:textId="77777777" w:rsidR="001543CE" w:rsidRPr="006E3ABB" w:rsidRDefault="001543CE" w:rsidP="001543CE">
            <w:r w:rsidRPr="006E3ABB">
              <w:t>Supervisor de Sueldos</w:t>
            </w:r>
          </w:p>
        </w:tc>
        <w:tc>
          <w:tcPr>
            <w:tcW w:w="1395" w:type="dxa"/>
          </w:tcPr>
          <w:p w14:paraId="26E4D69E" w14:textId="4CC4D072" w:rsidR="001543CE" w:rsidRPr="006E3ABB" w:rsidRDefault="002C4304" w:rsidP="001543CE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743" w:type="dxa"/>
          </w:tcPr>
          <w:p w14:paraId="340A3E1F" w14:textId="77777777" w:rsidR="001543CE" w:rsidRPr="006E3ABB" w:rsidRDefault="001543CE" w:rsidP="001543CE">
            <w:pPr>
              <w:spacing w:line="240" w:lineRule="auto"/>
            </w:pPr>
            <w:r w:rsidRPr="006E3ABB">
              <w:t>SI</w:t>
            </w:r>
          </w:p>
        </w:tc>
      </w:tr>
    </w:tbl>
    <w:p w14:paraId="68B483EA" w14:textId="77777777" w:rsidR="00AE0E06" w:rsidRPr="006E3ABB" w:rsidRDefault="00AE0E06" w:rsidP="005D568F">
      <w:pPr>
        <w:tabs>
          <w:tab w:val="left" w:pos="9630"/>
        </w:tabs>
      </w:pPr>
    </w:p>
    <w:p w14:paraId="55561696" w14:textId="77777777" w:rsidR="00AE0E06" w:rsidRPr="006E3ABB" w:rsidRDefault="00AE0E06" w:rsidP="005D568F">
      <w:pPr>
        <w:tabs>
          <w:tab w:val="left" w:pos="9630"/>
        </w:tabs>
      </w:pPr>
    </w:p>
    <w:p w14:paraId="26841C42" w14:textId="77777777" w:rsidR="00AE0E06" w:rsidRPr="006E3ABB" w:rsidRDefault="00AE0E06" w:rsidP="005D568F">
      <w:pPr>
        <w:tabs>
          <w:tab w:val="left" w:pos="9630"/>
        </w:tabs>
      </w:pPr>
    </w:p>
    <w:p w14:paraId="053AFA12" w14:textId="77777777" w:rsidR="00AE0E06" w:rsidRPr="006E3ABB" w:rsidRDefault="00AE0E06" w:rsidP="005D568F">
      <w:pPr>
        <w:tabs>
          <w:tab w:val="left" w:pos="9630"/>
        </w:tabs>
      </w:pPr>
    </w:p>
    <w:p w14:paraId="648D046B" w14:textId="77777777" w:rsidR="00AE0E06" w:rsidRPr="006E3ABB" w:rsidRDefault="00AE0E06" w:rsidP="005D568F">
      <w:pPr>
        <w:tabs>
          <w:tab w:val="left" w:pos="9630"/>
        </w:tabs>
      </w:pPr>
    </w:p>
    <w:p w14:paraId="493A51A6" w14:textId="77777777" w:rsidR="00AE0E06" w:rsidRPr="006E3ABB" w:rsidRDefault="00AE0E06" w:rsidP="005D568F">
      <w:pPr>
        <w:tabs>
          <w:tab w:val="left" w:pos="9630"/>
        </w:tabs>
      </w:pPr>
    </w:p>
    <w:p w14:paraId="102423A6" w14:textId="77777777" w:rsidR="00AE0E06" w:rsidRPr="006E3ABB" w:rsidRDefault="00AE0E06" w:rsidP="005D568F">
      <w:pPr>
        <w:tabs>
          <w:tab w:val="left" w:pos="9630"/>
        </w:tabs>
      </w:pPr>
    </w:p>
    <w:p w14:paraId="01194082" w14:textId="77777777" w:rsidR="00AE0E06" w:rsidRPr="006E3ABB" w:rsidRDefault="00AE0E06" w:rsidP="005D568F">
      <w:pPr>
        <w:tabs>
          <w:tab w:val="left" w:pos="9630"/>
        </w:tabs>
      </w:pPr>
    </w:p>
    <w:p w14:paraId="7C4A11DF" w14:textId="77777777" w:rsidR="00AE0E06" w:rsidRPr="006E3ABB" w:rsidRDefault="00AE0E06" w:rsidP="005D568F">
      <w:pPr>
        <w:tabs>
          <w:tab w:val="left" w:pos="9630"/>
        </w:tabs>
      </w:pPr>
    </w:p>
    <w:p w14:paraId="53FB16F8" w14:textId="77777777" w:rsidR="00AE0E06" w:rsidRPr="006E3ABB" w:rsidRDefault="00AE0E06" w:rsidP="005D568F">
      <w:pPr>
        <w:tabs>
          <w:tab w:val="left" w:pos="9630"/>
        </w:tabs>
      </w:pPr>
    </w:p>
    <w:p w14:paraId="22F096D5" w14:textId="77777777" w:rsidR="00AE0E06" w:rsidRPr="006E3ABB" w:rsidRDefault="00AE0E06" w:rsidP="005D568F">
      <w:pPr>
        <w:tabs>
          <w:tab w:val="left" w:pos="9630"/>
        </w:tabs>
      </w:pPr>
    </w:p>
    <w:p w14:paraId="1606FADB" w14:textId="77777777" w:rsidR="00AE0E06" w:rsidRPr="006E3ABB" w:rsidRDefault="00AE0E06" w:rsidP="005D568F">
      <w:pPr>
        <w:tabs>
          <w:tab w:val="left" w:pos="9630"/>
        </w:tabs>
      </w:pPr>
    </w:p>
    <w:p w14:paraId="3727DD00" w14:textId="77777777" w:rsidR="00AE0E06" w:rsidRPr="006E3ABB" w:rsidRDefault="00AE0E06" w:rsidP="005D568F">
      <w:pPr>
        <w:tabs>
          <w:tab w:val="left" w:pos="9630"/>
        </w:tabs>
      </w:pPr>
    </w:p>
    <w:p w14:paraId="77C5554A" w14:textId="77777777" w:rsidR="00AE0E06" w:rsidRPr="006E3ABB" w:rsidRDefault="00AE0E06" w:rsidP="005D568F">
      <w:pPr>
        <w:tabs>
          <w:tab w:val="left" w:pos="9630"/>
        </w:tabs>
      </w:pPr>
    </w:p>
    <w:p w14:paraId="2AABF896" w14:textId="77777777" w:rsidR="00AE0E06" w:rsidRPr="006E3ABB" w:rsidRDefault="00AE0E06" w:rsidP="005D568F">
      <w:pPr>
        <w:tabs>
          <w:tab w:val="left" w:pos="9630"/>
        </w:tabs>
      </w:pPr>
    </w:p>
    <w:p w14:paraId="31D5C976" w14:textId="77777777" w:rsidR="00AE0E06" w:rsidRPr="006E3ABB" w:rsidRDefault="00AE0E06" w:rsidP="005D568F">
      <w:pPr>
        <w:tabs>
          <w:tab w:val="left" w:pos="9630"/>
        </w:tabs>
      </w:pPr>
    </w:p>
    <w:p w14:paraId="68BDE0CC" w14:textId="77777777" w:rsidR="00AE0E06" w:rsidRPr="006E3ABB" w:rsidRDefault="00AE0E06" w:rsidP="005D568F">
      <w:pPr>
        <w:tabs>
          <w:tab w:val="left" w:pos="9630"/>
        </w:tabs>
      </w:pPr>
    </w:p>
    <w:p w14:paraId="7A9B14ED" w14:textId="77777777" w:rsidR="00AE0E06" w:rsidRPr="006E3ABB" w:rsidRDefault="00AE0E06" w:rsidP="005D568F">
      <w:pPr>
        <w:tabs>
          <w:tab w:val="left" w:pos="9630"/>
        </w:tabs>
      </w:pPr>
    </w:p>
    <w:p w14:paraId="596D2B09" w14:textId="77777777" w:rsidR="00AE0E06" w:rsidRPr="006E3ABB" w:rsidRDefault="00AE0E06" w:rsidP="005D568F">
      <w:pPr>
        <w:tabs>
          <w:tab w:val="left" w:pos="9630"/>
        </w:tabs>
      </w:pPr>
    </w:p>
    <w:p w14:paraId="43445070" w14:textId="04637DBC" w:rsidR="00AE0E06" w:rsidRPr="006E3ABB" w:rsidRDefault="00376D83" w:rsidP="005D568F">
      <w:pPr>
        <w:tabs>
          <w:tab w:val="left" w:pos="9630"/>
        </w:tabs>
      </w:pPr>
      <w:r w:rsidRPr="00376D83">
        <w:rPr>
          <w:noProof/>
        </w:rPr>
        <w:drawing>
          <wp:inline distT="0" distB="0" distL="0" distR="0" wp14:anchorId="3A6FE6FD" wp14:editId="54DEDA24">
            <wp:extent cx="4314509" cy="2647950"/>
            <wp:effectExtent l="0" t="0" r="0" b="0"/>
            <wp:docPr id="177704585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45854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2742" cy="26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881A" w14:textId="77777777" w:rsidR="00AE0E06" w:rsidRPr="006E3ABB" w:rsidRDefault="00AE0E06" w:rsidP="005D568F">
      <w:pPr>
        <w:tabs>
          <w:tab w:val="left" w:pos="9630"/>
        </w:tabs>
      </w:pPr>
    </w:p>
    <w:p w14:paraId="36E8D2DB" w14:textId="77777777" w:rsidR="00376D83" w:rsidRPr="006E3ABB" w:rsidRDefault="00376D83" w:rsidP="00376D83">
      <w:r w:rsidRPr="006E3ABB">
        <w:t>Reglas del documento:</w:t>
      </w:r>
    </w:p>
    <w:p w14:paraId="1CEDE06C" w14:textId="77777777" w:rsidR="00376D83" w:rsidRPr="006E3ABB" w:rsidRDefault="00376D83" w:rsidP="00376D83">
      <w:r w:rsidRPr="006E3ABB">
        <w:t>1.- Validar que los campos obligatorios estén con datos.</w:t>
      </w:r>
    </w:p>
    <w:p w14:paraId="6CC73FEF" w14:textId="1D54B92D" w:rsidR="00376D83" w:rsidRDefault="00376D83" w:rsidP="00376D83">
      <w:r w:rsidRPr="006E3ABB">
        <w:t xml:space="preserve">2.- En </w:t>
      </w:r>
      <w:r>
        <w:t xml:space="preserve">carga o </w:t>
      </w:r>
      <w:r w:rsidRPr="006E3ABB">
        <w:t xml:space="preserve">descarga se necesita </w:t>
      </w:r>
      <w:r>
        <w:t>factura o carta porte con</w:t>
      </w:r>
      <w:r w:rsidRPr="006E3ABB">
        <w:t xml:space="preserve"> sello, firma o folios de recibido</w:t>
      </w:r>
    </w:p>
    <w:p w14:paraId="49202A31" w14:textId="44D596A9" w:rsidR="002F5F73" w:rsidRPr="006E3ABB" w:rsidRDefault="002F5F73" w:rsidP="00376D83">
      <w:r>
        <w:t>3.- Se valida con posición GPS.</w:t>
      </w:r>
    </w:p>
    <w:p w14:paraId="32ECB693" w14:textId="186E3B9B" w:rsidR="00376D83" w:rsidRPr="006E3ABB" w:rsidRDefault="00376D83" w:rsidP="00376D83"/>
    <w:tbl>
      <w:tblPr>
        <w:tblpPr w:leftFromText="141" w:rightFromText="141" w:vertAnchor="text" w:horzAnchor="margin" w:tblpY="7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376D83" w:rsidRPr="006E3ABB" w14:paraId="00073351" w14:textId="77777777" w:rsidTr="00376D83">
        <w:trPr>
          <w:trHeight w:val="285"/>
        </w:trPr>
        <w:tc>
          <w:tcPr>
            <w:tcW w:w="8775" w:type="dxa"/>
          </w:tcPr>
          <w:p w14:paraId="4F5EB9B5" w14:textId="324FF54C" w:rsidR="00376D83" w:rsidRPr="006E3ABB" w:rsidRDefault="00376D83" w:rsidP="00376D83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 xml:space="preserve">Vale para cobro de </w:t>
            </w:r>
            <w:r>
              <w:rPr>
                <w:b/>
                <w:bCs/>
              </w:rPr>
              <w:t>carga o descarga de cajas</w:t>
            </w:r>
            <w:r w:rsidRPr="006E3ABB">
              <w:rPr>
                <w:b/>
                <w:bCs/>
              </w:rPr>
              <w:t xml:space="preserve"> </w:t>
            </w:r>
            <w:r w:rsidR="00E4338E">
              <w:rPr>
                <w:b/>
                <w:bCs/>
              </w:rPr>
              <w:t>(sueldo)</w:t>
            </w:r>
            <w:r w:rsidR="00DD3B69">
              <w:rPr>
                <w:b/>
                <w:bCs/>
              </w:rPr>
              <w:t xml:space="preserve"> 8</w:t>
            </w:r>
          </w:p>
        </w:tc>
      </w:tr>
    </w:tbl>
    <w:p w14:paraId="29A49727" w14:textId="77777777" w:rsidR="00AE0E06" w:rsidRPr="006E3ABB" w:rsidRDefault="00AE0E06" w:rsidP="005D568F">
      <w:pPr>
        <w:tabs>
          <w:tab w:val="left" w:pos="9630"/>
        </w:tabs>
      </w:pPr>
    </w:p>
    <w:p w14:paraId="11B7E86B" w14:textId="2095D655" w:rsidR="00AE0E06" w:rsidRPr="006E3ABB" w:rsidRDefault="00AE0E06" w:rsidP="005D568F">
      <w:pPr>
        <w:tabs>
          <w:tab w:val="left" w:pos="9630"/>
        </w:tabs>
      </w:pPr>
    </w:p>
    <w:tbl>
      <w:tblPr>
        <w:tblStyle w:val="Tablaconcuadrcula"/>
        <w:tblpPr w:leftFromText="141" w:rightFromText="141" w:vertAnchor="text" w:horzAnchor="margin" w:tblpY="-19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376D83" w:rsidRPr="006E3ABB" w14:paraId="6A0DC2E7" w14:textId="77777777" w:rsidTr="00376D83">
        <w:tc>
          <w:tcPr>
            <w:tcW w:w="2972" w:type="dxa"/>
          </w:tcPr>
          <w:p w14:paraId="7F56D071" w14:textId="77777777" w:rsidR="00376D83" w:rsidRPr="006E3ABB" w:rsidRDefault="00376D83" w:rsidP="00376D83">
            <w:r w:rsidRPr="006E3ABB">
              <w:t>Concepto</w:t>
            </w:r>
          </w:p>
        </w:tc>
        <w:tc>
          <w:tcPr>
            <w:tcW w:w="2718" w:type="dxa"/>
          </w:tcPr>
          <w:p w14:paraId="4087888B" w14:textId="77777777" w:rsidR="00376D83" w:rsidRPr="006E3ABB" w:rsidRDefault="00376D83" w:rsidP="00376D83">
            <w:r w:rsidRPr="006E3ABB">
              <w:t>Quien llena</w:t>
            </w:r>
          </w:p>
        </w:tc>
        <w:tc>
          <w:tcPr>
            <w:tcW w:w="1395" w:type="dxa"/>
          </w:tcPr>
          <w:p w14:paraId="2A8E2253" w14:textId="77777777" w:rsidR="00376D83" w:rsidRPr="006E3ABB" w:rsidRDefault="00376D83" w:rsidP="00376D83">
            <w:pPr>
              <w:spacing w:line="240" w:lineRule="auto"/>
              <w:rPr>
                <w:sz w:val="24"/>
              </w:rPr>
            </w:pPr>
            <w:r w:rsidRPr="006E3ABB">
              <w:t>Pasos a Seguir</w:t>
            </w:r>
          </w:p>
        </w:tc>
        <w:tc>
          <w:tcPr>
            <w:tcW w:w="1743" w:type="dxa"/>
          </w:tcPr>
          <w:p w14:paraId="29C79E39" w14:textId="77777777" w:rsidR="00376D83" w:rsidRPr="006E3ABB" w:rsidRDefault="00376D83" w:rsidP="00376D83">
            <w:pPr>
              <w:spacing w:line="240" w:lineRule="auto"/>
            </w:pPr>
            <w:r w:rsidRPr="006E3ABB">
              <w:t>Mandatorio (SI/NO)</w:t>
            </w:r>
          </w:p>
        </w:tc>
      </w:tr>
      <w:tr w:rsidR="00376D83" w:rsidRPr="006E3ABB" w14:paraId="0B48A029" w14:textId="77777777" w:rsidTr="00376D83">
        <w:tc>
          <w:tcPr>
            <w:tcW w:w="2972" w:type="dxa"/>
          </w:tcPr>
          <w:p w14:paraId="2CFAFBB9" w14:textId="77777777" w:rsidR="00376D83" w:rsidRPr="006E3ABB" w:rsidRDefault="00376D83" w:rsidP="00376D83">
            <w:r w:rsidRPr="006E3ABB">
              <w:t>Carta Porte</w:t>
            </w:r>
          </w:p>
        </w:tc>
        <w:tc>
          <w:tcPr>
            <w:tcW w:w="2718" w:type="dxa"/>
          </w:tcPr>
          <w:p w14:paraId="3397BFF3" w14:textId="77777777" w:rsidR="00376D83" w:rsidRPr="006E3ABB" w:rsidRDefault="00376D83" w:rsidP="00376D83">
            <w:r w:rsidRPr="006E3ABB">
              <w:t>Operador</w:t>
            </w:r>
          </w:p>
        </w:tc>
        <w:tc>
          <w:tcPr>
            <w:tcW w:w="1395" w:type="dxa"/>
          </w:tcPr>
          <w:p w14:paraId="5FAB9BA7" w14:textId="77777777" w:rsidR="00376D83" w:rsidRPr="006E3ABB" w:rsidRDefault="00376D83" w:rsidP="00376D83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557F2F5B" w14:textId="77777777" w:rsidR="00376D83" w:rsidRPr="006E3ABB" w:rsidRDefault="00376D83" w:rsidP="00376D83">
            <w:pPr>
              <w:spacing w:line="240" w:lineRule="auto"/>
            </w:pPr>
            <w:r w:rsidRPr="006E3ABB">
              <w:t>SI</w:t>
            </w:r>
          </w:p>
        </w:tc>
      </w:tr>
      <w:tr w:rsidR="00376D83" w:rsidRPr="006E3ABB" w14:paraId="08C59F91" w14:textId="77777777" w:rsidTr="00376D83">
        <w:tc>
          <w:tcPr>
            <w:tcW w:w="2972" w:type="dxa"/>
          </w:tcPr>
          <w:p w14:paraId="7C350029" w14:textId="77777777" w:rsidR="00376D83" w:rsidRPr="006E3ABB" w:rsidRDefault="00376D83" w:rsidP="00376D83">
            <w:r w:rsidRPr="006E3ABB">
              <w:t>Monto</w:t>
            </w:r>
          </w:p>
        </w:tc>
        <w:tc>
          <w:tcPr>
            <w:tcW w:w="2718" w:type="dxa"/>
          </w:tcPr>
          <w:p w14:paraId="185418BD" w14:textId="44EBF137" w:rsidR="00376D83" w:rsidRPr="006E3ABB" w:rsidRDefault="00376D83" w:rsidP="00376D83">
            <w:r>
              <w:t xml:space="preserve">Supervisor de sueldo </w:t>
            </w:r>
          </w:p>
        </w:tc>
        <w:tc>
          <w:tcPr>
            <w:tcW w:w="1395" w:type="dxa"/>
          </w:tcPr>
          <w:p w14:paraId="6D45B73D" w14:textId="67082356" w:rsidR="00376D83" w:rsidRPr="006E3ABB" w:rsidRDefault="00715582" w:rsidP="00376D83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2693A249" w14:textId="77777777" w:rsidR="00376D83" w:rsidRPr="006E3ABB" w:rsidRDefault="00376D83" w:rsidP="00376D83">
            <w:pPr>
              <w:spacing w:line="240" w:lineRule="auto"/>
            </w:pPr>
            <w:r w:rsidRPr="006E3ABB">
              <w:t>SI</w:t>
            </w:r>
          </w:p>
        </w:tc>
      </w:tr>
      <w:tr w:rsidR="00376D83" w:rsidRPr="006E3ABB" w14:paraId="19FFF42B" w14:textId="77777777" w:rsidTr="00376D83">
        <w:tc>
          <w:tcPr>
            <w:tcW w:w="2972" w:type="dxa"/>
          </w:tcPr>
          <w:p w14:paraId="2087375F" w14:textId="77777777" w:rsidR="00376D83" w:rsidRPr="006E3ABB" w:rsidRDefault="00376D83" w:rsidP="00376D83">
            <w:r w:rsidRPr="006E3ABB">
              <w:t>Concepto</w:t>
            </w:r>
          </w:p>
        </w:tc>
        <w:tc>
          <w:tcPr>
            <w:tcW w:w="2718" w:type="dxa"/>
          </w:tcPr>
          <w:p w14:paraId="7E640C1A" w14:textId="77777777" w:rsidR="00376D83" w:rsidRPr="006E3ABB" w:rsidRDefault="00376D83" w:rsidP="00376D83">
            <w:r w:rsidRPr="006E3ABB">
              <w:t>Operador</w:t>
            </w:r>
          </w:p>
        </w:tc>
        <w:tc>
          <w:tcPr>
            <w:tcW w:w="1395" w:type="dxa"/>
          </w:tcPr>
          <w:p w14:paraId="5F31446B" w14:textId="77777777" w:rsidR="00376D83" w:rsidRPr="006E3ABB" w:rsidRDefault="00376D83" w:rsidP="00376D83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001AAA32" w14:textId="77777777" w:rsidR="00376D83" w:rsidRPr="006E3ABB" w:rsidRDefault="00376D83" w:rsidP="00376D83">
            <w:pPr>
              <w:spacing w:line="240" w:lineRule="auto"/>
            </w:pPr>
            <w:r w:rsidRPr="006E3ABB">
              <w:t>SI</w:t>
            </w:r>
          </w:p>
        </w:tc>
      </w:tr>
      <w:tr w:rsidR="00376D83" w:rsidRPr="006E3ABB" w14:paraId="76EA9306" w14:textId="77777777" w:rsidTr="00376D83">
        <w:tc>
          <w:tcPr>
            <w:tcW w:w="2972" w:type="dxa"/>
          </w:tcPr>
          <w:p w14:paraId="0B46CB5A" w14:textId="77777777" w:rsidR="00376D83" w:rsidRPr="006E3ABB" w:rsidRDefault="00376D83" w:rsidP="00376D83">
            <w:r w:rsidRPr="006E3ABB">
              <w:t>ECO TRACTO</w:t>
            </w:r>
          </w:p>
        </w:tc>
        <w:tc>
          <w:tcPr>
            <w:tcW w:w="2718" w:type="dxa"/>
          </w:tcPr>
          <w:p w14:paraId="35F3E03E" w14:textId="0E9E7728" w:rsidR="00376D83" w:rsidRPr="006E3ABB" w:rsidRDefault="00376D83" w:rsidP="00376D83">
            <w:r>
              <w:t>Datos en aplicación</w:t>
            </w:r>
          </w:p>
        </w:tc>
        <w:tc>
          <w:tcPr>
            <w:tcW w:w="1395" w:type="dxa"/>
          </w:tcPr>
          <w:p w14:paraId="67EE7E6C" w14:textId="37304408" w:rsidR="00376D83" w:rsidRPr="006E3ABB" w:rsidRDefault="00376D83" w:rsidP="00376D83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4374E7BA" w14:textId="77777777" w:rsidR="00376D83" w:rsidRPr="006E3ABB" w:rsidRDefault="00376D83" w:rsidP="00376D83">
            <w:pPr>
              <w:spacing w:line="240" w:lineRule="auto"/>
            </w:pPr>
            <w:r w:rsidRPr="006E3ABB">
              <w:t>SI</w:t>
            </w:r>
          </w:p>
        </w:tc>
      </w:tr>
      <w:tr w:rsidR="00376D83" w:rsidRPr="006E3ABB" w14:paraId="179D4453" w14:textId="77777777" w:rsidTr="00376D83">
        <w:tc>
          <w:tcPr>
            <w:tcW w:w="2972" w:type="dxa"/>
          </w:tcPr>
          <w:p w14:paraId="20173FD2" w14:textId="77777777" w:rsidR="00376D83" w:rsidRPr="006E3ABB" w:rsidRDefault="00376D83" w:rsidP="00376D83">
            <w:r w:rsidRPr="006E3ABB">
              <w:t>Nombre Operador</w:t>
            </w:r>
          </w:p>
        </w:tc>
        <w:tc>
          <w:tcPr>
            <w:tcW w:w="2718" w:type="dxa"/>
          </w:tcPr>
          <w:p w14:paraId="36F831D5" w14:textId="51532C93" w:rsidR="00376D83" w:rsidRPr="006E3ABB" w:rsidRDefault="00376D83" w:rsidP="00376D83">
            <w:r>
              <w:t xml:space="preserve">Datos en aplicación </w:t>
            </w:r>
          </w:p>
        </w:tc>
        <w:tc>
          <w:tcPr>
            <w:tcW w:w="1395" w:type="dxa"/>
          </w:tcPr>
          <w:p w14:paraId="6A9C8A59" w14:textId="51AEBB46" w:rsidR="00376D83" w:rsidRPr="006E3ABB" w:rsidRDefault="00376D83" w:rsidP="00376D83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12746D99" w14:textId="77777777" w:rsidR="00376D83" w:rsidRPr="006E3ABB" w:rsidRDefault="00376D83" w:rsidP="00376D83">
            <w:pPr>
              <w:spacing w:line="240" w:lineRule="auto"/>
            </w:pPr>
            <w:r w:rsidRPr="006E3ABB">
              <w:t>SI</w:t>
            </w:r>
          </w:p>
        </w:tc>
      </w:tr>
      <w:tr w:rsidR="00376D83" w:rsidRPr="006E3ABB" w14:paraId="34798713" w14:textId="77777777" w:rsidTr="00376D83">
        <w:tc>
          <w:tcPr>
            <w:tcW w:w="2972" w:type="dxa"/>
          </w:tcPr>
          <w:p w14:paraId="0752F168" w14:textId="77777777" w:rsidR="00376D83" w:rsidRPr="006E3ABB" w:rsidRDefault="00376D83" w:rsidP="00376D83">
            <w:r w:rsidRPr="006E3ABB">
              <w:t>Fecha</w:t>
            </w:r>
          </w:p>
        </w:tc>
        <w:tc>
          <w:tcPr>
            <w:tcW w:w="2718" w:type="dxa"/>
          </w:tcPr>
          <w:p w14:paraId="1403E0AD" w14:textId="77777777" w:rsidR="00376D83" w:rsidRPr="006E3ABB" w:rsidRDefault="00376D83" w:rsidP="00376D83">
            <w:r w:rsidRPr="006E3ABB">
              <w:t>Operador</w:t>
            </w:r>
          </w:p>
        </w:tc>
        <w:tc>
          <w:tcPr>
            <w:tcW w:w="1395" w:type="dxa"/>
          </w:tcPr>
          <w:p w14:paraId="73CF01AB" w14:textId="77777777" w:rsidR="00376D83" w:rsidRPr="006E3ABB" w:rsidRDefault="00376D83" w:rsidP="00376D83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677FFF7F" w14:textId="77777777" w:rsidR="00376D83" w:rsidRPr="006E3ABB" w:rsidRDefault="00376D83" w:rsidP="00376D83">
            <w:pPr>
              <w:spacing w:line="240" w:lineRule="auto"/>
            </w:pPr>
            <w:r w:rsidRPr="006E3ABB">
              <w:t>SI</w:t>
            </w:r>
          </w:p>
        </w:tc>
      </w:tr>
      <w:tr w:rsidR="00376D83" w:rsidRPr="006E3ABB" w14:paraId="7EC0C2DB" w14:textId="77777777" w:rsidTr="00376D83">
        <w:tc>
          <w:tcPr>
            <w:tcW w:w="2972" w:type="dxa"/>
          </w:tcPr>
          <w:p w14:paraId="4BE608DB" w14:textId="77777777" w:rsidR="00376D83" w:rsidRPr="006E3ABB" w:rsidRDefault="00376D83" w:rsidP="00376D83">
            <w:r w:rsidRPr="006E3ABB">
              <w:t>Firma Autoriza</w:t>
            </w:r>
          </w:p>
        </w:tc>
        <w:tc>
          <w:tcPr>
            <w:tcW w:w="2718" w:type="dxa"/>
          </w:tcPr>
          <w:p w14:paraId="52EE8FCD" w14:textId="3EA89BF0" w:rsidR="00376D83" w:rsidRPr="006E3ABB" w:rsidRDefault="00376D83" w:rsidP="00376D83">
            <w:r>
              <w:t xml:space="preserve">Supervisor de sueldos </w:t>
            </w:r>
          </w:p>
        </w:tc>
        <w:tc>
          <w:tcPr>
            <w:tcW w:w="1395" w:type="dxa"/>
          </w:tcPr>
          <w:p w14:paraId="250F87F0" w14:textId="77777777" w:rsidR="00376D83" w:rsidRPr="006E3ABB" w:rsidRDefault="00376D83" w:rsidP="00376D83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5FDEBB35" w14:textId="77777777" w:rsidR="00376D83" w:rsidRPr="006E3ABB" w:rsidRDefault="00376D83" w:rsidP="00376D83">
            <w:pPr>
              <w:spacing w:line="240" w:lineRule="auto"/>
            </w:pPr>
            <w:r w:rsidRPr="006E3ABB">
              <w:t>SI</w:t>
            </w:r>
          </w:p>
        </w:tc>
      </w:tr>
      <w:tr w:rsidR="00376D83" w:rsidRPr="006E3ABB" w14:paraId="6CCAC17A" w14:textId="77777777" w:rsidTr="00376D83">
        <w:tc>
          <w:tcPr>
            <w:tcW w:w="2972" w:type="dxa"/>
          </w:tcPr>
          <w:p w14:paraId="44004D42" w14:textId="77777777" w:rsidR="00376D83" w:rsidRPr="006E3ABB" w:rsidRDefault="00376D83" w:rsidP="00376D83">
            <w:r w:rsidRPr="006E3ABB">
              <w:t>Firma Operador</w:t>
            </w:r>
          </w:p>
        </w:tc>
        <w:tc>
          <w:tcPr>
            <w:tcW w:w="2718" w:type="dxa"/>
          </w:tcPr>
          <w:p w14:paraId="5AA0C700" w14:textId="77777777" w:rsidR="00376D83" w:rsidRPr="006E3ABB" w:rsidRDefault="00376D83" w:rsidP="00376D83">
            <w:r w:rsidRPr="006E3ABB">
              <w:t>Operador</w:t>
            </w:r>
          </w:p>
        </w:tc>
        <w:tc>
          <w:tcPr>
            <w:tcW w:w="1395" w:type="dxa"/>
          </w:tcPr>
          <w:p w14:paraId="64FF25A9" w14:textId="77777777" w:rsidR="00376D83" w:rsidRPr="006E3ABB" w:rsidRDefault="00376D83" w:rsidP="00376D83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2B54BC5B" w14:textId="77777777" w:rsidR="00376D83" w:rsidRPr="006E3ABB" w:rsidRDefault="00376D83" w:rsidP="00376D83">
            <w:pPr>
              <w:spacing w:line="240" w:lineRule="auto"/>
            </w:pPr>
            <w:r w:rsidRPr="006E3ABB">
              <w:t>SI</w:t>
            </w:r>
          </w:p>
        </w:tc>
      </w:tr>
      <w:tr w:rsidR="00376D83" w:rsidRPr="006E3ABB" w14:paraId="76B54A79" w14:textId="77777777" w:rsidTr="00376D83">
        <w:tc>
          <w:tcPr>
            <w:tcW w:w="2972" w:type="dxa"/>
          </w:tcPr>
          <w:p w14:paraId="396D5E08" w14:textId="77777777" w:rsidR="00376D83" w:rsidRPr="006E3ABB" w:rsidRDefault="00376D83" w:rsidP="00376D83">
            <w:r w:rsidRPr="006E3ABB">
              <w:t>Sello de Revisión</w:t>
            </w:r>
          </w:p>
        </w:tc>
        <w:tc>
          <w:tcPr>
            <w:tcW w:w="2718" w:type="dxa"/>
          </w:tcPr>
          <w:p w14:paraId="33BD245C" w14:textId="77777777" w:rsidR="00376D83" w:rsidRPr="006E3ABB" w:rsidRDefault="00376D83" w:rsidP="00376D83">
            <w:r w:rsidRPr="006E3ABB">
              <w:t>Supervisor de Sueldos</w:t>
            </w:r>
          </w:p>
        </w:tc>
        <w:tc>
          <w:tcPr>
            <w:tcW w:w="1395" w:type="dxa"/>
          </w:tcPr>
          <w:p w14:paraId="7A28B3E3" w14:textId="4EFBFE63" w:rsidR="00376D83" w:rsidRPr="006E3ABB" w:rsidRDefault="00715582" w:rsidP="00376D83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0689FCD6" w14:textId="77777777" w:rsidR="00376D83" w:rsidRPr="006E3ABB" w:rsidRDefault="00376D83" w:rsidP="00376D83">
            <w:pPr>
              <w:spacing w:line="240" w:lineRule="auto"/>
            </w:pPr>
            <w:r w:rsidRPr="006E3ABB">
              <w:t>SI</w:t>
            </w:r>
          </w:p>
        </w:tc>
      </w:tr>
    </w:tbl>
    <w:p w14:paraId="4A0DE09C" w14:textId="77777777" w:rsidR="00AE0E06" w:rsidRPr="006E3ABB" w:rsidRDefault="00AE0E06" w:rsidP="005D568F">
      <w:pPr>
        <w:tabs>
          <w:tab w:val="left" w:pos="9630"/>
        </w:tabs>
      </w:pPr>
    </w:p>
    <w:p w14:paraId="30A3070E" w14:textId="77777777" w:rsidR="00AE0E06" w:rsidRPr="006E3ABB" w:rsidRDefault="00AE0E06" w:rsidP="005D568F">
      <w:pPr>
        <w:tabs>
          <w:tab w:val="left" w:pos="9630"/>
        </w:tabs>
      </w:pPr>
    </w:p>
    <w:p w14:paraId="61302268" w14:textId="77777777" w:rsidR="00AE0E06" w:rsidRPr="006E3ABB" w:rsidRDefault="00AE0E06" w:rsidP="005D568F">
      <w:pPr>
        <w:tabs>
          <w:tab w:val="left" w:pos="9630"/>
        </w:tabs>
      </w:pPr>
    </w:p>
    <w:p w14:paraId="79BCF289" w14:textId="77777777" w:rsidR="007440FF" w:rsidRPr="006E3ABB" w:rsidRDefault="007440FF" w:rsidP="005D568F">
      <w:pPr>
        <w:tabs>
          <w:tab w:val="left" w:pos="9630"/>
        </w:tabs>
      </w:pPr>
    </w:p>
    <w:p w14:paraId="0F1B557D" w14:textId="77777777" w:rsidR="007440FF" w:rsidRPr="006E3ABB" w:rsidRDefault="007440FF" w:rsidP="005D568F">
      <w:pPr>
        <w:tabs>
          <w:tab w:val="left" w:pos="9630"/>
        </w:tabs>
      </w:pPr>
    </w:p>
    <w:p w14:paraId="14F3AB57" w14:textId="77777777" w:rsidR="007440FF" w:rsidRPr="006E3ABB" w:rsidRDefault="007440FF" w:rsidP="005D568F">
      <w:pPr>
        <w:tabs>
          <w:tab w:val="left" w:pos="9630"/>
        </w:tabs>
      </w:pPr>
    </w:p>
    <w:p w14:paraId="31F6CF96" w14:textId="77777777" w:rsidR="007440FF" w:rsidRPr="006E3ABB" w:rsidRDefault="007440FF" w:rsidP="005D568F">
      <w:pPr>
        <w:tabs>
          <w:tab w:val="left" w:pos="9630"/>
        </w:tabs>
      </w:pPr>
    </w:p>
    <w:p w14:paraId="191F2CC0" w14:textId="77777777" w:rsidR="007440FF" w:rsidRPr="006E3ABB" w:rsidRDefault="007440FF" w:rsidP="005D568F">
      <w:pPr>
        <w:tabs>
          <w:tab w:val="left" w:pos="9630"/>
        </w:tabs>
      </w:pPr>
    </w:p>
    <w:p w14:paraId="341A4C56" w14:textId="77777777" w:rsidR="007440FF" w:rsidRPr="006E3ABB" w:rsidRDefault="007440FF" w:rsidP="005D568F">
      <w:pPr>
        <w:tabs>
          <w:tab w:val="left" w:pos="9630"/>
        </w:tabs>
      </w:pPr>
    </w:p>
    <w:p w14:paraId="499B8A6F" w14:textId="77777777" w:rsidR="007440FF" w:rsidRPr="006E3ABB" w:rsidRDefault="007440FF" w:rsidP="005D568F">
      <w:pPr>
        <w:tabs>
          <w:tab w:val="left" w:pos="9630"/>
        </w:tabs>
      </w:pPr>
    </w:p>
    <w:p w14:paraId="6B4F41A2" w14:textId="77777777" w:rsidR="007440FF" w:rsidRPr="006E3ABB" w:rsidRDefault="007440FF" w:rsidP="005D568F">
      <w:pPr>
        <w:tabs>
          <w:tab w:val="left" w:pos="9630"/>
        </w:tabs>
      </w:pPr>
    </w:p>
    <w:p w14:paraId="42DC4486" w14:textId="77777777" w:rsidR="007440FF" w:rsidRPr="006E3ABB" w:rsidRDefault="007440FF" w:rsidP="005D568F">
      <w:pPr>
        <w:tabs>
          <w:tab w:val="left" w:pos="9630"/>
        </w:tabs>
      </w:pPr>
    </w:p>
    <w:p w14:paraId="31F840D8" w14:textId="77777777" w:rsidR="007440FF" w:rsidRPr="006E3ABB" w:rsidRDefault="007440FF" w:rsidP="005D568F">
      <w:pPr>
        <w:tabs>
          <w:tab w:val="left" w:pos="9630"/>
        </w:tabs>
      </w:pPr>
    </w:p>
    <w:p w14:paraId="722BB573" w14:textId="77777777" w:rsidR="007440FF" w:rsidRPr="006E3ABB" w:rsidRDefault="007440FF" w:rsidP="005D568F">
      <w:pPr>
        <w:tabs>
          <w:tab w:val="left" w:pos="9630"/>
        </w:tabs>
      </w:pPr>
    </w:p>
    <w:p w14:paraId="62FF3C3D" w14:textId="77777777" w:rsidR="007440FF" w:rsidRPr="006E3ABB" w:rsidRDefault="007440FF" w:rsidP="005D568F">
      <w:pPr>
        <w:tabs>
          <w:tab w:val="left" w:pos="9630"/>
        </w:tabs>
      </w:pPr>
    </w:p>
    <w:p w14:paraId="28F3942D" w14:textId="77777777" w:rsidR="007440FF" w:rsidRPr="006E3ABB" w:rsidRDefault="007440FF" w:rsidP="005D568F">
      <w:pPr>
        <w:tabs>
          <w:tab w:val="left" w:pos="9630"/>
        </w:tabs>
      </w:pPr>
    </w:p>
    <w:p w14:paraId="3CEFE108" w14:textId="77777777" w:rsidR="007440FF" w:rsidRPr="006E3ABB" w:rsidRDefault="007440FF" w:rsidP="005D568F">
      <w:pPr>
        <w:tabs>
          <w:tab w:val="left" w:pos="9630"/>
        </w:tabs>
      </w:pPr>
    </w:p>
    <w:p w14:paraId="525B9A45" w14:textId="77777777" w:rsidR="007440FF" w:rsidRPr="006E3ABB" w:rsidRDefault="007440FF" w:rsidP="005D568F">
      <w:pPr>
        <w:tabs>
          <w:tab w:val="left" w:pos="9630"/>
        </w:tabs>
      </w:pPr>
    </w:p>
    <w:p w14:paraId="14BBAB8F" w14:textId="77777777" w:rsidR="007440FF" w:rsidRPr="006E3ABB" w:rsidRDefault="007440FF" w:rsidP="005D568F">
      <w:pPr>
        <w:tabs>
          <w:tab w:val="left" w:pos="9630"/>
        </w:tabs>
      </w:pPr>
    </w:p>
    <w:p w14:paraId="72EFD106" w14:textId="77777777" w:rsidR="007440FF" w:rsidRPr="006E3ABB" w:rsidRDefault="007440FF" w:rsidP="005D568F">
      <w:pPr>
        <w:tabs>
          <w:tab w:val="left" w:pos="9630"/>
        </w:tabs>
      </w:pPr>
    </w:p>
    <w:p w14:paraId="371B486C" w14:textId="41D7E4DE" w:rsidR="007440FF" w:rsidRPr="006E3ABB" w:rsidRDefault="00715582" w:rsidP="005D568F">
      <w:pPr>
        <w:tabs>
          <w:tab w:val="left" w:pos="9630"/>
        </w:tabs>
      </w:pPr>
      <w:r w:rsidRPr="00715582">
        <w:rPr>
          <w:noProof/>
        </w:rPr>
        <w:drawing>
          <wp:inline distT="0" distB="0" distL="0" distR="0" wp14:anchorId="1273FDF4" wp14:editId="0B7A95D8">
            <wp:extent cx="4180828" cy="2838450"/>
            <wp:effectExtent l="0" t="0" r="0" b="0"/>
            <wp:docPr id="2110676234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76234" name="Imagen 1" descr="Imagen que contiene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7992" cy="284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83FD" w14:textId="77777777" w:rsidR="007440FF" w:rsidRPr="006E3ABB" w:rsidRDefault="007440FF" w:rsidP="005D568F">
      <w:pPr>
        <w:tabs>
          <w:tab w:val="left" w:pos="9630"/>
        </w:tabs>
      </w:pPr>
    </w:p>
    <w:p w14:paraId="7F40D194" w14:textId="77777777" w:rsidR="00715582" w:rsidRPr="006E3ABB" w:rsidRDefault="00715582" w:rsidP="00715582">
      <w:r w:rsidRPr="006E3ABB">
        <w:t>Reglas del documento:</w:t>
      </w:r>
    </w:p>
    <w:p w14:paraId="74B50D2E" w14:textId="77777777" w:rsidR="00715582" w:rsidRDefault="00715582" w:rsidP="00715582">
      <w:r w:rsidRPr="006E3ABB">
        <w:t>1.- Validar que los campos obligatorios estén con datos.</w:t>
      </w:r>
    </w:p>
    <w:p w14:paraId="46E51C0C" w14:textId="41A484F7" w:rsidR="002F5F73" w:rsidRPr="006E3ABB" w:rsidRDefault="002F5F73" w:rsidP="00715582">
      <w:r>
        <w:t>2.- Se valida con posición GPS.</w:t>
      </w:r>
    </w:p>
    <w:p w14:paraId="60C785A3" w14:textId="4D513319" w:rsidR="00715582" w:rsidRPr="006E3ABB" w:rsidRDefault="00715582" w:rsidP="00715582"/>
    <w:p w14:paraId="372BB2B6" w14:textId="77777777" w:rsidR="007440FF" w:rsidRPr="006E3ABB" w:rsidRDefault="007440FF" w:rsidP="005D568F">
      <w:pPr>
        <w:tabs>
          <w:tab w:val="left" w:pos="9630"/>
        </w:tabs>
      </w:pPr>
    </w:p>
    <w:tbl>
      <w:tblPr>
        <w:tblpPr w:leftFromText="141" w:rightFromText="141" w:vertAnchor="text" w:horzAnchor="margin" w:tblpY="-22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7440FF" w:rsidRPr="006E3ABB" w14:paraId="7B668770" w14:textId="77777777" w:rsidTr="00994A3D">
        <w:trPr>
          <w:trHeight w:val="285"/>
        </w:trPr>
        <w:tc>
          <w:tcPr>
            <w:tcW w:w="8775" w:type="dxa"/>
          </w:tcPr>
          <w:p w14:paraId="733961B6" w14:textId="5C32FB06" w:rsidR="007440FF" w:rsidRPr="006E3ABB" w:rsidRDefault="007440FF" w:rsidP="00994A3D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>Vale para cobro de</w:t>
            </w:r>
            <w:r w:rsidR="00715582">
              <w:rPr>
                <w:b/>
                <w:bCs/>
              </w:rPr>
              <w:t xml:space="preserve"> traslado de caja vacía </w:t>
            </w:r>
            <w:r w:rsidR="00E4338E">
              <w:rPr>
                <w:b/>
                <w:bCs/>
              </w:rPr>
              <w:t>(sueldo)</w:t>
            </w:r>
            <w:r w:rsidR="00DD3B69">
              <w:rPr>
                <w:b/>
                <w:bCs/>
              </w:rPr>
              <w:t xml:space="preserve"> 9</w:t>
            </w:r>
          </w:p>
        </w:tc>
      </w:tr>
    </w:tbl>
    <w:tbl>
      <w:tblPr>
        <w:tblStyle w:val="Tablaconcuadrcula"/>
        <w:tblpPr w:leftFromText="141" w:rightFromText="141" w:vertAnchor="text" w:horzAnchor="margin" w:tblpY="194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715582" w:rsidRPr="006E3ABB" w14:paraId="6919FEF6" w14:textId="77777777" w:rsidTr="00715582">
        <w:tc>
          <w:tcPr>
            <w:tcW w:w="2972" w:type="dxa"/>
          </w:tcPr>
          <w:p w14:paraId="172F2AAA" w14:textId="77777777" w:rsidR="00715582" w:rsidRPr="006E3ABB" w:rsidRDefault="00715582" w:rsidP="00715582">
            <w:r w:rsidRPr="006E3ABB">
              <w:t>Concepto</w:t>
            </w:r>
          </w:p>
        </w:tc>
        <w:tc>
          <w:tcPr>
            <w:tcW w:w="2718" w:type="dxa"/>
          </w:tcPr>
          <w:p w14:paraId="078477C7" w14:textId="77777777" w:rsidR="00715582" w:rsidRPr="006E3ABB" w:rsidRDefault="00715582" w:rsidP="00715582">
            <w:r w:rsidRPr="006E3ABB">
              <w:t>Quien llena</w:t>
            </w:r>
          </w:p>
        </w:tc>
        <w:tc>
          <w:tcPr>
            <w:tcW w:w="1395" w:type="dxa"/>
          </w:tcPr>
          <w:p w14:paraId="7FF3D3B9" w14:textId="77777777" w:rsidR="00715582" w:rsidRPr="006E3ABB" w:rsidRDefault="00715582" w:rsidP="00715582">
            <w:pPr>
              <w:spacing w:line="240" w:lineRule="auto"/>
              <w:rPr>
                <w:sz w:val="24"/>
              </w:rPr>
            </w:pPr>
            <w:r w:rsidRPr="006E3ABB">
              <w:t>Pasos a Seguir</w:t>
            </w:r>
          </w:p>
        </w:tc>
        <w:tc>
          <w:tcPr>
            <w:tcW w:w="1743" w:type="dxa"/>
          </w:tcPr>
          <w:p w14:paraId="480E5685" w14:textId="77777777" w:rsidR="00715582" w:rsidRPr="006E3ABB" w:rsidRDefault="00715582" w:rsidP="00715582">
            <w:pPr>
              <w:spacing w:line="240" w:lineRule="auto"/>
            </w:pPr>
            <w:r w:rsidRPr="006E3ABB">
              <w:t>Mandatorio (SI/NO)</w:t>
            </w:r>
          </w:p>
        </w:tc>
      </w:tr>
      <w:tr w:rsidR="00715582" w:rsidRPr="006E3ABB" w14:paraId="75EBB5DA" w14:textId="77777777" w:rsidTr="00715582">
        <w:tc>
          <w:tcPr>
            <w:tcW w:w="2972" w:type="dxa"/>
          </w:tcPr>
          <w:p w14:paraId="7F60F331" w14:textId="77777777" w:rsidR="00715582" w:rsidRPr="006E3ABB" w:rsidRDefault="00715582" w:rsidP="00715582">
            <w:r w:rsidRPr="006E3ABB">
              <w:t>Monto</w:t>
            </w:r>
          </w:p>
        </w:tc>
        <w:tc>
          <w:tcPr>
            <w:tcW w:w="2718" w:type="dxa"/>
          </w:tcPr>
          <w:p w14:paraId="455E981C" w14:textId="02EC6435" w:rsidR="00715582" w:rsidRPr="006E3ABB" w:rsidRDefault="00715582" w:rsidP="00715582">
            <w:r>
              <w:t>Supervisor de sueldos</w:t>
            </w:r>
          </w:p>
        </w:tc>
        <w:tc>
          <w:tcPr>
            <w:tcW w:w="1395" w:type="dxa"/>
          </w:tcPr>
          <w:p w14:paraId="58FE4702" w14:textId="49014BB7" w:rsidR="00715582" w:rsidRPr="006E3ABB" w:rsidRDefault="00715582" w:rsidP="00715582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2DF6F397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43021D78" w14:textId="77777777" w:rsidTr="00715582">
        <w:tc>
          <w:tcPr>
            <w:tcW w:w="2972" w:type="dxa"/>
          </w:tcPr>
          <w:p w14:paraId="6EAC6FC4" w14:textId="77777777" w:rsidR="00715582" w:rsidRPr="006E3ABB" w:rsidRDefault="00715582" w:rsidP="00715582">
            <w:r w:rsidRPr="006E3ABB">
              <w:t>Concepto</w:t>
            </w:r>
          </w:p>
        </w:tc>
        <w:tc>
          <w:tcPr>
            <w:tcW w:w="2718" w:type="dxa"/>
          </w:tcPr>
          <w:p w14:paraId="6848B0E8" w14:textId="77777777" w:rsidR="00715582" w:rsidRPr="006E3ABB" w:rsidRDefault="00715582" w:rsidP="00715582">
            <w:r w:rsidRPr="006E3ABB">
              <w:t>Operador</w:t>
            </w:r>
          </w:p>
        </w:tc>
        <w:tc>
          <w:tcPr>
            <w:tcW w:w="1395" w:type="dxa"/>
          </w:tcPr>
          <w:p w14:paraId="47B7941D" w14:textId="77777777" w:rsidR="00715582" w:rsidRPr="006E3ABB" w:rsidRDefault="00715582" w:rsidP="00715582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68BA0296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5C4070CC" w14:textId="77777777" w:rsidTr="00715582">
        <w:tc>
          <w:tcPr>
            <w:tcW w:w="2972" w:type="dxa"/>
          </w:tcPr>
          <w:p w14:paraId="43314A6D" w14:textId="77777777" w:rsidR="00715582" w:rsidRPr="006E3ABB" w:rsidRDefault="00715582" w:rsidP="00715582">
            <w:r w:rsidRPr="006E3ABB">
              <w:t>ECO TRACTO</w:t>
            </w:r>
          </w:p>
        </w:tc>
        <w:tc>
          <w:tcPr>
            <w:tcW w:w="2718" w:type="dxa"/>
          </w:tcPr>
          <w:p w14:paraId="55011C86" w14:textId="75CE3DB9" w:rsidR="00715582" w:rsidRPr="006E3ABB" w:rsidRDefault="00715582" w:rsidP="00715582">
            <w:r>
              <w:t xml:space="preserve">Datos en aplicación </w:t>
            </w:r>
          </w:p>
        </w:tc>
        <w:tc>
          <w:tcPr>
            <w:tcW w:w="1395" w:type="dxa"/>
          </w:tcPr>
          <w:p w14:paraId="26B03439" w14:textId="1325C1C8" w:rsidR="00715582" w:rsidRPr="006E3ABB" w:rsidRDefault="00715582" w:rsidP="00715582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50D025A1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0014F5D1" w14:textId="77777777" w:rsidTr="00715582">
        <w:tc>
          <w:tcPr>
            <w:tcW w:w="2972" w:type="dxa"/>
          </w:tcPr>
          <w:p w14:paraId="2F341DBF" w14:textId="77777777" w:rsidR="00715582" w:rsidRPr="006E3ABB" w:rsidRDefault="00715582" w:rsidP="00715582">
            <w:r w:rsidRPr="006E3ABB">
              <w:t>Nombre Operador</w:t>
            </w:r>
          </w:p>
        </w:tc>
        <w:tc>
          <w:tcPr>
            <w:tcW w:w="2718" w:type="dxa"/>
          </w:tcPr>
          <w:p w14:paraId="7D6607D8" w14:textId="47A70FCF" w:rsidR="00715582" w:rsidRPr="006E3ABB" w:rsidRDefault="00715582" w:rsidP="00715582">
            <w:r>
              <w:t xml:space="preserve">Datos en aplicación </w:t>
            </w:r>
          </w:p>
        </w:tc>
        <w:tc>
          <w:tcPr>
            <w:tcW w:w="1395" w:type="dxa"/>
          </w:tcPr>
          <w:p w14:paraId="4E47D30B" w14:textId="2A87CF81" w:rsidR="00715582" w:rsidRPr="006E3ABB" w:rsidRDefault="00715582" w:rsidP="00715582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3478244A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2D9875FF" w14:textId="77777777" w:rsidTr="00715582">
        <w:tc>
          <w:tcPr>
            <w:tcW w:w="2972" w:type="dxa"/>
          </w:tcPr>
          <w:p w14:paraId="3F26F89D" w14:textId="77777777" w:rsidR="00715582" w:rsidRPr="006E3ABB" w:rsidRDefault="00715582" w:rsidP="00715582">
            <w:r w:rsidRPr="006E3ABB">
              <w:t>Fecha</w:t>
            </w:r>
          </w:p>
        </w:tc>
        <w:tc>
          <w:tcPr>
            <w:tcW w:w="2718" w:type="dxa"/>
          </w:tcPr>
          <w:p w14:paraId="551C86E3" w14:textId="77777777" w:rsidR="00715582" w:rsidRPr="006E3ABB" w:rsidRDefault="00715582" w:rsidP="00715582">
            <w:r w:rsidRPr="006E3ABB">
              <w:t>Operador</w:t>
            </w:r>
          </w:p>
        </w:tc>
        <w:tc>
          <w:tcPr>
            <w:tcW w:w="1395" w:type="dxa"/>
          </w:tcPr>
          <w:p w14:paraId="426F9080" w14:textId="77777777" w:rsidR="00715582" w:rsidRPr="006E3ABB" w:rsidRDefault="00715582" w:rsidP="00715582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4D0756C4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49D0957F" w14:textId="77777777" w:rsidTr="00715582">
        <w:tc>
          <w:tcPr>
            <w:tcW w:w="2972" w:type="dxa"/>
          </w:tcPr>
          <w:p w14:paraId="4CF3747A" w14:textId="0A69770B" w:rsidR="00715582" w:rsidRPr="006E3ABB" w:rsidRDefault="00715582" w:rsidP="00715582">
            <w:r>
              <w:t xml:space="preserve">Origen o destino de la caja vacía </w:t>
            </w:r>
          </w:p>
        </w:tc>
        <w:tc>
          <w:tcPr>
            <w:tcW w:w="2718" w:type="dxa"/>
          </w:tcPr>
          <w:p w14:paraId="32C8590B" w14:textId="77777777" w:rsidR="00715582" w:rsidRPr="006E3ABB" w:rsidRDefault="00715582" w:rsidP="00715582">
            <w:r w:rsidRPr="006E3ABB">
              <w:t>Operador</w:t>
            </w:r>
          </w:p>
        </w:tc>
        <w:tc>
          <w:tcPr>
            <w:tcW w:w="1395" w:type="dxa"/>
          </w:tcPr>
          <w:p w14:paraId="4B0CC3FA" w14:textId="77777777" w:rsidR="00715582" w:rsidRPr="006E3ABB" w:rsidRDefault="00715582" w:rsidP="00715582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43C72483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2FE4B143" w14:textId="77777777" w:rsidTr="00715582">
        <w:tc>
          <w:tcPr>
            <w:tcW w:w="2972" w:type="dxa"/>
          </w:tcPr>
          <w:p w14:paraId="62041628" w14:textId="77777777" w:rsidR="00715582" w:rsidRPr="006E3ABB" w:rsidRDefault="00715582" w:rsidP="00715582">
            <w:r w:rsidRPr="006E3ABB">
              <w:t>Firma Autoriza</w:t>
            </w:r>
          </w:p>
        </w:tc>
        <w:tc>
          <w:tcPr>
            <w:tcW w:w="2718" w:type="dxa"/>
          </w:tcPr>
          <w:p w14:paraId="51D2E162" w14:textId="3B4FCAF9" w:rsidR="00715582" w:rsidRPr="006E3ABB" w:rsidRDefault="00715582" w:rsidP="00715582">
            <w:r w:rsidRPr="006E3ABB">
              <w:t>Supervisor de Sueldos</w:t>
            </w:r>
          </w:p>
        </w:tc>
        <w:tc>
          <w:tcPr>
            <w:tcW w:w="1395" w:type="dxa"/>
          </w:tcPr>
          <w:p w14:paraId="221D592D" w14:textId="77777777" w:rsidR="00715582" w:rsidRPr="006E3ABB" w:rsidRDefault="00715582" w:rsidP="00715582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5AF2CE64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3C291C58" w14:textId="77777777" w:rsidTr="00715582">
        <w:tc>
          <w:tcPr>
            <w:tcW w:w="2972" w:type="dxa"/>
          </w:tcPr>
          <w:p w14:paraId="7371367F" w14:textId="77777777" w:rsidR="00715582" w:rsidRPr="006E3ABB" w:rsidRDefault="00715582" w:rsidP="00715582">
            <w:r w:rsidRPr="006E3ABB">
              <w:t>Firma Operador</w:t>
            </w:r>
          </w:p>
        </w:tc>
        <w:tc>
          <w:tcPr>
            <w:tcW w:w="2718" w:type="dxa"/>
          </w:tcPr>
          <w:p w14:paraId="59449A33" w14:textId="77777777" w:rsidR="00715582" w:rsidRPr="006E3ABB" w:rsidRDefault="00715582" w:rsidP="00715582">
            <w:r w:rsidRPr="006E3ABB">
              <w:t>Operador</w:t>
            </w:r>
          </w:p>
        </w:tc>
        <w:tc>
          <w:tcPr>
            <w:tcW w:w="1395" w:type="dxa"/>
          </w:tcPr>
          <w:p w14:paraId="37DC7E4E" w14:textId="77777777" w:rsidR="00715582" w:rsidRPr="006E3ABB" w:rsidRDefault="00715582" w:rsidP="00715582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20E63FC5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3C160AD1" w14:textId="77777777" w:rsidTr="00715582">
        <w:tc>
          <w:tcPr>
            <w:tcW w:w="2972" w:type="dxa"/>
          </w:tcPr>
          <w:p w14:paraId="10312327" w14:textId="77777777" w:rsidR="00715582" w:rsidRPr="006E3ABB" w:rsidRDefault="00715582" w:rsidP="00715582">
            <w:r w:rsidRPr="006E3ABB">
              <w:t>Sello de Revisión</w:t>
            </w:r>
          </w:p>
        </w:tc>
        <w:tc>
          <w:tcPr>
            <w:tcW w:w="2718" w:type="dxa"/>
          </w:tcPr>
          <w:p w14:paraId="481E5813" w14:textId="77777777" w:rsidR="00715582" w:rsidRPr="006E3ABB" w:rsidRDefault="00715582" w:rsidP="00715582">
            <w:r w:rsidRPr="006E3ABB">
              <w:t>Supervisor de Sueldos</w:t>
            </w:r>
          </w:p>
        </w:tc>
        <w:tc>
          <w:tcPr>
            <w:tcW w:w="1395" w:type="dxa"/>
          </w:tcPr>
          <w:p w14:paraId="4F25A0A0" w14:textId="2D958F1C" w:rsidR="00715582" w:rsidRPr="006E3ABB" w:rsidRDefault="002C4304" w:rsidP="00715582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718FFE27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</w:tbl>
    <w:p w14:paraId="4E6275D3" w14:textId="77777777" w:rsidR="007440FF" w:rsidRPr="006E3ABB" w:rsidRDefault="007440FF" w:rsidP="005D568F">
      <w:pPr>
        <w:tabs>
          <w:tab w:val="left" w:pos="9630"/>
        </w:tabs>
      </w:pPr>
    </w:p>
    <w:p w14:paraId="4D493812" w14:textId="77777777" w:rsidR="007440FF" w:rsidRPr="006E3ABB" w:rsidRDefault="007440FF" w:rsidP="005D568F">
      <w:pPr>
        <w:tabs>
          <w:tab w:val="left" w:pos="9630"/>
        </w:tabs>
      </w:pPr>
    </w:p>
    <w:p w14:paraId="5BB6C156" w14:textId="77777777" w:rsidR="007440FF" w:rsidRPr="006E3ABB" w:rsidRDefault="007440FF" w:rsidP="005D568F">
      <w:pPr>
        <w:tabs>
          <w:tab w:val="left" w:pos="9630"/>
        </w:tabs>
      </w:pPr>
    </w:p>
    <w:p w14:paraId="336989B1" w14:textId="77777777" w:rsidR="007440FF" w:rsidRPr="006E3ABB" w:rsidRDefault="007440FF" w:rsidP="005D568F">
      <w:pPr>
        <w:tabs>
          <w:tab w:val="left" w:pos="9630"/>
        </w:tabs>
      </w:pPr>
    </w:p>
    <w:p w14:paraId="4BAAF567" w14:textId="77777777" w:rsidR="007440FF" w:rsidRPr="006E3ABB" w:rsidRDefault="007440FF" w:rsidP="005D568F">
      <w:pPr>
        <w:tabs>
          <w:tab w:val="left" w:pos="9630"/>
        </w:tabs>
      </w:pPr>
    </w:p>
    <w:p w14:paraId="11CA5D9A" w14:textId="77777777" w:rsidR="007440FF" w:rsidRPr="006E3ABB" w:rsidRDefault="007440FF" w:rsidP="005D568F">
      <w:pPr>
        <w:tabs>
          <w:tab w:val="left" w:pos="9630"/>
        </w:tabs>
      </w:pPr>
    </w:p>
    <w:p w14:paraId="07CAD591" w14:textId="77777777" w:rsidR="007440FF" w:rsidRPr="006E3ABB" w:rsidRDefault="007440FF" w:rsidP="005D568F">
      <w:pPr>
        <w:tabs>
          <w:tab w:val="left" w:pos="9630"/>
        </w:tabs>
      </w:pPr>
    </w:p>
    <w:p w14:paraId="5A962669" w14:textId="77777777" w:rsidR="007440FF" w:rsidRPr="006E3ABB" w:rsidRDefault="007440FF" w:rsidP="005D568F">
      <w:pPr>
        <w:tabs>
          <w:tab w:val="left" w:pos="9630"/>
        </w:tabs>
      </w:pPr>
    </w:p>
    <w:p w14:paraId="0648905C" w14:textId="77777777" w:rsidR="007440FF" w:rsidRPr="006E3ABB" w:rsidRDefault="007440FF" w:rsidP="005D568F">
      <w:pPr>
        <w:tabs>
          <w:tab w:val="left" w:pos="9630"/>
        </w:tabs>
      </w:pPr>
    </w:p>
    <w:p w14:paraId="55F20908" w14:textId="77777777" w:rsidR="007440FF" w:rsidRPr="006E3ABB" w:rsidRDefault="007440FF" w:rsidP="005D568F">
      <w:pPr>
        <w:tabs>
          <w:tab w:val="left" w:pos="9630"/>
        </w:tabs>
      </w:pPr>
    </w:p>
    <w:p w14:paraId="6B01384B" w14:textId="77777777" w:rsidR="007440FF" w:rsidRPr="006E3ABB" w:rsidRDefault="007440FF" w:rsidP="005D568F">
      <w:pPr>
        <w:tabs>
          <w:tab w:val="left" w:pos="9630"/>
        </w:tabs>
      </w:pPr>
    </w:p>
    <w:p w14:paraId="3C19879D" w14:textId="77777777" w:rsidR="007440FF" w:rsidRPr="006E3ABB" w:rsidRDefault="007440FF" w:rsidP="005D568F">
      <w:pPr>
        <w:tabs>
          <w:tab w:val="left" w:pos="9630"/>
        </w:tabs>
      </w:pPr>
    </w:p>
    <w:p w14:paraId="1F69A167" w14:textId="77777777" w:rsidR="007440FF" w:rsidRPr="006E3ABB" w:rsidRDefault="007440FF" w:rsidP="005D568F">
      <w:pPr>
        <w:tabs>
          <w:tab w:val="left" w:pos="9630"/>
        </w:tabs>
      </w:pPr>
    </w:p>
    <w:p w14:paraId="68D7E7FD" w14:textId="77777777" w:rsidR="007440FF" w:rsidRPr="006E3ABB" w:rsidRDefault="007440FF" w:rsidP="005D568F">
      <w:pPr>
        <w:tabs>
          <w:tab w:val="left" w:pos="9630"/>
        </w:tabs>
      </w:pPr>
    </w:p>
    <w:p w14:paraId="169BA1EA" w14:textId="77777777" w:rsidR="007440FF" w:rsidRPr="006E3ABB" w:rsidRDefault="007440FF" w:rsidP="005D568F">
      <w:pPr>
        <w:tabs>
          <w:tab w:val="left" w:pos="9630"/>
        </w:tabs>
      </w:pPr>
    </w:p>
    <w:p w14:paraId="5A158765" w14:textId="77777777" w:rsidR="007440FF" w:rsidRPr="006E3ABB" w:rsidRDefault="007440FF" w:rsidP="005D568F">
      <w:pPr>
        <w:tabs>
          <w:tab w:val="left" w:pos="9630"/>
        </w:tabs>
      </w:pPr>
    </w:p>
    <w:p w14:paraId="76F1DF4C" w14:textId="77777777" w:rsidR="007440FF" w:rsidRPr="006E3ABB" w:rsidRDefault="007440FF" w:rsidP="005D568F">
      <w:pPr>
        <w:tabs>
          <w:tab w:val="left" w:pos="9630"/>
        </w:tabs>
      </w:pPr>
    </w:p>
    <w:p w14:paraId="64F23196" w14:textId="77777777" w:rsidR="007440FF" w:rsidRPr="006E3ABB" w:rsidRDefault="007440FF" w:rsidP="005D568F">
      <w:pPr>
        <w:tabs>
          <w:tab w:val="left" w:pos="9630"/>
        </w:tabs>
      </w:pPr>
    </w:p>
    <w:p w14:paraId="5A4B6B88" w14:textId="77777777" w:rsidR="007440FF" w:rsidRPr="006E3ABB" w:rsidRDefault="007440FF" w:rsidP="005D568F">
      <w:pPr>
        <w:tabs>
          <w:tab w:val="left" w:pos="9630"/>
        </w:tabs>
      </w:pPr>
    </w:p>
    <w:p w14:paraId="51CF5EA1" w14:textId="77777777" w:rsidR="007440FF" w:rsidRPr="006E3ABB" w:rsidRDefault="007440FF" w:rsidP="005D568F">
      <w:pPr>
        <w:tabs>
          <w:tab w:val="left" w:pos="9630"/>
        </w:tabs>
      </w:pPr>
    </w:p>
    <w:p w14:paraId="6BF79B62" w14:textId="24C43AF4" w:rsidR="007440FF" w:rsidRPr="006E3ABB" w:rsidRDefault="00715582" w:rsidP="005D568F">
      <w:pPr>
        <w:tabs>
          <w:tab w:val="left" w:pos="9630"/>
        </w:tabs>
      </w:pPr>
      <w:r w:rsidRPr="00715582">
        <w:rPr>
          <w:noProof/>
        </w:rPr>
        <w:drawing>
          <wp:inline distT="0" distB="0" distL="0" distR="0" wp14:anchorId="171656DE" wp14:editId="4F0F4D47">
            <wp:extent cx="4257675" cy="2971346"/>
            <wp:effectExtent l="0" t="0" r="0" b="635"/>
            <wp:docPr id="2146407114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07114" name="Imagen 1" descr="Imagen que contiene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9716" cy="29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8151" w14:textId="77777777" w:rsidR="007440FF" w:rsidRPr="006E3ABB" w:rsidRDefault="007440FF" w:rsidP="005D568F">
      <w:pPr>
        <w:tabs>
          <w:tab w:val="left" w:pos="9630"/>
        </w:tabs>
      </w:pPr>
    </w:p>
    <w:p w14:paraId="6EB17281" w14:textId="693DCC2A" w:rsidR="007440FF" w:rsidRPr="006E3ABB" w:rsidRDefault="007440FF" w:rsidP="005D568F">
      <w:pPr>
        <w:tabs>
          <w:tab w:val="left" w:pos="9630"/>
        </w:tabs>
      </w:pPr>
    </w:p>
    <w:p w14:paraId="075F52B9" w14:textId="77777777" w:rsidR="00715582" w:rsidRPr="006E3ABB" w:rsidRDefault="00715582" w:rsidP="00715582">
      <w:r w:rsidRPr="006E3ABB">
        <w:t>Reglas del documento:</w:t>
      </w:r>
    </w:p>
    <w:p w14:paraId="6EF54118" w14:textId="77777777" w:rsidR="00715582" w:rsidRPr="006E3ABB" w:rsidRDefault="00715582" w:rsidP="00715582">
      <w:r w:rsidRPr="006E3ABB">
        <w:t>1.- Validar que los campos obligatorios estén con datos.</w:t>
      </w:r>
    </w:p>
    <w:p w14:paraId="51CF3745" w14:textId="465BBE38" w:rsidR="00715582" w:rsidRDefault="00715582" w:rsidP="00715582">
      <w:r w:rsidRPr="006E3ABB">
        <w:t xml:space="preserve">2.- </w:t>
      </w:r>
      <w:r>
        <w:t>Se necesita</w:t>
      </w:r>
      <w:r w:rsidR="00754770">
        <w:t xml:space="preserve"> la carta de instrucciones</w:t>
      </w:r>
      <w:r w:rsidR="002F5F73">
        <w:t>.</w:t>
      </w:r>
    </w:p>
    <w:p w14:paraId="22CF9622" w14:textId="35FF3C12" w:rsidR="007440FF" w:rsidRPr="006E3ABB" w:rsidRDefault="002F5F73" w:rsidP="002F5F73">
      <w:r>
        <w:t>3.- Se valida con posición GPS.</w:t>
      </w:r>
    </w:p>
    <w:tbl>
      <w:tblPr>
        <w:tblpPr w:leftFromText="141" w:rightFromText="141" w:vertAnchor="text" w:horzAnchor="margin" w:tblpY="2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2F5365" w:rsidRPr="006E3ABB" w14:paraId="6DD4F5A8" w14:textId="77777777" w:rsidTr="002F5365">
        <w:trPr>
          <w:trHeight w:val="285"/>
        </w:trPr>
        <w:tc>
          <w:tcPr>
            <w:tcW w:w="8775" w:type="dxa"/>
          </w:tcPr>
          <w:p w14:paraId="683FACCC" w14:textId="41A8175F" w:rsidR="002F5365" w:rsidRPr="006E3ABB" w:rsidRDefault="002F5365" w:rsidP="002F5365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 xml:space="preserve">Vale para cobro de </w:t>
            </w:r>
            <w:r w:rsidR="00715582">
              <w:rPr>
                <w:b/>
                <w:bCs/>
              </w:rPr>
              <w:t xml:space="preserve">compensación </w:t>
            </w:r>
            <w:r w:rsidR="00DD3B69">
              <w:rPr>
                <w:b/>
                <w:bCs/>
              </w:rPr>
              <w:t>dominical</w:t>
            </w:r>
            <w:r w:rsidR="00DD3B69" w:rsidRPr="006E3ABB">
              <w:rPr>
                <w:b/>
                <w:bCs/>
              </w:rPr>
              <w:t xml:space="preserve"> (</w:t>
            </w:r>
            <w:r w:rsidR="00E4338E">
              <w:rPr>
                <w:b/>
                <w:bCs/>
              </w:rPr>
              <w:t>sueldo)</w:t>
            </w:r>
            <w:r w:rsidR="00DD3B69">
              <w:rPr>
                <w:b/>
                <w:bCs/>
              </w:rPr>
              <w:t xml:space="preserve"> 10</w:t>
            </w:r>
          </w:p>
        </w:tc>
      </w:tr>
    </w:tbl>
    <w:p w14:paraId="2805B713" w14:textId="77777777" w:rsidR="007440FF" w:rsidRPr="006E3ABB" w:rsidRDefault="007440FF" w:rsidP="005D568F">
      <w:pPr>
        <w:tabs>
          <w:tab w:val="left" w:pos="9630"/>
        </w:tabs>
      </w:pPr>
    </w:p>
    <w:tbl>
      <w:tblPr>
        <w:tblStyle w:val="Tablaconcuadrcula"/>
        <w:tblpPr w:leftFromText="141" w:rightFromText="141" w:vertAnchor="text" w:horzAnchor="margin" w:tblpY="97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715582" w:rsidRPr="006E3ABB" w14:paraId="7B712C03" w14:textId="77777777" w:rsidTr="00715582">
        <w:tc>
          <w:tcPr>
            <w:tcW w:w="2972" w:type="dxa"/>
          </w:tcPr>
          <w:p w14:paraId="20E11855" w14:textId="77777777" w:rsidR="00715582" w:rsidRPr="006E3ABB" w:rsidRDefault="00715582" w:rsidP="00715582">
            <w:r w:rsidRPr="006E3ABB">
              <w:t>Concepto</w:t>
            </w:r>
          </w:p>
        </w:tc>
        <w:tc>
          <w:tcPr>
            <w:tcW w:w="2718" w:type="dxa"/>
          </w:tcPr>
          <w:p w14:paraId="766F3996" w14:textId="77777777" w:rsidR="00715582" w:rsidRPr="006E3ABB" w:rsidRDefault="00715582" w:rsidP="00715582">
            <w:r w:rsidRPr="006E3ABB">
              <w:t>Quien llena</w:t>
            </w:r>
          </w:p>
        </w:tc>
        <w:tc>
          <w:tcPr>
            <w:tcW w:w="1395" w:type="dxa"/>
          </w:tcPr>
          <w:p w14:paraId="24011EFD" w14:textId="77777777" w:rsidR="00715582" w:rsidRPr="006E3ABB" w:rsidRDefault="00715582" w:rsidP="00715582">
            <w:pPr>
              <w:spacing w:line="240" w:lineRule="auto"/>
              <w:rPr>
                <w:sz w:val="24"/>
              </w:rPr>
            </w:pPr>
            <w:r w:rsidRPr="006E3ABB">
              <w:t>Pasos a Seguir</w:t>
            </w:r>
          </w:p>
        </w:tc>
        <w:tc>
          <w:tcPr>
            <w:tcW w:w="1743" w:type="dxa"/>
          </w:tcPr>
          <w:p w14:paraId="5A0E8E2D" w14:textId="77777777" w:rsidR="00715582" w:rsidRPr="006E3ABB" w:rsidRDefault="00715582" w:rsidP="00715582">
            <w:pPr>
              <w:spacing w:line="240" w:lineRule="auto"/>
            </w:pPr>
            <w:r w:rsidRPr="006E3ABB">
              <w:t>Mandatorio (SI/NO)</w:t>
            </w:r>
          </w:p>
        </w:tc>
      </w:tr>
      <w:tr w:rsidR="00715582" w:rsidRPr="006E3ABB" w14:paraId="2765B35C" w14:textId="77777777" w:rsidTr="00715582">
        <w:tc>
          <w:tcPr>
            <w:tcW w:w="2972" w:type="dxa"/>
          </w:tcPr>
          <w:p w14:paraId="3FB25CDC" w14:textId="77777777" w:rsidR="00715582" w:rsidRPr="006E3ABB" w:rsidRDefault="00715582" w:rsidP="00715582">
            <w:r w:rsidRPr="006E3ABB">
              <w:t>Carta Porte</w:t>
            </w:r>
          </w:p>
        </w:tc>
        <w:tc>
          <w:tcPr>
            <w:tcW w:w="2718" w:type="dxa"/>
          </w:tcPr>
          <w:p w14:paraId="38A141CF" w14:textId="77777777" w:rsidR="00715582" w:rsidRPr="006E3ABB" w:rsidRDefault="00715582" w:rsidP="00715582">
            <w:r w:rsidRPr="006E3ABB">
              <w:t>Operador</w:t>
            </w:r>
          </w:p>
        </w:tc>
        <w:tc>
          <w:tcPr>
            <w:tcW w:w="1395" w:type="dxa"/>
          </w:tcPr>
          <w:p w14:paraId="1D666C88" w14:textId="77777777" w:rsidR="00715582" w:rsidRPr="006E3ABB" w:rsidRDefault="00715582" w:rsidP="00715582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7D5E5812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5E372BC1" w14:textId="77777777" w:rsidTr="00715582">
        <w:tc>
          <w:tcPr>
            <w:tcW w:w="2972" w:type="dxa"/>
          </w:tcPr>
          <w:p w14:paraId="039E9DFA" w14:textId="77777777" w:rsidR="00715582" w:rsidRPr="006E3ABB" w:rsidRDefault="00715582" w:rsidP="00715582">
            <w:r w:rsidRPr="006E3ABB">
              <w:t>Monto</w:t>
            </w:r>
          </w:p>
        </w:tc>
        <w:tc>
          <w:tcPr>
            <w:tcW w:w="2718" w:type="dxa"/>
          </w:tcPr>
          <w:p w14:paraId="771F3338" w14:textId="47A15C85" w:rsidR="00715582" w:rsidRPr="006E3ABB" w:rsidRDefault="00715582" w:rsidP="00715582">
            <w:r>
              <w:t xml:space="preserve">Supervisor de sueldo </w:t>
            </w:r>
          </w:p>
        </w:tc>
        <w:tc>
          <w:tcPr>
            <w:tcW w:w="1395" w:type="dxa"/>
          </w:tcPr>
          <w:p w14:paraId="02FCDC6A" w14:textId="0C226F53" w:rsidR="00715582" w:rsidRPr="006E3ABB" w:rsidRDefault="00715582" w:rsidP="00715582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39A085BB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0AF847DD" w14:textId="77777777" w:rsidTr="00715582">
        <w:tc>
          <w:tcPr>
            <w:tcW w:w="2972" w:type="dxa"/>
          </w:tcPr>
          <w:p w14:paraId="05966D46" w14:textId="77777777" w:rsidR="00715582" w:rsidRPr="006E3ABB" w:rsidRDefault="00715582" w:rsidP="00715582">
            <w:r w:rsidRPr="006E3ABB">
              <w:t>Concepto</w:t>
            </w:r>
          </w:p>
        </w:tc>
        <w:tc>
          <w:tcPr>
            <w:tcW w:w="2718" w:type="dxa"/>
          </w:tcPr>
          <w:p w14:paraId="76EAC7F4" w14:textId="77777777" w:rsidR="00715582" w:rsidRPr="006E3ABB" w:rsidRDefault="00715582" w:rsidP="00715582">
            <w:r w:rsidRPr="006E3ABB">
              <w:t>Operador</w:t>
            </w:r>
          </w:p>
        </w:tc>
        <w:tc>
          <w:tcPr>
            <w:tcW w:w="1395" w:type="dxa"/>
          </w:tcPr>
          <w:p w14:paraId="2805DE51" w14:textId="77777777" w:rsidR="00715582" w:rsidRPr="006E3ABB" w:rsidRDefault="00715582" w:rsidP="00715582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042E9AE0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22482897" w14:textId="77777777" w:rsidTr="00715582">
        <w:tc>
          <w:tcPr>
            <w:tcW w:w="2972" w:type="dxa"/>
          </w:tcPr>
          <w:p w14:paraId="71E99D82" w14:textId="77777777" w:rsidR="00715582" w:rsidRPr="006E3ABB" w:rsidRDefault="00715582" w:rsidP="00715582">
            <w:r w:rsidRPr="006E3ABB">
              <w:t>ECO TRACTO</w:t>
            </w:r>
          </w:p>
        </w:tc>
        <w:tc>
          <w:tcPr>
            <w:tcW w:w="2718" w:type="dxa"/>
          </w:tcPr>
          <w:p w14:paraId="2A4C7538" w14:textId="19BD9CA0" w:rsidR="00715582" w:rsidRPr="006E3ABB" w:rsidRDefault="00715582" w:rsidP="00715582">
            <w:r>
              <w:t xml:space="preserve">Datos aplicación </w:t>
            </w:r>
          </w:p>
        </w:tc>
        <w:tc>
          <w:tcPr>
            <w:tcW w:w="1395" w:type="dxa"/>
          </w:tcPr>
          <w:p w14:paraId="5239BBE3" w14:textId="25F19408" w:rsidR="00715582" w:rsidRPr="006E3ABB" w:rsidRDefault="00715582" w:rsidP="00715582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0BE9C571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227AA4A6" w14:textId="77777777" w:rsidTr="00715582">
        <w:tc>
          <w:tcPr>
            <w:tcW w:w="2972" w:type="dxa"/>
          </w:tcPr>
          <w:p w14:paraId="4549E699" w14:textId="77777777" w:rsidR="00715582" w:rsidRPr="006E3ABB" w:rsidRDefault="00715582" w:rsidP="00715582">
            <w:r w:rsidRPr="006E3ABB">
              <w:t>Nombre Operador</w:t>
            </w:r>
          </w:p>
        </w:tc>
        <w:tc>
          <w:tcPr>
            <w:tcW w:w="2718" w:type="dxa"/>
          </w:tcPr>
          <w:p w14:paraId="3F2048D5" w14:textId="68E9A49F" w:rsidR="00715582" w:rsidRPr="006E3ABB" w:rsidRDefault="00715582" w:rsidP="00715582">
            <w:r>
              <w:t xml:space="preserve">Datos aplicación </w:t>
            </w:r>
          </w:p>
        </w:tc>
        <w:tc>
          <w:tcPr>
            <w:tcW w:w="1395" w:type="dxa"/>
          </w:tcPr>
          <w:p w14:paraId="5496F7A2" w14:textId="3FC8BDCA" w:rsidR="00715582" w:rsidRPr="006E3ABB" w:rsidRDefault="00715582" w:rsidP="00715582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3EA6DD0A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3308CF50" w14:textId="77777777" w:rsidTr="00715582">
        <w:tc>
          <w:tcPr>
            <w:tcW w:w="2972" w:type="dxa"/>
          </w:tcPr>
          <w:p w14:paraId="560B29E1" w14:textId="77777777" w:rsidR="00715582" w:rsidRPr="006E3ABB" w:rsidRDefault="00715582" w:rsidP="00715582">
            <w:r w:rsidRPr="006E3ABB">
              <w:t>Fecha</w:t>
            </w:r>
          </w:p>
        </w:tc>
        <w:tc>
          <w:tcPr>
            <w:tcW w:w="2718" w:type="dxa"/>
          </w:tcPr>
          <w:p w14:paraId="055271B6" w14:textId="77777777" w:rsidR="00715582" w:rsidRPr="006E3ABB" w:rsidRDefault="00715582" w:rsidP="00715582">
            <w:r w:rsidRPr="006E3ABB">
              <w:t>Operador</w:t>
            </w:r>
          </w:p>
        </w:tc>
        <w:tc>
          <w:tcPr>
            <w:tcW w:w="1395" w:type="dxa"/>
          </w:tcPr>
          <w:p w14:paraId="46E105D8" w14:textId="77777777" w:rsidR="00715582" w:rsidRPr="006E3ABB" w:rsidRDefault="00715582" w:rsidP="00715582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41AA082F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3F184889" w14:textId="77777777" w:rsidTr="00715582">
        <w:tc>
          <w:tcPr>
            <w:tcW w:w="2972" w:type="dxa"/>
          </w:tcPr>
          <w:p w14:paraId="7405FA8A" w14:textId="77777777" w:rsidR="00715582" w:rsidRPr="006E3ABB" w:rsidRDefault="00715582" w:rsidP="00715582">
            <w:r w:rsidRPr="006E3ABB">
              <w:t>Ruta Viaje (Ida o Vuelta)</w:t>
            </w:r>
          </w:p>
        </w:tc>
        <w:tc>
          <w:tcPr>
            <w:tcW w:w="2718" w:type="dxa"/>
          </w:tcPr>
          <w:p w14:paraId="24696F1B" w14:textId="77777777" w:rsidR="00715582" w:rsidRPr="006E3ABB" w:rsidRDefault="00715582" w:rsidP="00715582">
            <w:r w:rsidRPr="006E3ABB">
              <w:t>Operador</w:t>
            </w:r>
          </w:p>
        </w:tc>
        <w:tc>
          <w:tcPr>
            <w:tcW w:w="1395" w:type="dxa"/>
          </w:tcPr>
          <w:p w14:paraId="7BD812BB" w14:textId="77777777" w:rsidR="00715582" w:rsidRPr="006E3ABB" w:rsidRDefault="00715582" w:rsidP="00715582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2B538B6B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482C41EF" w14:textId="77777777" w:rsidTr="00715582">
        <w:tc>
          <w:tcPr>
            <w:tcW w:w="2972" w:type="dxa"/>
          </w:tcPr>
          <w:p w14:paraId="21A3803F" w14:textId="77777777" w:rsidR="00715582" w:rsidRPr="006E3ABB" w:rsidRDefault="00715582" w:rsidP="00715582">
            <w:r w:rsidRPr="006E3ABB">
              <w:t>Firma Autoriza</w:t>
            </w:r>
          </w:p>
        </w:tc>
        <w:tc>
          <w:tcPr>
            <w:tcW w:w="2718" w:type="dxa"/>
          </w:tcPr>
          <w:p w14:paraId="187BA783" w14:textId="77777777" w:rsidR="00715582" w:rsidRPr="006E3ABB" w:rsidRDefault="00715582" w:rsidP="00715582">
            <w:r w:rsidRPr="006E3ABB">
              <w:t xml:space="preserve">Supervisor de sueldos </w:t>
            </w:r>
          </w:p>
        </w:tc>
        <w:tc>
          <w:tcPr>
            <w:tcW w:w="1395" w:type="dxa"/>
          </w:tcPr>
          <w:p w14:paraId="5AD61006" w14:textId="665D4558" w:rsidR="00715582" w:rsidRPr="006E3ABB" w:rsidRDefault="00715582" w:rsidP="00715582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6131A24D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0D0E4E6D" w14:textId="77777777" w:rsidTr="00715582">
        <w:tc>
          <w:tcPr>
            <w:tcW w:w="2972" w:type="dxa"/>
          </w:tcPr>
          <w:p w14:paraId="64EA3F1F" w14:textId="77777777" w:rsidR="00715582" w:rsidRPr="006E3ABB" w:rsidRDefault="00715582" w:rsidP="00715582">
            <w:r w:rsidRPr="006E3ABB">
              <w:t>Firma Operador</w:t>
            </w:r>
          </w:p>
        </w:tc>
        <w:tc>
          <w:tcPr>
            <w:tcW w:w="2718" w:type="dxa"/>
          </w:tcPr>
          <w:p w14:paraId="0984652D" w14:textId="77777777" w:rsidR="00715582" w:rsidRPr="006E3ABB" w:rsidRDefault="00715582" w:rsidP="00715582">
            <w:r w:rsidRPr="006E3ABB">
              <w:t>Operador</w:t>
            </w:r>
          </w:p>
        </w:tc>
        <w:tc>
          <w:tcPr>
            <w:tcW w:w="1395" w:type="dxa"/>
          </w:tcPr>
          <w:p w14:paraId="372A2BD1" w14:textId="77777777" w:rsidR="00715582" w:rsidRPr="006E3ABB" w:rsidRDefault="00715582" w:rsidP="00715582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67DFBACE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  <w:tr w:rsidR="00715582" w:rsidRPr="006E3ABB" w14:paraId="33439E61" w14:textId="77777777" w:rsidTr="00715582">
        <w:tc>
          <w:tcPr>
            <w:tcW w:w="2972" w:type="dxa"/>
          </w:tcPr>
          <w:p w14:paraId="78E35A0D" w14:textId="77777777" w:rsidR="00715582" w:rsidRPr="006E3ABB" w:rsidRDefault="00715582" w:rsidP="00715582">
            <w:r w:rsidRPr="006E3ABB">
              <w:t>Sello de Revisión</w:t>
            </w:r>
          </w:p>
        </w:tc>
        <w:tc>
          <w:tcPr>
            <w:tcW w:w="2718" w:type="dxa"/>
          </w:tcPr>
          <w:p w14:paraId="4502963D" w14:textId="77777777" w:rsidR="00715582" w:rsidRPr="006E3ABB" w:rsidRDefault="00715582" w:rsidP="00715582">
            <w:r w:rsidRPr="006E3ABB">
              <w:t>Supervisor de Sueldos</w:t>
            </w:r>
          </w:p>
        </w:tc>
        <w:tc>
          <w:tcPr>
            <w:tcW w:w="1395" w:type="dxa"/>
          </w:tcPr>
          <w:p w14:paraId="0F4A8332" w14:textId="7385E3DF" w:rsidR="00715582" w:rsidRPr="006E3ABB" w:rsidRDefault="00715582" w:rsidP="00715582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3897D142" w14:textId="77777777" w:rsidR="00715582" w:rsidRPr="006E3ABB" w:rsidRDefault="00715582" w:rsidP="00715582">
            <w:pPr>
              <w:spacing w:line="240" w:lineRule="auto"/>
            </w:pPr>
            <w:r w:rsidRPr="006E3ABB">
              <w:t>SI</w:t>
            </w:r>
          </w:p>
        </w:tc>
      </w:tr>
    </w:tbl>
    <w:p w14:paraId="169AD858" w14:textId="77777777" w:rsidR="007440FF" w:rsidRPr="006E3ABB" w:rsidRDefault="007440FF" w:rsidP="005D568F">
      <w:pPr>
        <w:tabs>
          <w:tab w:val="left" w:pos="9630"/>
        </w:tabs>
      </w:pPr>
    </w:p>
    <w:p w14:paraId="30D19A30" w14:textId="77777777" w:rsidR="007440FF" w:rsidRPr="006E3ABB" w:rsidRDefault="007440FF" w:rsidP="005D568F">
      <w:pPr>
        <w:tabs>
          <w:tab w:val="left" w:pos="9630"/>
        </w:tabs>
      </w:pPr>
    </w:p>
    <w:p w14:paraId="61D59A87" w14:textId="77777777" w:rsidR="007440FF" w:rsidRPr="006E3ABB" w:rsidRDefault="007440FF" w:rsidP="005D568F">
      <w:pPr>
        <w:tabs>
          <w:tab w:val="left" w:pos="9630"/>
        </w:tabs>
      </w:pPr>
    </w:p>
    <w:p w14:paraId="4A4D89DB" w14:textId="77777777" w:rsidR="007440FF" w:rsidRPr="006E3ABB" w:rsidRDefault="007440FF" w:rsidP="005D568F">
      <w:pPr>
        <w:tabs>
          <w:tab w:val="left" w:pos="9630"/>
        </w:tabs>
      </w:pPr>
    </w:p>
    <w:p w14:paraId="10AA2D3E" w14:textId="77777777" w:rsidR="007440FF" w:rsidRPr="006E3ABB" w:rsidRDefault="007440FF" w:rsidP="005D568F">
      <w:pPr>
        <w:tabs>
          <w:tab w:val="left" w:pos="9630"/>
        </w:tabs>
      </w:pPr>
    </w:p>
    <w:p w14:paraId="046E8BD4" w14:textId="77777777" w:rsidR="007440FF" w:rsidRPr="006E3ABB" w:rsidRDefault="007440FF" w:rsidP="005D568F">
      <w:pPr>
        <w:tabs>
          <w:tab w:val="left" w:pos="9630"/>
        </w:tabs>
      </w:pPr>
    </w:p>
    <w:p w14:paraId="5ECC821A" w14:textId="77777777" w:rsidR="007440FF" w:rsidRPr="006E3ABB" w:rsidRDefault="007440FF" w:rsidP="005D568F">
      <w:pPr>
        <w:tabs>
          <w:tab w:val="left" w:pos="9630"/>
        </w:tabs>
      </w:pPr>
    </w:p>
    <w:p w14:paraId="1435EAFB" w14:textId="77777777" w:rsidR="007440FF" w:rsidRPr="006E3ABB" w:rsidRDefault="007440FF" w:rsidP="005D568F">
      <w:pPr>
        <w:tabs>
          <w:tab w:val="left" w:pos="9630"/>
        </w:tabs>
      </w:pPr>
    </w:p>
    <w:p w14:paraId="34F3FF9F" w14:textId="77777777" w:rsidR="007440FF" w:rsidRPr="006E3ABB" w:rsidRDefault="007440FF" w:rsidP="005D568F">
      <w:pPr>
        <w:tabs>
          <w:tab w:val="left" w:pos="9630"/>
        </w:tabs>
      </w:pPr>
    </w:p>
    <w:p w14:paraId="5F7F86B0" w14:textId="77777777" w:rsidR="007440FF" w:rsidRPr="006E3ABB" w:rsidRDefault="007440FF" w:rsidP="005D568F">
      <w:pPr>
        <w:tabs>
          <w:tab w:val="left" w:pos="9630"/>
        </w:tabs>
      </w:pPr>
    </w:p>
    <w:p w14:paraId="66E5C3D7" w14:textId="77777777" w:rsidR="007440FF" w:rsidRPr="006E3ABB" w:rsidRDefault="007440FF" w:rsidP="005D568F">
      <w:pPr>
        <w:tabs>
          <w:tab w:val="left" w:pos="9630"/>
        </w:tabs>
      </w:pPr>
    </w:p>
    <w:p w14:paraId="17C32BED" w14:textId="77777777" w:rsidR="007440FF" w:rsidRPr="006E3ABB" w:rsidRDefault="007440FF" w:rsidP="005D568F">
      <w:pPr>
        <w:tabs>
          <w:tab w:val="left" w:pos="9630"/>
        </w:tabs>
      </w:pPr>
    </w:p>
    <w:p w14:paraId="7C0B2630" w14:textId="77777777" w:rsidR="007440FF" w:rsidRPr="006E3ABB" w:rsidRDefault="007440FF" w:rsidP="005D568F">
      <w:pPr>
        <w:tabs>
          <w:tab w:val="left" w:pos="9630"/>
        </w:tabs>
      </w:pPr>
    </w:p>
    <w:p w14:paraId="6703B131" w14:textId="77777777" w:rsidR="007440FF" w:rsidRPr="006E3ABB" w:rsidRDefault="007440FF" w:rsidP="005D568F">
      <w:pPr>
        <w:tabs>
          <w:tab w:val="left" w:pos="9630"/>
        </w:tabs>
      </w:pPr>
    </w:p>
    <w:p w14:paraId="1BFDC39F" w14:textId="77777777" w:rsidR="007440FF" w:rsidRPr="006E3ABB" w:rsidRDefault="007440FF" w:rsidP="005D568F">
      <w:pPr>
        <w:tabs>
          <w:tab w:val="left" w:pos="9630"/>
        </w:tabs>
      </w:pPr>
    </w:p>
    <w:p w14:paraId="375750C4" w14:textId="77777777" w:rsidR="007440FF" w:rsidRPr="006E3ABB" w:rsidRDefault="007440FF" w:rsidP="005D568F">
      <w:pPr>
        <w:tabs>
          <w:tab w:val="left" w:pos="9630"/>
        </w:tabs>
      </w:pPr>
    </w:p>
    <w:p w14:paraId="58BAEE2F" w14:textId="77777777" w:rsidR="007440FF" w:rsidRPr="006E3ABB" w:rsidRDefault="007440FF" w:rsidP="005D568F">
      <w:pPr>
        <w:tabs>
          <w:tab w:val="left" w:pos="9630"/>
        </w:tabs>
      </w:pPr>
    </w:p>
    <w:p w14:paraId="237D5787" w14:textId="14BDBAA0" w:rsidR="007440FF" w:rsidRPr="006E3ABB" w:rsidRDefault="00651A28" w:rsidP="005D568F">
      <w:pPr>
        <w:tabs>
          <w:tab w:val="left" w:pos="9630"/>
        </w:tabs>
      </w:pPr>
      <w:r w:rsidRPr="00651A28">
        <w:rPr>
          <w:noProof/>
        </w:rPr>
        <w:drawing>
          <wp:inline distT="0" distB="0" distL="0" distR="0" wp14:anchorId="4DAD42E6" wp14:editId="682B3361">
            <wp:extent cx="4399969" cy="3086100"/>
            <wp:effectExtent l="0" t="0" r="635" b="0"/>
            <wp:docPr id="151361755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17558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5461" cy="308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4EDB6" w14:textId="620B4FFC" w:rsidR="007440FF" w:rsidRPr="006E3ABB" w:rsidRDefault="007440FF" w:rsidP="005D568F">
      <w:pPr>
        <w:tabs>
          <w:tab w:val="left" w:pos="9630"/>
        </w:tabs>
      </w:pPr>
    </w:p>
    <w:p w14:paraId="03D32D67" w14:textId="77777777" w:rsidR="00651A28" w:rsidRPr="006E3ABB" w:rsidRDefault="00651A28" w:rsidP="00651A28">
      <w:r w:rsidRPr="006E3ABB">
        <w:t>Reglas del documento:</w:t>
      </w:r>
    </w:p>
    <w:p w14:paraId="57818077" w14:textId="77777777" w:rsidR="00651A28" w:rsidRDefault="00651A28" w:rsidP="00651A28">
      <w:r w:rsidRPr="006E3ABB">
        <w:t>1.- Validar que los campos obligatorios estén con datos.</w:t>
      </w:r>
    </w:p>
    <w:p w14:paraId="763CFC4A" w14:textId="1CF618AF" w:rsidR="007440FF" w:rsidRPr="006E3ABB" w:rsidRDefault="002F5F73" w:rsidP="002F5F73">
      <w:r>
        <w:t>2.- Debe estar un documento en sistema.</w:t>
      </w:r>
    </w:p>
    <w:p w14:paraId="7EA065A2" w14:textId="77777777" w:rsidR="007440FF" w:rsidRPr="006E3ABB" w:rsidRDefault="007440FF" w:rsidP="005D568F">
      <w:pPr>
        <w:tabs>
          <w:tab w:val="left" w:pos="9630"/>
        </w:tabs>
      </w:pPr>
    </w:p>
    <w:tbl>
      <w:tblPr>
        <w:tblpPr w:leftFromText="141" w:rightFromText="141" w:vertAnchor="text" w:horzAnchor="margin" w:tblpY="-8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2F5365" w:rsidRPr="006E3ABB" w14:paraId="17C19319" w14:textId="77777777" w:rsidTr="002F5365">
        <w:trPr>
          <w:trHeight w:val="285"/>
        </w:trPr>
        <w:tc>
          <w:tcPr>
            <w:tcW w:w="8775" w:type="dxa"/>
          </w:tcPr>
          <w:p w14:paraId="082893FA" w14:textId="613DAD20" w:rsidR="002F5365" w:rsidRPr="006E3ABB" w:rsidRDefault="002F5365" w:rsidP="002F5365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 xml:space="preserve">Vale para cobro de </w:t>
            </w:r>
            <w:r w:rsidR="00651A28">
              <w:rPr>
                <w:b/>
                <w:bCs/>
              </w:rPr>
              <w:t>circuito Laredo- Monterrey-Laredo</w:t>
            </w:r>
            <w:r w:rsidR="00E4338E">
              <w:rPr>
                <w:b/>
                <w:bCs/>
              </w:rPr>
              <w:t xml:space="preserve"> (sueldo)</w:t>
            </w:r>
            <w:r w:rsidR="00DD3B69">
              <w:rPr>
                <w:b/>
                <w:bCs/>
              </w:rPr>
              <w:t xml:space="preserve"> 11</w:t>
            </w:r>
          </w:p>
        </w:tc>
      </w:tr>
    </w:tbl>
    <w:p w14:paraId="33E5C8C4" w14:textId="77777777" w:rsidR="007440FF" w:rsidRPr="006E3ABB" w:rsidRDefault="007440FF" w:rsidP="005D568F">
      <w:pPr>
        <w:tabs>
          <w:tab w:val="left" w:pos="9630"/>
        </w:tabs>
      </w:pPr>
    </w:p>
    <w:tbl>
      <w:tblPr>
        <w:tblStyle w:val="Tablaconcuadrcula"/>
        <w:tblpPr w:leftFromText="141" w:rightFromText="141" w:vertAnchor="text" w:horzAnchor="margin" w:tblpY="59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651A28" w:rsidRPr="006E3ABB" w14:paraId="6E096C53" w14:textId="77777777" w:rsidTr="00651A28">
        <w:tc>
          <w:tcPr>
            <w:tcW w:w="2972" w:type="dxa"/>
          </w:tcPr>
          <w:p w14:paraId="5D257A2F" w14:textId="77777777" w:rsidR="00651A28" w:rsidRPr="006E3ABB" w:rsidRDefault="00651A28" w:rsidP="00651A28">
            <w:r w:rsidRPr="006E3ABB">
              <w:t>Concepto</w:t>
            </w:r>
          </w:p>
        </w:tc>
        <w:tc>
          <w:tcPr>
            <w:tcW w:w="2718" w:type="dxa"/>
          </w:tcPr>
          <w:p w14:paraId="01CD4B4C" w14:textId="77777777" w:rsidR="00651A28" w:rsidRPr="006E3ABB" w:rsidRDefault="00651A28" w:rsidP="00651A28">
            <w:r w:rsidRPr="006E3ABB">
              <w:t>Quien llena</w:t>
            </w:r>
          </w:p>
        </w:tc>
        <w:tc>
          <w:tcPr>
            <w:tcW w:w="1395" w:type="dxa"/>
          </w:tcPr>
          <w:p w14:paraId="3BCE5D81" w14:textId="77777777" w:rsidR="00651A28" w:rsidRPr="006E3ABB" w:rsidRDefault="00651A28" w:rsidP="00651A28">
            <w:pPr>
              <w:spacing w:line="240" w:lineRule="auto"/>
              <w:rPr>
                <w:sz w:val="24"/>
              </w:rPr>
            </w:pPr>
            <w:r w:rsidRPr="006E3ABB">
              <w:t>Pasos a Seguir</w:t>
            </w:r>
          </w:p>
        </w:tc>
        <w:tc>
          <w:tcPr>
            <w:tcW w:w="1743" w:type="dxa"/>
          </w:tcPr>
          <w:p w14:paraId="76E5EEDC" w14:textId="77777777" w:rsidR="00651A28" w:rsidRPr="006E3ABB" w:rsidRDefault="00651A28" w:rsidP="00651A28">
            <w:pPr>
              <w:spacing w:line="240" w:lineRule="auto"/>
            </w:pPr>
            <w:r w:rsidRPr="006E3ABB">
              <w:t>Mandatorio (SI/NO)</w:t>
            </w:r>
          </w:p>
        </w:tc>
      </w:tr>
      <w:tr w:rsidR="00651A28" w:rsidRPr="006E3ABB" w14:paraId="5153B456" w14:textId="77777777" w:rsidTr="00651A28">
        <w:tc>
          <w:tcPr>
            <w:tcW w:w="2972" w:type="dxa"/>
          </w:tcPr>
          <w:p w14:paraId="7A8D9679" w14:textId="77777777" w:rsidR="00651A28" w:rsidRPr="006E3ABB" w:rsidRDefault="00651A28" w:rsidP="00651A28">
            <w:r w:rsidRPr="006E3ABB">
              <w:t>Carta Porte</w:t>
            </w:r>
          </w:p>
        </w:tc>
        <w:tc>
          <w:tcPr>
            <w:tcW w:w="2718" w:type="dxa"/>
          </w:tcPr>
          <w:p w14:paraId="24D29692" w14:textId="77777777" w:rsidR="00651A28" w:rsidRPr="006E3ABB" w:rsidRDefault="00651A28" w:rsidP="00651A28">
            <w:r w:rsidRPr="006E3ABB">
              <w:t>Operador</w:t>
            </w:r>
          </w:p>
        </w:tc>
        <w:tc>
          <w:tcPr>
            <w:tcW w:w="1395" w:type="dxa"/>
          </w:tcPr>
          <w:p w14:paraId="3DE72732" w14:textId="77777777" w:rsidR="00651A28" w:rsidRPr="006E3ABB" w:rsidRDefault="00651A28" w:rsidP="00651A28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67D77FEE" w14:textId="77777777" w:rsidR="00651A28" w:rsidRPr="006E3ABB" w:rsidRDefault="00651A28" w:rsidP="00651A28">
            <w:pPr>
              <w:spacing w:line="240" w:lineRule="auto"/>
            </w:pPr>
            <w:r w:rsidRPr="006E3ABB">
              <w:t>SI</w:t>
            </w:r>
          </w:p>
        </w:tc>
      </w:tr>
      <w:tr w:rsidR="00651A28" w:rsidRPr="006E3ABB" w14:paraId="0F81DD04" w14:textId="77777777" w:rsidTr="00651A28">
        <w:tc>
          <w:tcPr>
            <w:tcW w:w="2972" w:type="dxa"/>
          </w:tcPr>
          <w:p w14:paraId="133A3025" w14:textId="77777777" w:rsidR="00651A28" w:rsidRPr="006E3ABB" w:rsidRDefault="00651A28" w:rsidP="00651A28">
            <w:r w:rsidRPr="006E3ABB">
              <w:t>Monto</w:t>
            </w:r>
          </w:p>
        </w:tc>
        <w:tc>
          <w:tcPr>
            <w:tcW w:w="2718" w:type="dxa"/>
          </w:tcPr>
          <w:p w14:paraId="3A55BA4F" w14:textId="77777777" w:rsidR="00651A28" w:rsidRPr="006E3ABB" w:rsidRDefault="00651A28" w:rsidP="00651A28">
            <w:r>
              <w:t xml:space="preserve"> Supervisor de sueldo</w:t>
            </w:r>
          </w:p>
        </w:tc>
        <w:tc>
          <w:tcPr>
            <w:tcW w:w="1395" w:type="dxa"/>
          </w:tcPr>
          <w:p w14:paraId="05D92B64" w14:textId="77777777" w:rsidR="00651A28" w:rsidRPr="006E3ABB" w:rsidRDefault="00651A28" w:rsidP="00651A28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776241C3" w14:textId="77777777" w:rsidR="00651A28" w:rsidRPr="006E3ABB" w:rsidRDefault="00651A28" w:rsidP="00651A28">
            <w:pPr>
              <w:spacing w:line="240" w:lineRule="auto"/>
            </w:pPr>
            <w:r w:rsidRPr="006E3ABB">
              <w:t>SI</w:t>
            </w:r>
          </w:p>
        </w:tc>
      </w:tr>
      <w:tr w:rsidR="00651A28" w:rsidRPr="006E3ABB" w14:paraId="255F7F7D" w14:textId="77777777" w:rsidTr="00651A28">
        <w:tc>
          <w:tcPr>
            <w:tcW w:w="2972" w:type="dxa"/>
          </w:tcPr>
          <w:p w14:paraId="040889A5" w14:textId="77777777" w:rsidR="00651A28" w:rsidRPr="006E3ABB" w:rsidRDefault="00651A28" w:rsidP="00651A28">
            <w:r w:rsidRPr="006E3ABB">
              <w:t>Concepto</w:t>
            </w:r>
          </w:p>
        </w:tc>
        <w:tc>
          <w:tcPr>
            <w:tcW w:w="2718" w:type="dxa"/>
          </w:tcPr>
          <w:p w14:paraId="56953257" w14:textId="77777777" w:rsidR="00651A28" w:rsidRPr="006E3ABB" w:rsidRDefault="00651A28" w:rsidP="00651A28">
            <w:r w:rsidRPr="006E3ABB">
              <w:t>Operador</w:t>
            </w:r>
          </w:p>
        </w:tc>
        <w:tc>
          <w:tcPr>
            <w:tcW w:w="1395" w:type="dxa"/>
          </w:tcPr>
          <w:p w14:paraId="34B924AC" w14:textId="77777777" w:rsidR="00651A28" w:rsidRPr="006E3ABB" w:rsidRDefault="00651A28" w:rsidP="00651A28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3DC0B7FF" w14:textId="77777777" w:rsidR="00651A28" w:rsidRPr="006E3ABB" w:rsidRDefault="00651A28" w:rsidP="00651A28">
            <w:pPr>
              <w:spacing w:line="240" w:lineRule="auto"/>
            </w:pPr>
            <w:r w:rsidRPr="006E3ABB">
              <w:t>SI</w:t>
            </w:r>
          </w:p>
        </w:tc>
      </w:tr>
      <w:tr w:rsidR="00651A28" w:rsidRPr="006E3ABB" w14:paraId="283FDBEC" w14:textId="77777777" w:rsidTr="00651A28">
        <w:tc>
          <w:tcPr>
            <w:tcW w:w="2972" w:type="dxa"/>
          </w:tcPr>
          <w:p w14:paraId="5BAAADAF" w14:textId="77777777" w:rsidR="00651A28" w:rsidRPr="006E3ABB" w:rsidRDefault="00651A28" w:rsidP="00651A28">
            <w:r w:rsidRPr="006E3ABB">
              <w:t>ECO TRACTO</w:t>
            </w:r>
          </w:p>
        </w:tc>
        <w:tc>
          <w:tcPr>
            <w:tcW w:w="2718" w:type="dxa"/>
          </w:tcPr>
          <w:p w14:paraId="3DD5F328" w14:textId="77777777" w:rsidR="00651A28" w:rsidRPr="006E3ABB" w:rsidRDefault="00651A28" w:rsidP="00651A28">
            <w:r>
              <w:t xml:space="preserve">Datos en aplicación </w:t>
            </w:r>
          </w:p>
        </w:tc>
        <w:tc>
          <w:tcPr>
            <w:tcW w:w="1395" w:type="dxa"/>
          </w:tcPr>
          <w:p w14:paraId="53DE248A" w14:textId="1C451AA5" w:rsidR="00651A28" w:rsidRPr="006E3ABB" w:rsidRDefault="00651A28" w:rsidP="00651A28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0C2CA843" w14:textId="77777777" w:rsidR="00651A28" w:rsidRPr="006E3ABB" w:rsidRDefault="00651A28" w:rsidP="00651A28">
            <w:pPr>
              <w:spacing w:line="240" w:lineRule="auto"/>
            </w:pPr>
            <w:r w:rsidRPr="006E3ABB">
              <w:t>SI</w:t>
            </w:r>
          </w:p>
        </w:tc>
      </w:tr>
      <w:tr w:rsidR="00651A28" w:rsidRPr="006E3ABB" w14:paraId="6890ACE4" w14:textId="77777777" w:rsidTr="00651A28">
        <w:tc>
          <w:tcPr>
            <w:tcW w:w="2972" w:type="dxa"/>
          </w:tcPr>
          <w:p w14:paraId="34E4AE73" w14:textId="77777777" w:rsidR="00651A28" w:rsidRPr="006E3ABB" w:rsidRDefault="00651A28" w:rsidP="00651A28">
            <w:r w:rsidRPr="006E3ABB">
              <w:t>Nombre Operador</w:t>
            </w:r>
          </w:p>
        </w:tc>
        <w:tc>
          <w:tcPr>
            <w:tcW w:w="2718" w:type="dxa"/>
          </w:tcPr>
          <w:p w14:paraId="440530B8" w14:textId="77777777" w:rsidR="00651A28" w:rsidRPr="006E3ABB" w:rsidRDefault="00651A28" w:rsidP="00651A28">
            <w:r>
              <w:t>Datos en aplicación</w:t>
            </w:r>
          </w:p>
        </w:tc>
        <w:tc>
          <w:tcPr>
            <w:tcW w:w="1395" w:type="dxa"/>
          </w:tcPr>
          <w:p w14:paraId="162ACC80" w14:textId="221BF779" w:rsidR="00651A28" w:rsidRPr="006E3ABB" w:rsidRDefault="00651A28" w:rsidP="00651A28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02F4132F" w14:textId="77777777" w:rsidR="00651A28" w:rsidRPr="006E3ABB" w:rsidRDefault="00651A28" w:rsidP="00651A28">
            <w:pPr>
              <w:spacing w:line="240" w:lineRule="auto"/>
            </w:pPr>
            <w:r w:rsidRPr="006E3ABB">
              <w:t>SI</w:t>
            </w:r>
          </w:p>
        </w:tc>
      </w:tr>
      <w:tr w:rsidR="00651A28" w:rsidRPr="006E3ABB" w14:paraId="63588F9E" w14:textId="77777777" w:rsidTr="00651A28">
        <w:tc>
          <w:tcPr>
            <w:tcW w:w="2972" w:type="dxa"/>
          </w:tcPr>
          <w:p w14:paraId="1145973A" w14:textId="77777777" w:rsidR="00651A28" w:rsidRPr="006E3ABB" w:rsidRDefault="00651A28" w:rsidP="00651A28">
            <w:r w:rsidRPr="006E3ABB">
              <w:t>Fecha</w:t>
            </w:r>
          </w:p>
        </w:tc>
        <w:tc>
          <w:tcPr>
            <w:tcW w:w="2718" w:type="dxa"/>
          </w:tcPr>
          <w:p w14:paraId="35C741DF" w14:textId="77777777" w:rsidR="00651A28" w:rsidRPr="006E3ABB" w:rsidRDefault="00651A28" w:rsidP="00651A28">
            <w:r w:rsidRPr="006E3ABB">
              <w:t>Operador</w:t>
            </w:r>
          </w:p>
        </w:tc>
        <w:tc>
          <w:tcPr>
            <w:tcW w:w="1395" w:type="dxa"/>
          </w:tcPr>
          <w:p w14:paraId="3836CB86" w14:textId="77777777" w:rsidR="00651A28" w:rsidRPr="006E3ABB" w:rsidRDefault="00651A28" w:rsidP="00651A28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292AA068" w14:textId="77777777" w:rsidR="00651A28" w:rsidRPr="006E3ABB" w:rsidRDefault="00651A28" w:rsidP="00651A28">
            <w:pPr>
              <w:spacing w:line="240" w:lineRule="auto"/>
            </w:pPr>
            <w:r w:rsidRPr="006E3ABB">
              <w:t>SI</w:t>
            </w:r>
          </w:p>
        </w:tc>
      </w:tr>
      <w:tr w:rsidR="00651A28" w:rsidRPr="006E3ABB" w14:paraId="5CE3AF34" w14:textId="77777777" w:rsidTr="00651A28">
        <w:tc>
          <w:tcPr>
            <w:tcW w:w="2972" w:type="dxa"/>
          </w:tcPr>
          <w:p w14:paraId="578A986F" w14:textId="77777777" w:rsidR="00651A28" w:rsidRPr="006E3ABB" w:rsidRDefault="00651A28" w:rsidP="00651A28">
            <w:r w:rsidRPr="006E3ABB">
              <w:t>Ruta Viaje (Ida o Vuelta)</w:t>
            </w:r>
          </w:p>
        </w:tc>
        <w:tc>
          <w:tcPr>
            <w:tcW w:w="2718" w:type="dxa"/>
          </w:tcPr>
          <w:p w14:paraId="7B06B3B6" w14:textId="77777777" w:rsidR="00651A28" w:rsidRPr="006E3ABB" w:rsidRDefault="00651A28" w:rsidP="00651A28">
            <w:r w:rsidRPr="006E3ABB">
              <w:t>Operador</w:t>
            </w:r>
          </w:p>
        </w:tc>
        <w:tc>
          <w:tcPr>
            <w:tcW w:w="1395" w:type="dxa"/>
          </w:tcPr>
          <w:p w14:paraId="4B2941B5" w14:textId="77777777" w:rsidR="00651A28" w:rsidRPr="006E3ABB" w:rsidRDefault="00651A28" w:rsidP="00651A28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08CA8883" w14:textId="77777777" w:rsidR="00651A28" w:rsidRPr="006E3ABB" w:rsidRDefault="00651A28" w:rsidP="00651A28">
            <w:pPr>
              <w:spacing w:line="240" w:lineRule="auto"/>
            </w:pPr>
            <w:r w:rsidRPr="006E3ABB">
              <w:t>SI</w:t>
            </w:r>
          </w:p>
        </w:tc>
      </w:tr>
      <w:tr w:rsidR="00651A28" w:rsidRPr="006E3ABB" w14:paraId="1BB2200E" w14:textId="77777777" w:rsidTr="00651A28">
        <w:tc>
          <w:tcPr>
            <w:tcW w:w="2972" w:type="dxa"/>
          </w:tcPr>
          <w:p w14:paraId="25C53EC6" w14:textId="77777777" w:rsidR="00651A28" w:rsidRPr="006E3ABB" w:rsidRDefault="00651A28" w:rsidP="00651A28">
            <w:r w:rsidRPr="006E3ABB">
              <w:t>Firma Autoriza</w:t>
            </w:r>
          </w:p>
        </w:tc>
        <w:tc>
          <w:tcPr>
            <w:tcW w:w="2718" w:type="dxa"/>
          </w:tcPr>
          <w:p w14:paraId="1B060674" w14:textId="77777777" w:rsidR="00651A28" w:rsidRPr="006E3ABB" w:rsidRDefault="00651A28" w:rsidP="00651A28">
            <w:r w:rsidRPr="006E3ABB">
              <w:t xml:space="preserve">Supervisor de sueldos  </w:t>
            </w:r>
          </w:p>
        </w:tc>
        <w:tc>
          <w:tcPr>
            <w:tcW w:w="1395" w:type="dxa"/>
          </w:tcPr>
          <w:p w14:paraId="51323F6B" w14:textId="77777777" w:rsidR="00651A28" w:rsidRPr="006E3ABB" w:rsidRDefault="00651A28" w:rsidP="00651A28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0FB7DD51" w14:textId="77777777" w:rsidR="00651A28" w:rsidRPr="006E3ABB" w:rsidRDefault="00651A28" w:rsidP="00651A28">
            <w:pPr>
              <w:spacing w:line="240" w:lineRule="auto"/>
            </w:pPr>
            <w:r w:rsidRPr="006E3ABB">
              <w:t>SI</w:t>
            </w:r>
          </w:p>
        </w:tc>
      </w:tr>
      <w:tr w:rsidR="00651A28" w:rsidRPr="006E3ABB" w14:paraId="377FA7AD" w14:textId="77777777" w:rsidTr="00651A28">
        <w:tc>
          <w:tcPr>
            <w:tcW w:w="2972" w:type="dxa"/>
          </w:tcPr>
          <w:p w14:paraId="1B847255" w14:textId="77777777" w:rsidR="00651A28" w:rsidRPr="006E3ABB" w:rsidRDefault="00651A28" w:rsidP="00651A28">
            <w:r w:rsidRPr="006E3ABB">
              <w:t>Firma Operador</w:t>
            </w:r>
          </w:p>
        </w:tc>
        <w:tc>
          <w:tcPr>
            <w:tcW w:w="2718" w:type="dxa"/>
          </w:tcPr>
          <w:p w14:paraId="4322F807" w14:textId="77777777" w:rsidR="00651A28" w:rsidRPr="006E3ABB" w:rsidRDefault="00651A28" w:rsidP="00651A28">
            <w:r w:rsidRPr="006E3ABB">
              <w:t>Operador</w:t>
            </w:r>
          </w:p>
        </w:tc>
        <w:tc>
          <w:tcPr>
            <w:tcW w:w="1395" w:type="dxa"/>
          </w:tcPr>
          <w:p w14:paraId="2F91F385" w14:textId="77777777" w:rsidR="00651A28" w:rsidRPr="006E3ABB" w:rsidRDefault="00651A28" w:rsidP="00651A28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0D37FA07" w14:textId="77777777" w:rsidR="00651A28" w:rsidRPr="006E3ABB" w:rsidRDefault="00651A28" w:rsidP="00651A28">
            <w:pPr>
              <w:spacing w:line="240" w:lineRule="auto"/>
            </w:pPr>
            <w:r w:rsidRPr="006E3ABB">
              <w:t>SI</w:t>
            </w:r>
          </w:p>
        </w:tc>
      </w:tr>
      <w:tr w:rsidR="00651A28" w:rsidRPr="006E3ABB" w14:paraId="2D895799" w14:textId="77777777" w:rsidTr="00651A28">
        <w:tc>
          <w:tcPr>
            <w:tcW w:w="2972" w:type="dxa"/>
          </w:tcPr>
          <w:p w14:paraId="3750561D" w14:textId="77777777" w:rsidR="00651A28" w:rsidRPr="006E3ABB" w:rsidRDefault="00651A28" w:rsidP="00651A28">
            <w:r w:rsidRPr="006E3ABB">
              <w:t>Sello de Revisión</w:t>
            </w:r>
          </w:p>
        </w:tc>
        <w:tc>
          <w:tcPr>
            <w:tcW w:w="2718" w:type="dxa"/>
          </w:tcPr>
          <w:p w14:paraId="20046E34" w14:textId="77777777" w:rsidR="00651A28" w:rsidRPr="006E3ABB" w:rsidRDefault="00651A28" w:rsidP="00651A28">
            <w:r w:rsidRPr="006E3ABB">
              <w:t>Supervisor de Sueldos</w:t>
            </w:r>
          </w:p>
        </w:tc>
        <w:tc>
          <w:tcPr>
            <w:tcW w:w="1395" w:type="dxa"/>
          </w:tcPr>
          <w:p w14:paraId="6504884C" w14:textId="77777777" w:rsidR="00651A28" w:rsidRPr="006E3ABB" w:rsidRDefault="00651A28" w:rsidP="00651A28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79EDA96B" w14:textId="77777777" w:rsidR="00651A28" w:rsidRPr="006E3ABB" w:rsidRDefault="00651A28" w:rsidP="00651A28">
            <w:pPr>
              <w:spacing w:line="240" w:lineRule="auto"/>
            </w:pPr>
            <w:r w:rsidRPr="006E3ABB">
              <w:t>SI</w:t>
            </w:r>
          </w:p>
        </w:tc>
      </w:tr>
    </w:tbl>
    <w:p w14:paraId="5674FCA1" w14:textId="77777777" w:rsidR="007440FF" w:rsidRPr="006E3ABB" w:rsidRDefault="007440FF" w:rsidP="005D568F">
      <w:pPr>
        <w:tabs>
          <w:tab w:val="left" w:pos="9630"/>
        </w:tabs>
      </w:pPr>
    </w:p>
    <w:p w14:paraId="0A0B58FC" w14:textId="77777777" w:rsidR="007440FF" w:rsidRPr="006E3ABB" w:rsidRDefault="007440FF" w:rsidP="005D568F">
      <w:pPr>
        <w:tabs>
          <w:tab w:val="left" w:pos="9630"/>
        </w:tabs>
      </w:pPr>
    </w:p>
    <w:p w14:paraId="0D7A9D69" w14:textId="77777777" w:rsidR="007440FF" w:rsidRPr="006E3ABB" w:rsidRDefault="007440FF" w:rsidP="005D568F">
      <w:pPr>
        <w:tabs>
          <w:tab w:val="left" w:pos="9630"/>
        </w:tabs>
      </w:pPr>
    </w:p>
    <w:p w14:paraId="6DB09FF2" w14:textId="77777777" w:rsidR="007440FF" w:rsidRPr="006E3ABB" w:rsidRDefault="007440FF" w:rsidP="005D568F">
      <w:pPr>
        <w:tabs>
          <w:tab w:val="left" w:pos="9630"/>
        </w:tabs>
      </w:pPr>
    </w:p>
    <w:p w14:paraId="6F393D02" w14:textId="77777777" w:rsidR="007440FF" w:rsidRPr="006E3ABB" w:rsidRDefault="007440FF" w:rsidP="005D568F">
      <w:pPr>
        <w:tabs>
          <w:tab w:val="left" w:pos="9630"/>
        </w:tabs>
      </w:pPr>
    </w:p>
    <w:p w14:paraId="009D64C4" w14:textId="77777777" w:rsidR="007440FF" w:rsidRPr="006E3ABB" w:rsidRDefault="007440FF" w:rsidP="005D568F">
      <w:pPr>
        <w:tabs>
          <w:tab w:val="left" w:pos="9630"/>
        </w:tabs>
      </w:pPr>
    </w:p>
    <w:p w14:paraId="04631449" w14:textId="77777777" w:rsidR="007440FF" w:rsidRPr="006E3ABB" w:rsidRDefault="007440FF" w:rsidP="005D568F">
      <w:pPr>
        <w:tabs>
          <w:tab w:val="left" w:pos="9630"/>
        </w:tabs>
      </w:pPr>
    </w:p>
    <w:p w14:paraId="7A574E8C" w14:textId="77777777" w:rsidR="007440FF" w:rsidRPr="006E3ABB" w:rsidRDefault="007440FF" w:rsidP="005D568F">
      <w:pPr>
        <w:tabs>
          <w:tab w:val="left" w:pos="9630"/>
        </w:tabs>
      </w:pPr>
    </w:p>
    <w:p w14:paraId="3838B436" w14:textId="77777777" w:rsidR="007440FF" w:rsidRPr="006E3ABB" w:rsidRDefault="007440FF" w:rsidP="005D568F">
      <w:pPr>
        <w:tabs>
          <w:tab w:val="left" w:pos="9630"/>
        </w:tabs>
      </w:pPr>
    </w:p>
    <w:p w14:paraId="593D0572" w14:textId="77777777" w:rsidR="007440FF" w:rsidRPr="006E3ABB" w:rsidRDefault="007440FF" w:rsidP="005D568F">
      <w:pPr>
        <w:tabs>
          <w:tab w:val="left" w:pos="9630"/>
        </w:tabs>
      </w:pPr>
    </w:p>
    <w:p w14:paraId="43659D1B" w14:textId="77777777" w:rsidR="007440FF" w:rsidRPr="006E3ABB" w:rsidRDefault="007440FF" w:rsidP="005D568F">
      <w:pPr>
        <w:tabs>
          <w:tab w:val="left" w:pos="9630"/>
        </w:tabs>
      </w:pPr>
    </w:p>
    <w:p w14:paraId="06BE538C" w14:textId="77777777" w:rsidR="007440FF" w:rsidRPr="006E3ABB" w:rsidRDefault="007440FF" w:rsidP="005D568F">
      <w:pPr>
        <w:tabs>
          <w:tab w:val="left" w:pos="9630"/>
        </w:tabs>
      </w:pPr>
    </w:p>
    <w:p w14:paraId="31F714E1" w14:textId="77777777" w:rsidR="007440FF" w:rsidRPr="006E3ABB" w:rsidRDefault="007440FF" w:rsidP="005D568F">
      <w:pPr>
        <w:tabs>
          <w:tab w:val="left" w:pos="9630"/>
        </w:tabs>
      </w:pPr>
    </w:p>
    <w:p w14:paraId="761417E6" w14:textId="77777777" w:rsidR="007440FF" w:rsidRPr="006E3ABB" w:rsidRDefault="007440FF" w:rsidP="005D568F">
      <w:pPr>
        <w:tabs>
          <w:tab w:val="left" w:pos="9630"/>
        </w:tabs>
      </w:pPr>
    </w:p>
    <w:p w14:paraId="3A3DB4F3" w14:textId="77777777" w:rsidR="007440FF" w:rsidRPr="006E3ABB" w:rsidRDefault="007440FF" w:rsidP="005D568F">
      <w:pPr>
        <w:tabs>
          <w:tab w:val="left" w:pos="9630"/>
        </w:tabs>
      </w:pPr>
    </w:p>
    <w:p w14:paraId="5F00E89B" w14:textId="77777777" w:rsidR="007440FF" w:rsidRPr="006E3ABB" w:rsidRDefault="007440FF" w:rsidP="005D568F">
      <w:pPr>
        <w:tabs>
          <w:tab w:val="left" w:pos="9630"/>
        </w:tabs>
      </w:pPr>
    </w:p>
    <w:p w14:paraId="2EEFDAC9" w14:textId="77777777" w:rsidR="007440FF" w:rsidRPr="006E3ABB" w:rsidRDefault="007440FF" w:rsidP="005D568F">
      <w:pPr>
        <w:tabs>
          <w:tab w:val="left" w:pos="9630"/>
        </w:tabs>
      </w:pPr>
    </w:p>
    <w:p w14:paraId="6DB8D8C8" w14:textId="77777777" w:rsidR="007440FF" w:rsidRPr="006E3ABB" w:rsidRDefault="007440FF" w:rsidP="005D568F">
      <w:pPr>
        <w:tabs>
          <w:tab w:val="left" w:pos="9630"/>
        </w:tabs>
      </w:pPr>
    </w:p>
    <w:p w14:paraId="1FE2FD4B" w14:textId="77777777" w:rsidR="007440FF" w:rsidRPr="006E3ABB" w:rsidRDefault="007440FF" w:rsidP="005D568F">
      <w:pPr>
        <w:tabs>
          <w:tab w:val="left" w:pos="9630"/>
        </w:tabs>
      </w:pPr>
    </w:p>
    <w:p w14:paraId="6281F41C" w14:textId="4702736C" w:rsidR="007440FF" w:rsidRPr="006E3ABB" w:rsidRDefault="009C25EE" w:rsidP="005D568F">
      <w:pPr>
        <w:tabs>
          <w:tab w:val="left" w:pos="9630"/>
        </w:tabs>
      </w:pPr>
      <w:r w:rsidRPr="009C25EE">
        <w:rPr>
          <w:noProof/>
        </w:rPr>
        <w:drawing>
          <wp:inline distT="0" distB="0" distL="0" distR="0" wp14:anchorId="4412D4DE" wp14:editId="494A37EE">
            <wp:extent cx="4152128" cy="2752725"/>
            <wp:effectExtent l="0" t="0" r="1270" b="0"/>
            <wp:docPr id="1155894108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94108" name="Imagen 1" descr="Imagen que contiene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59756" cy="275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98C7" w14:textId="77777777" w:rsidR="009C25EE" w:rsidRPr="006E3ABB" w:rsidRDefault="009C25EE" w:rsidP="009C25EE">
      <w:r w:rsidRPr="006E3ABB">
        <w:t>Reglas del documento:</w:t>
      </w:r>
    </w:p>
    <w:p w14:paraId="1C8BF8AA" w14:textId="77777777" w:rsidR="009C25EE" w:rsidRDefault="009C25EE" w:rsidP="009C25EE">
      <w:r w:rsidRPr="006E3ABB">
        <w:t>1.- Validar que los campos obligatorios estén con datos.</w:t>
      </w:r>
    </w:p>
    <w:p w14:paraId="1D400D34" w14:textId="281DC472" w:rsidR="009C25EE" w:rsidRDefault="009C25EE" w:rsidP="009C25EE">
      <w:r>
        <w:t>2.- Se necesita como evidencia el folio que les entregan al lavarlos</w:t>
      </w:r>
      <w:r w:rsidR="002F5F73">
        <w:t>.</w:t>
      </w:r>
    </w:p>
    <w:p w14:paraId="562029C2" w14:textId="3D362315" w:rsidR="007440FF" w:rsidRPr="006E3ABB" w:rsidRDefault="007440FF" w:rsidP="005D568F">
      <w:pPr>
        <w:tabs>
          <w:tab w:val="left" w:pos="9630"/>
        </w:tabs>
      </w:pPr>
    </w:p>
    <w:p w14:paraId="0A7A42C1" w14:textId="77777777" w:rsidR="002F5365" w:rsidRPr="006E3ABB" w:rsidRDefault="002F5365" w:rsidP="005D568F">
      <w:pPr>
        <w:tabs>
          <w:tab w:val="left" w:pos="9630"/>
        </w:tabs>
      </w:pPr>
    </w:p>
    <w:tbl>
      <w:tblPr>
        <w:tblpPr w:leftFromText="141" w:rightFromText="141" w:vertAnchor="text" w:horzAnchor="margin" w:tblpY="-19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2F5365" w:rsidRPr="006E3ABB" w14:paraId="0292A39B" w14:textId="77777777" w:rsidTr="009C25EE">
        <w:trPr>
          <w:trHeight w:val="285"/>
        </w:trPr>
        <w:tc>
          <w:tcPr>
            <w:tcW w:w="8775" w:type="dxa"/>
          </w:tcPr>
          <w:p w14:paraId="07A5E6C4" w14:textId="40378F3B" w:rsidR="002F5365" w:rsidRPr="006E3ABB" w:rsidRDefault="002F5365" w:rsidP="009C25EE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 xml:space="preserve">Vale para cobro de </w:t>
            </w:r>
            <w:r w:rsidR="00651A28">
              <w:rPr>
                <w:b/>
                <w:bCs/>
              </w:rPr>
              <w:t xml:space="preserve">recorrido lavado de contenedor </w:t>
            </w:r>
            <w:r w:rsidR="00E4338E">
              <w:rPr>
                <w:b/>
                <w:bCs/>
              </w:rPr>
              <w:t>(sueldo)</w:t>
            </w:r>
            <w:r w:rsidR="00DD3B69">
              <w:rPr>
                <w:b/>
                <w:bCs/>
              </w:rPr>
              <w:t xml:space="preserve"> 12</w:t>
            </w:r>
          </w:p>
        </w:tc>
      </w:tr>
    </w:tbl>
    <w:p w14:paraId="424C6405" w14:textId="77777777" w:rsidR="002F5365" w:rsidRPr="006E3ABB" w:rsidRDefault="002F5365" w:rsidP="005D568F">
      <w:pPr>
        <w:tabs>
          <w:tab w:val="left" w:pos="9630"/>
        </w:tabs>
      </w:pPr>
    </w:p>
    <w:p w14:paraId="2D9EC74F" w14:textId="77777777" w:rsidR="002F5365" w:rsidRPr="006E3ABB" w:rsidRDefault="002F5365" w:rsidP="005D568F">
      <w:pPr>
        <w:tabs>
          <w:tab w:val="left" w:pos="9630"/>
        </w:tabs>
      </w:pPr>
    </w:p>
    <w:tbl>
      <w:tblPr>
        <w:tblStyle w:val="Tablaconcuadrcula"/>
        <w:tblpPr w:leftFromText="141" w:rightFromText="141" w:vertAnchor="text" w:horzAnchor="margin" w:tblpY="-65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2F5365" w:rsidRPr="006E3ABB" w14:paraId="33B45847" w14:textId="77777777" w:rsidTr="00994A3D">
        <w:tc>
          <w:tcPr>
            <w:tcW w:w="2972" w:type="dxa"/>
          </w:tcPr>
          <w:p w14:paraId="0F566F7B" w14:textId="77777777" w:rsidR="002F5365" w:rsidRPr="006E3ABB" w:rsidRDefault="002F5365" w:rsidP="00994A3D">
            <w:r w:rsidRPr="006E3ABB">
              <w:t>Concepto</w:t>
            </w:r>
          </w:p>
        </w:tc>
        <w:tc>
          <w:tcPr>
            <w:tcW w:w="2718" w:type="dxa"/>
          </w:tcPr>
          <w:p w14:paraId="01FF7C82" w14:textId="77777777" w:rsidR="002F5365" w:rsidRPr="006E3ABB" w:rsidRDefault="002F5365" w:rsidP="00994A3D">
            <w:r w:rsidRPr="006E3ABB">
              <w:t>Quien llena</w:t>
            </w:r>
          </w:p>
        </w:tc>
        <w:tc>
          <w:tcPr>
            <w:tcW w:w="1395" w:type="dxa"/>
          </w:tcPr>
          <w:p w14:paraId="41582AE5" w14:textId="77777777" w:rsidR="002F5365" w:rsidRPr="006E3ABB" w:rsidRDefault="002F5365" w:rsidP="00994A3D">
            <w:pPr>
              <w:spacing w:line="240" w:lineRule="auto"/>
              <w:rPr>
                <w:sz w:val="24"/>
              </w:rPr>
            </w:pPr>
            <w:r w:rsidRPr="006E3ABB">
              <w:t>Pasos a Seguir</w:t>
            </w:r>
          </w:p>
        </w:tc>
        <w:tc>
          <w:tcPr>
            <w:tcW w:w="1743" w:type="dxa"/>
          </w:tcPr>
          <w:p w14:paraId="6E72585A" w14:textId="77777777" w:rsidR="002F5365" w:rsidRPr="006E3ABB" w:rsidRDefault="002F5365" w:rsidP="00994A3D">
            <w:pPr>
              <w:spacing w:line="240" w:lineRule="auto"/>
            </w:pPr>
            <w:r w:rsidRPr="006E3ABB">
              <w:t>Mandatorio (SI/NO)</w:t>
            </w:r>
          </w:p>
        </w:tc>
      </w:tr>
      <w:tr w:rsidR="002F5365" w:rsidRPr="006E3ABB" w14:paraId="19A21732" w14:textId="77777777" w:rsidTr="00994A3D">
        <w:tc>
          <w:tcPr>
            <w:tcW w:w="2972" w:type="dxa"/>
          </w:tcPr>
          <w:p w14:paraId="28AB5EB5" w14:textId="77777777" w:rsidR="002F5365" w:rsidRPr="006E3ABB" w:rsidRDefault="002F5365" w:rsidP="00994A3D">
            <w:r w:rsidRPr="006E3ABB">
              <w:t>Carta Porte</w:t>
            </w:r>
          </w:p>
        </w:tc>
        <w:tc>
          <w:tcPr>
            <w:tcW w:w="2718" w:type="dxa"/>
          </w:tcPr>
          <w:p w14:paraId="515D0119" w14:textId="77777777" w:rsidR="002F5365" w:rsidRPr="006E3ABB" w:rsidRDefault="002F5365" w:rsidP="00994A3D">
            <w:r w:rsidRPr="006E3ABB">
              <w:t>Operador</w:t>
            </w:r>
          </w:p>
        </w:tc>
        <w:tc>
          <w:tcPr>
            <w:tcW w:w="1395" w:type="dxa"/>
          </w:tcPr>
          <w:p w14:paraId="77FFF086" w14:textId="77777777" w:rsidR="002F5365" w:rsidRPr="006E3ABB" w:rsidRDefault="002F5365" w:rsidP="00994A3D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30BB39B8" w14:textId="77777777" w:rsidR="002F5365" w:rsidRPr="006E3ABB" w:rsidRDefault="002F5365" w:rsidP="00994A3D">
            <w:pPr>
              <w:spacing w:line="240" w:lineRule="auto"/>
            </w:pPr>
            <w:r w:rsidRPr="006E3ABB">
              <w:t>SI</w:t>
            </w:r>
          </w:p>
        </w:tc>
      </w:tr>
      <w:tr w:rsidR="002F5365" w:rsidRPr="006E3ABB" w14:paraId="537D7B01" w14:textId="77777777" w:rsidTr="00994A3D">
        <w:tc>
          <w:tcPr>
            <w:tcW w:w="2972" w:type="dxa"/>
          </w:tcPr>
          <w:p w14:paraId="7A609A59" w14:textId="77777777" w:rsidR="002F5365" w:rsidRPr="006E3ABB" w:rsidRDefault="002F5365" w:rsidP="00994A3D">
            <w:r w:rsidRPr="006E3ABB">
              <w:t>Monto</w:t>
            </w:r>
          </w:p>
        </w:tc>
        <w:tc>
          <w:tcPr>
            <w:tcW w:w="2718" w:type="dxa"/>
          </w:tcPr>
          <w:p w14:paraId="670E4995" w14:textId="25DFAA0F" w:rsidR="002F5365" w:rsidRPr="006E3ABB" w:rsidRDefault="009C25EE" w:rsidP="00994A3D">
            <w:r>
              <w:t xml:space="preserve">Supervisor de sueldos </w:t>
            </w:r>
          </w:p>
        </w:tc>
        <w:tc>
          <w:tcPr>
            <w:tcW w:w="1395" w:type="dxa"/>
          </w:tcPr>
          <w:p w14:paraId="2A29BFB5" w14:textId="4025C962" w:rsidR="002F5365" w:rsidRPr="006E3ABB" w:rsidRDefault="009C25EE" w:rsidP="00994A3D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1EAC4FC8" w14:textId="77777777" w:rsidR="002F5365" w:rsidRPr="006E3ABB" w:rsidRDefault="002F5365" w:rsidP="00994A3D">
            <w:pPr>
              <w:spacing w:line="240" w:lineRule="auto"/>
            </w:pPr>
            <w:r w:rsidRPr="006E3ABB">
              <w:t>SI</w:t>
            </w:r>
          </w:p>
        </w:tc>
      </w:tr>
      <w:tr w:rsidR="002F5365" w:rsidRPr="006E3ABB" w14:paraId="39FF38AE" w14:textId="77777777" w:rsidTr="00994A3D">
        <w:tc>
          <w:tcPr>
            <w:tcW w:w="2972" w:type="dxa"/>
          </w:tcPr>
          <w:p w14:paraId="0FE4BCEB" w14:textId="77777777" w:rsidR="002F5365" w:rsidRPr="006E3ABB" w:rsidRDefault="002F5365" w:rsidP="00994A3D">
            <w:r w:rsidRPr="006E3ABB">
              <w:t>Concepto</w:t>
            </w:r>
          </w:p>
        </w:tc>
        <w:tc>
          <w:tcPr>
            <w:tcW w:w="2718" w:type="dxa"/>
          </w:tcPr>
          <w:p w14:paraId="553037E5" w14:textId="77777777" w:rsidR="002F5365" w:rsidRPr="006E3ABB" w:rsidRDefault="002F5365" w:rsidP="00994A3D">
            <w:r w:rsidRPr="006E3ABB">
              <w:t>Operador</w:t>
            </w:r>
          </w:p>
        </w:tc>
        <w:tc>
          <w:tcPr>
            <w:tcW w:w="1395" w:type="dxa"/>
          </w:tcPr>
          <w:p w14:paraId="35DD32B2" w14:textId="77777777" w:rsidR="002F5365" w:rsidRPr="006E3ABB" w:rsidRDefault="002F5365" w:rsidP="00994A3D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01EE9CBA" w14:textId="77777777" w:rsidR="002F5365" w:rsidRPr="006E3ABB" w:rsidRDefault="002F5365" w:rsidP="00994A3D">
            <w:pPr>
              <w:spacing w:line="240" w:lineRule="auto"/>
            </w:pPr>
            <w:r w:rsidRPr="006E3ABB">
              <w:t>SI</w:t>
            </w:r>
          </w:p>
        </w:tc>
      </w:tr>
      <w:tr w:rsidR="002F5365" w:rsidRPr="006E3ABB" w14:paraId="51B3DA0E" w14:textId="77777777" w:rsidTr="00994A3D">
        <w:tc>
          <w:tcPr>
            <w:tcW w:w="2972" w:type="dxa"/>
          </w:tcPr>
          <w:p w14:paraId="0F2E2C08" w14:textId="77777777" w:rsidR="002F5365" w:rsidRPr="006E3ABB" w:rsidRDefault="002F5365" w:rsidP="00994A3D">
            <w:r w:rsidRPr="006E3ABB">
              <w:t>ECO TRACTO</w:t>
            </w:r>
          </w:p>
        </w:tc>
        <w:tc>
          <w:tcPr>
            <w:tcW w:w="2718" w:type="dxa"/>
          </w:tcPr>
          <w:p w14:paraId="795BD797" w14:textId="1D0C33BF" w:rsidR="002F5365" w:rsidRPr="006E3ABB" w:rsidRDefault="009C25EE" w:rsidP="00994A3D">
            <w:r>
              <w:t xml:space="preserve">Datos en aplicación </w:t>
            </w:r>
          </w:p>
        </w:tc>
        <w:tc>
          <w:tcPr>
            <w:tcW w:w="1395" w:type="dxa"/>
          </w:tcPr>
          <w:p w14:paraId="536AADE5" w14:textId="28E6B97D" w:rsidR="002F5365" w:rsidRPr="006E3ABB" w:rsidRDefault="002F5365" w:rsidP="00994A3D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3E9E15B7" w14:textId="77777777" w:rsidR="002F5365" w:rsidRPr="006E3ABB" w:rsidRDefault="002F5365" w:rsidP="00994A3D">
            <w:pPr>
              <w:spacing w:line="240" w:lineRule="auto"/>
            </w:pPr>
            <w:r w:rsidRPr="006E3ABB">
              <w:t>SI</w:t>
            </w:r>
          </w:p>
        </w:tc>
      </w:tr>
      <w:tr w:rsidR="009C25EE" w:rsidRPr="006E3ABB" w14:paraId="1BD1117B" w14:textId="77777777" w:rsidTr="00994A3D">
        <w:tc>
          <w:tcPr>
            <w:tcW w:w="2972" w:type="dxa"/>
          </w:tcPr>
          <w:p w14:paraId="7BC13D59" w14:textId="77777777" w:rsidR="009C25EE" w:rsidRPr="006E3ABB" w:rsidRDefault="009C25EE" w:rsidP="009C25EE">
            <w:r w:rsidRPr="006E3ABB">
              <w:t>Nombre Operador</w:t>
            </w:r>
          </w:p>
        </w:tc>
        <w:tc>
          <w:tcPr>
            <w:tcW w:w="2718" w:type="dxa"/>
          </w:tcPr>
          <w:p w14:paraId="3F5B7F9C" w14:textId="1AD3128A" w:rsidR="009C25EE" w:rsidRPr="006E3ABB" w:rsidRDefault="009C25EE" w:rsidP="009C25EE">
            <w:r>
              <w:t xml:space="preserve">Datos en aplicación </w:t>
            </w:r>
          </w:p>
        </w:tc>
        <w:tc>
          <w:tcPr>
            <w:tcW w:w="1395" w:type="dxa"/>
          </w:tcPr>
          <w:p w14:paraId="343B5C50" w14:textId="3666AE9A" w:rsidR="009C25EE" w:rsidRPr="006E3ABB" w:rsidRDefault="009C25EE" w:rsidP="009C25EE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64513E54" w14:textId="77777777" w:rsidR="009C25EE" w:rsidRPr="006E3ABB" w:rsidRDefault="009C25EE" w:rsidP="009C25EE">
            <w:pPr>
              <w:spacing w:line="240" w:lineRule="auto"/>
            </w:pPr>
            <w:r w:rsidRPr="006E3ABB">
              <w:t>SI</w:t>
            </w:r>
          </w:p>
        </w:tc>
      </w:tr>
      <w:tr w:rsidR="009C25EE" w:rsidRPr="006E3ABB" w14:paraId="00353721" w14:textId="77777777" w:rsidTr="00994A3D">
        <w:tc>
          <w:tcPr>
            <w:tcW w:w="2972" w:type="dxa"/>
          </w:tcPr>
          <w:p w14:paraId="3E9863EA" w14:textId="77777777" w:rsidR="009C25EE" w:rsidRPr="006E3ABB" w:rsidRDefault="009C25EE" w:rsidP="009C25EE">
            <w:r w:rsidRPr="006E3ABB">
              <w:t>Fecha</w:t>
            </w:r>
          </w:p>
        </w:tc>
        <w:tc>
          <w:tcPr>
            <w:tcW w:w="2718" w:type="dxa"/>
          </w:tcPr>
          <w:p w14:paraId="773DE5BD" w14:textId="77777777" w:rsidR="009C25EE" w:rsidRPr="006E3ABB" w:rsidRDefault="009C25EE" w:rsidP="009C25EE">
            <w:r w:rsidRPr="006E3ABB">
              <w:t>Operador</w:t>
            </w:r>
          </w:p>
        </w:tc>
        <w:tc>
          <w:tcPr>
            <w:tcW w:w="1395" w:type="dxa"/>
          </w:tcPr>
          <w:p w14:paraId="1CA38CC8" w14:textId="77777777" w:rsidR="009C25EE" w:rsidRPr="006E3ABB" w:rsidRDefault="009C25EE" w:rsidP="009C25EE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495C97B8" w14:textId="77777777" w:rsidR="009C25EE" w:rsidRPr="006E3ABB" w:rsidRDefault="009C25EE" w:rsidP="009C25EE">
            <w:pPr>
              <w:spacing w:line="240" w:lineRule="auto"/>
            </w:pPr>
            <w:r w:rsidRPr="006E3ABB">
              <w:t>SI</w:t>
            </w:r>
          </w:p>
        </w:tc>
      </w:tr>
      <w:tr w:rsidR="009C25EE" w:rsidRPr="006E3ABB" w14:paraId="703BE43E" w14:textId="77777777" w:rsidTr="00994A3D">
        <w:tc>
          <w:tcPr>
            <w:tcW w:w="2972" w:type="dxa"/>
          </w:tcPr>
          <w:p w14:paraId="149092D4" w14:textId="77777777" w:rsidR="009C25EE" w:rsidRPr="006E3ABB" w:rsidRDefault="009C25EE" w:rsidP="009C25EE">
            <w:r w:rsidRPr="006E3ABB">
              <w:t>Ruta Viaje (Ida o Vuelta)</w:t>
            </w:r>
          </w:p>
        </w:tc>
        <w:tc>
          <w:tcPr>
            <w:tcW w:w="2718" w:type="dxa"/>
          </w:tcPr>
          <w:p w14:paraId="095D9E72" w14:textId="77777777" w:rsidR="009C25EE" w:rsidRPr="006E3ABB" w:rsidRDefault="009C25EE" w:rsidP="009C25EE">
            <w:r w:rsidRPr="006E3ABB">
              <w:t>Operador</w:t>
            </w:r>
          </w:p>
        </w:tc>
        <w:tc>
          <w:tcPr>
            <w:tcW w:w="1395" w:type="dxa"/>
          </w:tcPr>
          <w:p w14:paraId="67942B92" w14:textId="77777777" w:rsidR="009C25EE" w:rsidRPr="006E3ABB" w:rsidRDefault="009C25EE" w:rsidP="009C25EE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3A588039" w14:textId="77777777" w:rsidR="009C25EE" w:rsidRPr="006E3ABB" w:rsidRDefault="009C25EE" w:rsidP="009C25EE">
            <w:pPr>
              <w:spacing w:line="240" w:lineRule="auto"/>
            </w:pPr>
            <w:r w:rsidRPr="006E3ABB">
              <w:t>SI</w:t>
            </w:r>
          </w:p>
        </w:tc>
      </w:tr>
      <w:tr w:rsidR="009C25EE" w:rsidRPr="006E3ABB" w14:paraId="08CCEF66" w14:textId="77777777" w:rsidTr="00994A3D">
        <w:tc>
          <w:tcPr>
            <w:tcW w:w="2972" w:type="dxa"/>
          </w:tcPr>
          <w:p w14:paraId="44B0210C" w14:textId="77777777" w:rsidR="009C25EE" w:rsidRPr="006E3ABB" w:rsidRDefault="009C25EE" w:rsidP="009C25EE">
            <w:r w:rsidRPr="006E3ABB">
              <w:t>Firma Autoriza</w:t>
            </w:r>
          </w:p>
        </w:tc>
        <w:tc>
          <w:tcPr>
            <w:tcW w:w="2718" w:type="dxa"/>
          </w:tcPr>
          <w:p w14:paraId="33F0B362" w14:textId="77777777" w:rsidR="009C25EE" w:rsidRPr="006E3ABB" w:rsidRDefault="009C25EE" w:rsidP="009C25EE">
            <w:r w:rsidRPr="006E3ABB">
              <w:t xml:space="preserve">Supervisor de sueldos  </w:t>
            </w:r>
          </w:p>
        </w:tc>
        <w:tc>
          <w:tcPr>
            <w:tcW w:w="1395" w:type="dxa"/>
          </w:tcPr>
          <w:p w14:paraId="341E9144" w14:textId="4356844D" w:rsidR="009C25EE" w:rsidRPr="006E3ABB" w:rsidRDefault="009C25EE" w:rsidP="009C25EE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13B7AF4E" w14:textId="77777777" w:rsidR="009C25EE" w:rsidRPr="006E3ABB" w:rsidRDefault="009C25EE" w:rsidP="009C25EE">
            <w:pPr>
              <w:spacing w:line="240" w:lineRule="auto"/>
            </w:pPr>
            <w:r w:rsidRPr="006E3ABB">
              <w:t>SI</w:t>
            </w:r>
          </w:p>
        </w:tc>
      </w:tr>
      <w:tr w:rsidR="009C25EE" w:rsidRPr="006E3ABB" w14:paraId="7CCE35B0" w14:textId="77777777" w:rsidTr="00994A3D">
        <w:tc>
          <w:tcPr>
            <w:tcW w:w="2972" w:type="dxa"/>
          </w:tcPr>
          <w:p w14:paraId="7169D357" w14:textId="77777777" w:rsidR="009C25EE" w:rsidRPr="006E3ABB" w:rsidRDefault="009C25EE" w:rsidP="009C25EE">
            <w:r w:rsidRPr="006E3ABB">
              <w:t>Firma Operador</w:t>
            </w:r>
          </w:p>
        </w:tc>
        <w:tc>
          <w:tcPr>
            <w:tcW w:w="2718" w:type="dxa"/>
          </w:tcPr>
          <w:p w14:paraId="03DD9CF5" w14:textId="77777777" w:rsidR="009C25EE" w:rsidRPr="006E3ABB" w:rsidRDefault="009C25EE" w:rsidP="009C25EE">
            <w:r w:rsidRPr="006E3ABB">
              <w:t>Operador</w:t>
            </w:r>
          </w:p>
        </w:tc>
        <w:tc>
          <w:tcPr>
            <w:tcW w:w="1395" w:type="dxa"/>
          </w:tcPr>
          <w:p w14:paraId="67DB094A" w14:textId="77777777" w:rsidR="009C25EE" w:rsidRPr="006E3ABB" w:rsidRDefault="009C25EE" w:rsidP="009C25EE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5900551E" w14:textId="77777777" w:rsidR="009C25EE" w:rsidRPr="006E3ABB" w:rsidRDefault="009C25EE" w:rsidP="009C25EE">
            <w:pPr>
              <w:spacing w:line="240" w:lineRule="auto"/>
            </w:pPr>
            <w:r w:rsidRPr="006E3ABB">
              <w:t>SI</w:t>
            </w:r>
          </w:p>
        </w:tc>
      </w:tr>
      <w:tr w:rsidR="009C25EE" w:rsidRPr="006E3ABB" w14:paraId="50921807" w14:textId="77777777" w:rsidTr="00994A3D">
        <w:tc>
          <w:tcPr>
            <w:tcW w:w="2972" w:type="dxa"/>
          </w:tcPr>
          <w:p w14:paraId="0DEEA052" w14:textId="77777777" w:rsidR="009C25EE" w:rsidRPr="006E3ABB" w:rsidRDefault="009C25EE" w:rsidP="009C25EE">
            <w:r w:rsidRPr="006E3ABB">
              <w:t>Sello de Revisión</w:t>
            </w:r>
          </w:p>
        </w:tc>
        <w:tc>
          <w:tcPr>
            <w:tcW w:w="2718" w:type="dxa"/>
          </w:tcPr>
          <w:p w14:paraId="1689152D" w14:textId="77777777" w:rsidR="009C25EE" w:rsidRPr="006E3ABB" w:rsidRDefault="009C25EE" w:rsidP="009C25EE">
            <w:r w:rsidRPr="006E3ABB">
              <w:t>Supervisor de Sueldos</w:t>
            </w:r>
          </w:p>
        </w:tc>
        <w:tc>
          <w:tcPr>
            <w:tcW w:w="1395" w:type="dxa"/>
          </w:tcPr>
          <w:p w14:paraId="23FE1958" w14:textId="4DA56684" w:rsidR="009C25EE" w:rsidRPr="006E3ABB" w:rsidRDefault="009C25EE" w:rsidP="009C25EE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661F0F12" w14:textId="77777777" w:rsidR="009C25EE" w:rsidRPr="006E3ABB" w:rsidRDefault="009C25EE" w:rsidP="009C25EE">
            <w:pPr>
              <w:spacing w:line="240" w:lineRule="auto"/>
            </w:pPr>
            <w:r w:rsidRPr="006E3ABB">
              <w:t>SI</w:t>
            </w:r>
          </w:p>
        </w:tc>
      </w:tr>
    </w:tbl>
    <w:p w14:paraId="1CC6BD3C" w14:textId="77777777" w:rsidR="002F5365" w:rsidRPr="006E3ABB" w:rsidRDefault="002F5365" w:rsidP="005D568F">
      <w:pPr>
        <w:tabs>
          <w:tab w:val="left" w:pos="9630"/>
        </w:tabs>
      </w:pPr>
    </w:p>
    <w:p w14:paraId="2A7B9896" w14:textId="77777777" w:rsidR="007440FF" w:rsidRPr="006E3ABB" w:rsidRDefault="007440FF" w:rsidP="005D568F">
      <w:pPr>
        <w:tabs>
          <w:tab w:val="left" w:pos="9630"/>
        </w:tabs>
      </w:pPr>
    </w:p>
    <w:p w14:paraId="0BE5E899" w14:textId="77777777" w:rsidR="007440FF" w:rsidRPr="006E3ABB" w:rsidRDefault="007440FF" w:rsidP="005D568F">
      <w:pPr>
        <w:tabs>
          <w:tab w:val="left" w:pos="9630"/>
        </w:tabs>
      </w:pPr>
    </w:p>
    <w:p w14:paraId="19B28EBE" w14:textId="77777777" w:rsidR="007440FF" w:rsidRPr="006E3ABB" w:rsidRDefault="007440FF" w:rsidP="005D568F">
      <w:pPr>
        <w:tabs>
          <w:tab w:val="left" w:pos="9630"/>
        </w:tabs>
      </w:pPr>
    </w:p>
    <w:p w14:paraId="36B692BA" w14:textId="77777777" w:rsidR="007440FF" w:rsidRPr="006E3ABB" w:rsidRDefault="007440FF" w:rsidP="005D568F">
      <w:pPr>
        <w:tabs>
          <w:tab w:val="left" w:pos="9630"/>
        </w:tabs>
      </w:pPr>
    </w:p>
    <w:p w14:paraId="30BCED9D" w14:textId="77777777" w:rsidR="007440FF" w:rsidRPr="006E3ABB" w:rsidRDefault="007440FF" w:rsidP="005D568F">
      <w:pPr>
        <w:tabs>
          <w:tab w:val="left" w:pos="9630"/>
        </w:tabs>
      </w:pPr>
    </w:p>
    <w:p w14:paraId="6BE3C6DC" w14:textId="77777777" w:rsidR="007440FF" w:rsidRPr="006E3ABB" w:rsidRDefault="007440FF" w:rsidP="005D568F">
      <w:pPr>
        <w:tabs>
          <w:tab w:val="left" w:pos="9630"/>
        </w:tabs>
      </w:pPr>
    </w:p>
    <w:p w14:paraId="65E133A6" w14:textId="77777777" w:rsidR="007440FF" w:rsidRPr="006E3ABB" w:rsidRDefault="007440FF" w:rsidP="005D568F">
      <w:pPr>
        <w:tabs>
          <w:tab w:val="left" w:pos="9630"/>
        </w:tabs>
      </w:pPr>
    </w:p>
    <w:p w14:paraId="5F1D1723" w14:textId="77777777" w:rsidR="007440FF" w:rsidRPr="006E3ABB" w:rsidRDefault="007440FF" w:rsidP="005D568F">
      <w:pPr>
        <w:tabs>
          <w:tab w:val="left" w:pos="9630"/>
        </w:tabs>
      </w:pPr>
    </w:p>
    <w:p w14:paraId="74109DFC" w14:textId="77777777" w:rsidR="007440FF" w:rsidRPr="006E3ABB" w:rsidRDefault="007440FF" w:rsidP="005D568F">
      <w:pPr>
        <w:tabs>
          <w:tab w:val="left" w:pos="9630"/>
        </w:tabs>
      </w:pPr>
    </w:p>
    <w:p w14:paraId="0AC3530E" w14:textId="77777777" w:rsidR="007440FF" w:rsidRPr="006E3ABB" w:rsidRDefault="007440FF" w:rsidP="005D568F">
      <w:pPr>
        <w:tabs>
          <w:tab w:val="left" w:pos="9630"/>
        </w:tabs>
      </w:pPr>
    </w:p>
    <w:p w14:paraId="389E33C4" w14:textId="77777777" w:rsidR="007440FF" w:rsidRPr="006E3ABB" w:rsidRDefault="007440FF" w:rsidP="005D568F">
      <w:pPr>
        <w:tabs>
          <w:tab w:val="left" w:pos="9630"/>
        </w:tabs>
      </w:pPr>
    </w:p>
    <w:p w14:paraId="0AF4ABF5" w14:textId="77777777" w:rsidR="007440FF" w:rsidRPr="006E3ABB" w:rsidRDefault="007440FF" w:rsidP="005D568F">
      <w:pPr>
        <w:tabs>
          <w:tab w:val="left" w:pos="9630"/>
        </w:tabs>
      </w:pPr>
    </w:p>
    <w:p w14:paraId="26022482" w14:textId="77777777" w:rsidR="007440FF" w:rsidRPr="006E3ABB" w:rsidRDefault="007440FF" w:rsidP="005D568F">
      <w:pPr>
        <w:tabs>
          <w:tab w:val="left" w:pos="9630"/>
        </w:tabs>
      </w:pPr>
    </w:p>
    <w:p w14:paraId="08F99682" w14:textId="77777777" w:rsidR="007440FF" w:rsidRPr="006E3ABB" w:rsidRDefault="007440FF" w:rsidP="005D568F">
      <w:pPr>
        <w:tabs>
          <w:tab w:val="left" w:pos="9630"/>
        </w:tabs>
      </w:pPr>
    </w:p>
    <w:p w14:paraId="7832F21C" w14:textId="77777777" w:rsidR="007440FF" w:rsidRPr="006E3ABB" w:rsidRDefault="007440FF" w:rsidP="005D568F">
      <w:pPr>
        <w:tabs>
          <w:tab w:val="left" w:pos="9630"/>
        </w:tabs>
      </w:pPr>
    </w:p>
    <w:p w14:paraId="060EFC0B" w14:textId="77777777" w:rsidR="007440FF" w:rsidRPr="006E3ABB" w:rsidRDefault="007440FF" w:rsidP="005D568F">
      <w:pPr>
        <w:tabs>
          <w:tab w:val="left" w:pos="9630"/>
        </w:tabs>
      </w:pPr>
    </w:p>
    <w:p w14:paraId="6607C861" w14:textId="77777777" w:rsidR="007440FF" w:rsidRPr="006E3ABB" w:rsidRDefault="007440FF" w:rsidP="005D568F">
      <w:pPr>
        <w:tabs>
          <w:tab w:val="left" w:pos="9630"/>
        </w:tabs>
      </w:pPr>
    </w:p>
    <w:p w14:paraId="18112916" w14:textId="77777777" w:rsidR="007440FF" w:rsidRPr="006E3ABB" w:rsidRDefault="007440FF" w:rsidP="005D568F">
      <w:pPr>
        <w:tabs>
          <w:tab w:val="left" w:pos="9630"/>
        </w:tabs>
      </w:pPr>
    </w:p>
    <w:p w14:paraId="7938ADBC" w14:textId="60ECBC29" w:rsidR="007440FF" w:rsidRPr="006E3ABB" w:rsidRDefault="007440FF" w:rsidP="005D568F">
      <w:pPr>
        <w:tabs>
          <w:tab w:val="left" w:pos="9630"/>
        </w:tabs>
      </w:pPr>
    </w:p>
    <w:p w14:paraId="703FF3D1" w14:textId="77777777" w:rsidR="0036628E" w:rsidRDefault="0036628E" w:rsidP="005D568F">
      <w:pPr>
        <w:tabs>
          <w:tab w:val="left" w:pos="9630"/>
        </w:tabs>
      </w:pPr>
    </w:p>
    <w:p w14:paraId="2BD96FC7" w14:textId="2C269ABD" w:rsidR="003D6FAB" w:rsidRDefault="003D6FAB" w:rsidP="005D568F">
      <w:pPr>
        <w:tabs>
          <w:tab w:val="left" w:pos="9630"/>
        </w:tabs>
      </w:pPr>
      <w:r w:rsidRPr="003D6FAB">
        <w:rPr>
          <w:noProof/>
        </w:rPr>
        <w:drawing>
          <wp:inline distT="0" distB="0" distL="0" distR="0" wp14:anchorId="600B12CF" wp14:editId="549A2F8B">
            <wp:extent cx="4152105" cy="2543175"/>
            <wp:effectExtent l="0" t="0" r="1270" b="0"/>
            <wp:docPr id="977513304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13304" name="Imagen 1" descr="Imagen que contiene 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59231" cy="25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FA39" w14:textId="77777777" w:rsidR="003D6FAB" w:rsidRPr="006E3ABB" w:rsidRDefault="003D6FAB" w:rsidP="003D6FAB">
      <w:r w:rsidRPr="006E3ABB">
        <w:t>Reglas del documento:</w:t>
      </w:r>
    </w:p>
    <w:p w14:paraId="71AB3B90" w14:textId="77777777" w:rsidR="003D6FAB" w:rsidRDefault="003D6FAB" w:rsidP="003D6FAB">
      <w:r w:rsidRPr="006E3ABB">
        <w:t>1.- Validar que los campos obligatorios estén con datos.</w:t>
      </w:r>
    </w:p>
    <w:p w14:paraId="511901DE" w14:textId="43F1FDF9" w:rsidR="003D6FAB" w:rsidRDefault="003D6FAB" w:rsidP="003D6FAB">
      <w:r>
        <w:t>2.- Se necesita como evidencia el eir o folio que les entregan al dejarlos</w:t>
      </w:r>
    </w:p>
    <w:p w14:paraId="35051D60" w14:textId="06A769A4" w:rsidR="003D6FAB" w:rsidRDefault="003D6FAB" w:rsidP="003D6FAB">
      <w:r>
        <w:t xml:space="preserve">       Y el eir de cuando los recogen posteriormente</w:t>
      </w:r>
    </w:p>
    <w:p w14:paraId="0FB5275A" w14:textId="77777777" w:rsidR="003D6FAB" w:rsidRDefault="003D6FAB" w:rsidP="005D568F">
      <w:pPr>
        <w:tabs>
          <w:tab w:val="left" w:pos="9630"/>
        </w:tabs>
      </w:pPr>
    </w:p>
    <w:p w14:paraId="0CA640AE" w14:textId="77777777" w:rsidR="003D6FAB" w:rsidRDefault="003D6FAB" w:rsidP="005D568F">
      <w:pPr>
        <w:tabs>
          <w:tab w:val="left" w:pos="9630"/>
        </w:tabs>
      </w:pPr>
    </w:p>
    <w:p w14:paraId="2657F4E1" w14:textId="77777777" w:rsidR="003D6FAB" w:rsidRPr="006E3ABB" w:rsidRDefault="003D6FAB" w:rsidP="005D568F">
      <w:pPr>
        <w:tabs>
          <w:tab w:val="left" w:pos="9630"/>
        </w:tabs>
      </w:pPr>
    </w:p>
    <w:tbl>
      <w:tblPr>
        <w:tblpPr w:leftFromText="141" w:rightFromText="141" w:vertAnchor="text" w:horzAnchor="margin" w:tblpY="-22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775"/>
      </w:tblGrid>
      <w:tr w:rsidR="0036628E" w:rsidRPr="006E3ABB" w14:paraId="2D72DD7A" w14:textId="77777777" w:rsidTr="00994A3D">
        <w:trPr>
          <w:trHeight w:val="285"/>
        </w:trPr>
        <w:tc>
          <w:tcPr>
            <w:tcW w:w="8775" w:type="dxa"/>
          </w:tcPr>
          <w:p w14:paraId="08721A2F" w14:textId="6C446465" w:rsidR="0036628E" w:rsidRPr="006E3ABB" w:rsidRDefault="0036628E" w:rsidP="00994A3D">
            <w:pPr>
              <w:rPr>
                <w:b/>
                <w:bCs/>
              </w:rPr>
            </w:pPr>
            <w:r w:rsidRPr="006E3ABB">
              <w:rPr>
                <w:b/>
                <w:bCs/>
              </w:rPr>
              <w:t xml:space="preserve">Vale para cobro de </w:t>
            </w:r>
            <w:r w:rsidR="00A57670">
              <w:rPr>
                <w:b/>
                <w:bCs/>
              </w:rPr>
              <w:t>resguardo de contenedor</w:t>
            </w:r>
            <w:r w:rsidR="00E4338E">
              <w:rPr>
                <w:b/>
                <w:bCs/>
              </w:rPr>
              <w:t xml:space="preserve"> (sueldo)</w:t>
            </w:r>
            <w:r w:rsidR="00DD3B69">
              <w:rPr>
                <w:b/>
                <w:bCs/>
              </w:rPr>
              <w:t xml:space="preserve"> 13</w:t>
            </w:r>
          </w:p>
          <w:p w14:paraId="2CEA23F9" w14:textId="528ACAFE" w:rsidR="0036628E" w:rsidRPr="006E3ABB" w:rsidRDefault="0036628E" w:rsidP="00994A3D">
            <w:pPr>
              <w:rPr>
                <w:b/>
                <w:bCs/>
              </w:rPr>
            </w:pPr>
          </w:p>
        </w:tc>
      </w:tr>
    </w:tbl>
    <w:p w14:paraId="4729E2AF" w14:textId="77777777" w:rsidR="0036628E" w:rsidRPr="006E3ABB" w:rsidRDefault="0036628E" w:rsidP="005D568F">
      <w:pPr>
        <w:tabs>
          <w:tab w:val="left" w:pos="9630"/>
        </w:tabs>
      </w:pPr>
    </w:p>
    <w:tbl>
      <w:tblPr>
        <w:tblStyle w:val="Tablaconcuadrcula"/>
        <w:tblpPr w:leftFromText="141" w:rightFromText="141" w:vertAnchor="text" w:horzAnchor="margin" w:tblpY="190"/>
        <w:tblW w:w="0" w:type="auto"/>
        <w:tblLook w:val="04A0" w:firstRow="1" w:lastRow="0" w:firstColumn="1" w:lastColumn="0" w:noHBand="0" w:noVBand="1"/>
      </w:tblPr>
      <w:tblGrid>
        <w:gridCol w:w="2972"/>
        <w:gridCol w:w="2718"/>
        <w:gridCol w:w="1395"/>
        <w:gridCol w:w="1743"/>
      </w:tblGrid>
      <w:tr w:rsidR="0036628E" w:rsidRPr="006E3ABB" w14:paraId="7536299F" w14:textId="77777777" w:rsidTr="0036628E">
        <w:tc>
          <w:tcPr>
            <w:tcW w:w="2972" w:type="dxa"/>
          </w:tcPr>
          <w:p w14:paraId="7DB9AE58" w14:textId="77777777" w:rsidR="0036628E" w:rsidRPr="006E3ABB" w:rsidRDefault="0036628E" w:rsidP="0036628E">
            <w:r w:rsidRPr="006E3ABB">
              <w:t>Concepto</w:t>
            </w:r>
          </w:p>
        </w:tc>
        <w:tc>
          <w:tcPr>
            <w:tcW w:w="2718" w:type="dxa"/>
          </w:tcPr>
          <w:p w14:paraId="5762681E" w14:textId="77777777" w:rsidR="0036628E" w:rsidRPr="006E3ABB" w:rsidRDefault="0036628E" w:rsidP="0036628E">
            <w:r w:rsidRPr="006E3ABB">
              <w:t>Quien llena</w:t>
            </w:r>
          </w:p>
        </w:tc>
        <w:tc>
          <w:tcPr>
            <w:tcW w:w="1395" w:type="dxa"/>
          </w:tcPr>
          <w:p w14:paraId="7541345E" w14:textId="77777777" w:rsidR="0036628E" w:rsidRPr="006E3ABB" w:rsidRDefault="0036628E" w:rsidP="0036628E">
            <w:pPr>
              <w:spacing w:line="240" w:lineRule="auto"/>
              <w:rPr>
                <w:sz w:val="24"/>
              </w:rPr>
            </w:pPr>
            <w:r w:rsidRPr="006E3ABB">
              <w:t>Pasos a Seguir</w:t>
            </w:r>
          </w:p>
        </w:tc>
        <w:tc>
          <w:tcPr>
            <w:tcW w:w="1743" w:type="dxa"/>
          </w:tcPr>
          <w:p w14:paraId="6182E272" w14:textId="77777777" w:rsidR="0036628E" w:rsidRPr="006E3ABB" w:rsidRDefault="0036628E" w:rsidP="0036628E">
            <w:pPr>
              <w:spacing w:line="240" w:lineRule="auto"/>
            </w:pPr>
            <w:r w:rsidRPr="006E3ABB">
              <w:t>Mandatorio (SI/NO)</w:t>
            </w:r>
          </w:p>
        </w:tc>
      </w:tr>
      <w:tr w:rsidR="0036628E" w:rsidRPr="006E3ABB" w14:paraId="0D85CA2C" w14:textId="77777777" w:rsidTr="0036628E">
        <w:tc>
          <w:tcPr>
            <w:tcW w:w="2972" w:type="dxa"/>
          </w:tcPr>
          <w:p w14:paraId="39E79C6B" w14:textId="77777777" w:rsidR="0036628E" w:rsidRPr="006E3ABB" w:rsidRDefault="0036628E" w:rsidP="0036628E">
            <w:r w:rsidRPr="006E3ABB">
              <w:t>Carta Porte</w:t>
            </w:r>
          </w:p>
        </w:tc>
        <w:tc>
          <w:tcPr>
            <w:tcW w:w="2718" w:type="dxa"/>
          </w:tcPr>
          <w:p w14:paraId="05687ED4" w14:textId="77777777" w:rsidR="0036628E" w:rsidRPr="006E3ABB" w:rsidRDefault="0036628E" w:rsidP="0036628E">
            <w:r w:rsidRPr="006E3ABB">
              <w:t>Operador</w:t>
            </w:r>
          </w:p>
        </w:tc>
        <w:tc>
          <w:tcPr>
            <w:tcW w:w="1395" w:type="dxa"/>
          </w:tcPr>
          <w:p w14:paraId="14D64936" w14:textId="77777777" w:rsidR="0036628E" w:rsidRPr="006E3ABB" w:rsidRDefault="0036628E" w:rsidP="0036628E">
            <w:pPr>
              <w:spacing w:line="240" w:lineRule="auto"/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7BC346F3" w14:textId="77777777" w:rsidR="0036628E" w:rsidRPr="006E3ABB" w:rsidRDefault="0036628E" w:rsidP="0036628E">
            <w:pPr>
              <w:spacing w:line="240" w:lineRule="auto"/>
            </w:pPr>
            <w:r w:rsidRPr="006E3ABB">
              <w:t>SI</w:t>
            </w:r>
          </w:p>
        </w:tc>
      </w:tr>
      <w:tr w:rsidR="0036628E" w:rsidRPr="006E3ABB" w14:paraId="078DC7C0" w14:textId="77777777" w:rsidTr="0036628E">
        <w:tc>
          <w:tcPr>
            <w:tcW w:w="2972" w:type="dxa"/>
          </w:tcPr>
          <w:p w14:paraId="60A9B10E" w14:textId="77777777" w:rsidR="0036628E" w:rsidRPr="006E3ABB" w:rsidRDefault="0036628E" w:rsidP="0036628E">
            <w:r w:rsidRPr="006E3ABB">
              <w:t>Monto</w:t>
            </w:r>
          </w:p>
        </w:tc>
        <w:tc>
          <w:tcPr>
            <w:tcW w:w="2718" w:type="dxa"/>
          </w:tcPr>
          <w:p w14:paraId="68FA5354" w14:textId="6354226E" w:rsidR="0036628E" w:rsidRPr="006E3ABB" w:rsidRDefault="003D6FAB" w:rsidP="0036628E">
            <w:r>
              <w:t xml:space="preserve">Supervisor de sueldos </w:t>
            </w:r>
          </w:p>
        </w:tc>
        <w:tc>
          <w:tcPr>
            <w:tcW w:w="1395" w:type="dxa"/>
          </w:tcPr>
          <w:p w14:paraId="665BB746" w14:textId="6B7F0304" w:rsidR="0036628E" w:rsidRPr="006E3ABB" w:rsidRDefault="002C4304" w:rsidP="0036628E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6792D8A3" w14:textId="77777777" w:rsidR="0036628E" w:rsidRPr="006E3ABB" w:rsidRDefault="0036628E" w:rsidP="0036628E">
            <w:pPr>
              <w:spacing w:line="240" w:lineRule="auto"/>
            </w:pPr>
            <w:r w:rsidRPr="006E3ABB">
              <w:t>SI</w:t>
            </w:r>
          </w:p>
        </w:tc>
      </w:tr>
      <w:tr w:rsidR="0036628E" w:rsidRPr="006E3ABB" w14:paraId="2BBE6E1D" w14:textId="77777777" w:rsidTr="0036628E">
        <w:tc>
          <w:tcPr>
            <w:tcW w:w="2972" w:type="dxa"/>
          </w:tcPr>
          <w:p w14:paraId="6534BEC1" w14:textId="77777777" w:rsidR="0036628E" w:rsidRPr="006E3ABB" w:rsidRDefault="0036628E" w:rsidP="0036628E">
            <w:r w:rsidRPr="006E3ABB">
              <w:t>Concepto</w:t>
            </w:r>
          </w:p>
        </w:tc>
        <w:tc>
          <w:tcPr>
            <w:tcW w:w="2718" w:type="dxa"/>
          </w:tcPr>
          <w:p w14:paraId="3386E02F" w14:textId="77777777" w:rsidR="0036628E" w:rsidRPr="006E3ABB" w:rsidRDefault="0036628E" w:rsidP="0036628E">
            <w:r w:rsidRPr="006E3ABB">
              <w:t>Operador</w:t>
            </w:r>
          </w:p>
        </w:tc>
        <w:tc>
          <w:tcPr>
            <w:tcW w:w="1395" w:type="dxa"/>
          </w:tcPr>
          <w:p w14:paraId="58533E65" w14:textId="03E2A529" w:rsidR="0036628E" w:rsidRPr="006E3ABB" w:rsidRDefault="002C4304" w:rsidP="0036628E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0C8D81EF" w14:textId="77777777" w:rsidR="0036628E" w:rsidRPr="006E3ABB" w:rsidRDefault="0036628E" w:rsidP="0036628E">
            <w:pPr>
              <w:spacing w:line="240" w:lineRule="auto"/>
            </w:pPr>
            <w:r w:rsidRPr="006E3ABB">
              <w:t>SI</w:t>
            </w:r>
          </w:p>
        </w:tc>
      </w:tr>
      <w:tr w:rsidR="0036628E" w:rsidRPr="006E3ABB" w14:paraId="37B8263D" w14:textId="77777777" w:rsidTr="0036628E">
        <w:tc>
          <w:tcPr>
            <w:tcW w:w="2972" w:type="dxa"/>
          </w:tcPr>
          <w:p w14:paraId="43932288" w14:textId="77777777" w:rsidR="0036628E" w:rsidRPr="006E3ABB" w:rsidRDefault="0036628E" w:rsidP="0036628E">
            <w:r w:rsidRPr="006E3ABB">
              <w:t>ECO TRACTO</w:t>
            </w:r>
          </w:p>
        </w:tc>
        <w:tc>
          <w:tcPr>
            <w:tcW w:w="2718" w:type="dxa"/>
          </w:tcPr>
          <w:p w14:paraId="7EA086A1" w14:textId="5FD2A27E" w:rsidR="0036628E" w:rsidRPr="006E3ABB" w:rsidRDefault="003D6FAB" w:rsidP="0036628E">
            <w:r>
              <w:t xml:space="preserve">Datos en aplicación </w:t>
            </w:r>
          </w:p>
        </w:tc>
        <w:tc>
          <w:tcPr>
            <w:tcW w:w="1395" w:type="dxa"/>
          </w:tcPr>
          <w:p w14:paraId="6F59DCC6" w14:textId="5A026E21" w:rsidR="0036628E" w:rsidRPr="006E3ABB" w:rsidRDefault="0036628E" w:rsidP="0036628E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657795BB" w14:textId="77777777" w:rsidR="0036628E" w:rsidRPr="006E3ABB" w:rsidRDefault="0036628E" w:rsidP="0036628E">
            <w:pPr>
              <w:spacing w:line="240" w:lineRule="auto"/>
            </w:pPr>
            <w:r w:rsidRPr="006E3ABB">
              <w:t>SI</w:t>
            </w:r>
          </w:p>
        </w:tc>
      </w:tr>
      <w:tr w:rsidR="003D6FAB" w:rsidRPr="006E3ABB" w14:paraId="4794C188" w14:textId="77777777" w:rsidTr="0036628E">
        <w:tc>
          <w:tcPr>
            <w:tcW w:w="2972" w:type="dxa"/>
          </w:tcPr>
          <w:p w14:paraId="2E9FBCF1" w14:textId="77777777" w:rsidR="003D6FAB" w:rsidRPr="006E3ABB" w:rsidRDefault="003D6FAB" w:rsidP="003D6FAB">
            <w:r w:rsidRPr="006E3ABB">
              <w:t>Nombre Operador</w:t>
            </w:r>
          </w:p>
        </w:tc>
        <w:tc>
          <w:tcPr>
            <w:tcW w:w="2718" w:type="dxa"/>
          </w:tcPr>
          <w:p w14:paraId="412027AB" w14:textId="06388C43" w:rsidR="003D6FAB" w:rsidRPr="006E3ABB" w:rsidRDefault="003D6FAB" w:rsidP="003D6FAB">
            <w:r>
              <w:t xml:space="preserve">Datos en aplicación </w:t>
            </w:r>
          </w:p>
        </w:tc>
        <w:tc>
          <w:tcPr>
            <w:tcW w:w="1395" w:type="dxa"/>
          </w:tcPr>
          <w:p w14:paraId="099E94DB" w14:textId="3471915E" w:rsidR="003D6FAB" w:rsidRPr="006E3ABB" w:rsidRDefault="003D6FAB" w:rsidP="003D6FAB">
            <w:pPr>
              <w:spacing w:line="240" w:lineRule="auto"/>
              <w:rPr>
                <w:sz w:val="24"/>
              </w:rPr>
            </w:pPr>
          </w:p>
        </w:tc>
        <w:tc>
          <w:tcPr>
            <w:tcW w:w="1743" w:type="dxa"/>
          </w:tcPr>
          <w:p w14:paraId="23C13ED9" w14:textId="77777777" w:rsidR="003D6FAB" w:rsidRPr="006E3ABB" w:rsidRDefault="003D6FAB" w:rsidP="003D6FAB">
            <w:pPr>
              <w:spacing w:line="240" w:lineRule="auto"/>
            </w:pPr>
            <w:r w:rsidRPr="006E3ABB">
              <w:t>SI</w:t>
            </w:r>
          </w:p>
        </w:tc>
      </w:tr>
      <w:tr w:rsidR="003D6FAB" w:rsidRPr="006E3ABB" w14:paraId="6FB1651E" w14:textId="77777777" w:rsidTr="0036628E">
        <w:tc>
          <w:tcPr>
            <w:tcW w:w="2972" w:type="dxa"/>
          </w:tcPr>
          <w:p w14:paraId="30D148D0" w14:textId="77777777" w:rsidR="003D6FAB" w:rsidRPr="006E3ABB" w:rsidRDefault="003D6FAB" w:rsidP="003D6FAB">
            <w:r w:rsidRPr="006E3ABB">
              <w:t>Fecha</w:t>
            </w:r>
          </w:p>
        </w:tc>
        <w:tc>
          <w:tcPr>
            <w:tcW w:w="2718" w:type="dxa"/>
          </w:tcPr>
          <w:p w14:paraId="67E31533" w14:textId="77777777" w:rsidR="003D6FAB" w:rsidRPr="006E3ABB" w:rsidRDefault="003D6FAB" w:rsidP="003D6FAB">
            <w:r w:rsidRPr="006E3ABB">
              <w:t>Operador</w:t>
            </w:r>
          </w:p>
        </w:tc>
        <w:tc>
          <w:tcPr>
            <w:tcW w:w="1395" w:type="dxa"/>
          </w:tcPr>
          <w:p w14:paraId="0DB123DE" w14:textId="77777777" w:rsidR="003D6FAB" w:rsidRPr="006E3ABB" w:rsidRDefault="003D6FAB" w:rsidP="003D6FA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5FB9A30F" w14:textId="77777777" w:rsidR="003D6FAB" w:rsidRPr="006E3ABB" w:rsidRDefault="003D6FAB" w:rsidP="003D6FAB">
            <w:pPr>
              <w:spacing w:line="240" w:lineRule="auto"/>
            </w:pPr>
            <w:r w:rsidRPr="006E3ABB">
              <w:t>SI</w:t>
            </w:r>
          </w:p>
        </w:tc>
      </w:tr>
      <w:tr w:rsidR="003D6FAB" w:rsidRPr="006E3ABB" w14:paraId="76D24980" w14:textId="77777777" w:rsidTr="0036628E">
        <w:tc>
          <w:tcPr>
            <w:tcW w:w="2972" w:type="dxa"/>
          </w:tcPr>
          <w:p w14:paraId="0381149B" w14:textId="77777777" w:rsidR="003D6FAB" w:rsidRPr="006E3ABB" w:rsidRDefault="003D6FAB" w:rsidP="003D6FAB">
            <w:r w:rsidRPr="006E3ABB">
              <w:t>Ruta Viaje (Ida o Vuelta)</w:t>
            </w:r>
          </w:p>
        </w:tc>
        <w:tc>
          <w:tcPr>
            <w:tcW w:w="2718" w:type="dxa"/>
          </w:tcPr>
          <w:p w14:paraId="0A003695" w14:textId="77777777" w:rsidR="003D6FAB" w:rsidRPr="006E3ABB" w:rsidRDefault="003D6FAB" w:rsidP="003D6FAB">
            <w:r w:rsidRPr="006E3ABB">
              <w:t>Operador</w:t>
            </w:r>
          </w:p>
        </w:tc>
        <w:tc>
          <w:tcPr>
            <w:tcW w:w="1395" w:type="dxa"/>
          </w:tcPr>
          <w:p w14:paraId="453AB56A" w14:textId="77777777" w:rsidR="003D6FAB" w:rsidRPr="006E3ABB" w:rsidRDefault="003D6FAB" w:rsidP="003D6FA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784E81B1" w14:textId="77777777" w:rsidR="003D6FAB" w:rsidRPr="006E3ABB" w:rsidRDefault="003D6FAB" w:rsidP="003D6FAB">
            <w:pPr>
              <w:spacing w:line="240" w:lineRule="auto"/>
            </w:pPr>
            <w:r w:rsidRPr="006E3ABB">
              <w:t>SI</w:t>
            </w:r>
          </w:p>
        </w:tc>
      </w:tr>
      <w:tr w:rsidR="003D6FAB" w:rsidRPr="006E3ABB" w14:paraId="10D8D8FE" w14:textId="77777777" w:rsidTr="0036628E">
        <w:tc>
          <w:tcPr>
            <w:tcW w:w="2972" w:type="dxa"/>
          </w:tcPr>
          <w:p w14:paraId="7C5AAA68" w14:textId="77777777" w:rsidR="003D6FAB" w:rsidRPr="006E3ABB" w:rsidRDefault="003D6FAB" w:rsidP="003D6FAB">
            <w:r w:rsidRPr="006E3ABB">
              <w:t>Firma Autoriza</w:t>
            </w:r>
          </w:p>
        </w:tc>
        <w:tc>
          <w:tcPr>
            <w:tcW w:w="2718" w:type="dxa"/>
          </w:tcPr>
          <w:p w14:paraId="3D48622D" w14:textId="77777777" w:rsidR="003D6FAB" w:rsidRPr="006E3ABB" w:rsidRDefault="003D6FAB" w:rsidP="003D6FAB">
            <w:r w:rsidRPr="006E3ABB">
              <w:t xml:space="preserve">Supervisor de sueldos  </w:t>
            </w:r>
          </w:p>
        </w:tc>
        <w:tc>
          <w:tcPr>
            <w:tcW w:w="1395" w:type="dxa"/>
          </w:tcPr>
          <w:p w14:paraId="1CEB1EB5" w14:textId="1E6AE49D" w:rsidR="003D6FAB" w:rsidRPr="006E3ABB" w:rsidRDefault="002C4304" w:rsidP="003D6FA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0305CEBD" w14:textId="77777777" w:rsidR="003D6FAB" w:rsidRPr="006E3ABB" w:rsidRDefault="003D6FAB" w:rsidP="003D6FAB">
            <w:pPr>
              <w:spacing w:line="240" w:lineRule="auto"/>
            </w:pPr>
            <w:r w:rsidRPr="006E3ABB">
              <w:t>SI</w:t>
            </w:r>
          </w:p>
        </w:tc>
      </w:tr>
      <w:tr w:rsidR="003D6FAB" w:rsidRPr="006E3ABB" w14:paraId="4E50B7F9" w14:textId="77777777" w:rsidTr="0036628E">
        <w:tc>
          <w:tcPr>
            <w:tcW w:w="2972" w:type="dxa"/>
          </w:tcPr>
          <w:p w14:paraId="6A0941D2" w14:textId="07C28954" w:rsidR="003D6FAB" w:rsidRPr="006E3ABB" w:rsidRDefault="003D6FAB" w:rsidP="003D6FAB">
            <w:r w:rsidRPr="006E3ABB">
              <w:t>Firma Operador</w:t>
            </w:r>
          </w:p>
        </w:tc>
        <w:tc>
          <w:tcPr>
            <w:tcW w:w="2718" w:type="dxa"/>
          </w:tcPr>
          <w:p w14:paraId="002EF2F4" w14:textId="4D1B0553" w:rsidR="003D6FAB" w:rsidRPr="006E3ABB" w:rsidRDefault="003D6FAB" w:rsidP="003D6FAB">
            <w:r w:rsidRPr="006E3ABB">
              <w:t>Operador</w:t>
            </w:r>
          </w:p>
        </w:tc>
        <w:tc>
          <w:tcPr>
            <w:tcW w:w="1395" w:type="dxa"/>
          </w:tcPr>
          <w:p w14:paraId="242B3011" w14:textId="20A828A1" w:rsidR="003D6FAB" w:rsidRPr="006E3ABB" w:rsidRDefault="003D6FAB" w:rsidP="003D6FAB">
            <w:pPr>
              <w:spacing w:line="240" w:lineRule="auto"/>
              <w:rPr>
                <w:sz w:val="24"/>
              </w:rPr>
            </w:pPr>
            <w:r w:rsidRPr="006E3ABB">
              <w:rPr>
                <w:sz w:val="24"/>
              </w:rPr>
              <w:t>1</w:t>
            </w:r>
          </w:p>
        </w:tc>
        <w:tc>
          <w:tcPr>
            <w:tcW w:w="1743" w:type="dxa"/>
          </w:tcPr>
          <w:p w14:paraId="27DFC336" w14:textId="6E2B7C68" w:rsidR="003D6FAB" w:rsidRPr="006E3ABB" w:rsidRDefault="003D6FAB" w:rsidP="003D6FAB">
            <w:pPr>
              <w:spacing w:line="240" w:lineRule="auto"/>
            </w:pPr>
            <w:r w:rsidRPr="006E3ABB">
              <w:t>SI</w:t>
            </w:r>
          </w:p>
        </w:tc>
      </w:tr>
      <w:tr w:rsidR="003D6FAB" w:rsidRPr="006E3ABB" w14:paraId="6DFFF5E7" w14:textId="77777777" w:rsidTr="0036628E">
        <w:tc>
          <w:tcPr>
            <w:tcW w:w="2972" w:type="dxa"/>
          </w:tcPr>
          <w:p w14:paraId="09AE9EA2" w14:textId="4E27378A" w:rsidR="003D6FAB" w:rsidRPr="006E3ABB" w:rsidRDefault="003D6FAB" w:rsidP="003D6FAB">
            <w:r w:rsidRPr="006E3ABB">
              <w:t>Sello de Revisión</w:t>
            </w:r>
          </w:p>
        </w:tc>
        <w:tc>
          <w:tcPr>
            <w:tcW w:w="2718" w:type="dxa"/>
          </w:tcPr>
          <w:p w14:paraId="0B0851CB" w14:textId="4A6D7504" w:rsidR="003D6FAB" w:rsidRPr="006E3ABB" w:rsidRDefault="003D6FAB" w:rsidP="003D6FAB">
            <w:r w:rsidRPr="006E3ABB">
              <w:t>Supervisor de Sueldos</w:t>
            </w:r>
          </w:p>
        </w:tc>
        <w:tc>
          <w:tcPr>
            <w:tcW w:w="1395" w:type="dxa"/>
          </w:tcPr>
          <w:p w14:paraId="5936A147" w14:textId="44315AB4" w:rsidR="003D6FAB" w:rsidRPr="006E3ABB" w:rsidRDefault="002C4304" w:rsidP="003D6FAB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43" w:type="dxa"/>
          </w:tcPr>
          <w:p w14:paraId="1FD5F40A" w14:textId="5EFC7187" w:rsidR="003D6FAB" w:rsidRPr="006E3ABB" w:rsidRDefault="003D6FAB" w:rsidP="003D6FAB">
            <w:pPr>
              <w:spacing w:line="240" w:lineRule="auto"/>
            </w:pPr>
            <w:r w:rsidRPr="006E3ABB">
              <w:t>SI</w:t>
            </w:r>
          </w:p>
        </w:tc>
      </w:tr>
    </w:tbl>
    <w:p w14:paraId="4B188DCC" w14:textId="77777777" w:rsidR="0036628E" w:rsidRPr="006E3ABB" w:rsidRDefault="0036628E" w:rsidP="005D568F">
      <w:pPr>
        <w:tabs>
          <w:tab w:val="left" w:pos="9630"/>
        </w:tabs>
      </w:pPr>
    </w:p>
    <w:p w14:paraId="2C7FC090" w14:textId="77777777" w:rsidR="007440FF" w:rsidRPr="006E3ABB" w:rsidRDefault="007440FF" w:rsidP="005D568F">
      <w:pPr>
        <w:tabs>
          <w:tab w:val="left" w:pos="9630"/>
        </w:tabs>
      </w:pPr>
    </w:p>
    <w:p w14:paraId="12A60EF9" w14:textId="77777777" w:rsidR="007440FF" w:rsidRPr="006E3ABB" w:rsidRDefault="007440FF" w:rsidP="005D568F">
      <w:pPr>
        <w:tabs>
          <w:tab w:val="left" w:pos="9630"/>
        </w:tabs>
      </w:pPr>
    </w:p>
    <w:p w14:paraId="1AB7F2A4" w14:textId="77777777" w:rsidR="007440FF" w:rsidRPr="006E3ABB" w:rsidRDefault="007440FF" w:rsidP="005D568F">
      <w:pPr>
        <w:tabs>
          <w:tab w:val="left" w:pos="9630"/>
        </w:tabs>
      </w:pPr>
    </w:p>
    <w:p w14:paraId="585FBF0E" w14:textId="77777777" w:rsidR="007440FF" w:rsidRPr="006E3ABB" w:rsidRDefault="007440FF" w:rsidP="005D568F">
      <w:pPr>
        <w:tabs>
          <w:tab w:val="left" w:pos="9630"/>
        </w:tabs>
      </w:pPr>
    </w:p>
    <w:p w14:paraId="3E6EF79A" w14:textId="470929DE" w:rsidR="007440FF" w:rsidRPr="006E3ABB" w:rsidRDefault="007440FF" w:rsidP="005D568F">
      <w:pPr>
        <w:tabs>
          <w:tab w:val="left" w:pos="9630"/>
        </w:tabs>
      </w:pPr>
    </w:p>
    <w:p w14:paraId="499BE472" w14:textId="77777777" w:rsidR="002474BD" w:rsidRPr="006E3ABB" w:rsidRDefault="002474BD" w:rsidP="005D568F">
      <w:pPr>
        <w:tabs>
          <w:tab w:val="left" w:pos="9630"/>
        </w:tabs>
      </w:pPr>
    </w:p>
    <w:p w14:paraId="668ED63F" w14:textId="77777777" w:rsidR="002474BD" w:rsidRPr="006E3ABB" w:rsidRDefault="002474BD" w:rsidP="005D568F">
      <w:pPr>
        <w:tabs>
          <w:tab w:val="left" w:pos="9630"/>
        </w:tabs>
      </w:pPr>
    </w:p>
    <w:p w14:paraId="30DEAC53" w14:textId="77777777" w:rsidR="002474BD" w:rsidRPr="006E3ABB" w:rsidRDefault="002474BD" w:rsidP="005D568F">
      <w:pPr>
        <w:tabs>
          <w:tab w:val="left" w:pos="9630"/>
        </w:tabs>
      </w:pPr>
    </w:p>
    <w:p w14:paraId="59BF274F" w14:textId="77777777" w:rsidR="002474BD" w:rsidRPr="006E3ABB" w:rsidRDefault="002474BD" w:rsidP="005D568F">
      <w:pPr>
        <w:tabs>
          <w:tab w:val="left" w:pos="9630"/>
        </w:tabs>
      </w:pPr>
    </w:p>
    <w:p w14:paraId="506FC865" w14:textId="77777777" w:rsidR="002474BD" w:rsidRPr="006E3ABB" w:rsidRDefault="002474BD" w:rsidP="005D568F">
      <w:pPr>
        <w:tabs>
          <w:tab w:val="left" w:pos="9630"/>
        </w:tabs>
      </w:pPr>
    </w:p>
    <w:p w14:paraId="029B6185" w14:textId="77777777" w:rsidR="002474BD" w:rsidRPr="006E3ABB" w:rsidRDefault="002474BD" w:rsidP="005D568F">
      <w:pPr>
        <w:tabs>
          <w:tab w:val="left" w:pos="9630"/>
        </w:tabs>
      </w:pPr>
    </w:p>
    <w:p w14:paraId="71AA0AD8" w14:textId="77777777" w:rsidR="002474BD" w:rsidRPr="006E3ABB" w:rsidRDefault="002474BD" w:rsidP="005D568F">
      <w:pPr>
        <w:tabs>
          <w:tab w:val="left" w:pos="9630"/>
        </w:tabs>
      </w:pPr>
    </w:p>
    <w:p w14:paraId="757F2C89" w14:textId="77777777" w:rsidR="002474BD" w:rsidRPr="006E3ABB" w:rsidRDefault="002474BD" w:rsidP="005D568F">
      <w:pPr>
        <w:tabs>
          <w:tab w:val="left" w:pos="9630"/>
        </w:tabs>
      </w:pPr>
    </w:p>
    <w:p w14:paraId="664FF557" w14:textId="77777777" w:rsidR="002474BD" w:rsidRPr="006E3ABB" w:rsidRDefault="002474BD" w:rsidP="005D568F">
      <w:pPr>
        <w:tabs>
          <w:tab w:val="left" w:pos="9630"/>
        </w:tabs>
      </w:pPr>
    </w:p>
    <w:p w14:paraId="76AE2F3E" w14:textId="77777777" w:rsidR="002474BD" w:rsidRPr="006E3ABB" w:rsidRDefault="002474BD" w:rsidP="005D568F">
      <w:pPr>
        <w:tabs>
          <w:tab w:val="left" w:pos="9630"/>
        </w:tabs>
      </w:pPr>
    </w:p>
    <w:p w14:paraId="173DF691" w14:textId="77777777" w:rsidR="002474BD" w:rsidRPr="006E3ABB" w:rsidRDefault="002474BD" w:rsidP="005D568F">
      <w:pPr>
        <w:tabs>
          <w:tab w:val="left" w:pos="9630"/>
        </w:tabs>
      </w:pPr>
    </w:p>
    <w:p w14:paraId="1E20C3D4" w14:textId="77777777" w:rsidR="002474BD" w:rsidRPr="006E3ABB" w:rsidRDefault="002474BD" w:rsidP="005D568F">
      <w:pPr>
        <w:tabs>
          <w:tab w:val="left" w:pos="9630"/>
        </w:tabs>
      </w:pPr>
    </w:p>
    <w:p w14:paraId="6D0315B0" w14:textId="77777777" w:rsidR="002474BD" w:rsidRPr="006E3ABB" w:rsidRDefault="002474BD" w:rsidP="005D568F">
      <w:pPr>
        <w:tabs>
          <w:tab w:val="left" w:pos="9630"/>
        </w:tabs>
      </w:pPr>
    </w:p>
    <w:p w14:paraId="569E55A7" w14:textId="77777777" w:rsidR="002474BD" w:rsidRPr="006E3ABB" w:rsidRDefault="002474BD" w:rsidP="005D568F">
      <w:pPr>
        <w:tabs>
          <w:tab w:val="left" w:pos="9630"/>
        </w:tabs>
      </w:pPr>
    </w:p>
    <w:p w14:paraId="6B707029" w14:textId="77777777" w:rsidR="002474BD" w:rsidRPr="006E3ABB" w:rsidRDefault="002474BD" w:rsidP="005D568F">
      <w:pPr>
        <w:tabs>
          <w:tab w:val="left" w:pos="9630"/>
        </w:tabs>
      </w:pPr>
    </w:p>
    <w:p w14:paraId="343EEB7E" w14:textId="77777777" w:rsidR="002474BD" w:rsidRPr="006E3ABB" w:rsidRDefault="002474BD" w:rsidP="005D568F">
      <w:pPr>
        <w:tabs>
          <w:tab w:val="left" w:pos="9630"/>
        </w:tabs>
      </w:pPr>
    </w:p>
    <w:p w14:paraId="75AC94BC" w14:textId="77777777" w:rsidR="002474BD" w:rsidRPr="006E3ABB" w:rsidRDefault="002474BD" w:rsidP="005D568F">
      <w:pPr>
        <w:tabs>
          <w:tab w:val="left" w:pos="9630"/>
        </w:tabs>
      </w:pPr>
    </w:p>
    <w:p w14:paraId="4ED176B6" w14:textId="77777777" w:rsidR="002474BD" w:rsidRPr="006E3ABB" w:rsidRDefault="002474BD" w:rsidP="005D568F">
      <w:pPr>
        <w:tabs>
          <w:tab w:val="left" w:pos="9630"/>
        </w:tabs>
      </w:pPr>
    </w:p>
    <w:p w14:paraId="01118DBA" w14:textId="77777777" w:rsidR="002474BD" w:rsidRPr="006E3ABB" w:rsidRDefault="002474BD" w:rsidP="005D568F">
      <w:pPr>
        <w:tabs>
          <w:tab w:val="left" w:pos="9630"/>
        </w:tabs>
      </w:pPr>
    </w:p>
    <w:p w14:paraId="7E36B1C1" w14:textId="77777777" w:rsidR="002474BD" w:rsidRPr="006E3ABB" w:rsidRDefault="002474BD" w:rsidP="005D568F">
      <w:pPr>
        <w:tabs>
          <w:tab w:val="left" w:pos="9630"/>
        </w:tabs>
      </w:pPr>
    </w:p>
    <w:p w14:paraId="3799E113" w14:textId="77777777" w:rsidR="002474BD" w:rsidRPr="006E3ABB" w:rsidRDefault="002474BD" w:rsidP="005D568F">
      <w:pPr>
        <w:tabs>
          <w:tab w:val="left" w:pos="9630"/>
        </w:tabs>
      </w:pPr>
    </w:p>
    <w:p w14:paraId="63941C16" w14:textId="77777777" w:rsidR="002474BD" w:rsidRPr="006E3ABB" w:rsidRDefault="002474BD" w:rsidP="005D568F">
      <w:pPr>
        <w:tabs>
          <w:tab w:val="left" w:pos="9630"/>
        </w:tabs>
      </w:pPr>
    </w:p>
    <w:p w14:paraId="42D43AA9" w14:textId="77777777" w:rsidR="002474BD" w:rsidRPr="006E3ABB" w:rsidRDefault="002474BD" w:rsidP="005D568F">
      <w:pPr>
        <w:tabs>
          <w:tab w:val="left" w:pos="9630"/>
        </w:tabs>
      </w:pPr>
    </w:p>
    <w:p w14:paraId="114384E5" w14:textId="77777777" w:rsidR="002474BD" w:rsidRPr="006E3ABB" w:rsidRDefault="002474BD" w:rsidP="005D568F">
      <w:pPr>
        <w:tabs>
          <w:tab w:val="left" w:pos="9630"/>
        </w:tabs>
      </w:pPr>
    </w:p>
    <w:p w14:paraId="569D3D10" w14:textId="538A93F3" w:rsidR="002474BD" w:rsidRPr="006E3ABB" w:rsidRDefault="002474BD" w:rsidP="005D568F">
      <w:pPr>
        <w:tabs>
          <w:tab w:val="left" w:pos="9630"/>
        </w:tabs>
      </w:pPr>
    </w:p>
    <w:p w14:paraId="371A0452" w14:textId="77777777" w:rsidR="002474BD" w:rsidRPr="006E3ABB" w:rsidRDefault="002474BD" w:rsidP="005D568F">
      <w:pPr>
        <w:tabs>
          <w:tab w:val="left" w:pos="9630"/>
        </w:tabs>
      </w:pPr>
    </w:p>
    <w:p w14:paraId="7D1C8F65" w14:textId="77777777" w:rsidR="002474BD" w:rsidRPr="006E3ABB" w:rsidRDefault="002474BD" w:rsidP="005D568F">
      <w:pPr>
        <w:tabs>
          <w:tab w:val="left" w:pos="9630"/>
        </w:tabs>
      </w:pPr>
    </w:p>
    <w:p w14:paraId="325B8355" w14:textId="77777777" w:rsidR="002474BD" w:rsidRPr="006E3ABB" w:rsidRDefault="002474BD" w:rsidP="005D568F">
      <w:pPr>
        <w:tabs>
          <w:tab w:val="left" w:pos="9630"/>
        </w:tabs>
      </w:pPr>
    </w:p>
    <w:p w14:paraId="235BC4FA" w14:textId="77777777" w:rsidR="002474BD" w:rsidRPr="006E3ABB" w:rsidRDefault="002474BD" w:rsidP="005D568F">
      <w:pPr>
        <w:tabs>
          <w:tab w:val="left" w:pos="9630"/>
        </w:tabs>
      </w:pPr>
    </w:p>
    <w:p w14:paraId="24C7057F" w14:textId="77777777" w:rsidR="002474BD" w:rsidRPr="006E3ABB" w:rsidRDefault="002474BD" w:rsidP="005D568F">
      <w:pPr>
        <w:tabs>
          <w:tab w:val="left" w:pos="9630"/>
        </w:tabs>
      </w:pPr>
    </w:p>
    <w:p w14:paraId="3AF02031" w14:textId="77777777" w:rsidR="002474BD" w:rsidRPr="006E3ABB" w:rsidRDefault="002474BD" w:rsidP="005D568F">
      <w:pPr>
        <w:tabs>
          <w:tab w:val="left" w:pos="9630"/>
        </w:tabs>
      </w:pPr>
    </w:p>
    <w:p w14:paraId="4D7F00BA" w14:textId="77777777" w:rsidR="002474BD" w:rsidRPr="005D568F" w:rsidRDefault="002474BD" w:rsidP="005D568F">
      <w:pPr>
        <w:tabs>
          <w:tab w:val="left" w:pos="9630"/>
        </w:tabs>
      </w:pPr>
    </w:p>
    <w:sectPr w:rsidR="002474BD" w:rsidRPr="005D568F" w:rsidSect="005D568F">
      <w:headerReference w:type="default" r:id="rId26"/>
      <w:footerReference w:type="default" r:id="rId27"/>
      <w:pgSz w:w="12242" w:h="15842" w:code="1"/>
      <w:pgMar w:top="720" w:right="720" w:bottom="720" w:left="720" w:header="567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6FF737" w14:textId="77777777" w:rsidR="009D561C" w:rsidRPr="006E3ABB" w:rsidRDefault="009D561C">
      <w:r w:rsidRPr="006E3ABB">
        <w:separator/>
      </w:r>
    </w:p>
  </w:endnote>
  <w:endnote w:type="continuationSeparator" w:id="0">
    <w:p w14:paraId="662591C7" w14:textId="77777777" w:rsidR="009D561C" w:rsidRPr="006E3ABB" w:rsidRDefault="009D561C">
      <w:r w:rsidRPr="006E3ABB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UniSerif">
    <w:altName w:val="Courier New"/>
    <w:panose1 w:val="00000000000000000000"/>
    <w:charset w:val="58"/>
    <w:family w:val="auto"/>
    <w:notTrueType/>
    <w:pitch w:val="variable"/>
    <w:sig w:usb0="00000001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badi">
    <w:altName w:val="Calibri"/>
    <w:charset w:val="00"/>
    <w:family w:val="swiss"/>
    <w:pitch w:val="variable"/>
    <w:sig w:usb0="8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9960" w:type="dxa"/>
      <w:tblInd w:w="70" w:type="dxa"/>
      <w:tblBorders>
        <w:insideH w:val="single" w:sz="2" w:space="0" w:color="365F91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3320"/>
      <w:gridCol w:w="3320"/>
      <w:gridCol w:w="3320"/>
    </w:tblGrid>
    <w:tr w:rsidR="00054874" w:rsidRPr="006E3ABB" w14:paraId="147A0EF6" w14:textId="77777777" w:rsidTr="00F817B6">
      <w:tc>
        <w:tcPr>
          <w:tcW w:w="3320" w:type="dxa"/>
          <w:tcBorders>
            <w:top w:val="single" w:sz="4" w:space="0" w:color="003366"/>
            <w:bottom w:val="nil"/>
          </w:tcBorders>
        </w:tcPr>
        <w:p w14:paraId="64CD779B" w14:textId="77777777" w:rsidR="00054874" w:rsidRPr="006E3ABB" w:rsidRDefault="00054874" w:rsidP="00ED59BD">
          <w:pPr>
            <w:pStyle w:val="Piedepgina"/>
            <w:rPr>
              <w:rFonts w:cs="Tahoma"/>
              <w:sz w:val="18"/>
            </w:rPr>
          </w:pPr>
          <w:r w:rsidRPr="006E3ABB">
            <w:t>Sky.02</w:t>
          </w:r>
        </w:p>
      </w:tc>
      <w:tc>
        <w:tcPr>
          <w:tcW w:w="3320" w:type="dxa"/>
          <w:tcBorders>
            <w:top w:val="single" w:sz="4" w:space="0" w:color="003366"/>
            <w:bottom w:val="nil"/>
          </w:tcBorders>
        </w:tcPr>
        <w:p w14:paraId="397272A0" w14:textId="77777777" w:rsidR="00054874" w:rsidRPr="006E3ABB" w:rsidRDefault="00054874" w:rsidP="00ED59BD">
          <w:pPr>
            <w:pStyle w:val="Piedepgina"/>
            <w:jc w:val="center"/>
            <w:rPr>
              <w:rFonts w:cs="Tahoma"/>
              <w:sz w:val="18"/>
            </w:rPr>
          </w:pPr>
        </w:p>
      </w:tc>
      <w:tc>
        <w:tcPr>
          <w:tcW w:w="3320" w:type="dxa"/>
          <w:tcBorders>
            <w:top w:val="single" w:sz="4" w:space="0" w:color="003366"/>
            <w:bottom w:val="nil"/>
          </w:tcBorders>
        </w:tcPr>
        <w:p w14:paraId="76A4345F" w14:textId="03145AC9" w:rsidR="00054874" w:rsidRPr="006E3ABB" w:rsidRDefault="00054874" w:rsidP="009F67E9">
          <w:pPr>
            <w:pStyle w:val="Piedepgina"/>
            <w:tabs>
              <w:tab w:val="right" w:pos="2163"/>
              <w:tab w:val="right" w:pos="8789"/>
            </w:tabs>
            <w:jc w:val="right"/>
          </w:pPr>
        </w:p>
      </w:tc>
    </w:tr>
    <w:tr w:rsidR="00054874" w:rsidRPr="006E3ABB" w14:paraId="7943E320" w14:textId="77777777" w:rsidTr="009E5F12">
      <w:tc>
        <w:tcPr>
          <w:tcW w:w="3320" w:type="dxa"/>
          <w:tcBorders>
            <w:top w:val="nil"/>
          </w:tcBorders>
        </w:tcPr>
        <w:p w14:paraId="299C9CF4" w14:textId="77777777" w:rsidR="00054874" w:rsidRPr="006E3ABB" w:rsidRDefault="00054874" w:rsidP="00ED59BD">
          <w:pPr>
            <w:pStyle w:val="Piedepgina"/>
            <w:rPr>
              <w:rFonts w:cs="Tahoma"/>
              <w:sz w:val="18"/>
            </w:rPr>
          </w:pPr>
          <w:r w:rsidRPr="006E3ABB">
            <w:t>Poder y Punto SA de CV</w:t>
          </w:r>
        </w:p>
      </w:tc>
      <w:tc>
        <w:tcPr>
          <w:tcW w:w="3320" w:type="dxa"/>
          <w:tcBorders>
            <w:top w:val="nil"/>
          </w:tcBorders>
        </w:tcPr>
        <w:p w14:paraId="783E0F35" w14:textId="77777777" w:rsidR="00054874" w:rsidRPr="006E3ABB" w:rsidRDefault="00054874" w:rsidP="00ED59BD">
          <w:pPr>
            <w:pStyle w:val="Piedepgina"/>
            <w:jc w:val="center"/>
            <w:rPr>
              <w:rFonts w:cs="Tahoma"/>
              <w:b/>
              <w:bCs/>
              <w:caps/>
              <w:spacing w:val="60"/>
              <w:sz w:val="18"/>
              <w:szCs w:val="18"/>
            </w:rPr>
          </w:pPr>
          <w:r w:rsidRPr="006E3ABB">
            <w:rPr>
              <w:rFonts w:cs="Tahoma"/>
              <w:b/>
              <w:bCs/>
              <w:caps/>
              <w:spacing w:val="60"/>
              <w:sz w:val="18"/>
              <w:szCs w:val="18"/>
            </w:rPr>
            <w:fldChar w:fldCharType="begin"/>
          </w:r>
          <w:r w:rsidRPr="006E3ABB">
            <w:rPr>
              <w:rFonts w:cs="Tahoma"/>
              <w:b/>
              <w:bCs/>
              <w:caps/>
              <w:spacing w:val="60"/>
              <w:sz w:val="18"/>
              <w:szCs w:val="18"/>
            </w:rPr>
            <w:instrText xml:space="preserve"> DOCPROPERTY  Caracter  \* MERGEFORMAT </w:instrText>
          </w:r>
          <w:r w:rsidRPr="006E3ABB">
            <w:rPr>
              <w:rFonts w:cs="Tahoma"/>
              <w:b/>
              <w:bCs/>
              <w:caps/>
              <w:spacing w:val="60"/>
              <w:sz w:val="18"/>
              <w:szCs w:val="18"/>
            </w:rPr>
            <w:fldChar w:fldCharType="separate"/>
          </w:r>
          <w:r w:rsidRPr="006E3ABB">
            <w:rPr>
              <w:rFonts w:cs="Tahoma"/>
              <w:b/>
              <w:bCs/>
              <w:caps/>
              <w:spacing w:val="60"/>
              <w:sz w:val="18"/>
              <w:szCs w:val="18"/>
            </w:rPr>
            <w:t>Confidencial</w:t>
          </w:r>
          <w:r w:rsidRPr="006E3ABB">
            <w:rPr>
              <w:rFonts w:cs="Tahoma"/>
              <w:b/>
              <w:bCs/>
              <w:caps/>
              <w:spacing w:val="60"/>
              <w:sz w:val="18"/>
              <w:szCs w:val="18"/>
            </w:rPr>
            <w:fldChar w:fldCharType="end"/>
          </w:r>
        </w:p>
      </w:tc>
      <w:tc>
        <w:tcPr>
          <w:tcW w:w="3320" w:type="dxa"/>
          <w:tcBorders>
            <w:top w:val="nil"/>
          </w:tcBorders>
        </w:tcPr>
        <w:p w14:paraId="7FDA6AE5" w14:textId="77777777" w:rsidR="00054874" w:rsidRPr="006E3ABB" w:rsidRDefault="00054874" w:rsidP="00ED59BD">
          <w:pPr>
            <w:pStyle w:val="Piedepgina"/>
            <w:jc w:val="right"/>
            <w:rPr>
              <w:rFonts w:cs="Tahoma"/>
              <w:bCs/>
              <w:caps/>
              <w:sz w:val="18"/>
            </w:rPr>
          </w:pPr>
          <w:r w:rsidRPr="006E3ABB">
            <w:rPr>
              <w:rFonts w:cs="Tahoma"/>
              <w:caps/>
              <w:sz w:val="18"/>
            </w:rPr>
            <w:t xml:space="preserve">pagina  </w:t>
          </w:r>
          <w:r w:rsidRPr="006E3ABB">
            <w:rPr>
              <w:rStyle w:val="Nmerodepgina"/>
              <w:rFonts w:cs="Tahoma"/>
              <w:bCs/>
              <w:sz w:val="18"/>
            </w:rPr>
            <w:fldChar w:fldCharType="begin"/>
          </w:r>
          <w:r w:rsidRPr="006E3ABB">
            <w:rPr>
              <w:rStyle w:val="Nmerodepgina"/>
              <w:rFonts w:cs="Tahoma"/>
              <w:bCs/>
              <w:sz w:val="18"/>
            </w:rPr>
            <w:instrText xml:space="preserve"> PAGE </w:instrText>
          </w:r>
          <w:r w:rsidRPr="006E3ABB">
            <w:rPr>
              <w:rStyle w:val="Nmerodepgina"/>
              <w:rFonts w:cs="Tahoma"/>
              <w:bCs/>
              <w:sz w:val="18"/>
            </w:rPr>
            <w:fldChar w:fldCharType="separate"/>
          </w:r>
          <w:r w:rsidRPr="006E3ABB">
            <w:rPr>
              <w:rStyle w:val="Nmerodepgina"/>
              <w:rFonts w:cs="Tahoma"/>
              <w:bCs/>
              <w:sz w:val="18"/>
            </w:rPr>
            <w:t>20</w:t>
          </w:r>
          <w:r w:rsidRPr="006E3ABB">
            <w:rPr>
              <w:rStyle w:val="Nmerodepgina"/>
              <w:rFonts w:cs="Tahoma"/>
              <w:bCs/>
              <w:sz w:val="18"/>
            </w:rPr>
            <w:fldChar w:fldCharType="end"/>
          </w:r>
          <w:r w:rsidRPr="006E3ABB">
            <w:rPr>
              <w:rStyle w:val="Nmerodepgina"/>
              <w:rFonts w:cs="Tahoma"/>
              <w:bCs/>
              <w:sz w:val="18"/>
            </w:rPr>
            <w:t xml:space="preserve"> </w:t>
          </w:r>
          <w:r w:rsidRPr="006E3ABB">
            <w:rPr>
              <w:rStyle w:val="Nmerodepgina"/>
              <w:rFonts w:cs="Tahoma"/>
              <w:sz w:val="18"/>
            </w:rPr>
            <w:t xml:space="preserve">DE </w:t>
          </w:r>
          <w:r w:rsidRPr="006E3ABB">
            <w:rPr>
              <w:rStyle w:val="Nmerodepgina"/>
              <w:rFonts w:cs="Tahoma"/>
              <w:bCs/>
              <w:sz w:val="18"/>
            </w:rPr>
            <w:fldChar w:fldCharType="begin"/>
          </w:r>
          <w:r w:rsidRPr="006E3ABB">
            <w:rPr>
              <w:rStyle w:val="Nmerodepgina"/>
              <w:rFonts w:cs="Tahoma"/>
              <w:bCs/>
              <w:sz w:val="18"/>
            </w:rPr>
            <w:instrText xml:space="preserve"> NUMPAGES </w:instrText>
          </w:r>
          <w:r w:rsidRPr="006E3ABB">
            <w:rPr>
              <w:rStyle w:val="Nmerodepgina"/>
              <w:rFonts w:cs="Tahoma"/>
              <w:bCs/>
              <w:sz w:val="18"/>
            </w:rPr>
            <w:fldChar w:fldCharType="separate"/>
          </w:r>
          <w:r w:rsidRPr="006E3ABB">
            <w:rPr>
              <w:rStyle w:val="Nmerodepgina"/>
              <w:rFonts w:cs="Tahoma"/>
              <w:bCs/>
              <w:sz w:val="18"/>
            </w:rPr>
            <w:t>22</w:t>
          </w:r>
          <w:r w:rsidRPr="006E3ABB">
            <w:rPr>
              <w:rStyle w:val="Nmerodepgina"/>
              <w:rFonts w:cs="Tahoma"/>
              <w:bCs/>
              <w:sz w:val="18"/>
            </w:rPr>
            <w:fldChar w:fldCharType="end"/>
          </w:r>
        </w:p>
      </w:tc>
    </w:tr>
  </w:tbl>
  <w:p w14:paraId="3C6D4048" w14:textId="77777777" w:rsidR="00054874" w:rsidRPr="006E3ABB" w:rsidRDefault="00054874">
    <w:pPr>
      <w:pStyle w:val="Piedepgina"/>
      <w:rPr>
        <w:sz w:val="4"/>
        <w:szCs w:val="4"/>
      </w:rPr>
    </w:pPr>
  </w:p>
  <w:p w14:paraId="4647D529" w14:textId="77777777" w:rsidR="00054874" w:rsidRPr="006E3ABB" w:rsidRDefault="0005487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2149F4E" w14:textId="77777777" w:rsidR="009D561C" w:rsidRPr="006E3ABB" w:rsidRDefault="009D561C">
      <w:r w:rsidRPr="006E3ABB">
        <w:separator/>
      </w:r>
    </w:p>
  </w:footnote>
  <w:footnote w:type="continuationSeparator" w:id="0">
    <w:p w14:paraId="3FB7FAF1" w14:textId="77777777" w:rsidR="009D561C" w:rsidRPr="006E3ABB" w:rsidRDefault="009D561C">
      <w:r w:rsidRPr="006E3ABB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9960" w:type="dxa"/>
      <w:tblInd w:w="108" w:type="dxa"/>
      <w:tblBorders>
        <w:insideH w:val="single" w:sz="4" w:space="0" w:color="000080"/>
      </w:tblBorders>
      <w:tblLook w:val="01E0" w:firstRow="1" w:lastRow="1" w:firstColumn="1" w:lastColumn="1" w:noHBand="0" w:noVBand="0"/>
    </w:tblPr>
    <w:tblGrid>
      <w:gridCol w:w="1877"/>
      <w:gridCol w:w="4750"/>
      <w:gridCol w:w="3333"/>
    </w:tblGrid>
    <w:tr w:rsidR="00054874" w:rsidRPr="006E3ABB" w14:paraId="316977EA" w14:textId="77777777" w:rsidTr="00437A1C">
      <w:trPr>
        <w:trHeight w:val="830"/>
      </w:trPr>
      <w:tc>
        <w:tcPr>
          <w:tcW w:w="6627" w:type="dxa"/>
          <w:gridSpan w:val="2"/>
          <w:tcBorders>
            <w:top w:val="nil"/>
            <w:bottom w:val="single" w:sz="4" w:space="0" w:color="003366"/>
          </w:tcBorders>
          <w:vAlign w:val="center"/>
        </w:tcPr>
        <w:p w14:paraId="0BD60E59" w14:textId="4CF2A156" w:rsidR="00601224" w:rsidRPr="006E3ABB" w:rsidRDefault="00601224" w:rsidP="00843549">
          <w:pPr>
            <w:rPr>
              <w:rFonts w:ascii="Tahoma" w:hAnsi="Tahoma" w:cs="Tahoma"/>
              <w:sz w:val="28"/>
              <w:szCs w:val="28"/>
              <w:lang w:eastAsia="en-US"/>
            </w:rPr>
          </w:pPr>
          <w:r w:rsidRPr="006E3ABB">
            <w:rPr>
              <w:rFonts w:ascii="Tahoma" w:hAnsi="Tahoma" w:cs="Tahoma"/>
              <w:sz w:val="28"/>
              <w:szCs w:val="28"/>
              <w:lang w:eastAsia="en-US"/>
            </w:rPr>
            <w:t>AEO-SCP-FD-ECODOC</w:t>
          </w:r>
        </w:p>
      </w:tc>
      <w:tc>
        <w:tcPr>
          <w:tcW w:w="3333" w:type="dxa"/>
          <w:tcBorders>
            <w:top w:val="nil"/>
            <w:bottom w:val="single" w:sz="4" w:space="0" w:color="003366"/>
          </w:tcBorders>
          <w:vAlign w:val="center"/>
        </w:tcPr>
        <w:p w14:paraId="2DF12FC5" w14:textId="6F839B60" w:rsidR="00054874" w:rsidRPr="006E3ABB" w:rsidRDefault="00054874" w:rsidP="003B4B8A">
          <w:pPr>
            <w:jc w:val="center"/>
            <w:rPr>
              <w:rFonts w:eastAsia="Times New Roman"/>
            </w:rPr>
          </w:pPr>
        </w:p>
      </w:tc>
    </w:tr>
    <w:tr w:rsidR="00054874" w:rsidRPr="006E3ABB" w14:paraId="1E0B6EC6" w14:textId="77777777" w:rsidTr="00437A1C">
      <w:tc>
        <w:tcPr>
          <w:tcW w:w="1877" w:type="dxa"/>
          <w:tcBorders>
            <w:top w:val="single" w:sz="4" w:space="0" w:color="003366"/>
            <w:bottom w:val="nil"/>
          </w:tcBorders>
          <w:shd w:val="clear" w:color="auto" w:fill="DBE5F1"/>
          <w:vAlign w:val="center"/>
        </w:tcPr>
        <w:p w14:paraId="362A28EB" w14:textId="378802B9" w:rsidR="00054874" w:rsidRPr="006E3ABB" w:rsidRDefault="00437A1C" w:rsidP="003B4B8A">
          <w:pPr>
            <w:tabs>
              <w:tab w:val="left" w:pos="1190"/>
            </w:tabs>
            <w:rPr>
              <w:rFonts w:ascii="Tahoma" w:hAnsi="Tahoma" w:cs="Tahoma"/>
              <w:b/>
              <w:bCs/>
            </w:rPr>
          </w:pPr>
          <w:r w:rsidRPr="006E3ABB">
            <w:rPr>
              <w:rFonts w:ascii="Tahoma" w:hAnsi="Tahoma" w:cs="Tahoma"/>
            </w:rPr>
            <w:t>DOCUMENTO:</w:t>
          </w:r>
        </w:p>
      </w:tc>
      <w:tc>
        <w:tcPr>
          <w:tcW w:w="8083" w:type="dxa"/>
          <w:gridSpan w:val="2"/>
          <w:tcBorders>
            <w:top w:val="single" w:sz="4" w:space="0" w:color="003366"/>
            <w:bottom w:val="nil"/>
          </w:tcBorders>
          <w:vAlign w:val="center"/>
        </w:tcPr>
        <w:p w14:paraId="0A70A235" w14:textId="48ADA590" w:rsidR="00054874" w:rsidRPr="006E3ABB" w:rsidRDefault="00601224" w:rsidP="004E728E">
          <w:pPr>
            <w:rPr>
              <w:rFonts w:eastAsia="Times New Roman"/>
            </w:rPr>
          </w:pPr>
          <w:r w:rsidRPr="006E3ABB">
            <w:rPr>
              <w:rFonts w:eastAsia="Times New Roman"/>
            </w:rPr>
            <w:t>AEO-SCP</w:t>
          </w:r>
          <w:r w:rsidR="00977779" w:rsidRPr="006E3ABB">
            <w:rPr>
              <w:rFonts w:eastAsia="Times New Roman"/>
            </w:rPr>
            <w:t xml:space="preserve"> - Formato de </w:t>
          </w:r>
          <w:r w:rsidRPr="006E3ABB">
            <w:rPr>
              <w:rFonts w:eastAsia="Times New Roman"/>
            </w:rPr>
            <w:t>Documentación ECODOC</w:t>
          </w:r>
        </w:p>
      </w:tc>
    </w:tr>
  </w:tbl>
  <w:p w14:paraId="00C0D0C6" w14:textId="77777777" w:rsidR="00054874" w:rsidRPr="006E3ABB" w:rsidRDefault="00054874" w:rsidP="001D265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92427344"/>
    <w:lvl w:ilvl="0">
      <w:start w:val="1"/>
      <w:numFmt w:val="bullet"/>
      <w:pStyle w:val="Listaconvietas"/>
      <w:lvlText w:val=""/>
      <w:lvlJc w:val="left"/>
      <w:pPr>
        <w:tabs>
          <w:tab w:val="num" w:pos="567"/>
        </w:tabs>
        <w:ind w:left="567" w:hanging="360"/>
      </w:pPr>
      <w:rPr>
        <w:rFonts w:ascii="Symbol" w:hAnsi="Symbol" w:hint="default"/>
      </w:rPr>
    </w:lvl>
  </w:abstractNum>
  <w:abstractNum w:abstractNumId="1" w15:restartNumberingAfterBreak="0">
    <w:nsid w:val="029D0065"/>
    <w:multiLevelType w:val="hybridMultilevel"/>
    <w:tmpl w:val="941EF074"/>
    <w:lvl w:ilvl="0" w:tplc="B6BE1AF4">
      <w:start w:val="1"/>
      <w:numFmt w:val="bullet"/>
      <w:lvlText w:val=""/>
      <w:lvlJc w:val="left"/>
      <w:pPr>
        <w:tabs>
          <w:tab w:val="num" w:pos="0"/>
        </w:tabs>
        <w:ind w:left="170" w:hanging="17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A752C4"/>
    <w:multiLevelType w:val="hybridMultilevel"/>
    <w:tmpl w:val="FE4A1DFC"/>
    <w:lvl w:ilvl="0" w:tplc="B6BE1AF4">
      <w:start w:val="1"/>
      <w:numFmt w:val="bullet"/>
      <w:lvlText w:val=""/>
      <w:lvlJc w:val="left"/>
      <w:pPr>
        <w:tabs>
          <w:tab w:val="num" w:pos="0"/>
        </w:tabs>
        <w:ind w:left="170" w:hanging="17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2B5651"/>
    <w:multiLevelType w:val="hybridMultilevel"/>
    <w:tmpl w:val="60F62388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505429"/>
    <w:multiLevelType w:val="hybridMultilevel"/>
    <w:tmpl w:val="D156908E"/>
    <w:lvl w:ilvl="0" w:tplc="1466EE6A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20D603A4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099CE380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2E08728C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DFD470DC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04FED0DE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84E4A94A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05EEBF24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405C8048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5" w15:restartNumberingAfterBreak="0">
    <w:nsid w:val="18A41104"/>
    <w:multiLevelType w:val="hybridMultilevel"/>
    <w:tmpl w:val="DB6A1AF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5948E4"/>
    <w:multiLevelType w:val="hybridMultilevel"/>
    <w:tmpl w:val="F3A6BBBC"/>
    <w:lvl w:ilvl="0" w:tplc="5928EFF4">
      <w:numFmt w:val="bullet"/>
      <w:lvlText w:val=""/>
      <w:lvlJc w:val="left"/>
      <w:pPr>
        <w:ind w:left="360" w:hanging="360"/>
      </w:pPr>
      <w:rPr>
        <w:rFonts w:ascii="Symbol" w:eastAsia="Times New Roman" w:hAnsi="Symbol" w:hint="default"/>
      </w:rPr>
    </w:lvl>
    <w:lvl w:ilvl="1" w:tplc="08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F605A0C"/>
    <w:multiLevelType w:val="hybridMultilevel"/>
    <w:tmpl w:val="7770822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1A7F3F"/>
    <w:multiLevelType w:val="hybridMultilevel"/>
    <w:tmpl w:val="DF6E345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6E1627"/>
    <w:multiLevelType w:val="hybridMultilevel"/>
    <w:tmpl w:val="637C1E20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8346F7"/>
    <w:multiLevelType w:val="hybridMultilevel"/>
    <w:tmpl w:val="4CB638C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451A5E"/>
    <w:multiLevelType w:val="hybridMultilevel"/>
    <w:tmpl w:val="8A9889A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476BBD"/>
    <w:multiLevelType w:val="hybridMultilevel"/>
    <w:tmpl w:val="18C0EAB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58704A"/>
    <w:multiLevelType w:val="hybridMultilevel"/>
    <w:tmpl w:val="A82AEF7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4C74B5"/>
    <w:multiLevelType w:val="hybridMultilevel"/>
    <w:tmpl w:val="048E1610"/>
    <w:lvl w:ilvl="0" w:tplc="5928EFF4">
      <w:numFmt w:val="bullet"/>
      <w:lvlText w:val=""/>
      <w:lvlJc w:val="left"/>
      <w:pPr>
        <w:ind w:left="717" w:hanging="360"/>
      </w:pPr>
      <w:rPr>
        <w:rFonts w:ascii="Symbol" w:eastAsia="Times New Roman" w:hAnsi="Symbol" w:hint="default"/>
      </w:rPr>
    </w:lvl>
    <w:lvl w:ilvl="1" w:tplc="080A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hint="default"/>
      </w:rPr>
    </w:lvl>
    <w:lvl w:ilvl="2" w:tplc="080A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5" w15:restartNumberingAfterBreak="0">
    <w:nsid w:val="2EF822A8"/>
    <w:multiLevelType w:val="hybridMultilevel"/>
    <w:tmpl w:val="2AF8D142"/>
    <w:lvl w:ilvl="0" w:tplc="AA76F866">
      <w:start w:val="9"/>
      <w:numFmt w:val="lowerLetter"/>
      <w:lvlText w:val="%1)"/>
      <w:lvlJc w:val="left"/>
      <w:pPr>
        <w:ind w:left="1080" w:hanging="360"/>
      </w:pPr>
    </w:lvl>
    <w:lvl w:ilvl="1" w:tplc="080A0019">
      <w:start w:val="1"/>
      <w:numFmt w:val="lowerLetter"/>
      <w:lvlText w:val="%2."/>
      <w:lvlJc w:val="left"/>
      <w:pPr>
        <w:ind w:left="1800" w:hanging="360"/>
      </w:pPr>
    </w:lvl>
    <w:lvl w:ilvl="2" w:tplc="080A001B">
      <w:start w:val="1"/>
      <w:numFmt w:val="lowerRoman"/>
      <w:lvlText w:val="%3."/>
      <w:lvlJc w:val="right"/>
      <w:pPr>
        <w:ind w:left="2520" w:hanging="180"/>
      </w:pPr>
    </w:lvl>
    <w:lvl w:ilvl="3" w:tplc="080A000F">
      <w:start w:val="1"/>
      <w:numFmt w:val="decimal"/>
      <w:lvlText w:val="%4."/>
      <w:lvlJc w:val="left"/>
      <w:pPr>
        <w:ind w:left="3240" w:hanging="360"/>
      </w:pPr>
    </w:lvl>
    <w:lvl w:ilvl="4" w:tplc="080A0019">
      <w:start w:val="1"/>
      <w:numFmt w:val="lowerLetter"/>
      <w:lvlText w:val="%5."/>
      <w:lvlJc w:val="left"/>
      <w:pPr>
        <w:ind w:left="3960" w:hanging="360"/>
      </w:pPr>
    </w:lvl>
    <w:lvl w:ilvl="5" w:tplc="080A001B">
      <w:start w:val="1"/>
      <w:numFmt w:val="lowerRoman"/>
      <w:lvlText w:val="%6."/>
      <w:lvlJc w:val="right"/>
      <w:pPr>
        <w:ind w:left="4680" w:hanging="180"/>
      </w:pPr>
    </w:lvl>
    <w:lvl w:ilvl="6" w:tplc="080A000F">
      <w:start w:val="1"/>
      <w:numFmt w:val="decimal"/>
      <w:lvlText w:val="%7."/>
      <w:lvlJc w:val="left"/>
      <w:pPr>
        <w:ind w:left="5400" w:hanging="360"/>
      </w:pPr>
    </w:lvl>
    <w:lvl w:ilvl="7" w:tplc="080A0019">
      <w:start w:val="1"/>
      <w:numFmt w:val="lowerLetter"/>
      <w:lvlText w:val="%8."/>
      <w:lvlJc w:val="left"/>
      <w:pPr>
        <w:ind w:left="6120" w:hanging="360"/>
      </w:pPr>
    </w:lvl>
    <w:lvl w:ilvl="8" w:tplc="080A001B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3045BFB"/>
    <w:multiLevelType w:val="hybridMultilevel"/>
    <w:tmpl w:val="E4E4B34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4527B7"/>
    <w:multiLevelType w:val="hybridMultilevel"/>
    <w:tmpl w:val="60F62388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B702EA"/>
    <w:multiLevelType w:val="hybridMultilevel"/>
    <w:tmpl w:val="107846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7738B9"/>
    <w:multiLevelType w:val="hybridMultilevel"/>
    <w:tmpl w:val="A88A559A"/>
    <w:lvl w:ilvl="0" w:tplc="580A0001">
      <w:start w:val="1"/>
      <w:numFmt w:val="bullet"/>
      <w:lvlText w:val=""/>
      <w:lvlJc w:val="left"/>
      <w:pPr>
        <w:ind w:left="3192" w:hanging="360"/>
      </w:pPr>
      <w:rPr>
        <w:rFonts w:ascii="Symbol" w:hAnsi="Symbol" w:hint="default"/>
      </w:rPr>
    </w:lvl>
    <w:lvl w:ilvl="1" w:tplc="580A0019">
      <w:start w:val="1"/>
      <w:numFmt w:val="lowerLetter"/>
      <w:lvlText w:val="%2."/>
      <w:lvlJc w:val="left"/>
      <w:pPr>
        <w:ind w:left="3912" w:hanging="360"/>
      </w:pPr>
    </w:lvl>
    <w:lvl w:ilvl="2" w:tplc="580A001B">
      <w:start w:val="1"/>
      <w:numFmt w:val="lowerRoman"/>
      <w:lvlText w:val="%3."/>
      <w:lvlJc w:val="right"/>
      <w:pPr>
        <w:ind w:left="4632" w:hanging="180"/>
      </w:pPr>
    </w:lvl>
    <w:lvl w:ilvl="3" w:tplc="580A000F">
      <w:start w:val="1"/>
      <w:numFmt w:val="decimal"/>
      <w:lvlText w:val="%4."/>
      <w:lvlJc w:val="left"/>
      <w:pPr>
        <w:ind w:left="5352" w:hanging="360"/>
      </w:pPr>
    </w:lvl>
    <w:lvl w:ilvl="4" w:tplc="580A0019">
      <w:start w:val="1"/>
      <w:numFmt w:val="lowerLetter"/>
      <w:lvlText w:val="%5."/>
      <w:lvlJc w:val="left"/>
      <w:pPr>
        <w:ind w:left="6072" w:hanging="360"/>
      </w:pPr>
    </w:lvl>
    <w:lvl w:ilvl="5" w:tplc="580A001B">
      <w:start w:val="1"/>
      <w:numFmt w:val="lowerRoman"/>
      <w:lvlText w:val="%6."/>
      <w:lvlJc w:val="right"/>
      <w:pPr>
        <w:ind w:left="6792" w:hanging="180"/>
      </w:pPr>
    </w:lvl>
    <w:lvl w:ilvl="6" w:tplc="580A000F">
      <w:start w:val="1"/>
      <w:numFmt w:val="decimal"/>
      <w:lvlText w:val="%7."/>
      <w:lvlJc w:val="left"/>
      <w:pPr>
        <w:ind w:left="7512" w:hanging="360"/>
      </w:pPr>
    </w:lvl>
    <w:lvl w:ilvl="7" w:tplc="580A0019">
      <w:start w:val="1"/>
      <w:numFmt w:val="lowerLetter"/>
      <w:lvlText w:val="%8."/>
      <w:lvlJc w:val="left"/>
      <w:pPr>
        <w:ind w:left="8232" w:hanging="360"/>
      </w:pPr>
    </w:lvl>
    <w:lvl w:ilvl="8" w:tplc="580A001B">
      <w:start w:val="1"/>
      <w:numFmt w:val="lowerRoman"/>
      <w:lvlText w:val="%9."/>
      <w:lvlJc w:val="right"/>
      <w:pPr>
        <w:ind w:left="8952" w:hanging="180"/>
      </w:pPr>
    </w:lvl>
  </w:abstractNum>
  <w:abstractNum w:abstractNumId="20" w15:restartNumberingAfterBreak="0">
    <w:nsid w:val="3E533048"/>
    <w:multiLevelType w:val="multilevel"/>
    <w:tmpl w:val="0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425A37AC"/>
    <w:multiLevelType w:val="hybridMultilevel"/>
    <w:tmpl w:val="FBDE0C9A"/>
    <w:lvl w:ilvl="0" w:tplc="7D92C076">
      <w:start w:val="8"/>
      <w:numFmt w:val="bullet"/>
      <w:lvlText w:val=""/>
      <w:lvlJc w:val="left"/>
      <w:pPr>
        <w:ind w:left="720" w:hanging="360"/>
      </w:pPr>
      <w:rPr>
        <w:rFonts w:ascii="Symbol" w:eastAsia="SimSun" w:hAnsi="Symbol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A490995"/>
    <w:multiLevelType w:val="hybridMultilevel"/>
    <w:tmpl w:val="A6D02A10"/>
    <w:lvl w:ilvl="0" w:tplc="0C0A0017">
      <w:start w:val="1"/>
      <w:numFmt w:val="lowerLetter"/>
      <w:lvlText w:val="%1)"/>
      <w:lvlJc w:val="left"/>
      <w:pPr>
        <w:ind w:left="1080" w:hanging="360"/>
      </w:pPr>
    </w:lvl>
    <w:lvl w:ilvl="1" w:tplc="080A0019">
      <w:start w:val="1"/>
      <w:numFmt w:val="lowerLetter"/>
      <w:lvlText w:val="%2."/>
      <w:lvlJc w:val="left"/>
      <w:pPr>
        <w:ind w:left="1800" w:hanging="360"/>
      </w:pPr>
    </w:lvl>
    <w:lvl w:ilvl="2" w:tplc="080A001B">
      <w:start w:val="1"/>
      <w:numFmt w:val="lowerRoman"/>
      <w:lvlText w:val="%3."/>
      <w:lvlJc w:val="right"/>
      <w:pPr>
        <w:ind w:left="2520" w:hanging="180"/>
      </w:pPr>
    </w:lvl>
    <w:lvl w:ilvl="3" w:tplc="080A000F">
      <w:start w:val="1"/>
      <w:numFmt w:val="decimal"/>
      <w:lvlText w:val="%4."/>
      <w:lvlJc w:val="left"/>
      <w:pPr>
        <w:ind w:left="3240" w:hanging="360"/>
      </w:pPr>
    </w:lvl>
    <w:lvl w:ilvl="4" w:tplc="080A0019">
      <w:start w:val="1"/>
      <w:numFmt w:val="lowerLetter"/>
      <w:lvlText w:val="%5."/>
      <w:lvlJc w:val="left"/>
      <w:pPr>
        <w:ind w:left="3960" w:hanging="360"/>
      </w:pPr>
    </w:lvl>
    <w:lvl w:ilvl="5" w:tplc="080A001B">
      <w:start w:val="1"/>
      <w:numFmt w:val="lowerRoman"/>
      <w:lvlText w:val="%6."/>
      <w:lvlJc w:val="right"/>
      <w:pPr>
        <w:ind w:left="4680" w:hanging="180"/>
      </w:pPr>
    </w:lvl>
    <w:lvl w:ilvl="6" w:tplc="080A000F">
      <w:start w:val="1"/>
      <w:numFmt w:val="decimal"/>
      <w:lvlText w:val="%7."/>
      <w:lvlJc w:val="left"/>
      <w:pPr>
        <w:ind w:left="5400" w:hanging="360"/>
      </w:pPr>
    </w:lvl>
    <w:lvl w:ilvl="7" w:tplc="080A0019">
      <w:start w:val="1"/>
      <w:numFmt w:val="lowerLetter"/>
      <w:lvlText w:val="%8."/>
      <w:lvlJc w:val="left"/>
      <w:pPr>
        <w:ind w:left="6120" w:hanging="360"/>
      </w:pPr>
    </w:lvl>
    <w:lvl w:ilvl="8" w:tplc="080A001B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C61684B"/>
    <w:multiLevelType w:val="multilevel"/>
    <w:tmpl w:val="4CF26044"/>
    <w:lvl w:ilvl="0">
      <w:start w:val="1"/>
      <w:numFmt w:val="decimal"/>
      <w:lvlText w:val="RQF-%1"/>
      <w:lvlJc w:val="left"/>
      <w:pPr>
        <w:tabs>
          <w:tab w:val="num" w:pos="1134"/>
        </w:tabs>
        <w:ind w:left="1134" w:hanging="1134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right"/>
      <w:pPr>
        <w:tabs>
          <w:tab w:val="num" w:pos="1080"/>
        </w:tabs>
        <w:ind w:left="1080" w:hanging="796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right"/>
      <w:pPr>
        <w:tabs>
          <w:tab w:val="num" w:pos="1440"/>
        </w:tabs>
        <w:ind w:left="1440" w:hanging="1156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right"/>
      <w:pPr>
        <w:tabs>
          <w:tab w:val="num" w:pos="1440"/>
        </w:tabs>
        <w:ind w:left="1440" w:hanging="1156"/>
      </w:pPr>
      <w:rPr>
        <w:rFonts w:cs="Times New Roman" w:hint="default"/>
      </w:rPr>
    </w:lvl>
    <w:lvl w:ilvl="5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</w:rPr>
    </w:lvl>
    <w:lvl w:ilvl="6">
      <w:start w:val="1"/>
      <w:numFmt w:val="bullet"/>
      <w:pStyle w:val="PuntoRF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</w:rPr>
    </w:lvl>
    <w:lvl w:ilvl="7">
      <w:start w:val="1"/>
      <w:numFmt w:val="decimal"/>
      <w:isLgl/>
      <w:lvlText w:val="%1.%2.%3.%4.%5.%6.%7.%8"/>
      <w:lvlJc w:val="right"/>
      <w:pPr>
        <w:tabs>
          <w:tab w:val="num" w:pos="2160"/>
        </w:tabs>
        <w:ind w:left="2160" w:hanging="1876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right"/>
      <w:pPr>
        <w:tabs>
          <w:tab w:val="num" w:pos="2520"/>
        </w:tabs>
        <w:ind w:left="2520" w:hanging="2236"/>
      </w:pPr>
      <w:rPr>
        <w:rFonts w:cs="Times New Roman" w:hint="default"/>
      </w:rPr>
    </w:lvl>
  </w:abstractNum>
  <w:abstractNum w:abstractNumId="24" w15:restartNumberingAfterBreak="0">
    <w:nsid w:val="4C7B5AE0"/>
    <w:multiLevelType w:val="hybridMultilevel"/>
    <w:tmpl w:val="60F62388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040A94"/>
    <w:multiLevelType w:val="hybridMultilevel"/>
    <w:tmpl w:val="245E7C72"/>
    <w:lvl w:ilvl="0" w:tplc="8006C91E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60F4131"/>
    <w:multiLevelType w:val="hybridMultilevel"/>
    <w:tmpl w:val="60309B7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6C754AD"/>
    <w:multiLevelType w:val="hybridMultilevel"/>
    <w:tmpl w:val="8152C50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9BD6CCA"/>
    <w:multiLevelType w:val="hybridMultilevel"/>
    <w:tmpl w:val="C386848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C35385B"/>
    <w:multiLevelType w:val="hybridMultilevel"/>
    <w:tmpl w:val="6168573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EA12038"/>
    <w:multiLevelType w:val="hybridMultilevel"/>
    <w:tmpl w:val="76AAE6D8"/>
    <w:lvl w:ilvl="0" w:tplc="98E86B16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95C29BC2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B52BC00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EDFEB382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1FE293CE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E9C25E7A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DE7CE9E2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4342C58C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40847BC6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1" w15:restartNumberingAfterBreak="0">
    <w:nsid w:val="64374FF0"/>
    <w:multiLevelType w:val="hybridMultilevel"/>
    <w:tmpl w:val="AE266B2C"/>
    <w:lvl w:ilvl="0" w:tplc="A6861186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7270CF8"/>
    <w:multiLevelType w:val="hybridMultilevel"/>
    <w:tmpl w:val="8862B3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87B0CB2"/>
    <w:multiLevelType w:val="hybridMultilevel"/>
    <w:tmpl w:val="5C72E4E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08D1380"/>
    <w:multiLevelType w:val="hybridMultilevel"/>
    <w:tmpl w:val="ABC8BFE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1D70F98"/>
    <w:multiLevelType w:val="hybridMultilevel"/>
    <w:tmpl w:val="DD3248F0"/>
    <w:lvl w:ilvl="0" w:tplc="A65EE11E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EFBE1452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D1AE8338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916A1C60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1456ADC8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729C5F9E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B6624580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224A74C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9808CF4E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6" w15:restartNumberingAfterBreak="0">
    <w:nsid w:val="732D4938"/>
    <w:multiLevelType w:val="hybridMultilevel"/>
    <w:tmpl w:val="C3F625C0"/>
    <w:lvl w:ilvl="0" w:tplc="7A022866">
      <w:start w:val="1"/>
      <w:numFmt w:val="bullet"/>
      <w:pStyle w:val="Vietas2"/>
      <w:lvlText w:val=""/>
      <w:lvlJc w:val="left"/>
      <w:pPr>
        <w:tabs>
          <w:tab w:val="num" w:pos="852"/>
        </w:tabs>
        <w:ind w:left="852" w:hanging="360"/>
      </w:pPr>
      <w:rPr>
        <w:rFonts w:ascii="Symbol" w:hAnsi="Symbol" w:hint="default"/>
        <w:color w:val="808080"/>
        <w:sz w:val="22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4413E58"/>
    <w:multiLevelType w:val="hybridMultilevel"/>
    <w:tmpl w:val="D62A86B4"/>
    <w:lvl w:ilvl="0" w:tplc="10AC09CC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1FAA24AE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7F288228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66EF9D6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11D8CE1C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B17EC87A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9AE4C82E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46269C88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8BC20056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8" w15:restartNumberingAfterBreak="0">
    <w:nsid w:val="74703D1C"/>
    <w:multiLevelType w:val="hybridMultilevel"/>
    <w:tmpl w:val="B064A0B4"/>
    <w:lvl w:ilvl="0" w:tplc="1B54B63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12" w:hanging="360"/>
      </w:pPr>
    </w:lvl>
    <w:lvl w:ilvl="2" w:tplc="080A001B" w:tentative="1">
      <w:start w:val="1"/>
      <w:numFmt w:val="lowerRoman"/>
      <w:lvlText w:val="%3."/>
      <w:lvlJc w:val="right"/>
      <w:pPr>
        <w:ind w:left="2232" w:hanging="180"/>
      </w:pPr>
    </w:lvl>
    <w:lvl w:ilvl="3" w:tplc="080A000F" w:tentative="1">
      <w:start w:val="1"/>
      <w:numFmt w:val="decimal"/>
      <w:lvlText w:val="%4."/>
      <w:lvlJc w:val="left"/>
      <w:pPr>
        <w:ind w:left="2952" w:hanging="360"/>
      </w:pPr>
    </w:lvl>
    <w:lvl w:ilvl="4" w:tplc="080A0019" w:tentative="1">
      <w:start w:val="1"/>
      <w:numFmt w:val="lowerLetter"/>
      <w:lvlText w:val="%5."/>
      <w:lvlJc w:val="left"/>
      <w:pPr>
        <w:ind w:left="3672" w:hanging="360"/>
      </w:pPr>
    </w:lvl>
    <w:lvl w:ilvl="5" w:tplc="080A001B" w:tentative="1">
      <w:start w:val="1"/>
      <w:numFmt w:val="lowerRoman"/>
      <w:lvlText w:val="%6."/>
      <w:lvlJc w:val="right"/>
      <w:pPr>
        <w:ind w:left="4392" w:hanging="180"/>
      </w:pPr>
    </w:lvl>
    <w:lvl w:ilvl="6" w:tplc="080A000F" w:tentative="1">
      <w:start w:val="1"/>
      <w:numFmt w:val="decimal"/>
      <w:lvlText w:val="%7."/>
      <w:lvlJc w:val="left"/>
      <w:pPr>
        <w:ind w:left="5112" w:hanging="360"/>
      </w:pPr>
    </w:lvl>
    <w:lvl w:ilvl="7" w:tplc="080A0019" w:tentative="1">
      <w:start w:val="1"/>
      <w:numFmt w:val="lowerLetter"/>
      <w:lvlText w:val="%8."/>
      <w:lvlJc w:val="left"/>
      <w:pPr>
        <w:ind w:left="5832" w:hanging="360"/>
      </w:pPr>
    </w:lvl>
    <w:lvl w:ilvl="8" w:tplc="080A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9" w15:restartNumberingAfterBreak="0">
    <w:nsid w:val="7BDD1EBB"/>
    <w:multiLevelType w:val="hybridMultilevel"/>
    <w:tmpl w:val="5D1ED23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D8C30E4"/>
    <w:multiLevelType w:val="multilevel"/>
    <w:tmpl w:val="BC269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FF70E03"/>
    <w:multiLevelType w:val="hybridMultilevel"/>
    <w:tmpl w:val="6FCC589A"/>
    <w:lvl w:ilvl="0" w:tplc="5928EFF4">
      <w:numFmt w:val="bullet"/>
      <w:lvlText w:val=""/>
      <w:lvlJc w:val="left"/>
      <w:pPr>
        <w:ind w:left="720" w:hanging="360"/>
      </w:pPr>
      <w:rPr>
        <w:rFonts w:ascii="Symbol" w:eastAsia="Times New Roman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783186980">
    <w:abstractNumId w:val="23"/>
  </w:num>
  <w:num w:numId="2" w16cid:durableId="743917539">
    <w:abstractNumId w:val="36"/>
  </w:num>
  <w:num w:numId="3" w16cid:durableId="1093161397">
    <w:abstractNumId w:val="0"/>
  </w:num>
  <w:num w:numId="4" w16cid:durableId="2061125941">
    <w:abstractNumId w:val="6"/>
  </w:num>
  <w:num w:numId="5" w16cid:durableId="197163532">
    <w:abstractNumId w:val="14"/>
  </w:num>
  <w:num w:numId="6" w16cid:durableId="463814575">
    <w:abstractNumId w:val="41"/>
  </w:num>
  <w:num w:numId="7" w16cid:durableId="600187220">
    <w:abstractNumId w:val="1"/>
  </w:num>
  <w:num w:numId="8" w16cid:durableId="1419595356">
    <w:abstractNumId w:val="16"/>
  </w:num>
  <w:num w:numId="9" w16cid:durableId="1442535412">
    <w:abstractNumId w:val="33"/>
  </w:num>
  <w:num w:numId="10" w16cid:durableId="1468819448">
    <w:abstractNumId w:val="8"/>
  </w:num>
  <w:num w:numId="11" w16cid:durableId="1276986253">
    <w:abstractNumId w:val="7"/>
  </w:num>
  <w:num w:numId="12" w16cid:durableId="1310524005">
    <w:abstractNumId w:val="11"/>
  </w:num>
  <w:num w:numId="13" w16cid:durableId="545945141">
    <w:abstractNumId w:val="27"/>
  </w:num>
  <w:num w:numId="14" w16cid:durableId="1172329473">
    <w:abstractNumId w:val="10"/>
  </w:num>
  <w:num w:numId="15" w16cid:durableId="1981499801">
    <w:abstractNumId w:val="20"/>
  </w:num>
  <w:num w:numId="16" w16cid:durableId="1432435469">
    <w:abstractNumId w:val="31"/>
  </w:num>
  <w:num w:numId="17" w16cid:durableId="773326152">
    <w:abstractNumId w:val="2"/>
  </w:num>
  <w:num w:numId="18" w16cid:durableId="2000035444">
    <w:abstractNumId w:val="25"/>
  </w:num>
  <w:num w:numId="19" w16cid:durableId="1814710516">
    <w:abstractNumId w:val="3"/>
  </w:num>
  <w:num w:numId="20" w16cid:durableId="1016153940">
    <w:abstractNumId w:val="12"/>
  </w:num>
  <w:num w:numId="21" w16cid:durableId="1247302054">
    <w:abstractNumId w:val="9"/>
  </w:num>
  <w:num w:numId="22" w16cid:durableId="567305584">
    <w:abstractNumId w:val="5"/>
  </w:num>
  <w:num w:numId="23" w16cid:durableId="1074401187">
    <w:abstractNumId w:val="13"/>
  </w:num>
  <w:num w:numId="24" w16cid:durableId="1567839687">
    <w:abstractNumId w:val="1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407070470">
    <w:abstractNumId w:val="33"/>
  </w:num>
  <w:num w:numId="26" w16cid:durableId="1522082859">
    <w:abstractNumId w:val="15"/>
    <w:lvlOverride w:ilvl="0">
      <w:startOverride w:val="9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460801363">
    <w:abstractNumId w:val="26"/>
  </w:num>
  <w:num w:numId="28" w16cid:durableId="2100834244">
    <w:abstractNumId w:val="32"/>
  </w:num>
  <w:num w:numId="29" w16cid:durableId="1483693681">
    <w:abstractNumId w:val="29"/>
  </w:num>
  <w:num w:numId="30" w16cid:durableId="1985156971">
    <w:abstractNumId w:val="34"/>
  </w:num>
  <w:num w:numId="31" w16cid:durableId="490675750">
    <w:abstractNumId w:val="39"/>
  </w:num>
  <w:num w:numId="32" w16cid:durableId="309789976">
    <w:abstractNumId w:val="28"/>
  </w:num>
  <w:num w:numId="33" w16cid:durableId="1231036986">
    <w:abstractNumId w:val="18"/>
  </w:num>
  <w:num w:numId="34" w16cid:durableId="700398697">
    <w:abstractNumId w:val="15"/>
  </w:num>
  <w:num w:numId="35" w16cid:durableId="800735158">
    <w:abstractNumId w:val="22"/>
  </w:num>
  <w:num w:numId="36" w16cid:durableId="482896411">
    <w:abstractNumId w:val="35"/>
  </w:num>
  <w:num w:numId="37" w16cid:durableId="2045250862">
    <w:abstractNumId w:val="30"/>
  </w:num>
  <w:num w:numId="38" w16cid:durableId="1470971817">
    <w:abstractNumId w:val="4"/>
  </w:num>
  <w:num w:numId="39" w16cid:durableId="1400982692">
    <w:abstractNumId w:val="37"/>
  </w:num>
  <w:num w:numId="40" w16cid:durableId="366565804">
    <w:abstractNumId w:val="24"/>
  </w:num>
  <w:num w:numId="41" w16cid:durableId="739524324">
    <w:abstractNumId w:val="17"/>
  </w:num>
  <w:num w:numId="42" w16cid:durableId="630749174">
    <w:abstractNumId w:val="40"/>
  </w:num>
  <w:num w:numId="43" w16cid:durableId="1085686831">
    <w:abstractNumId w:val="38"/>
  </w:num>
  <w:num w:numId="44" w16cid:durableId="1495149438">
    <w:abstractNumId w:val="21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ttachedTemplate r:id="rId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hyphenationZone w:val="425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041D"/>
    <w:rsid w:val="00000A11"/>
    <w:rsid w:val="000013B5"/>
    <w:rsid w:val="000015CA"/>
    <w:rsid w:val="00002712"/>
    <w:rsid w:val="000040C4"/>
    <w:rsid w:val="00005E77"/>
    <w:rsid w:val="000060BA"/>
    <w:rsid w:val="000076D2"/>
    <w:rsid w:val="00007739"/>
    <w:rsid w:val="00007F7C"/>
    <w:rsid w:val="00007FC0"/>
    <w:rsid w:val="00011A23"/>
    <w:rsid w:val="00011BAF"/>
    <w:rsid w:val="00011CA9"/>
    <w:rsid w:val="00012E2D"/>
    <w:rsid w:val="000133E4"/>
    <w:rsid w:val="000138D5"/>
    <w:rsid w:val="000150EF"/>
    <w:rsid w:val="00015567"/>
    <w:rsid w:val="00017F4D"/>
    <w:rsid w:val="00020D1D"/>
    <w:rsid w:val="00020E75"/>
    <w:rsid w:val="00022E6D"/>
    <w:rsid w:val="00023F51"/>
    <w:rsid w:val="00026C00"/>
    <w:rsid w:val="00030A10"/>
    <w:rsid w:val="00032BC5"/>
    <w:rsid w:val="00034DF6"/>
    <w:rsid w:val="0003667D"/>
    <w:rsid w:val="00036788"/>
    <w:rsid w:val="000379E9"/>
    <w:rsid w:val="000405BC"/>
    <w:rsid w:val="00041E48"/>
    <w:rsid w:val="000443FE"/>
    <w:rsid w:val="0004556F"/>
    <w:rsid w:val="00047111"/>
    <w:rsid w:val="00047493"/>
    <w:rsid w:val="00047608"/>
    <w:rsid w:val="00047C56"/>
    <w:rsid w:val="00047E65"/>
    <w:rsid w:val="00050529"/>
    <w:rsid w:val="00050AFD"/>
    <w:rsid w:val="00051530"/>
    <w:rsid w:val="000522A3"/>
    <w:rsid w:val="00052DA6"/>
    <w:rsid w:val="0005356F"/>
    <w:rsid w:val="0005412C"/>
    <w:rsid w:val="00054874"/>
    <w:rsid w:val="0005765F"/>
    <w:rsid w:val="00060152"/>
    <w:rsid w:val="00060A9B"/>
    <w:rsid w:val="000625F2"/>
    <w:rsid w:val="0006282F"/>
    <w:rsid w:val="0006368B"/>
    <w:rsid w:val="00064328"/>
    <w:rsid w:val="00065CCD"/>
    <w:rsid w:val="00067829"/>
    <w:rsid w:val="00070780"/>
    <w:rsid w:val="00070D18"/>
    <w:rsid w:val="00070D82"/>
    <w:rsid w:val="000723B6"/>
    <w:rsid w:val="00073FE8"/>
    <w:rsid w:val="00075272"/>
    <w:rsid w:val="00075543"/>
    <w:rsid w:val="00075A92"/>
    <w:rsid w:val="00076D34"/>
    <w:rsid w:val="000775DF"/>
    <w:rsid w:val="00077B3C"/>
    <w:rsid w:val="00077C6C"/>
    <w:rsid w:val="00080587"/>
    <w:rsid w:val="0008112A"/>
    <w:rsid w:val="00081C60"/>
    <w:rsid w:val="00082B21"/>
    <w:rsid w:val="000844B1"/>
    <w:rsid w:val="00085C89"/>
    <w:rsid w:val="00085D7A"/>
    <w:rsid w:val="00085FF2"/>
    <w:rsid w:val="000862A2"/>
    <w:rsid w:val="0009036D"/>
    <w:rsid w:val="0009298E"/>
    <w:rsid w:val="0009429E"/>
    <w:rsid w:val="00094512"/>
    <w:rsid w:val="0009465D"/>
    <w:rsid w:val="000949E4"/>
    <w:rsid w:val="00094A68"/>
    <w:rsid w:val="00095DF2"/>
    <w:rsid w:val="00095FCE"/>
    <w:rsid w:val="00096136"/>
    <w:rsid w:val="0009759A"/>
    <w:rsid w:val="000975BD"/>
    <w:rsid w:val="00097619"/>
    <w:rsid w:val="00097752"/>
    <w:rsid w:val="00097D72"/>
    <w:rsid w:val="000A0AFB"/>
    <w:rsid w:val="000A27A4"/>
    <w:rsid w:val="000A4B24"/>
    <w:rsid w:val="000A5663"/>
    <w:rsid w:val="000A5AE5"/>
    <w:rsid w:val="000A5D81"/>
    <w:rsid w:val="000A632C"/>
    <w:rsid w:val="000A6349"/>
    <w:rsid w:val="000A67B2"/>
    <w:rsid w:val="000A6C4C"/>
    <w:rsid w:val="000A7B5C"/>
    <w:rsid w:val="000A7BDB"/>
    <w:rsid w:val="000B0A3A"/>
    <w:rsid w:val="000B1CDB"/>
    <w:rsid w:val="000B4C33"/>
    <w:rsid w:val="000B5DAD"/>
    <w:rsid w:val="000B7BA8"/>
    <w:rsid w:val="000C0BFD"/>
    <w:rsid w:val="000C0ECC"/>
    <w:rsid w:val="000C384E"/>
    <w:rsid w:val="000C7989"/>
    <w:rsid w:val="000D0679"/>
    <w:rsid w:val="000D06D5"/>
    <w:rsid w:val="000D0FD9"/>
    <w:rsid w:val="000D18F3"/>
    <w:rsid w:val="000D19D4"/>
    <w:rsid w:val="000D2F0F"/>
    <w:rsid w:val="000D32DE"/>
    <w:rsid w:val="000D3A51"/>
    <w:rsid w:val="000D3A8A"/>
    <w:rsid w:val="000D4CFE"/>
    <w:rsid w:val="000D4FFD"/>
    <w:rsid w:val="000D544E"/>
    <w:rsid w:val="000D56F3"/>
    <w:rsid w:val="000D5F79"/>
    <w:rsid w:val="000D6197"/>
    <w:rsid w:val="000D783C"/>
    <w:rsid w:val="000E09B4"/>
    <w:rsid w:val="000E11FE"/>
    <w:rsid w:val="000E17F8"/>
    <w:rsid w:val="000E1F6A"/>
    <w:rsid w:val="000E2FAC"/>
    <w:rsid w:val="000E3DDB"/>
    <w:rsid w:val="000E5C69"/>
    <w:rsid w:val="000E6FED"/>
    <w:rsid w:val="000E7B86"/>
    <w:rsid w:val="000E7D61"/>
    <w:rsid w:val="000F051C"/>
    <w:rsid w:val="000F0B0E"/>
    <w:rsid w:val="000F0F79"/>
    <w:rsid w:val="000F1645"/>
    <w:rsid w:val="000F17E1"/>
    <w:rsid w:val="000F1950"/>
    <w:rsid w:val="000F2C3B"/>
    <w:rsid w:val="000F3F40"/>
    <w:rsid w:val="000F58E1"/>
    <w:rsid w:val="000F6148"/>
    <w:rsid w:val="000F6667"/>
    <w:rsid w:val="000F6CC1"/>
    <w:rsid w:val="000F6F52"/>
    <w:rsid w:val="000F75C8"/>
    <w:rsid w:val="00100135"/>
    <w:rsid w:val="001011BC"/>
    <w:rsid w:val="001012EC"/>
    <w:rsid w:val="00103901"/>
    <w:rsid w:val="0010483D"/>
    <w:rsid w:val="0010670E"/>
    <w:rsid w:val="00106A18"/>
    <w:rsid w:val="0010782F"/>
    <w:rsid w:val="0011056D"/>
    <w:rsid w:val="00111422"/>
    <w:rsid w:val="00111579"/>
    <w:rsid w:val="00113B16"/>
    <w:rsid w:val="001148D5"/>
    <w:rsid w:val="001164AB"/>
    <w:rsid w:val="00121948"/>
    <w:rsid w:val="001236DE"/>
    <w:rsid w:val="0012552B"/>
    <w:rsid w:val="00130494"/>
    <w:rsid w:val="00130C40"/>
    <w:rsid w:val="00131263"/>
    <w:rsid w:val="0013175A"/>
    <w:rsid w:val="00132472"/>
    <w:rsid w:val="00132485"/>
    <w:rsid w:val="0013316B"/>
    <w:rsid w:val="00133B45"/>
    <w:rsid w:val="00133EDC"/>
    <w:rsid w:val="001347C2"/>
    <w:rsid w:val="00135FAC"/>
    <w:rsid w:val="00137DD5"/>
    <w:rsid w:val="0014057F"/>
    <w:rsid w:val="0014199F"/>
    <w:rsid w:val="00141DEB"/>
    <w:rsid w:val="001439B8"/>
    <w:rsid w:val="00143BF8"/>
    <w:rsid w:val="00143CCF"/>
    <w:rsid w:val="00144627"/>
    <w:rsid w:val="001450AE"/>
    <w:rsid w:val="00145C17"/>
    <w:rsid w:val="00146996"/>
    <w:rsid w:val="00146A23"/>
    <w:rsid w:val="00150314"/>
    <w:rsid w:val="00150893"/>
    <w:rsid w:val="00152290"/>
    <w:rsid w:val="00153966"/>
    <w:rsid w:val="001543CE"/>
    <w:rsid w:val="001543E7"/>
    <w:rsid w:val="00154833"/>
    <w:rsid w:val="001550B3"/>
    <w:rsid w:val="0015513D"/>
    <w:rsid w:val="0015563C"/>
    <w:rsid w:val="00155E70"/>
    <w:rsid w:val="00157B30"/>
    <w:rsid w:val="00157E25"/>
    <w:rsid w:val="00160ADF"/>
    <w:rsid w:val="001618A9"/>
    <w:rsid w:val="00163497"/>
    <w:rsid w:val="001660A0"/>
    <w:rsid w:val="001756F6"/>
    <w:rsid w:val="001760E2"/>
    <w:rsid w:val="001765C5"/>
    <w:rsid w:val="00177CFA"/>
    <w:rsid w:val="00177E86"/>
    <w:rsid w:val="001801B1"/>
    <w:rsid w:val="0018036B"/>
    <w:rsid w:val="00180AC9"/>
    <w:rsid w:val="00180BCE"/>
    <w:rsid w:val="0018120C"/>
    <w:rsid w:val="00181AB0"/>
    <w:rsid w:val="0018251F"/>
    <w:rsid w:val="00183874"/>
    <w:rsid w:val="00185F87"/>
    <w:rsid w:val="00187349"/>
    <w:rsid w:val="00191303"/>
    <w:rsid w:val="001948D3"/>
    <w:rsid w:val="001959E2"/>
    <w:rsid w:val="00195BEF"/>
    <w:rsid w:val="00195EE4"/>
    <w:rsid w:val="001970CE"/>
    <w:rsid w:val="00197459"/>
    <w:rsid w:val="001A0944"/>
    <w:rsid w:val="001A1CB0"/>
    <w:rsid w:val="001A343C"/>
    <w:rsid w:val="001A45E3"/>
    <w:rsid w:val="001A4C82"/>
    <w:rsid w:val="001A6F07"/>
    <w:rsid w:val="001A7FBF"/>
    <w:rsid w:val="001B0234"/>
    <w:rsid w:val="001B0A56"/>
    <w:rsid w:val="001B0B90"/>
    <w:rsid w:val="001B23D9"/>
    <w:rsid w:val="001B27F1"/>
    <w:rsid w:val="001B38A8"/>
    <w:rsid w:val="001B430B"/>
    <w:rsid w:val="001B4955"/>
    <w:rsid w:val="001B4E2F"/>
    <w:rsid w:val="001B532F"/>
    <w:rsid w:val="001B645A"/>
    <w:rsid w:val="001C0124"/>
    <w:rsid w:val="001C04FB"/>
    <w:rsid w:val="001C1C18"/>
    <w:rsid w:val="001C246B"/>
    <w:rsid w:val="001C28C0"/>
    <w:rsid w:val="001C37DF"/>
    <w:rsid w:val="001C3FB1"/>
    <w:rsid w:val="001C4208"/>
    <w:rsid w:val="001C4397"/>
    <w:rsid w:val="001C53D7"/>
    <w:rsid w:val="001C540D"/>
    <w:rsid w:val="001C54E1"/>
    <w:rsid w:val="001C5A6C"/>
    <w:rsid w:val="001C621E"/>
    <w:rsid w:val="001C6623"/>
    <w:rsid w:val="001C6E61"/>
    <w:rsid w:val="001D14BC"/>
    <w:rsid w:val="001D265F"/>
    <w:rsid w:val="001D28CF"/>
    <w:rsid w:val="001D32F5"/>
    <w:rsid w:val="001D4DBC"/>
    <w:rsid w:val="001D4FE3"/>
    <w:rsid w:val="001D502B"/>
    <w:rsid w:val="001D506B"/>
    <w:rsid w:val="001D5AE9"/>
    <w:rsid w:val="001D5EA6"/>
    <w:rsid w:val="001D626D"/>
    <w:rsid w:val="001D7FCA"/>
    <w:rsid w:val="001E04B3"/>
    <w:rsid w:val="001E092C"/>
    <w:rsid w:val="001E21B3"/>
    <w:rsid w:val="001E3A5A"/>
    <w:rsid w:val="001E3E2B"/>
    <w:rsid w:val="001E5150"/>
    <w:rsid w:val="001E6B8D"/>
    <w:rsid w:val="001E7DD1"/>
    <w:rsid w:val="001F1612"/>
    <w:rsid w:val="001F21AD"/>
    <w:rsid w:val="001F2980"/>
    <w:rsid w:val="001F2AB6"/>
    <w:rsid w:val="001F2F26"/>
    <w:rsid w:val="001F47EF"/>
    <w:rsid w:val="001F5FE8"/>
    <w:rsid w:val="001F73AF"/>
    <w:rsid w:val="0020057C"/>
    <w:rsid w:val="00200BBD"/>
    <w:rsid w:val="00202526"/>
    <w:rsid w:val="002040CD"/>
    <w:rsid w:val="00204332"/>
    <w:rsid w:val="002053B1"/>
    <w:rsid w:val="002060E8"/>
    <w:rsid w:val="0020720E"/>
    <w:rsid w:val="00207589"/>
    <w:rsid w:val="00207C3D"/>
    <w:rsid w:val="002104E4"/>
    <w:rsid w:val="00210579"/>
    <w:rsid w:val="00210B10"/>
    <w:rsid w:val="00210E13"/>
    <w:rsid w:val="00211625"/>
    <w:rsid w:val="00213113"/>
    <w:rsid w:val="00213517"/>
    <w:rsid w:val="0021572D"/>
    <w:rsid w:val="002157DD"/>
    <w:rsid w:val="00215B13"/>
    <w:rsid w:val="00216D2B"/>
    <w:rsid w:val="00220198"/>
    <w:rsid w:val="00220E27"/>
    <w:rsid w:val="00221134"/>
    <w:rsid w:val="00223CA3"/>
    <w:rsid w:val="002246EE"/>
    <w:rsid w:val="00224D55"/>
    <w:rsid w:val="00224EDA"/>
    <w:rsid w:val="00225CE8"/>
    <w:rsid w:val="0022690D"/>
    <w:rsid w:val="00226F7C"/>
    <w:rsid w:val="00227119"/>
    <w:rsid w:val="00227460"/>
    <w:rsid w:val="00227E94"/>
    <w:rsid w:val="00227E98"/>
    <w:rsid w:val="00230489"/>
    <w:rsid w:val="00235F61"/>
    <w:rsid w:val="0023633B"/>
    <w:rsid w:val="002375DC"/>
    <w:rsid w:val="00237ED2"/>
    <w:rsid w:val="00240F6F"/>
    <w:rsid w:val="00241B13"/>
    <w:rsid w:val="00242587"/>
    <w:rsid w:val="00242CAB"/>
    <w:rsid w:val="00246485"/>
    <w:rsid w:val="00247065"/>
    <w:rsid w:val="002474BD"/>
    <w:rsid w:val="0024788A"/>
    <w:rsid w:val="002524A6"/>
    <w:rsid w:val="00254228"/>
    <w:rsid w:val="00255A0F"/>
    <w:rsid w:val="002565E4"/>
    <w:rsid w:val="00262C66"/>
    <w:rsid w:val="002631D7"/>
    <w:rsid w:val="002632A9"/>
    <w:rsid w:val="002633DB"/>
    <w:rsid w:val="00263904"/>
    <w:rsid w:val="002647EC"/>
    <w:rsid w:val="00264F70"/>
    <w:rsid w:val="002659E1"/>
    <w:rsid w:val="002662A1"/>
    <w:rsid w:val="00267C36"/>
    <w:rsid w:val="00270077"/>
    <w:rsid w:val="00272367"/>
    <w:rsid w:val="002731FB"/>
    <w:rsid w:val="002748C4"/>
    <w:rsid w:val="002752CD"/>
    <w:rsid w:val="0027574B"/>
    <w:rsid w:val="00275A30"/>
    <w:rsid w:val="0027688D"/>
    <w:rsid w:val="00277A4F"/>
    <w:rsid w:val="002815E7"/>
    <w:rsid w:val="00281A11"/>
    <w:rsid w:val="00282AEA"/>
    <w:rsid w:val="002846CC"/>
    <w:rsid w:val="00285032"/>
    <w:rsid w:val="00285EC7"/>
    <w:rsid w:val="002863EF"/>
    <w:rsid w:val="0028647B"/>
    <w:rsid w:val="0029071A"/>
    <w:rsid w:val="00291588"/>
    <w:rsid w:val="002920CD"/>
    <w:rsid w:val="00292E41"/>
    <w:rsid w:val="00294231"/>
    <w:rsid w:val="00294E35"/>
    <w:rsid w:val="00296B87"/>
    <w:rsid w:val="00297282"/>
    <w:rsid w:val="002974E5"/>
    <w:rsid w:val="002A0F2F"/>
    <w:rsid w:val="002A10AF"/>
    <w:rsid w:val="002A398D"/>
    <w:rsid w:val="002A4882"/>
    <w:rsid w:val="002A5062"/>
    <w:rsid w:val="002A52A0"/>
    <w:rsid w:val="002A5650"/>
    <w:rsid w:val="002A56D0"/>
    <w:rsid w:val="002A63A1"/>
    <w:rsid w:val="002A7908"/>
    <w:rsid w:val="002A7E81"/>
    <w:rsid w:val="002B03E0"/>
    <w:rsid w:val="002B1E04"/>
    <w:rsid w:val="002B41D2"/>
    <w:rsid w:val="002B4F33"/>
    <w:rsid w:val="002B5D6B"/>
    <w:rsid w:val="002B60F2"/>
    <w:rsid w:val="002B6EE2"/>
    <w:rsid w:val="002C182B"/>
    <w:rsid w:val="002C21C8"/>
    <w:rsid w:val="002C275C"/>
    <w:rsid w:val="002C2D56"/>
    <w:rsid w:val="002C3494"/>
    <w:rsid w:val="002C3AA4"/>
    <w:rsid w:val="002C3F2E"/>
    <w:rsid w:val="002C4111"/>
    <w:rsid w:val="002C416B"/>
    <w:rsid w:val="002C4304"/>
    <w:rsid w:val="002C4642"/>
    <w:rsid w:val="002C4677"/>
    <w:rsid w:val="002C4B6F"/>
    <w:rsid w:val="002C5263"/>
    <w:rsid w:val="002C64A2"/>
    <w:rsid w:val="002C687B"/>
    <w:rsid w:val="002C6CEA"/>
    <w:rsid w:val="002C7248"/>
    <w:rsid w:val="002C7842"/>
    <w:rsid w:val="002C7A18"/>
    <w:rsid w:val="002D1CE1"/>
    <w:rsid w:val="002D4D3C"/>
    <w:rsid w:val="002E09B0"/>
    <w:rsid w:val="002E0D79"/>
    <w:rsid w:val="002E39ED"/>
    <w:rsid w:val="002E3F64"/>
    <w:rsid w:val="002E51F0"/>
    <w:rsid w:val="002E5A95"/>
    <w:rsid w:val="002E5B12"/>
    <w:rsid w:val="002E742B"/>
    <w:rsid w:val="002F0B1F"/>
    <w:rsid w:val="002F0BCD"/>
    <w:rsid w:val="002F1660"/>
    <w:rsid w:val="002F238A"/>
    <w:rsid w:val="002F28E4"/>
    <w:rsid w:val="002F2B04"/>
    <w:rsid w:val="002F3D03"/>
    <w:rsid w:val="002F4342"/>
    <w:rsid w:val="002F51F6"/>
    <w:rsid w:val="002F5365"/>
    <w:rsid w:val="002F5713"/>
    <w:rsid w:val="002F592E"/>
    <w:rsid w:val="002F5F73"/>
    <w:rsid w:val="002F72D6"/>
    <w:rsid w:val="002F76C2"/>
    <w:rsid w:val="002F7AB7"/>
    <w:rsid w:val="002F7D17"/>
    <w:rsid w:val="002F7D83"/>
    <w:rsid w:val="0030050F"/>
    <w:rsid w:val="003009AF"/>
    <w:rsid w:val="003009F9"/>
    <w:rsid w:val="00300F1B"/>
    <w:rsid w:val="0030156B"/>
    <w:rsid w:val="00302E4A"/>
    <w:rsid w:val="00303369"/>
    <w:rsid w:val="00303FA5"/>
    <w:rsid w:val="00304137"/>
    <w:rsid w:val="003060F3"/>
    <w:rsid w:val="00306F99"/>
    <w:rsid w:val="00307E19"/>
    <w:rsid w:val="00310ED8"/>
    <w:rsid w:val="00311A67"/>
    <w:rsid w:val="00311C95"/>
    <w:rsid w:val="00313058"/>
    <w:rsid w:val="00313F75"/>
    <w:rsid w:val="00314509"/>
    <w:rsid w:val="00315E9F"/>
    <w:rsid w:val="00316018"/>
    <w:rsid w:val="0031678C"/>
    <w:rsid w:val="0031741B"/>
    <w:rsid w:val="00321D13"/>
    <w:rsid w:val="00322627"/>
    <w:rsid w:val="00323001"/>
    <w:rsid w:val="00323C2E"/>
    <w:rsid w:val="003242EC"/>
    <w:rsid w:val="00325D5A"/>
    <w:rsid w:val="00326F9B"/>
    <w:rsid w:val="00327A2B"/>
    <w:rsid w:val="00330C27"/>
    <w:rsid w:val="00331AAA"/>
    <w:rsid w:val="00332CD4"/>
    <w:rsid w:val="003358D2"/>
    <w:rsid w:val="00336BF5"/>
    <w:rsid w:val="003413C9"/>
    <w:rsid w:val="0034404D"/>
    <w:rsid w:val="00345230"/>
    <w:rsid w:val="00345B04"/>
    <w:rsid w:val="00346F49"/>
    <w:rsid w:val="003470D1"/>
    <w:rsid w:val="0034725C"/>
    <w:rsid w:val="00347BEB"/>
    <w:rsid w:val="00351CF5"/>
    <w:rsid w:val="00352103"/>
    <w:rsid w:val="003527C9"/>
    <w:rsid w:val="00352994"/>
    <w:rsid w:val="00356DCF"/>
    <w:rsid w:val="0035742D"/>
    <w:rsid w:val="003602E3"/>
    <w:rsid w:val="00360449"/>
    <w:rsid w:val="0036173A"/>
    <w:rsid w:val="00362755"/>
    <w:rsid w:val="003638B6"/>
    <w:rsid w:val="0036430E"/>
    <w:rsid w:val="00364E65"/>
    <w:rsid w:val="003652CE"/>
    <w:rsid w:val="003659C6"/>
    <w:rsid w:val="0036628E"/>
    <w:rsid w:val="0036765C"/>
    <w:rsid w:val="00370449"/>
    <w:rsid w:val="00371B8D"/>
    <w:rsid w:val="00371D1F"/>
    <w:rsid w:val="00372F19"/>
    <w:rsid w:val="00374E8E"/>
    <w:rsid w:val="00375974"/>
    <w:rsid w:val="00376696"/>
    <w:rsid w:val="00376D83"/>
    <w:rsid w:val="00376E74"/>
    <w:rsid w:val="003771C6"/>
    <w:rsid w:val="00377671"/>
    <w:rsid w:val="00377685"/>
    <w:rsid w:val="00377876"/>
    <w:rsid w:val="003804CB"/>
    <w:rsid w:val="00381936"/>
    <w:rsid w:val="00381B4A"/>
    <w:rsid w:val="00381D46"/>
    <w:rsid w:val="00381E26"/>
    <w:rsid w:val="00382448"/>
    <w:rsid w:val="0038270B"/>
    <w:rsid w:val="00382A07"/>
    <w:rsid w:val="003836D1"/>
    <w:rsid w:val="003854AF"/>
    <w:rsid w:val="003858B1"/>
    <w:rsid w:val="00385F31"/>
    <w:rsid w:val="0038691F"/>
    <w:rsid w:val="00386950"/>
    <w:rsid w:val="00387211"/>
    <w:rsid w:val="00390B01"/>
    <w:rsid w:val="00393175"/>
    <w:rsid w:val="00393478"/>
    <w:rsid w:val="00393ABF"/>
    <w:rsid w:val="00397C22"/>
    <w:rsid w:val="003A03F0"/>
    <w:rsid w:val="003A0A4C"/>
    <w:rsid w:val="003A1723"/>
    <w:rsid w:val="003A20A2"/>
    <w:rsid w:val="003A2511"/>
    <w:rsid w:val="003A61C9"/>
    <w:rsid w:val="003A6E85"/>
    <w:rsid w:val="003A6EDD"/>
    <w:rsid w:val="003B0F7D"/>
    <w:rsid w:val="003B19D7"/>
    <w:rsid w:val="003B3629"/>
    <w:rsid w:val="003B4B50"/>
    <w:rsid w:val="003B4B8A"/>
    <w:rsid w:val="003B5D5C"/>
    <w:rsid w:val="003B5DBF"/>
    <w:rsid w:val="003B6B16"/>
    <w:rsid w:val="003C093C"/>
    <w:rsid w:val="003C0EB9"/>
    <w:rsid w:val="003C1C64"/>
    <w:rsid w:val="003C2D3D"/>
    <w:rsid w:val="003C36E3"/>
    <w:rsid w:val="003C64E0"/>
    <w:rsid w:val="003C718F"/>
    <w:rsid w:val="003C7A09"/>
    <w:rsid w:val="003C7D27"/>
    <w:rsid w:val="003D0A5D"/>
    <w:rsid w:val="003D1122"/>
    <w:rsid w:val="003D1A0E"/>
    <w:rsid w:val="003D30C6"/>
    <w:rsid w:val="003D338B"/>
    <w:rsid w:val="003D5075"/>
    <w:rsid w:val="003D5341"/>
    <w:rsid w:val="003D6B50"/>
    <w:rsid w:val="003D6FAB"/>
    <w:rsid w:val="003E0C6D"/>
    <w:rsid w:val="003E0F40"/>
    <w:rsid w:val="003E4295"/>
    <w:rsid w:val="003E525F"/>
    <w:rsid w:val="003E5401"/>
    <w:rsid w:val="003E562E"/>
    <w:rsid w:val="003E6AAF"/>
    <w:rsid w:val="003E6F7F"/>
    <w:rsid w:val="003E7229"/>
    <w:rsid w:val="003F13B0"/>
    <w:rsid w:val="003F186D"/>
    <w:rsid w:val="003F1B3C"/>
    <w:rsid w:val="003F32DB"/>
    <w:rsid w:val="003F5799"/>
    <w:rsid w:val="003F639D"/>
    <w:rsid w:val="003F6791"/>
    <w:rsid w:val="003F67B7"/>
    <w:rsid w:val="00400BC7"/>
    <w:rsid w:val="00400F0E"/>
    <w:rsid w:val="00401244"/>
    <w:rsid w:val="00402297"/>
    <w:rsid w:val="004028AE"/>
    <w:rsid w:val="00403692"/>
    <w:rsid w:val="00404F2D"/>
    <w:rsid w:val="0040550C"/>
    <w:rsid w:val="00410023"/>
    <w:rsid w:val="00410612"/>
    <w:rsid w:val="004109D8"/>
    <w:rsid w:val="0041134B"/>
    <w:rsid w:val="00411A1C"/>
    <w:rsid w:val="00411C14"/>
    <w:rsid w:val="00412277"/>
    <w:rsid w:val="004124E3"/>
    <w:rsid w:val="004133E0"/>
    <w:rsid w:val="00413DDC"/>
    <w:rsid w:val="00415BA8"/>
    <w:rsid w:val="00420B76"/>
    <w:rsid w:val="00420DCB"/>
    <w:rsid w:val="00422580"/>
    <w:rsid w:val="00423DE3"/>
    <w:rsid w:val="00424096"/>
    <w:rsid w:val="00424570"/>
    <w:rsid w:val="00426187"/>
    <w:rsid w:val="004306E5"/>
    <w:rsid w:val="004312E7"/>
    <w:rsid w:val="00432BD4"/>
    <w:rsid w:val="00432EA2"/>
    <w:rsid w:val="00435077"/>
    <w:rsid w:val="00435238"/>
    <w:rsid w:val="00437293"/>
    <w:rsid w:val="004377D1"/>
    <w:rsid w:val="00437A1C"/>
    <w:rsid w:val="00440EED"/>
    <w:rsid w:val="0044157D"/>
    <w:rsid w:val="004415B9"/>
    <w:rsid w:val="00442219"/>
    <w:rsid w:val="00442B6D"/>
    <w:rsid w:val="004437D0"/>
    <w:rsid w:val="004440F5"/>
    <w:rsid w:val="004458E5"/>
    <w:rsid w:val="00446B4D"/>
    <w:rsid w:val="00447AA2"/>
    <w:rsid w:val="00447E72"/>
    <w:rsid w:val="004526AC"/>
    <w:rsid w:val="00452BF3"/>
    <w:rsid w:val="0045303B"/>
    <w:rsid w:val="00455621"/>
    <w:rsid w:val="0045765F"/>
    <w:rsid w:val="00457C5D"/>
    <w:rsid w:val="00462D90"/>
    <w:rsid w:val="00464726"/>
    <w:rsid w:val="00464C46"/>
    <w:rsid w:val="004653A0"/>
    <w:rsid w:val="0046640A"/>
    <w:rsid w:val="0046643E"/>
    <w:rsid w:val="00470019"/>
    <w:rsid w:val="00470983"/>
    <w:rsid w:val="00470B97"/>
    <w:rsid w:val="00470F5D"/>
    <w:rsid w:val="00472390"/>
    <w:rsid w:val="004727F5"/>
    <w:rsid w:val="00472BEA"/>
    <w:rsid w:val="00472F84"/>
    <w:rsid w:val="0047439E"/>
    <w:rsid w:val="004753C9"/>
    <w:rsid w:val="00475C8A"/>
    <w:rsid w:val="0047615A"/>
    <w:rsid w:val="004810C4"/>
    <w:rsid w:val="0048230C"/>
    <w:rsid w:val="00483123"/>
    <w:rsid w:val="004833D5"/>
    <w:rsid w:val="0048402C"/>
    <w:rsid w:val="004844CE"/>
    <w:rsid w:val="00484756"/>
    <w:rsid w:val="00485F4B"/>
    <w:rsid w:val="00486FAE"/>
    <w:rsid w:val="00490651"/>
    <w:rsid w:val="00491100"/>
    <w:rsid w:val="004912EF"/>
    <w:rsid w:val="00491A27"/>
    <w:rsid w:val="004920BF"/>
    <w:rsid w:val="0049330D"/>
    <w:rsid w:val="00494F5E"/>
    <w:rsid w:val="00495397"/>
    <w:rsid w:val="00495FE6"/>
    <w:rsid w:val="004972BD"/>
    <w:rsid w:val="004972F4"/>
    <w:rsid w:val="004975AE"/>
    <w:rsid w:val="004A1B55"/>
    <w:rsid w:val="004A248C"/>
    <w:rsid w:val="004A3EFE"/>
    <w:rsid w:val="004A402A"/>
    <w:rsid w:val="004A544B"/>
    <w:rsid w:val="004A5A35"/>
    <w:rsid w:val="004A5C0C"/>
    <w:rsid w:val="004A7070"/>
    <w:rsid w:val="004A77EE"/>
    <w:rsid w:val="004B386C"/>
    <w:rsid w:val="004B4789"/>
    <w:rsid w:val="004B5917"/>
    <w:rsid w:val="004B778B"/>
    <w:rsid w:val="004C06F7"/>
    <w:rsid w:val="004C2156"/>
    <w:rsid w:val="004C2DBA"/>
    <w:rsid w:val="004C3232"/>
    <w:rsid w:val="004C3772"/>
    <w:rsid w:val="004C4A75"/>
    <w:rsid w:val="004C4BB0"/>
    <w:rsid w:val="004C5BA1"/>
    <w:rsid w:val="004C6023"/>
    <w:rsid w:val="004D19FA"/>
    <w:rsid w:val="004D2C01"/>
    <w:rsid w:val="004D31E8"/>
    <w:rsid w:val="004D3BEE"/>
    <w:rsid w:val="004D46E9"/>
    <w:rsid w:val="004D4C78"/>
    <w:rsid w:val="004D5171"/>
    <w:rsid w:val="004E2BCA"/>
    <w:rsid w:val="004E2DA4"/>
    <w:rsid w:val="004E3512"/>
    <w:rsid w:val="004E472F"/>
    <w:rsid w:val="004E4FFB"/>
    <w:rsid w:val="004E652F"/>
    <w:rsid w:val="004E6961"/>
    <w:rsid w:val="004E728E"/>
    <w:rsid w:val="004E7646"/>
    <w:rsid w:val="004E79C7"/>
    <w:rsid w:val="004E7E85"/>
    <w:rsid w:val="004F0F19"/>
    <w:rsid w:val="004F2B27"/>
    <w:rsid w:val="004F3ABE"/>
    <w:rsid w:val="004F4554"/>
    <w:rsid w:val="004F48BC"/>
    <w:rsid w:val="004F574C"/>
    <w:rsid w:val="0050168A"/>
    <w:rsid w:val="00501EE7"/>
    <w:rsid w:val="00502C6A"/>
    <w:rsid w:val="005031DC"/>
    <w:rsid w:val="005038D9"/>
    <w:rsid w:val="00504412"/>
    <w:rsid w:val="00504BAB"/>
    <w:rsid w:val="00504DED"/>
    <w:rsid w:val="00504E2E"/>
    <w:rsid w:val="00504FB1"/>
    <w:rsid w:val="00505CA0"/>
    <w:rsid w:val="005068C9"/>
    <w:rsid w:val="00506E53"/>
    <w:rsid w:val="005108A0"/>
    <w:rsid w:val="005109E2"/>
    <w:rsid w:val="005111A6"/>
    <w:rsid w:val="00512EA5"/>
    <w:rsid w:val="00513026"/>
    <w:rsid w:val="005136FD"/>
    <w:rsid w:val="00513AAE"/>
    <w:rsid w:val="00514FF4"/>
    <w:rsid w:val="005151A3"/>
    <w:rsid w:val="005156C1"/>
    <w:rsid w:val="00516784"/>
    <w:rsid w:val="005169B9"/>
    <w:rsid w:val="00520682"/>
    <w:rsid w:val="005207B1"/>
    <w:rsid w:val="005214C8"/>
    <w:rsid w:val="00521694"/>
    <w:rsid w:val="00521C09"/>
    <w:rsid w:val="00523526"/>
    <w:rsid w:val="00524A99"/>
    <w:rsid w:val="00525773"/>
    <w:rsid w:val="00525B61"/>
    <w:rsid w:val="0053042E"/>
    <w:rsid w:val="005336D1"/>
    <w:rsid w:val="005342F8"/>
    <w:rsid w:val="00536A38"/>
    <w:rsid w:val="00537A74"/>
    <w:rsid w:val="00540791"/>
    <w:rsid w:val="00540E35"/>
    <w:rsid w:val="005417C9"/>
    <w:rsid w:val="005418BD"/>
    <w:rsid w:val="005433FD"/>
    <w:rsid w:val="00544BAC"/>
    <w:rsid w:val="00546E94"/>
    <w:rsid w:val="00547D32"/>
    <w:rsid w:val="00550569"/>
    <w:rsid w:val="0055188A"/>
    <w:rsid w:val="00551A36"/>
    <w:rsid w:val="00552381"/>
    <w:rsid w:val="00552821"/>
    <w:rsid w:val="0055303B"/>
    <w:rsid w:val="0055343E"/>
    <w:rsid w:val="005538F7"/>
    <w:rsid w:val="005539D4"/>
    <w:rsid w:val="00554A0E"/>
    <w:rsid w:val="0055522F"/>
    <w:rsid w:val="0055535B"/>
    <w:rsid w:val="005568AE"/>
    <w:rsid w:val="00560272"/>
    <w:rsid w:val="0056041D"/>
    <w:rsid w:val="00560772"/>
    <w:rsid w:val="00561712"/>
    <w:rsid w:val="00561794"/>
    <w:rsid w:val="0056464B"/>
    <w:rsid w:val="005646C2"/>
    <w:rsid w:val="00565465"/>
    <w:rsid w:val="005658B2"/>
    <w:rsid w:val="00565C4B"/>
    <w:rsid w:val="00565E44"/>
    <w:rsid w:val="0056620F"/>
    <w:rsid w:val="005670D9"/>
    <w:rsid w:val="0057176E"/>
    <w:rsid w:val="00571864"/>
    <w:rsid w:val="00572A4F"/>
    <w:rsid w:val="0057467A"/>
    <w:rsid w:val="0057511E"/>
    <w:rsid w:val="00575B7E"/>
    <w:rsid w:val="00575F64"/>
    <w:rsid w:val="005762E5"/>
    <w:rsid w:val="00576BF5"/>
    <w:rsid w:val="00577ED0"/>
    <w:rsid w:val="00580B21"/>
    <w:rsid w:val="00580BDA"/>
    <w:rsid w:val="00583614"/>
    <w:rsid w:val="005836AB"/>
    <w:rsid w:val="0058443F"/>
    <w:rsid w:val="005848A6"/>
    <w:rsid w:val="005856ED"/>
    <w:rsid w:val="00586241"/>
    <w:rsid w:val="00586473"/>
    <w:rsid w:val="0058716E"/>
    <w:rsid w:val="005874A8"/>
    <w:rsid w:val="00590034"/>
    <w:rsid w:val="00590205"/>
    <w:rsid w:val="00590DBA"/>
    <w:rsid w:val="00591632"/>
    <w:rsid w:val="00591CBF"/>
    <w:rsid w:val="00592C1E"/>
    <w:rsid w:val="00597157"/>
    <w:rsid w:val="00597451"/>
    <w:rsid w:val="005A0A78"/>
    <w:rsid w:val="005A115A"/>
    <w:rsid w:val="005A33E5"/>
    <w:rsid w:val="005A34C0"/>
    <w:rsid w:val="005A5FA7"/>
    <w:rsid w:val="005A6536"/>
    <w:rsid w:val="005A6C24"/>
    <w:rsid w:val="005A7CED"/>
    <w:rsid w:val="005A7FBB"/>
    <w:rsid w:val="005B0E07"/>
    <w:rsid w:val="005B12B7"/>
    <w:rsid w:val="005B42D0"/>
    <w:rsid w:val="005B616B"/>
    <w:rsid w:val="005B6780"/>
    <w:rsid w:val="005B7B79"/>
    <w:rsid w:val="005C0D62"/>
    <w:rsid w:val="005C0DD0"/>
    <w:rsid w:val="005C1073"/>
    <w:rsid w:val="005C1FE6"/>
    <w:rsid w:val="005C2168"/>
    <w:rsid w:val="005C3565"/>
    <w:rsid w:val="005C3763"/>
    <w:rsid w:val="005C39E9"/>
    <w:rsid w:val="005C4494"/>
    <w:rsid w:val="005C473D"/>
    <w:rsid w:val="005C479C"/>
    <w:rsid w:val="005C5F6D"/>
    <w:rsid w:val="005C7D6E"/>
    <w:rsid w:val="005D000C"/>
    <w:rsid w:val="005D00E0"/>
    <w:rsid w:val="005D088B"/>
    <w:rsid w:val="005D306B"/>
    <w:rsid w:val="005D33DF"/>
    <w:rsid w:val="005D3B0A"/>
    <w:rsid w:val="005D417C"/>
    <w:rsid w:val="005D568F"/>
    <w:rsid w:val="005D7404"/>
    <w:rsid w:val="005D7D47"/>
    <w:rsid w:val="005E16C2"/>
    <w:rsid w:val="005E3175"/>
    <w:rsid w:val="005E33E8"/>
    <w:rsid w:val="005E404F"/>
    <w:rsid w:val="005E4282"/>
    <w:rsid w:val="005E488A"/>
    <w:rsid w:val="005E5826"/>
    <w:rsid w:val="005E5A8A"/>
    <w:rsid w:val="005F0A3B"/>
    <w:rsid w:val="005F1931"/>
    <w:rsid w:val="005F2D36"/>
    <w:rsid w:val="005F3B68"/>
    <w:rsid w:val="005F3C7A"/>
    <w:rsid w:val="005F4469"/>
    <w:rsid w:val="005F54BA"/>
    <w:rsid w:val="005F5856"/>
    <w:rsid w:val="005F5FE8"/>
    <w:rsid w:val="005F6381"/>
    <w:rsid w:val="005F7634"/>
    <w:rsid w:val="00601224"/>
    <w:rsid w:val="006013D8"/>
    <w:rsid w:val="0060427D"/>
    <w:rsid w:val="00604CB5"/>
    <w:rsid w:val="006074C6"/>
    <w:rsid w:val="00607B67"/>
    <w:rsid w:val="00607C50"/>
    <w:rsid w:val="006124B3"/>
    <w:rsid w:val="00612BCA"/>
    <w:rsid w:val="0061326C"/>
    <w:rsid w:val="006135C4"/>
    <w:rsid w:val="00614BE9"/>
    <w:rsid w:val="0061720A"/>
    <w:rsid w:val="00617E2C"/>
    <w:rsid w:val="00620366"/>
    <w:rsid w:val="00620697"/>
    <w:rsid w:val="0062136B"/>
    <w:rsid w:val="006220AF"/>
    <w:rsid w:val="00623B7B"/>
    <w:rsid w:val="00623EDD"/>
    <w:rsid w:val="00624591"/>
    <w:rsid w:val="006248F2"/>
    <w:rsid w:val="00626138"/>
    <w:rsid w:val="00626142"/>
    <w:rsid w:val="006306E6"/>
    <w:rsid w:val="00630E75"/>
    <w:rsid w:val="00631709"/>
    <w:rsid w:val="00631E58"/>
    <w:rsid w:val="006355EC"/>
    <w:rsid w:val="00635BE5"/>
    <w:rsid w:val="00635EF0"/>
    <w:rsid w:val="006369F8"/>
    <w:rsid w:val="006378F1"/>
    <w:rsid w:val="00643872"/>
    <w:rsid w:val="0064533C"/>
    <w:rsid w:val="0064551E"/>
    <w:rsid w:val="00645FDE"/>
    <w:rsid w:val="00646ED1"/>
    <w:rsid w:val="00647054"/>
    <w:rsid w:val="006476EE"/>
    <w:rsid w:val="00647C83"/>
    <w:rsid w:val="00650E6C"/>
    <w:rsid w:val="00650F64"/>
    <w:rsid w:val="006515FE"/>
    <w:rsid w:val="00651A28"/>
    <w:rsid w:val="00652290"/>
    <w:rsid w:val="00652800"/>
    <w:rsid w:val="00652CF3"/>
    <w:rsid w:val="00653FAB"/>
    <w:rsid w:val="00654AFF"/>
    <w:rsid w:val="00654EEF"/>
    <w:rsid w:val="006558CA"/>
    <w:rsid w:val="00655AA0"/>
    <w:rsid w:val="0065697F"/>
    <w:rsid w:val="00656DFD"/>
    <w:rsid w:val="00657EF6"/>
    <w:rsid w:val="006608C3"/>
    <w:rsid w:val="006617AC"/>
    <w:rsid w:val="00661BAC"/>
    <w:rsid w:val="00662EBC"/>
    <w:rsid w:val="006635A2"/>
    <w:rsid w:val="006645CB"/>
    <w:rsid w:val="00665C1C"/>
    <w:rsid w:val="00665E5A"/>
    <w:rsid w:val="0066635E"/>
    <w:rsid w:val="00666DC7"/>
    <w:rsid w:val="006705D6"/>
    <w:rsid w:val="00671556"/>
    <w:rsid w:val="006725E4"/>
    <w:rsid w:val="00672DF1"/>
    <w:rsid w:val="00680AEE"/>
    <w:rsid w:val="0068342F"/>
    <w:rsid w:val="00683C6F"/>
    <w:rsid w:val="006843C4"/>
    <w:rsid w:val="00685231"/>
    <w:rsid w:val="00685EDF"/>
    <w:rsid w:val="006868A1"/>
    <w:rsid w:val="006868FD"/>
    <w:rsid w:val="00687053"/>
    <w:rsid w:val="006872F1"/>
    <w:rsid w:val="0069312E"/>
    <w:rsid w:val="006943D8"/>
    <w:rsid w:val="00694462"/>
    <w:rsid w:val="00694D3F"/>
    <w:rsid w:val="00695084"/>
    <w:rsid w:val="006951AB"/>
    <w:rsid w:val="00695A1B"/>
    <w:rsid w:val="00696C8D"/>
    <w:rsid w:val="00696D69"/>
    <w:rsid w:val="006A08BC"/>
    <w:rsid w:val="006A2355"/>
    <w:rsid w:val="006A240F"/>
    <w:rsid w:val="006A2B69"/>
    <w:rsid w:val="006A2D5B"/>
    <w:rsid w:val="006A4614"/>
    <w:rsid w:val="006A4B19"/>
    <w:rsid w:val="006A5B98"/>
    <w:rsid w:val="006A7F68"/>
    <w:rsid w:val="006B08F7"/>
    <w:rsid w:val="006B1677"/>
    <w:rsid w:val="006B3CA3"/>
    <w:rsid w:val="006B4186"/>
    <w:rsid w:val="006B4449"/>
    <w:rsid w:val="006B4A5C"/>
    <w:rsid w:val="006B4D6A"/>
    <w:rsid w:val="006B5675"/>
    <w:rsid w:val="006B56DE"/>
    <w:rsid w:val="006B6069"/>
    <w:rsid w:val="006B6DAE"/>
    <w:rsid w:val="006B74C7"/>
    <w:rsid w:val="006B7B44"/>
    <w:rsid w:val="006C0B01"/>
    <w:rsid w:val="006C1761"/>
    <w:rsid w:val="006C18B6"/>
    <w:rsid w:val="006C19CC"/>
    <w:rsid w:val="006C2127"/>
    <w:rsid w:val="006C4C43"/>
    <w:rsid w:val="006C7094"/>
    <w:rsid w:val="006C7754"/>
    <w:rsid w:val="006C77E5"/>
    <w:rsid w:val="006D1EF1"/>
    <w:rsid w:val="006D2116"/>
    <w:rsid w:val="006D3814"/>
    <w:rsid w:val="006D507C"/>
    <w:rsid w:val="006D5F98"/>
    <w:rsid w:val="006D62F8"/>
    <w:rsid w:val="006D7935"/>
    <w:rsid w:val="006D7986"/>
    <w:rsid w:val="006D7C9A"/>
    <w:rsid w:val="006E0067"/>
    <w:rsid w:val="006E1338"/>
    <w:rsid w:val="006E304E"/>
    <w:rsid w:val="006E3ABB"/>
    <w:rsid w:val="006E448E"/>
    <w:rsid w:val="006E4CD7"/>
    <w:rsid w:val="006E530C"/>
    <w:rsid w:val="006E5483"/>
    <w:rsid w:val="006F0DA7"/>
    <w:rsid w:val="006F3016"/>
    <w:rsid w:val="006F4946"/>
    <w:rsid w:val="006F5921"/>
    <w:rsid w:val="006F6D62"/>
    <w:rsid w:val="006F7E11"/>
    <w:rsid w:val="00701E88"/>
    <w:rsid w:val="00702B17"/>
    <w:rsid w:val="00703A6F"/>
    <w:rsid w:val="00703E36"/>
    <w:rsid w:val="0070566F"/>
    <w:rsid w:val="0070575F"/>
    <w:rsid w:val="00705CDA"/>
    <w:rsid w:val="007064DE"/>
    <w:rsid w:val="007075CF"/>
    <w:rsid w:val="00707739"/>
    <w:rsid w:val="0071123B"/>
    <w:rsid w:val="00711799"/>
    <w:rsid w:val="00712B94"/>
    <w:rsid w:val="00714706"/>
    <w:rsid w:val="00714ABD"/>
    <w:rsid w:val="00714DEC"/>
    <w:rsid w:val="00715582"/>
    <w:rsid w:val="007166D6"/>
    <w:rsid w:val="00716E36"/>
    <w:rsid w:val="007178E9"/>
    <w:rsid w:val="00720A33"/>
    <w:rsid w:val="0072344E"/>
    <w:rsid w:val="00724100"/>
    <w:rsid w:val="00724A63"/>
    <w:rsid w:val="00730F28"/>
    <w:rsid w:val="00732A6A"/>
    <w:rsid w:val="0073329B"/>
    <w:rsid w:val="00734AC1"/>
    <w:rsid w:val="00734DE2"/>
    <w:rsid w:val="00736564"/>
    <w:rsid w:val="00736776"/>
    <w:rsid w:val="00736F6B"/>
    <w:rsid w:val="0073789B"/>
    <w:rsid w:val="007406A0"/>
    <w:rsid w:val="00742015"/>
    <w:rsid w:val="007421EB"/>
    <w:rsid w:val="007431EC"/>
    <w:rsid w:val="007433D7"/>
    <w:rsid w:val="0074399C"/>
    <w:rsid w:val="00743CD8"/>
    <w:rsid w:val="007440FF"/>
    <w:rsid w:val="00746093"/>
    <w:rsid w:val="00746513"/>
    <w:rsid w:val="007509D3"/>
    <w:rsid w:val="00750BED"/>
    <w:rsid w:val="00752944"/>
    <w:rsid w:val="007535E4"/>
    <w:rsid w:val="00754770"/>
    <w:rsid w:val="00754842"/>
    <w:rsid w:val="007548B3"/>
    <w:rsid w:val="007553CD"/>
    <w:rsid w:val="00756484"/>
    <w:rsid w:val="00756652"/>
    <w:rsid w:val="00756C93"/>
    <w:rsid w:val="00757633"/>
    <w:rsid w:val="00757A4F"/>
    <w:rsid w:val="00760322"/>
    <w:rsid w:val="007605B8"/>
    <w:rsid w:val="007605BE"/>
    <w:rsid w:val="00760B17"/>
    <w:rsid w:val="007622B3"/>
    <w:rsid w:val="0076294F"/>
    <w:rsid w:val="0076349A"/>
    <w:rsid w:val="007637D2"/>
    <w:rsid w:val="00763915"/>
    <w:rsid w:val="00763D46"/>
    <w:rsid w:val="007640F3"/>
    <w:rsid w:val="00765533"/>
    <w:rsid w:val="00765CDC"/>
    <w:rsid w:val="00765E9C"/>
    <w:rsid w:val="007662A6"/>
    <w:rsid w:val="00766788"/>
    <w:rsid w:val="00771868"/>
    <w:rsid w:val="0077313A"/>
    <w:rsid w:val="00775ED2"/>
    <w:rsid w:val="00776DF2"/>
    <w:rsid w:val="0077734D"/>
    <w:rsid w:val="007803D2"/>
    <w:rsid w:val="0078060A"/>
    <w:rsid w:val="00780E06"/>
    <w:rsid w:val="00783E8C"/>
    <w:rsid w:val="00785355"/>
    <w:rsid w:val="0078626C"/>
    <w:rsid w:val="00786652"/>
    <w:rsid w:val="00786AFD"/>
    <w:rsid w:val="00787CDC"/>
    <w:rsid w:val="00791B3F"/>
    <w:rsid w:val="00792CBF"/>
    <w:rsid w:val="00793579"/>
    <w:rsid w:val="00793A58"/>
    <w:rsid w:val="007942A0"/>
    <w:rsid w:val="007944E0"/>
    <w:rsid w:val="00794D0F"/>
    <w:rsid w:val="00794E05"/>
    <w:rsid w:val="00795FE8"/>
    <w:rsid w:val="00796186"/>
    <w:rsid w:val="00796984"/>
    <w:rsid w:val="00796F06"/>
    <w:rsid w:val="007972E3"/>
    <w:rsid w:val="007A0C66"/>
    <w:rsid w:val="007A25C9"/>
    <w:rsid w:val="007A384C"/>
    <w:rsid w:val="007A3B26"/>
    <w:rsid w:val="007A3C00"/>
    <w:rsid w:val="007A3F31"/>
    <w:rsid w:val="007A4719"/>
    <w:rsid w:val="007B078D"/>
    <w:rsid w:val="007B0F2D"/>
    <w:rsid w:val="007B337A"/>
    <w:rsid w:val="007B3662"/>
    <w:rsid w:val="007B36F3"/>
    <w:rsid w:val="007B3A09"/>
    <w:rsid w:val="007B4C08"/>
    <w:rsid w:val="007B58CD"/>
    <w:rsid w:val="007B67A4"/>
    <w:rsid w:val="007B6F4A"/>
    <w:rsid w:val="007C1398"/>
    <w:rsid w:val="007C17FC"/>
    <w:rsid w:val="007C1C0A"/>
    <w:rsid w:val="007C25AE"/>
    <w:rsid w:val="007C29C3"/>
    <w:rsid w:val="007C325C"/>
    <w:rsid w:val="007C51DD"/>
    <w:rsid w:val="007C641A"/>
    <w:rsid w:val="007C66C8"/>
    <w:rsid w:val="007C6842"/>
    <w:rsid w:val="007C77BB"/>
    <w:rsid w:val="007D025C"/>
    <w:rsid w:val="007D051D"/>
    <w:rsid w:val="007D16BF"/>
    <w:rsid w:val="007D1E03"/>
    <w:rsid w:val="007D5F1E"/>
    <w:rsid w:val="007D6128"/>
    <w:rsid w:val="007D6EF7"/>
    <w:rsid w:val="007D7013"/>
    <w:rsid w:val="007E0969"/>
    <w:rsid w:val="007E374B"/>
    <w:rsid w:val="007E4B13"/>
    <w:rsid w:val="007E5517"/>
    <w:rsid w:val="007E5C0E"/>
    <w:rsid w:val="007E5C18"/>
    <w:rsid w:val="007E700D"/>
    <w:rsid w:val="007E77F9"/>
    <w:rsid w:val="007E7B1D"/>
    <w:rsid w:val="007F2588"/>
    <w:rsid w:val="007F2647"/>
    <w:rsid w:val="007F293D"/>
    <w:rsid w:val="007F380F"/>
    <w:rsid w:val="007F3EBF"/>
    <w:rsid w:val="007F54EA"/>
    <w:rsid w:val="007F5E6E"/>
    <w:rsid w:val="007F638C"/>
    <w:rsid w:val="007F67E4"/>
    <w:rsid w:val="007F7CDB"/>
    <w:rsid w:val="007F7EAA"/>
    <w:rsid w:val="00800007"/>
    <w:rsid w:val="00800C0B"/>
    <w:rsid w:val="00801821"/>
    <w:rsid w:val="00802FE6"/>
    <w:rsid w:val="00803CAE"/>
    <w:rsid w:val="00805A4C"/>
    <w:rsid w:val="00806DD2"/>
    <w:rsid w:val="008075C1"/>
    <w:rsid w:val="00811496"/>
    <w:rsid w:val="00811996"/>
    <w:rsid w:val="008123DA"/>
    <w:rsid w:val="008130A2"/>
    <w:rsid w:val="00816430"/>
    <w:rsid w:val="00816D87"/>
    <w:rsid w:val="008173B8"/>
    <w:rsid w:val="008177CF"/>
    <w:rsid w:val="00817D9B"/>
    <w:rsid w:val="00817EF5"/>
    <w:rsid w:val="00820267"/>
    <w:rsid w:val="008207C8"/>
    <w:rsid w:val="0082147B"/>
    <w:rsid w:val="008215E3"/>
    <w:rsid w:val="008218BD"/>
    <w:rsid w:val="0082212B"/>
    <w:rsid w:val="0082226A"/>
    <w:rsid w:val="008222B4"/>
    <w:rsid w:val="0082255F"/>
    <w:rsid w:val="008236F3"/>
    <w:rsid w:val="0082398D"/>
    <w:rsid w:val="008239A9"/>
    <w:rsid w:val="00824B68"/>
    <w:rsid w:val="00826120"/>
    <w:rsid w:val="00826535"/>
    <w:rsid w:val="00826DA2"/>
    <w:rsid w:val="008275BF"/>
    <w:rsid w:val="0083482D"/>
    <w:rsid w:val="008349EA"/>
    <w:rsid w:val="00836F12"/>
    <w:rsid w:val="00840168"/>
    <w:rsid w:val="00840717"/>
    <w:rsid w:val="00841DBE"/>
    <w:rsid w:val="00842B67"/>
    <w:rsid w:val="00843549"/>
    <w:rsid w:val="00844097"/>
    <w:rsid w:val="0084458F"/>
    <w:rsid w:val="00844F1B"/>
    <w:rsid w:val="0084565E"/>
    <w:rsid w:val="00846598"/>
    <w:rsid w:val="0084753A"/>
    <w:rsid w:val="00847868"/>
    <w:rsid w:val="00847BCD"/>
    <w:rsid w:val="00850A13"/>
    <w:rsid w:val="00851034"/>
    <w:rsid w:val="0085276D"/>
    <w:rsid w:val="00852ADD"/>
    <w:rsid w:val="008535B3"/>
    <w:rsid w:val="0085372C"/>
    <w:rsid w:val="00853883"/>
    <w:rsid w:val="008563D8"/>
    <w:rsid w:val="00856EC4"/>
    <w:rsid w:val="00857B8C"/>
    <w:rsid w:val="00857FC1"/>
    <w:rsid w:val="00860148"/>
    <w:rsid w:val="0086081A"/>
    <w:rsid w:val="00860BDA"/>
    <w:rsid w:val="0086137A"/>
    <w:rsid w:val="0086260C"/>
    <w:rsid w:val="008635ED"/>
    <w:rsid w:val="00864572"/>
    <w:rsid w:val="008646CF"/>
    <w:rsid w:val="00865986"/>
    <w:rsid w:val="008704C4"/>
    <w:rsid w:val="00870AE1"/>
    <w:rsid w:val="008715ED"/>
    <w:rsid w:val="00871A86"/>
    <w:rsid w:val="00874B93"/>
    <w:rsid w:val="00874D21"/>
    <w:rsid w:val="00874FBC"/>
    <w:rsid w:val="00876018"/>
    <w:rsid w:val="008766A3"/>
    <w:rsid w:val="00877633"/>
    <w:rsid w:val="00880B89"/>
    <w:rsid w:val="00881110"/>
    <w:rsid w:val="00881AF0"/>
    <w:rsid w:val="00881FEF"/>
    <w:rsid w:val="00882F22"/>
    <w:rsid w:val="00882FEF"/>
    <w:rsid w:val="00883251"/>
    <w:rsid w:val="008839DD"/>
    <w:rsid w:val="0088449A"/>
    <w:rsid w:val="00886330"/>
    <w:rsid w:val="008869D2"/>
    <w:rsid w:val="00886DE3"/>
    <w:rsid w:val="0088760F"/>
    <w:rsid w:val="0089059C"/>
    <w:rsid w:val="00891415"/>
    <w:rsid w:val="00891C68"/>
    <w:rsid w:val="008925BD"/>
    <w:rsid w:val="00892E92"/>
    <w:rsid w:val="008946C3"/>
    <w:rsid w:val="00895B8A"/>
    <w:rsid w:val="00895C5A"/>
    <w:rsid w:val="00896007"/>
    <w:rsid w:val="0089668B"/>
    <w:rsid w:val="008A036B"/>
    <w:rsid w:val="008A08F8"/>
    <w:rsid w:val="008A26B4"/>
    <w:rsid w:val="008A2E1F"/>
    <w:rsid w:val="008A36A5"/>
    <w:rsid w:val="008A68AB"/>
    <w:rsid w:val="008A6C04"/>
    <w:rsid w:val="008A6E41"/>
    <w:rsid w:val="008B1FCB"/>
    <w:rsid w:val="008B2095"/>
    <w:rsid w:val="008B2F0B"/>
    <w:rsid w:val="008B3301"/>
    <w:rsid w:val="008B434D"/>
    <w:rsid w:val="008B5770"/>
    <w:rsid w:val="008B59A7"/>
    <w:rsid w:val="008B6362"/>
    <w:rsid w:val="008B7752"/>
    <w:rsid w:val="008C0141"/>
    <w:rsid w:val="008C0298"/>
    <w:rsid w:val="008C0AEB"/>
    <w:rsid w:val="008C0C4D"/>
    <w:rsid w:val="008C25B3"/>
    <w:rsid w:val="008C262D"/>
    <w:rsid w:val="008C3212"/>
    <w:rsid w:val="008C3213"/>
    <w:rsid w:val="008C3924"/>
    <w:rsid w:val="008C3DFB"/>
    <w:rsid w:val="008C5E3A"/>
    <w:rsid w:val="008C7456"/>
    <w:rsid w:val="008C76A3"/>
    <w:rsid w:val="008C77B2"/>
    <w:rsid w:val="008C7979"/>
    <w:rsid w:val="008D0141"/>
    <w:rsid w:val="008D075A"/>
    <w:rsid w:val="008D16DC"/>
    <w:rsid w:val="008D2861"/>
    <w:rsid w:val="008D5133"/>
    <w:rsid w:val="008D61DC"/>
    <w:rsid w:val="008D65D6"/>
    <w:rsid w:val="008D6FCB"/>
    <w:rsid w:val="008D756F"/>
    <w:rsid w:val="008E09BA"/>
    <w:rsid w:val="008E16A2"/>
    <w:rsid w:val="008E3874"/>
    <w:rsid w:val="008E3943"/>
    <w:rsid w:val="008E5052"/>
    <w:rsid w:val="008E536C"/>
    <w:rsid w:val="008E5596"/>
    <w:rsid w:val="008E6260"/>
    <w:rsid w:val="008E6360"/>
    <w:rsid w:val="008E7456"/>
    <w:rsid w:val="008F0815"/>
    <w:rsid w:val="008F16A4"/>
    <w:rsid w:val="008F196A"/>
    <w:rsid w:val="008F3084"/>
    <w:rsid w:val="008F4E8B"/>
    <w:rsid w:val="008F5548"/>
    <w:rsid w:val="008F5FA7"/>
    <w:rsid w:val="008F6745"/>
    <w:rsid w:val="008F788C"/>
    <w:rsid w:val="00901AE9"/>
    <w:rsid w:val="00903A24"/>
    <w:rsid w:val="0090445D"/>
    <w:rsid w:val="009045A3"/>
    <w:rsid w:val="00907441"/>
    <w:rsid w:val="009078B0"/>
    <w:rsid w:val="0091057C"/>
    <w:rsid w:val="00910B3B"/>
    <w:rsid w:val="009117B8"/>
    <w:rsid w:val="00912457"/>
    <w:rsid w:val="009129BB"/>
    <w:rsid w:val="00912A24"/>
    <w:rsid w:val="00914F77"/>
    <w:rsid w:val="00915599"/>
    <w:rsid w:val="00915FD1"/>
    <w:rsid w:val="00920165"/>
    <w:rsid w:val="009219FC"/>
    <w:rsid w:val="0092273D"/>
    <w:rsid w:val="0092296B"/>
    <w:rsid w:val="00922A08"/>
    <w:rsid w:val="00923112"/>
    <w:rsid w:val="0092343C"/>
    <w:rsid w:val="00923466"/>
    <w:rsid w:val="0092375C"/>
    <w:rsid w:val="00924F08"/>
    <w:rsid w:val="00925AA5"/>
    <w:rsid w:val="00925CCE"/>
    <w:rsid w:val="0092617F"/>
    <w:rsid w:val="009264F9"/>
    <w:rsid w:val="00926785"/>
    <w:rsid w:val="00926F69"/>
    <w:rsid w:val="00927750"/>
    <w:rsid w:val="009278FB"/>
    <w:rsid w:val="0093023F"/>
    <w:rsid w:val="009306F7"/>
    <w:rsid w:val="00930D44"/>
    <w:rsid w:val="00931D1D"/>
    <w:rsid w:val="00932562"/>
    <w:rsid w:val="009327D1"/>
    <w:rsid w:val="00932CE4"/>
    <w:rsid w:val="00933B29"/>
    <w:rsid w:val="00934AC8"/>
    <w:rsid w:val="00941E79"/>
    <w:rsid w:val="00943963"/>
    <w:rsid w:val="00943B85"/>
    <w:rsid w:val="00944942"/>
    <w:rsid w:val="00944FBB"/>
    <w:rsid w:val="00945175"/>
    <w:rsid w:val="0094548D"/>
    <w:rsid w:val="009456A8"/>
    <w:rsid w:val="009456B2"/>
    <w:rsid w:val="00945E67"/>
    <w:rsid w:val="00946C33"/>
    <w:rsid w:val="009471E4"/>
    <w:rsid w:val="009475A6"/>
    <w:rsid w:val="00950B83"/>
    <w:rsid w:val="00950F83"/>
    <w:rsid w:val="00953F90"/>
    <w:rsid w:val="00955C70"/>
    <w:rsid w:val="00956844"/>
    <w:rsid w:val="00961596"/>
    <w:rsid w:val="00961E1B"/>
    <w:rsid w:val="00963129"/>
    <w:rsid w:val="00964013"/>
    <w:rsid w:val="00965CA7"/>
    <w:rsid w:val="00971647"/>
    <w:rsid w:val="00971692"/>
    <w:rsid w:val="009724BC"/>
    <w:rsid w:val="0097286E"/>
    <w:rsid w:val="009735B8"/>
    <w:rsid w:val="0097433E"/>
    <w:rsid w:val="00974FDB"/>
    <w:rsid w:val="00976391"/>
    <w:rsid w:val="0097648B"/>
    <w:rsid w:val="00976555"/>
    <w:rsid w:val="00977779"/>
    <w:rsid w:val="00977E87"/>
    <w:rsid w:val="0098134D"/>
    <w:rsid w:val="009816EC"/>
    <w:rsid w:val="00982188"/>
    <w:rsid w:val="009827D4"/>
    <w:rsid w:val="0098375A"/>
    <w:rsid w:val="00983B9D"/>
    <w:rsid w:val="00986096"/>
    <w:rsid w:val="00990F2B"/>
    <w:rsid w:val="009910E3"/>
    <w:rsid w:val="00991A5A"/>
    <w:rsid w:val="00991DFE"/>
    <w:rsid w:val="00991F39"/>
    <w:rsid w:val="00994753"/>
    <w:rsid w:val="009956E4"/>
    <w:rsid w:val="00997AEA"/>
    <w:rsid w:val="009A0C92"/>
    <w:rsid w:val="009A26C7"/>
    <w:rsid w:val="009A2D95"/>
    <w:rsid w:val="009A3023"/>
    <w:rsid w:val="009A403F"/>
    <w:rsid w:val="009A5794"/>
    <w:rsid w:val="009A5815"/>
    <w:rsid w:val="009A66AA"/>
    <w:rsid w:val="009A7D0D"/>
    <w:rsid w:val="009B0325"/>
    <w:rsid w:val="009B25FE"/>
    <w:rsid w:val="009B29DD"/>
    <w:rsid w:val="009B36D4"/>
    <w:rsid w:val="009B3C62"/>
    <w:rsid w:val="009B4F42"/>
    <w:rsid w:val="009B7624"/>
    <w:rsid w:val="009B7BAE"/>
    <w:rsid w:val="009C049A"/>
    <w:rsid w:val="009C212B"/>
    <w:rsid w:val="009C25EE"/>
    <w:rsid w:val="009C3413"/>
    <w:rsid w:val="009C4380"/>
    <w:rsid w:val="009C44CE"/>
    <w:rsid w:val="009C45AC"/>
    <w:rsid w:val="009C5A05"/>
    <w:rsid w:val="009C6146"/>
    <w:rsid w:val="009C6CC6"/>
    <w:rsid w:val="009C6D35"/>
    <w:rsid w:val="009C7DEC"/>
    <w:rsid w:val="009D05EC"/>
    <w:rsid w:val="009D1834"/>
    <w:rsid w:val="009D1DF2"/>
    <w:rsid w:val="009D3114"/>
    <w:rsid w:val="009D3144"/>
    <w:rsid w:val="009D3B4D"/>
    <w:rsid w:val="009D48DC"/>
    <w:rsid w:val="009D561C"/>
    <w:rsid w:val="009E0ECE"/>
    <w:rsid w:val="009E1545"/>
    <w:rsid w:val="009E162C"/>
    <w:rsid w:val="009E1ECA"/>
    <w:rsid w:val="009E2342"/>
    <w:rsid w:val="009E280C"/>
    <w:rsid w:val="009E2872"/>
    <w:rsid w:val="009E2A33"/>
    <w:rsid w:val="009E2F37"/>
    <w:rsid w:val="009E533A"/>
    <w:rsid w:val="009E54A2"/>
    <w:rsid w:val="009E5892"/>
    <w:rsid w:val="009E5C67"/>
    <w:rsid w:val="009E5F12"/>
    <w:rsid w:val="009E5FD2"/>
    <w:rsid w:val="009E5FF2"/>
    <w:rsid w:val="009E6877"/>
    <w:rsid w:val="009E734D"/>
    <w:rsid w:val="009F17C9"/>
    <w:rsid w:val="009F3BF7"/>
    <w:rsid w:val="009F400A"/>
    <w:rsid w:val="009F5B61"/>
    <w:rsid w:val="009F67E9"/>
    <w:rsid w:val="009F7610"/>
    <w:rsid w:val="009F7944"/>
    <w:rsid w:val="00A00EA3"/>
    <w:rsid w:val="00A01ACD"/>
    <w:rsid w:val="00A032A6"/>
    <w:rsid w:val="00A04173"/>
    <w:rsid w:val="00A05DFF"/>
    <w:rsid w:val="00A06139"/>
    <w:rsid w:val="00A06C5E"/>
    <w:rsid w:val="00A101E3"/>
    <w:rsid w:val="00A10E08"/>
    <w:rsid w:val="00A11073"/>
    <w:rsid w:val="00A12551"/>
    <w:rsid w:val="00A12F73"/>
    <w:rsid w:val="00A13301"/>
    <w:rsid w:val="00A13B12"/>
    <w:rsid w:val="00A14682"/>
    <w:rsid w:val="00A15A7E"/>
    <w:rsid w:val="00A163D9"/>
    <w:rsid w:val="00A1655A"/>
    <w:rsid w:val="00A20594"/>
    <w:rsid w:val="00A2086B"/>
    <w:rsid w:val="00A2147D"/>
    <w:rsid w:val="00A2168F"/>
    <w:rsid w:val="00A22185"/>
    <w:rsid w:val="00A224D3"/>
    <w:rsid w:val="00A2294A"/>
    <w:rsid w:val="00A22F68"/>
    <w:rsid w:val="00A233E4"/>
    <w:rsid w:val="00A23F10"/>
    <w:rsid w:val="00A24B92"/>
    <w:rsid w:val="00A25526"/>
    <w:rsid w:val="00A263A0"/>
    <w:rsid w:val="00A26515"/>
    <w:rsid w:val="00A27A60"/>
    <w:rsid w:val="00A27DA7"/>
    <w:rsid w:val="00A30D5D"/>
    <w:rsid w:val="00A31215"/>
    <w:rsid w:val="00A31666"/>
    <w:rsid w:val="00A31C3F"/>
    <w:rsid w:val="00A32349"/>
    <w:rsid w:val="00A3326C"/>
    <w:rsid w:val="00A3493A"/>
    <w:rsid w:val="00A3566D"/>
    <w:rsid w:val="00A366F5"/>
    <w:rsid w:val="00A41955"/>
    <w:rsid w:val="00A42D80"/>
    <w:rsid w:val="00A44775"/>
    <w:rsid w:val="00A464F2"/>
    <w:rsid w:val="00A47D32"/>
    <w:rsid w:val="00A50179"/>
    <w:rsid w:val="00A50C17"/>
    <w:rsid w:val="00A5334B"/>
    <w:rsid w:val="00A553B2"/>
    <w:rsid w:val="00A55F42"/>
    <w:rsid w:val="00A57670"/>
    <w:rsid w:val="00A60723"/>
    <w:rsid w:val="00A612C7"/>
    <w:rsid w:val="00A624A8"/>
    <w:rsid w:val="00A624B7"/>
    <w:rsid w:val="00A63A75"/>
    <w:rsid w:val="00A64AC0"/>
    <w:rsid w:val="00A650AF"/>
    <w:rsid w:val="00A66DF2"/>
    <w:rsid w:val="00A70A93"/>
    <w:rsid w:val="00A71C36"/>
    <w:rsid w:val="00A722F3"/>
    <w:rsid w:val="00A73AB1"/>
    <w:rsid w:val="00A73F58"/>
    <w:rsid w:val="00A753C1"/>
    <w:rsid w:val="00A75BBD"/>
    <w:rsid w:val="00A77248"/>
    <w:rsid w:val="00A773A5"/>
    <w:rsid w:val="00A7776F"/>
    <w:rsid w:val="00A77898"/>
    <w:rsid w:val="00A77B0D"/>
    <w:rsid w:val="00A80413"/>
    <w:rsid w:val="00A8113E"/>
    <w:rsid w:val="00A81240"/>
    <w:rsid w:val="00A82DE2"/>
    <w:rsid w:val="00A84661"/>
    <w:rsid w:val="00A85F65"/>
    <w:rsid w:val="00A87F27"/>
    <w:rsid w:val="00A90305"/>
    <w:rsid w:val="00A916A6"/>
    <w:rsid w:val="00A91C4F"/>
    <w:rsid w:val="00A91CF1"/>
    <w:rsid w:val="00A92AEB"/>
    <w:rsid w:val="00A92F58"/>
    <w:rsid w:val="00A93118"/>
    <w:rsid w:val="00A943FB"/>
    <w:rsid w:val="00A978D0"/>
    <w:rsid w:val="00AA0091"/>
    <w:rsid w:val="00AA0846"/>
    <w:rsid w:val="00AA0E9B"/>
    <w:rsid w:val="00AA10F1"/>
    <w:rsid w:val="00AA13F5"/>
    <w:rsid w:val="00AA142E"/>
    <w:rsid w:val="00AA1843"/>
    <w:rsid w:val="00AA35C1"/>
    <w:rsid w:val="00AA3B5D"/>
    <w:rsid w:val="00AA4BC9"/>
    <w:rsid w:val="00AA707C"/>
    <w:rsid w:val="00AA7084"/>
    <w:rsid w:val="00AB03A4"/>
    <w:rsid w:val="00AB087C"/>
    <w:rsid w:val="00AB0FB0"/>
    <w:rsid w:val="00AB1530"/>
    <w:rsid w:val="00AB1A6A"/>
    <w:rsid w:val="00AB2C99"/>
    <w:rsid w:val="00AB3081"/>
    <w:rsid w:val="00AB38E3"/>
    <w:rsid w:val="00AB4770"/>
    <w:rsid w:val="00AB54D5"/>
    <w:rsid w:val="00AB7E08"/>
    <w:rsid w:val="00AC06CE"/>
    <w:rsid w:val="00AC10AB"/>
    <w:rsid w:val="00AC146C"/>
    <w:rsid w:val="00AC1C06"/>
    <w:rsid w:val="00AC2478"/>
    <w:rsid w:val="00AC3015"/>
    <w:rsid w:val="00AC3800"/>
    <w:rsid w:val="00AC3DD5"/>
    <w:rsid w:val="00AC486D"/>
    <w:rsid w:val="00AC4DA6"/>
    <w:rsid w:val="00AC679E"/>
    <w:rsid w:val="00AC6FC7"/>
    <w:rsid w:val="00AD194F"/>
    <w:rsid w:val="00AD241D"/>
    <w:rsid w:val="00AD2638"/>
    <w:rsid w:val="00AD2924"/>
    <w:rsid w:val="00AD6BCC"/>
    <w:rsid w:val="00AD6F01"/>
    <w:rsid w:val="00AE02EB"/>
    <w:rsid w:val="00AE0755"/>
    <w:rsid w:val="00AE09E3"/>
    <w:rsid w:val="00AE0D42"/>
    <w:rsid w:val="00AE0E06"/>
    <w:rsid w:val="00AE265E"/>
    <w:rsid w:val="00AE2C89"/>
    <w:rsid w:val="00AE4230"/>
    <w:rsid w:val="00AE5389"/>
    <w:rsid w:val="00AE6412"/>
    <w:rsid w:val="00AE6979"/>
    <w:rsid w:val="00AE69A7"/>
    <w:rsid w:val="00AE7CA4"/>
    <w:rsid w:val="00AF0230"/>
    <w:rsid w:val="00AF0383"/>
    <w:rsid w:val="00AF0414"/>
    <w:rsid w:val="00AF0A25"/>
    <w:rsid w:val="00AF2542"/>
    <w:rsid w:val="00AF32E8"/>
    <w:rsid w:val="00AF39D3"/>
    <w:rsid w:val="00AF400D"/>
    <w:rsid w:val="00AF40D6"/>
    <w:rsid w:val="00AF5233"/>
    <w:rsid w:val="00AF59C4"/>
    <w:rsid w:val="00AF60A5"/>
    <w:rsid w:val="00AF7F1C"/>
    <w:rsid w:val="00B00771"/>
    <w:rsid w:val="00B00E7D"/>
    <w:rsid w:val="00B03FD9"/>
    <w:rsid w:val="00B04A9E"/>
    <w:rsid w:val="00B050C1"/>
    <w:rsid w:val="00B05E37"/>
    <w:rsid w:val="00B07067"/>
    <w:rsid w:val="00B07E1F"/>
    <w:rsid w:val="00B10316"/>
    <w:rsid w:val="00B10A06"/>
    <w:rsid w:val="00B121C2"/>
    <w:rsid w:val="00B13AD1"/>
    <w:rsid w:val="00B1412E"/>
    <w:rsid w:val="00B1432F"/>
    <w:rsid w:val="00B150BE"/>
    <w:rsid w:val="00B1553E"/>
    <w:rsid w:val="00B15D11"/>
    <w:rsid w:val="00B1731B"/>
    <w:rsid w:val="00B20F6B"/>
    <w:rsid w:val="00B219DD"/>
    <w:rsid w:val="00B22631"/>
    <w:rsid w:val="00B22AB8"/>
    <w:rsid w:val="00B23A69"/>
    <w:rsid w:val="00B2460D"/>
    <w:rsid w:val="00B24F8B"/>
    <w:rsid w:val="00B2531C"/>
    <w:rsid w:val="00B25CDD"/>
    <w:rsid w:val="00B25FFB"/>
    <w:rsid w:val="00B2656A"/>
    <w:rsid w:val="00B30C12"/>
    <w:rsid w:val="00B318A7"/>
    <w:rsid w:val="00B32E7F"/>
    <w:rsid w:val="00B35BB6"/>
    <w:rsid w:val="00B40056"/>
    <w:rsid w:val="00B402C5"/>
    <w:rsid w:val="00B40C21"/>
    <w:rsid w:val="00B40DFC"/>
    <w:rsid w:val="00B40EF7"/>
    <w:rsid w:val="00B4131A"/>
    <w:rsid w:val="00B4265F"/>
    <w:rsid w:val="00B43027"/>
    <w:rsid w:val="00B44B49"/>
    <w:rsid w:val="00B46959"/>
    <w:rsid w:val="00B47D5B"/>
    <w:rsid w:val="00B509BE"/>
    <w:rsid w:val="00B51396"/>
    <w:rsid w:val="00B53CEE"/>
    <w:rsid w:val="00B549FA"/>
    <w:rsid w:val="00B55FD8"/>
    <w:rsid w:val="00B574C5"/>
    <w:rsid w:val="00B601E3"/>
    <w:rsid w:val="00B60CC1"/>
    <w:rsid w:val="00B60D94"/>
    <w:rsid w:val="00B60F45"/>
    <w:rsid w:val="00B61F4F"/>
    <w:rsid w:val="00B6231D"/>
    <w:rsid w:val="00B666DE"/>
    <w:rsid w:val="00B676B3"/>
    <w:rsid w:val="00B679F7"/>
    <w:rsid w:val="00B70182"/>
    <w:rsid w:val="00B71008"/>
    <w:rsid w:val="00B71F69"/>
    <w:rsid w:val="00B73368"/>
    <w:rsid w:val="00B73C24"/>
    <w:rsid w:val="00B74A07"/>
    <w:rsid w:val="00B74AC6"/>
    <w:rsid w:val="00B75AE4"/>
    <w:rsid w:val="00B762E9"/>
    <w:rsid w:val="00B77C65"/>
    <w:rsid w:val="00B8031D"/>
    <w:rsid w:val="00B80954"/>
    <w:rsid w:val="00B80A37"/>
    <w:rsid w:val="00B8162E"/>
    <w:rsid w:val="00B819ED"/>
    <w:rsid w:val="00B82FFC"/>
    <w:rsid w:val="00B83394"/>
    <w:rsid w:val="00B83AD1"/>
    <w:rsid w:val="00B85227"/>
    <w:rsid w:val="00B86CB1"/>
    <w:rsid w:val="00B87213"/>
    <w:rsid w:val="00B90229"/>
    <w:rsid w:val="00B908B9"/>
    <w:rsid w:val="00B91812"/>
    <w:rsid w:val="00B945BB"/>
    <w:rsid w:val="00B94962"/>
    <w:rsid w:val="00B95EF3"/>
    <w:rsid w:val="00B97595"/>
    <w:rsid w:val="00BA09CB"/>
    <w:rsid w:val="00BA1251"/>
    <w:rsid w:val="00BA1954"/>
    <w:rsid w:val="00BA1E1E"/>
    <w:rsid w:val="00BA25F2"/>
    <w:rsid w:val="00BA26E3"/>
    <w:rsid w:val="00BA4E1A"/>
    <w:rsid w:val="00BA54AF"/>
    <w:rsid w:val="00BA63EF"/>
    <w:rsid w:val="00BA76BB"/>
    <w:rsid w:val="00BA7E55"/>
    <w:rsid w:val="00BB1B1D"/>
    <w:rsid w:val="00BB2454"/>
    <w:rsid w:val="00BB258E"/>
    <w:rsid w:val="00BB2643"/>
    <w:rsid w:val="00BB267D"/>
    <w:rsid w:val="00BB2804"/>
    <w:rsid w:val="00BB28C9"/>
    <w:rsid w:val="00BB55B5"/>
    <w:rsid w:val="00BB6C6D"/>
    <w:rsid w:val="00BC118C"/>
    <w:rsid w:val="00BC21A3"/>
    <w:rsid w:val="00BC2B6C"/>
    <w:rsid w:val="00BC34D3"/>
    <w:rsid w:val="00BC36EE"/>
    <w:rsid w:val="00BC5737"/>
    <w:rsid w:val="00BC6194"/>
    <w:rsid w:val="00BC6427"/>
    <w:rsid w:val="00BC6546"/>
    <w:rsid w:val="00BC6995"/>
    <w:rsid w:val="00BC6BE8"/>
    <w:rsid w:val="00BD1526"/>
    <w:rsid w:val="00BD2434"/>
    <w:rsid w:val="00BD4F06"/>
    <w:rsid w:val="00BD5053"/>
    <w:rsid w:val="00BD5C55"/>
    <w:rsid w:val="00BD68CC"/>
    <w:rsid w:val="00BE09AD"/>
    <w:rsid w:val="00BE0F1D"/>
    <w:rsid w:val="00BE0FF4"/>
    <w:rsid w:val="00BE14B1"/>
    <w:rsid w:val="00BE193C"/>
    <w:rsid w:val="00BE39FD"/>
    <w:rsid w:val="00BE4C7C"/>
    <w:rsid w:val="00BE69A4"/>
    <w:rsid w:val="00BE6B5B"/>
    <w:rsid w:val="00BE7A15"/>
    <w:rsid w:val="00BF1042"/>
    <w:rsid w:val="00BF2717"/>
    <w:rsid w:val="00BF5038"/>
    <w:rsid w:val="00BF5923"/>
    <w:rsid w:val="00BF5D96"/>
    <w:rsid w:val="00BF7D8A"/>
    <w:rsid w:val="00C00129"/>
    <w:rsid w:val="00C0025A"/>
    <w:rsid w:val="00C037A8"/>
    <w:rsid w:val="00C05579"/>
    <w:rsid w:val="00C05EEA"/>
    <w:rsid w:val="00C06089"/>
    <w:rsid w:val="00C0617C"/>
    <w:rsid w:val="00C0657D"/>
    <w:rsid w:val="00C06845"/>
    <w:rsid w:val="00C07056"/>
    <w:rsid w:val="00C0722B"/>
    <w:rsid w:val="00C073BF"/>
    <w:rsid w:val="00C07A31"/>
    <w:rsid w:val="00C10771"/>
    <w:rsid w:val="00C109E2"/>
    <w:rsid w:val="00C118C3"/>
    <w:rsid w:val="00C12104"/>
    <w:rsid w:val="00C12F18"/>
    <w:rsid w:val="00C14763"/>
    <w:rsid w:val="00C15467"/>
    <w:rsid w:val="00C15B73"/>
    <w:rsid w:val="00C16B53"/>
    <w:rsid w:val="00C16BB4"/>
    <w:rsid w:val="00C1743D"/>
    <w:rsid w:val="00C20E31"/>
    <w:rsid w:val="00C20EAA"/>
    <w:rsid w:val="00C216E4"/>
    <w:rsid w:val="00C22197"/>
    <w:rsid w:val="00C2365C"/>
    <w:rsid w:val="00C23E39"/>
    <w:rsid w:val="00C23EF7"/>
    <w:rsid w:val="00C30074"/>
    <w:rsid w:val="00C30716"/>
    <w:rsid w:val="00C309A8"/>
    <w:rsid w:val="00C30BD9"/>
    <w:rsid w:val="00C31654"/>
    <w:rsid w:val="00C31EB8"/>
    <w:rsid w:val="00C32D9C"/>
    <w:rsid w:val="00C332EB"/>
    <w:rsid w:val="00C335D2"/>
    <w:rsid w:val="00C3455B"/>
    <w:rsid w:val="00C34E0B"/>
    <w:rsid w:val="00C34E7F"/>
    <w:rsid w:val="00C36C3F"/>
    <w:rsid w:val="00C36DBB"/>
    <w:rsid w:val="00C378A4"/>
    <w:rsid w:val="00C37F14"/>
    <w:rsid w:val="00C40EC0"/>
    <w:rsid w:val="00C414AF"/>
    <w:rsid w:val="00C421FE"/>
    <w:rsid w:val="00C42DB9"/>
    <w:rsid w:val="00C43ACE"/>
    <w:rsid w:val="00C451BC"/>
    <w:rsid w:val="00C4546B"/>
    <w:rsid w:val="00C46D84"/>
    <w:rsid w:val="00C474C8"/>
    <w:rsid w:val="00C47BFD"/>
    <w:rsid w:val="00C50D1A"/>
    <w:rsid w:val="00C5219D"/>
    <w:rsid w:val="00C53AF5"/>
    <w:rsid w:val="00C54263"/>
    <w:rsid w:val="00C542F6"/>
    <w:rsid w:val="00C5648C"/>
    <w:rsid w:val="00C56EB6"/>
    <w:rsid w:val="00C57751"/>
    <w:rsid w:val="00C57AFF"/>
    <w:rsid w:val="00C57FF1"/>
    <w:rsid w:val="00C61AA6"/>
    <w:rsid w:val="00C626A8"/>
    <w:rsid w:val="00C62D39"/>
    <w:rsid w:val="00C64140"/>
    <w:rsid w:val="00C642AE"/>
    <w:rsid w:val="00C64EE3"/>
    <w:rsid w:val="00C65C4F"/>
    <w:rsid w:val="00C665A6"/>
    <w:rsid w:val="00C706E4"/>
    <w:rsid w:val="00C73221"/>
    <w:rsid w:val="00C748F6"/>
    <w:rsid w:val="00C75061"/>
    <w:rsid w:val="00C75CDC"/>
    <w:rsid w:val="00C77B0D"/>
    <w:rsid w:val="00C81488"/>
    <w:rsid w:val="00C815B5"/>
    <w:rsid w:val="00C81EA7"/>
    <w:rsid w:val="00C828CB"/>
    <w:rsid w:val="00C832FD"/>
    <w:rsid w:val="00C84947"/>
    <w:rsid w:val="00C8585B"/>
    <w:rsid w:val="00C85CE9"/>
    <w:rsid w:val="00C8666D"/>
    <w:rsid w:val="00C9041C"/>
    <w:rsid w:val="00C90664"/>
    <w:rsid w:val="00C91E20"/>
    <w:rsid w:val="00C91FA5"/>
    <w:rsid w:val="00C9216B"/>
    <w:rsid w:val="00C92A8D"/>
    <w:rsid w:val="00C93904"/>
    <w:rsid w:val="00C94BD3"/>
    <w:rsid w:val="00C952B1"/>
    <w:rsid w:val="00C9552B"/>
    <w:rsid w:val="00C955A1"/>
    <w:rsid w:val="00C961C6"/>
    <w:rsid w:val="00C96482"/>
    <w:rsid w:val="00C97F27"/>
    <w:rsid w:val="00CA13F9"/>
    <w:rsid w:val="00CA1F28"/>
    <w:rsid w:val="00CA1FD8"/>
    <w:rsid w:val="00CA2293"/>
    <w:rsid w:val="00CA2577"/>
    <w:rsid w:val="00CA284B"/>
    <w:rsid w:val="00CA3793"/>
    <w:rsid w:val="00CA46BA"/>
    <w:rsid w:val="00CA570A"/>
    <w:rsid w:val="00CA6DD9"/>
    <w:rsid w:val="00CA6E3D"/>
    <w:rsid w:val="00CB00AA"/>
    <w:rsid w:val="00CB23D2"/>
    <w:rsid w:val="00CB2DCE"/>
    <w:rsid w:val="00CB6503"/>
    <w:rsid w:val="00CB70FA"/>
    <w:rsid w:val="00CB7B82"/>
    <w:rsid w:val="00CC03B0"/>
    <w:rsid w:val="00CC08AF"/>
    <w:rsid w:val="00CC174C"/>
    <w:rsid w:val="00CC1B9E"/>
    <w:rsid w:val="00CC29D1"/>
    <w:rsid w:val="00CC36F0"/>
    <w:rsid w:val="00CC5A17"/>
    <w:rsid w:val="00CC6220"/>
    <w:rsid w:val="00CC6790"/>
    <w:rsid w:val="00CC6A03"/>
    <w:rsid w:val="00CD10E7"/>
    <w:rsid w:val="00CD12A0"/>
    <w:rsid w:val="00CD2491"/>
    <w:rsid w:val="00CD24D2"/>
    <w:rsid w:val="00CD3331"/>
    <w:rsid w:val="00CD4DCE"/>
    <w:rsid w:val="00CD5298"/>
    <w:rsid w:val="00CD6B0D"/>
    <w:rsid w:val="00CD6F41"/>
    <w:rsid w:val="00CE18C5"/>
    <w:rsid w:val="00CE2209"/>
    <w:rsid w:val="00CE2900"/>
    <w:rsid w:val="00CE2A93"/>
    <w:rsid w:val="00CE4E10"/>
    <w:rsid w:val="00CE567D"/>
    <w:rsid w:val="00CE625C"/>
    <w:rsid w:val="00CE7DF1"/>
    <w:rsid w:val="00CF0604"/>
    <w:rsid w:val="00CF1AF9"/>
    <w:rsid w:val="00CF242B"/>
    <w:rsid w:val="00CF479F"/>
    <w:rsid w:val="00CF5032"/>
    <w:rsid w:val="00CF50DD"/>
    <w:rsid w:val="00CF5549"/>
    <w:rsid w:val="00CF5635"/>
    <w:rsid w:val="00CF63F0"/>
    <w:rsid w:val="00D00088"/>
    <w:rsid w:val="00D00215"/>
    <w:rsid w:val="00D00AAF"/>
    <w:rsid w:val="00D00DF0"/>
    <w:rsid w:val="00D00EC6"/>
    <w:rsid w:val="00D01205"/>
    <w:rsid w:val="00D014FC"/>
    <w:rsid w:val="00D01C8B"/>
    <w:rsid w:val="00D029DD"/>
    <w:rsid w:val="00D033DC"/>
    <w:rsid w:val="00D038F5"/>
    <w:rsid w:val="00D04032"/>
    <w:rsid w:val="00D04AEE"/>
    <w:rsid w:val="00D05FA9"/>
    <w:rsid w:val="00D07713"/>
    <w:rsid w:val="00D11283"/>
    <w:rsid w:val="00D11B01"/>
    <w:rsid w:val="00D11CB9"/>
    <w:rsid w:val="00D11DF1"/>
    <w:rsid w:val="00D11EDC"/>
    <w:rsid w:val="00D1288B"/>
    <w:rsid w:val="00D136E5"/>
    <w:rsid w:val="00D13B35"/>
    <w:rsid w:val="00D146C1"/>
    <w:rsid w:val="00D15CFF"/>
    <w:rsid w:val="00D16CE3"/>
    <w:rsid w:val="00D1785B"/>
    <w:rsid w:val="00D205CE"/>
    <w:rsid w:val="00D2069C"/>
    <w:rsid w:val="00D2219A"/>
    <w:rsid w:val="00D23080"/>
    <w:rsid w:val="00D23E0D"/>
    <w:rsid w:val="00D2514B"/>
    <w:rsid w:val="00D2689D"/>
    <w:rsid w:val="00D27C75"/>
    <w:rsid w:val="00D3016B"/>
    <w:rsid w:val="00D301FD"/>
    <w:rsid w:val="00D3032D"/>
    <w:rsid w:val="00D30BD7"/>
    <w:rsid w:val="00D3289E"/>
    <w:rsid w:val="00D3337A"/>
    <w:rsid w:val="00D340DA"/>
    <w:rsid w:val="00D3438D"/>
    <w:rsid w:val="00D35279"/>
    <w:rsid w:val="00D35D57"/>
    <w:rsid w:val="00D35D63"/>
    <w:rsid w:val="00D36A43"/>
    <w:rsid w:val="00D36FC7"/>
    <w:rsid w:val="00D37439"/>
    <w:rsid w:val="00D37993"/>
    <w:rsid w:val="00D40265"/>
    <w:rsid w:val="00D4029E"/>
    <w:rsid w:val="00D40492"/>
    <w:rsid w:val="00D40FFD"/>
    <w:rsid w:val="00D41182"/>
    <w:rsid w:val="00D4122B"/>
    <w:rsid w:val="00D425F2"/>
    <w:rsid w:val="00D429E7"/>
    <w:rsid w:val="00D43E60"/>
    <w:rsid w:val="00D443BA"/>
    <w:rsid w:val="00D4550F"/>
    <w:rsid w:val="00D455CF"/>
    <w:rsid w:val="00D474C2"/>
    <w:rsid w:val="00D50D61"/>
    <w:rsid w:val="00D51576"/>
    <w:rsid w:val="00D51662"/>
    <w:rsid w:val="00D5296B"/>
    <w:rsid w:val="00D53F1B"/>
    <w:rsid w:val="00D54272"/>
    <w:rsid w:val="00D54B67"/>
    <w:rsid w:val="00D56AFF"/>
    <w:rsid w:val="00D5741E"/>
    <w:rsid w:val="00D6043C"/>
    <w:rsid w:val="00D6050B"/>
    <w:rsid w:val="00D60CA7"/>
    <w:rsid w:val="00D61984"/>
    <w:rsid w:val="00D6245B"/>
    <w:rsid w:val="00D62726"/>
    <w:rsid w:val="00D6470C"/>
    <w:rsid w:val="00D6647E"/>
    <w:rsid w:val="00D66D7B"/>
    <w:rsid w:val="00D7007C"/>
    <w:rsid w:val="00D711D6"/>
    <w:rsid w:val="00D71963"/>
    <w:rsid w:val="00D71AE2"/>
    <w:rsid w:val="00D71C1D"/>
    <w:rsid w:val="00D71EBD"/>
    <w:rsid w:val="00D73030"/>
    <w:rsid w:val="00D7350B"/>
    <w:rsid w:val="00D73EEE"/>
    <w:rsid w:val="00D74425"/>
    <w:rsid w:val="00D76A88"/>
    <w:rsid w:val="00D771B7"/>
    <w:rsid w:val="00D7724D"/>
    <w:rsid w:val="00D8046E"/>
    <w:rsid w:val="00D82511"/>
    <w:rsid w:val="00D860F6"/>
    <w:rsid w:val="00D863DC"/>
    <w:rsid w:val="00D868D0"/>
    <w:rsid w:val="00D91E89"/>
    <w:rsid w:val="00D92573"/>
    <w:rsid w:val="00D92615"/>
    <w:rsid w:val="00D94181"/>
    <w:rsid w:val="00D95412"/>
    <w:rsid w:val="00D9683E"/>
    <w:rsid w:val="00D97872"/>
    <w:rsid w:val="00D97BAA"/>
    <w:rsid w:val="00DA09F4"/>
    <w:rsid w:val="00DA37DD"/>
    <w:rsid w:val="00DA3D20"/>
    <w:rsid w:val="00DA3DB5"/>
    <w:rsid w:val="00DA4F56"/>
    <w:rsid w:val="00DA51DC"/>
    <w:rsid w:val="00DA5569"/>
    <w:rsid w:val="00DA56C7"/>
    <w:rsid w:val="00DA65B0"/>
    <w:rsid w:val="00DA696D"/>
    <w:rsid w:val="00DA6EA0"/>
    <w:rsid w:val="00DA7370"/>
    <w:rsid w:val="00DB1102"/>
    <w:rsid w:val="00DB17BF"/>
    <w:rsid w:val="00DB3A93"/>
    <w:rsid w:val="00DB4BDC"/>
    <w:rsid w:val="00DB5CE0"/>
    <w:rsid w:val="00DB6437"/>
    <w:rsid w:val="00DB6C69"/>
    <w:rsid w:val="00DB6E19"/>
    <w:rsid w:val="00DB76F5"/>
    <w:rsid w:val="00DB7CA7"/>
    <w:rsid w:val="00DB7D21"/>
    <w:rsid w:val="00DC0952"/>
    <w:rsid w:val="00DC2D3A"/>
    <w:rsid w:val="00DC3177"/>
    <w:rsid w:val="00DC347D"/>
    <w:rsid w:val="00DC3530"/>
    <w:rsid w:val="00DC6AEE"/>
    <w:rsid w:val="00DC6B58"/>
    <w:rsid w:val="00DC771B"/>
    <w:rsid w:val="00DD186A"/>
    <w:rsid w:val="00DD1A61"/>
    <w:rsid w:val="00DD3B69"/>
    <w:rsid w:val="00DD5205"/>
    <w:rsid w:val="00DD66BF"/>
    <w:rsid w:val="00DE1C92"/>
    <w:rsid w:val="00DE2F9A"/>
    <w:rsid w:val="00DE5558"/>
    <w:rsid w:val="00DE5C20"/>
    <w:rsid w:val="00DE6196"/>
    <w:rsid w:val="00DE6221"/>
    <w:rsid w:val="00DE66BF"/>
    <w:rsid w:val="00DF0741"/>
    <w:rsid w:val="00DF1872"/>
    <w:rsid w:val="00DF200C"/>
    <w:rsid w:val="00DF4CC8"/>
    <w:rsid w:val="00DF4D15"/>
    <w:rsid w:val="00DF50F2"/>
    <w:rsid w:val="00DF622D"/>
    <w:rsid w:val="00E00384"/>
    <w:rsid w:val="00E00754"/>
    <w:rsid w:val="00E010EB"/>
    <w:rsid w:val="00E02306"/>
    <w:rsid w:val="00E040AB"/>
    <w:rsid w:val="00E0474A"/>
    <w:rsid w:val="00E05094"/>
    <w:rsid w:val="00E052E0"/>
    <w:rsid w:val="00E0546A"/>
    <w:rsid w:val="00E0568E"/>
    <w:rsid w:val="00E057E8"/>
    <w:rsid w:val="00E05A1D"/>
    <w:rsid w:val="00E064B8"/>
    <w:rsid w:val="00E0732E"/>
    <w:rsid w:val="00E07683"/>
    <w:rsid w:val="00E07A0D"/>
    <w:rsid w:val="00E11531"/>
    <w:rsid w:val="00E11AC8"/>
    <w:rsid w:val="00E142F8"/>
    <w:rsid w:val="00E15665"/>
    <w:rsid w:val="00E15E9C"/>
    <w:rsid w:val="00E163B6"/>
    <w:rsid w:val="00E16AB0"/>
    <w:rsid w:val="00E17DC5"/>
    <w:rsid w:val="00E21CEB"/>
    <w:rsid w:val="00E2206F"/>
    <w:rsid w:val="00E220EA"/>
    <w:rsid w:val="00E2426A"/>
    <w:rsid w:val="00E2481A"/>
    <w:rsid w:val="00E25C89"/>
    <w:rsid w:val="00E26DFC"/>
    <w:rsid w:val="00E27DE0"/>
    <w:rsid w:val="00E344AF"/>
    <w:rsid w:val="00E34808"/>
    <w:rsid w:val="00E3650B"/>
    <w:rsid w:val="00E36709"/>
    <w:rsid w:val="00E36C2E"/>
    <w:rsid w:val="00E36CB7"/>
    <w:rsid w:val="00E37F03"/>
    <w:rsid w:val="00E414D5"/>
    <w:rsid w:val="00E41CF5"/>
    <w:rsid w:val="00E429C8"/>
    <w:rsid w:val="00E4338E"/>
    <w:rsid w:val="00E433FD"/>
    <w:rsid w:val="00E44096"/>
    <w:rsid w:val="00E457F0"/>
    <w:rsid w:val="00E45DC7"/>
    <w:rsid w:val="00E45EAE"/>
    <w:rsid w:val="00E47353"/>
    <w:rsid w:val="00E4737D"/>
    <w:rsid w:val="00E47D1D"/>
    <w:rsid w:val="00E5023F"/>
    <w:rsid w:val="00E5197F"/>
    <w:rsid w:val="00E51EF2"/>
    <w:rsid w:val="00E51F86"/>
    <w:rsid w:val="00E523C4"/>
    <w:rsid w:val="00E53B30"/>
    <w:rsid w:val="00E5462D"/>
    <w:rsid w:val="00E54E20"/>
    <w:rsid w:val="00E56243"/>
    <w:rsid w:val="00E563E8"/>
    <w:rsid w:val="00E56EDD"/>
    <w:rsid w:val="00E579CB"/>
    <w:rsid w:val="00E6051D"/>
    <w:rsid w:val="00E60BF6"/>
    <w:rsid w:val="00E62125"/>
    <w:rsid w:val="00E63189"/>
    <w:rsid w:val="00E6326C"/>
    <w:rsid w:val="00E63D92"/>
    <w:rsid w:val="00E64A7C"/>
    <w:rsid w:val="00E6501E"/>
    <w:rsid w:val="00E6564E"/>
    <w:rsid w:val="00E67718"/>
    <w:rsid w:val="00E67B28"/>
    <w:rsid w:val="00E70D3D"/>
    <w:rsid w:val="00E71279"/>
    <w:rsid w:val="00E715A5"/>
    <w:rsid w:val="00E725CC"/>
    <w:rsid w:val="00E72BFE"/>
    <w:rsid w:val="00E74E92"/>
    <w:rsid w:val="00E77908"/>
    <w:rsid w:val="00E839B3"/>
    <w:rsid w:val="00E83B76"/>
    <w:rsid w:val="00E83B91"/>
    <w:rsid w:val="00E83FCF"/>
    <w:rsid w:val="00E840F9"/>
    <w:rsid w:val="00E84C48"/>
    <w:rsid w:val="00E8566F"/>
    <w:rsid w:val="00E85F95"/>
    <w:rsid w:val="00E87574"/>
    <w:rsid w:val="00E87ED3"/>
    <w:rsid w:val="00E91610"/>
    <w:rsid w:val="00E91BC7"/>
    <w:rsid w:val="00E9216B"/>
    <w:rsid w:val="00E94495"/>
    <w:rsid w:val="00E959C8"/>
    <w:rsid w:val="00E97B84"/>
    <w:rsid w:val="00EA08C1"/>
    <w:rsid w:val="00EA117F"/>
    <w:rsid w:val="00EA15A3"/>
    <w:rsid w:val="00EA4AAC"/>
    <w:rsid w:val="00EA5582"/>
    <w:rsid w:val="00EA573C"/>
    <w:rsid w:val="00EA5B34"/>
    <w:rsid w:val="00EA5DDA"/>
    <w:rsid w:val="00EA5F0C"/>
    <w:rsid w:val="00EA6184"/>
    <w:rsid w:val="00EA6D5D"/>
    <w:rsid w:val="00EB1616"/>
    <w:rsid w:val="00EB1962"/>
    <w:rsid w:val="00EB1CFC"/>
    <w:rsid w:val="00EB3E77"/>
    <w:rsid w:val="00EB47AA"/>
    <w:rsid w:val="00EB4FCA"/>
    <w:rsid w:val="00EB66F8"/>
    <w:rsid w:val="00EB7060"/>
    <w:rsid w:val="00EB7413"/>
    <w:rsid w:val="00EB75C0"/>
    <w:rsid w:val="00EB7C3B"/>
    <w:rsid w:val="00EC2E77"/>
    <w:rsid w:val="00EC34B6"/>
    <w:rsid w:val="00EC3C1B"/>
    <w:rsid w:val="00EC42A2"/>
    <w:rsid w:val="00EC4A5D"/>
    <w:rsid w:val="00EC50C4"/>
    <w:rsid w:val="00EC532B"/>
    <w:rsid w:val="00EC64AE"/>
    <w:rsid w:val="00ED0E36"/>
    <w:rsid w:val="00ED1EFF"/>
    <w:rsid w:val="00ED2767"/>
    <w:rsid w:val="00ED2984"/>
    <w:rsid w:val="00ED2FA1"/>
    <w:rsid w:val="00ED3905"/>
    <w:rsid w:val="00ED4207"/>
    <w:rsid w:val="00ED4365"/>
    <w:rsid w:val="00ED4D99"/>
    <w:rsid w:val="00ED59BD"/>
    <w:rsid w:val="00ED6182"/>
    <w:rsid w:val="00ED6D6B"/>
    <w:rsid w:val="00EE0218"/>
    <w:rsid w:val="00EE07D2"/>
    <w:rsid w:val="00EE1935"/>
    <w:rsid w:val="00EE1A6A"/>
    <w:rsid w:val="00EE2A84"/>
    <w:rsid w:val="00EE2FB1"/>
    <w:rsid w:val="00EE3692"/>
    <w:rsid w:val="00EE38C9"/>
    <w:rsid w:val="00EE458F"/>
    <w:rsid w:val="00EE5172"/>
    <w:rsid w:val="00EE7C27"/>
    <w:rsid w:val="00EF0078"/>
    <w:rsid w:val="00EF03A7"/>
    <w:rsid w:val="00EF06B3"/>
    <w:rsid w:val="00EF0F55"/>
    <w:rsid w:val="00EF1766"/>
    <w:rsid w:val="00EF19E0"/>
    <w:rsid w:val="00EF30EB"/>
    <w:rsid w:val="00EF40A0"/>
    <w:rsid w:val="00EF492C"/>
    <w:rsid w:val="00EF5777"/>
    <w:rsid w:val="00EF57A1"/>
    <w:rsid w:val="00EF6357"/>
    <w:rsid w:val="00EF642B"/>
    <w:rsid w:val="00F01301"/>
    <w:rsid w:val="00F01907"/>
    <w:rsid w:val="00F021D0"/>
    <w:rsid w:val="00F0366F"/>
    <w:rsid w:val="00F045BB"/>
    <w:rsid w:val="00F05230"/>
    <w:rsid w:val="00F05476"/>
    <w:rsid w:val="00F10589"/>
    <w:rsid w:val="00F107CB"/>
    <w:rsid w:val="00F10EBB"/>
    <w:rsid w:val="00F1120B"/>
    <w:rsid w:val="00F114CD"/>
    <w:rsid w:val="00F11725"/>
    <w:rsid w:val="00F11969"/>
    <w:rsid w:val="00F11D37"/>
    <w:rsid w:val="00F11D70"/>
    <w:rsid w:val="00F12DA7"/>
    <w:rsid w:val="00F13957"/>
    <w:rsid w:val="00F13E39"/>
    <w:rsid w:val="00F16886"/>
    <w:rsid w:val="00F17137"/>
    <w:rsid w:val="00F179B6"/>
    <w:rsid w:val="00F17A59"/>
    <w:rsid w:val="00F20290"/>
    <w:rsid w:val="00F2114F"/>
    <w:rsid w:val="00F2128F"/>
    <w:rsid w:val="00F2160C"/>
    <w:rsid w:val="00F234B6"/>
    <w:rsid w:val="00F25EDD"/>
    <w:rsid w:val="00F26714"/>
    <w:rsid w:val="00F30D7B"/>
    <w:rsid w:val="00F31171"/>
    <w:rsid w:val="00F311A8"/>
    <w:rsid w:val="00F314C0"/>
    <w:rsid w:val="00F3155F"/>
    <w:rsid w:val="00F33FAD"/>
    <w:rsid w:val="00F36B30"/>
    <w:rsid w:val="00F378DE"/>
    <w:rsid w:val="00F40195"/>
    <w:rsid w:val="00F402FE"/>
    <w:rsid w:val="00F4078D"/>
    <w:rsid w:val="00F41B3C"/>
    <w:rsid w:val="00F41C85"/>
    <w:rsid w:val="00F43022"/>
    <w:rsid w:val="00F43DF8"/>
    <w:rsid w:val="00F45292"/>
    <w:rsid w:val="00F45C37"/>
    <w:rsid w:val="00F45F37"/>
    <w:rsid w:val="00F460DE"/>
    <w:rsid w:val="00F46790"/>
    <w:rsid w:val="00F475DC"/>
    <w:rsid w:val="00F5159E"/>
    <w:rsid w:val="00F51BBD"/>
    <w:rsid w:val="00F52733"/>
    <w:rsid w:val="00F530EB"/>
    <w:rsid w:val="00F5398E"/>
    <w:rsid w:val="00F569D2"/>
    <w:rsid w:val="00F57352"/>
    <w:rsid w:val="00F57A76"/>
    <w:rsid w:val="00F63F85"/>
    <w:rsid w:val="00F644C7"/>
    <w:rsid w:val="00F666B7"/>
    <w:rsid w:val="00F70656"/>
    <w:rsid w:val="00F71582"/>
    <w:rsid w:val="00F7163D"/>
    <w:rsid w:val="00F71C26"/>
    <w:rsid w:val="00F7397C"/>
    <w:rsid w:val="00F73C5D"/>
    <w:rsid w:val="00F74351"/>
    <w:rsid w:val="00F74597"/>
    <w:rsid w:val="00F74819"/>
    <w:rsid w:val="00F7588F"/>
    <w:rsid w:val="00F76B5A"/>
    <w:rsid w:val="00F76D3E"/>
    <w:rsid w:val="00F8157C"/>
    <w:rsid w:val="00F817B6"/>
    <w:rsid w:val="00F825EA"/>
    <w:rsid w:val="00F834E2"/>
    <w:rsid w:val="00F836E1"/>
    <w:rsid w:val="00F843B9"/>
    <w:rsid w:val="00F84B39"/>
    <w:rsid w:val="00F85D94"/>
    <w:rsid w:val="00F85DD6"/>
    <w:rsid w:val="00F86676"/>
    <w:rsid w:val="00F87571"/>
    <w:rsid w:val="00F903FE"/>
    <w:rsid w:val="00F915A3"/>
    <w:rsid w:val="00F91AF0"/>
    <w:rsid w:val="00F9252C"/>
    <w:rsid w:val="00F93603"/>
    <w:rsid w:val="00F94306"/>
    <w:rsid w:val="00F94AFB"/>
    <w:rsid w:val="00F94B18"/>
    <w:rsid w:val="00F95AF2"/>
    <w:rsid w:val="00F9631A"/>
    <w:rsid w:val="00F963E9"/>
    <w:rsid w:val="00F9698E"/>
    <w:rsid w:val="00F96AB1"/>
    <w:rsid w:val="00F96B99"/>
    <w:rsid w:val="00FA04F2"/>
    <w:rsid w:val="00FA2A51"/>
    <w:rsid w:val="00FA4132"/>
    <w:rsid w:val="00FA65BE"/>
    <w:rsid w:val="00FA744E"/>
    <w:rsid w:val="00FA7965"/>
    <w:rsid w:val="00FB1DF4"/>
    <w:rsid w:val="00FB2A15"/>
    <w:rsid w:val="00FB2CCD"/>
    <w:rsid w:val="00FB3C10"/>
    <w:rsid w:val="00FB53F2"/>
    <w:rsid w:val="00FB5767"/>
    <w:rsid w:val="00FB5A35"/>
    <w:rsid w:val="00FB60B1"/>
    <w:rsid w:val="00FB7177"/>
    <w:rsid w:val="00FB728E"/>
    <w:rsid w:val="00FB7778"/>
    <w:rsid w:val="00FC0B40"/>
    <w:rsid w:val="00FC1176"/>
    <w:rsid w:val="00FC15BA"/>
    <w:rsid w:val="00FC38D6"/>
    <w:rsid w:val="00FC5529"/>
    <w:rsid w:val="00FC55CC"/>
    <w:rsid w:val="00FC5C04"/>
    <w:rsid w:val="00FC608B"/>
    <w:rsid w:val="00FC6259"/>
    <w:rsid w:val="00FD004C"/>
    <w:rsid w:val="00FD03BD"/>
    <w:rsid w:val="00FD04C3"/>
    <w:rsid w:val="00FD0C07"/>
    <w:rsid w:val="00FD18F6"/>
    <w:rsid w:val="00FD2CD4"/>
    <w:rsid w:val="00FD2CDC"/>
    <w:rsid w:val="00FD306E"/>
    <w:rsid w:val="00FD32B0"/>
    <w:rsid w:val="00FD494E"/>
    <w:rsid w:val="00FD6F03"/>
    <w:rsid w:val="00FD7AA7"/>
    <w:rsid w:val="00FE16CA"/>
    <w:rsid w:val="00FE1E86"/>
    <w:rsid w:val="00FE2285"/>
    <w:rsid w:val="00FE2454"/>
    <w:rsid w:val="00FE2830"/>
    <w:rsid w:val="00FE43EF"/>
    <w:rsid w:val="00FE5324"/>
    <w:rsid w:val="00FE64D6"/>
    <w:rsid w:val="00FE6DB1"/>
    <w:rsid w:val="00FE71BC"/>
    <w:rsid w:val="00FE75B0"/>
    <w:rsid w:val="00FF0A89"/>
    <w:rsid w:val="00FF1442"/>
    <w:rsid w:val="00FF28E5"/>
    <w:rsid w:val="00FF3677"/>
    <w:rsid w:val="00FF45E0"/>
    <w:rsid w:val="00FF4657"/>
    <w:rsid w:val="00FF4E49"/>
    <w:rsid w:val="00FF5EF8"/>
    <w:rsid w:val="00FF61E6"/>
    <w:rsid w:val="00FF6F9C"/>
    <w:rsid w:val="00FF76C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DB11E57"/>
  <w15:docId w15:val="{B388020B-78F6-440C-9E30-4EC772C61F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uiPriority="99" w:qFormat="1"/>
    <w:lsdException w:name="heading 2" w:locked="1" w:uiPriority="99" w:qFormat="1"/>
    <w:lsdException w:name="heading 3" w:lock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locked="1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99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locked="1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 w:semiHidden="1" w:uiPriority="99" w:unhideWhenUsed="1"/>
    <w:lsdException w:name="FollowedHyperlink" w:semiHidden="1" w:unhideWhenUsed="1"/>
    <w:lsdException w:name="Strong" w:locked="1" w:uiPriority="22" w:qFormat="1"/>
    <w:lsdException w:name="Emphasis" w:lock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D6FAB"/>
    <w:pPr>
      <w:spacing w:line="288" w:lineRule="auto"/>
    </w:pPr>
    <w:rPr>
      <w:rFonts w:ascii="Arial" w:hAnsi="Arial"/>
      <w:sz w:val="22"/>
      <w:szCs w:val="24"/>
      <w:lang w:val="es-419" w:eastAsia="zh-CN"/>
    </w:rPr>
  </w:style>
  <w:style w:type="paragraph" w:styleId="Ttulo1">
    <w:name w:val="heading 1"/>
    <w:basedOn w:val="Normal"/>
    <w:next w:val="Normal"/>
    <w:link w:val="Ttulo1Car"/>
    <w:autoRedefine/>
    <w:uiPriority w:val="99"/>
    <w:qFormat/>
    <w:rsid w:val="00A06139"/>
    <w:pPr>
      <w:keepNext/>
      <w:pBdr>
        <w:bottom w:val="single" w:sz="8" w:space="1" w:color="000080"/>
      </w:pBdr>
      <w:spacing w:before="100" w:beforeAutospacing="1" w:after="60" w:line="240" w:lineRule="auto"/>
      <w:contextualSpacing/>
      <w:mirrorIndents/>
      <w:jc w:val="both"/>
      <w:outlineLvl w:val="0"/>
    </w:pPr>
    <w:rPr>
      <w:rFonts w:cs="Arial"/>
      <w:b/>
      <w:bCs/>
      <w:iCs/>
      <w:color w:val="000080"/>
      <w:sz w:val="24"/>
    </w:rPr>
  </w:style>
  <w:style w:type="paragraph" w:styleId="Ttulo2">
    <w:name w:val="heading 2"/>
    <w:basedOn w:val="Normal"/>
    <w:next w:val="Normal"/>
    <w:link w:val="Ttulo2Car"/>
    <w:autoRedefine/>
    <w:uiPriority w:val="99"/>
    <w:qFormat/>
    <w:rsid w:val="00EC3C1B"/>
    <w:pPr>
      <w:keepNext/>
      <w:spacing w:before="100" w:beforeAutospacing="1" w:after="60" w:line="360" w:lineRule="auto"/>
      <w:ind w:left="360"/>
      <w:contextualSpacing/>
      <w:mirrorIndents/>
      <w:outlineLvl w:val="1"/>
    </w:pPr>
    <w:rPr>
      <w:rFonts w:cs="Arial"/>
      <w:bCs/>
      <w:iCs/>
      <w:color w:val="000080"/>
      <w:sz w:val="20"/>
      <w:szCs w:val="20"/>
    </w:rPr>
  </w:style>
  <w:style w:type="paragraph" w:styleId="Ttulo3">
    <w:name w:val="heading 3"/>
    <w:basedOn w:val="Normal"/>
    <w:next w:val="Normal"/>
    <w:link w:val="Ttulo3Car"/>
    <w:autoRedefine/>
    <w:qFormat/>
    <w:rsid w:val="001C5A6C"/>
    <w:pPr>
      <w:keepNext/>
      <w:spacing w:before="100" w:beforeAutospacing="1" w:after="60" w:line="360" w:lineRule="auto"/>
      <w:contextualSpacing/>
      <w:mirrorIndents/>
      <w:jc w:val="both"/>
      <w:outlineLvl w:val="2"/>
    </w:pPr>
    <w:rPr>
      <w:rFonts w:cs="Arial"/>
      <w:b/>
      <w:bCs/>
      <w:sz w:val="18"/>
      <w:szCs w:val="18"/>
      <w:u w:val="single"/>
    </w:rPr>
  </w:style>
  <w:style w:type="paragraph" w:styleId="Ttulo8">
    <w:name w:val="heading 8"/>
    <w:basedOn w:val="Normal"/>
    <w:next w:val="Normal"/>
    <w:qFormat/>
    <w:rsid w:val="00401244"/>
    <w:pPr>
      <w:spacing w:before="240" w:after="60" w:line="240" w:lineRule="auto"/>
      <w:outlineLvl w:val="7"/>
    </w:pPr>
    <w:rPr>
      <w:rFonts w:ascii="Arial Narrow" w:hAnsi="Arial Narrow"/>
      <w:i/>
      <w:iCs/>
      <w:sz w:val="24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untoRF">
    <w:name w:val="PuntoRF"/>
    <w:basedOn w:val="Normal"/>
    <w:rsid w:val="0066635E"/>
    <w:pPr>
      <w:numPr>
        <w:ilvl w:val="6"/>
        <w:numId w:val="1"/>
      </w:numPr>
      <w:tabs>
        <w:tab w:val="clear" w:pos="644"/>
        <w:tab w:val="num" w:pos="1560"/>
      </w:tabs>
      <w:ind w:left="1560"/>
      <w:jc w:val="both"/>
    </w:pPr>
  </w:style>
  <w:style w:type="paragraph" w:styleId="TDC1">
    <w:name w:val="toc 1"/>
    <w:basedOn w:val="Normal"/>
    <w:next w:val="Normal"/>
    <w:autoRedefine/>
    <w:uiPriority w:val="39"/>
    <w:rsid w:val="004A544B"/>
    <w:pPr>
      <w:tabs>
        <w:tab w:val="right" w:leader="dot" w:pos="8647"/>
      </w:tabs>
      <w:spacing w:before="60" w:after="20"/>
      <w:ind w:right="902" w:firstLine="1134"/>
      <w:jc w:val="right"/>
    </w:pPr>
    <w:rPr>
      <w:b/>
      <w:noProof/>
      <w:sz w:val="20"/>
      <w:szCs w:val="18"/>
    </w:rPr>
  </w:style>
  <w:style w:type="paragraph" w:styleId="TDC2">
    <w:name w:val="toc 2"/>
    <w:basedOn w:val="Normal"/>
    <w:next w:val="Normal"/>
    <w:autoRedefine/>
    <w:uiPriority w:val="39"/>
    <w:rsid w:val="001C3FB1"/>
    <w:pPr>
      <w:tabs>
        <w:tab w:val="right" w:leader="dot" w:pos="8647"/>
      </w:tabs>
      <w:ind w:left="1134" w:right="902"/>
      <w:jc w:val="both"/>
    </w:pPr>
    <w:rPr>
      <w:sz w:val="18"/>
    </w:rPr>
  </w:style>
  <w:style w:type="paragraph" w:styleId="TDC3">
    <w:name w:val="toc 3"/>
    <w:basedOn w:val="Normal"/>
    <w:next w:val="Normal"/>
    <w:autoRedefine/>
    <w:rsid w:val="009E6877"/>
    <w:pPr>
      <w:ind w:left="440"/>
    </w:pPr>
    <w:rPr>
      <w:i/>
      <w:sz w:val="20"/>
    </w:rPr>
  </w:style>
  <w:style w:type="character" w:styleId="Hipervnculo">
    <w:name w:val="Hyperlink"/>
    <w:basedOn w:val="Fuentedeprrafopredeter"/>
    <w:uiPriority w:val="99"/>
    <w:rsid w:val="00323C2E"/>
    <w:rPr>
      <w:rFonts w:cs="Times New Roman"/>
      <w:color w:val="0000FF"/>
      <w:u w:val="single"/>
    </w:rPr>
  </w:style>
  <w:style w:type="paragraph" w:styleId="Encabezado">
    <w:name w:val="header"/>
    <w:basedOn w:val="Normal"/>
    <w:rsid w:val="0031741B"/>
    <w:pPr>
      <w:tabs>
        <w:tab w:val="center" w:pos="4252"/>
        <w:tab w:val="right" w:pos="8504"/>
      </w:tabs>
      <w:spacing w:line="240" w:lineRule="auto"/>
    </w:pPr>
    <w:rPr>
      <w:rFonts w:ascii="Tahoma" w:hAnsi="Tahoma"/>
      <w:sz w:val="24"/>
      <w:lang w:eastAsia="es-ES"/>
    </w:rPr>
  </w:style>
  <w:style w:type="paragraph" w:styleId="Piedepgina">
    <w:name w:val="footer"/>
    <w:basedOn w:val="Normal"/>
    <w:rsid w:val="0031741B"/>
    <w:pPr>
      <w:tabs>
        <w:tab w:val="center" w:pos="4252"/>
        <w:tab w:val="right" w:pos="8504"/>
      </w:tabs>
      <w:spacing w:line="240" w:lineRule="auto"/>
    </w:pPr>
    <w:rPr>
      <w:rFonts w:ascii="Tahoma" w:hAnsi="Tahoma"/>
      <w:sz w:val="24"/>
      <w:lang w:eastAsia="es-ES"/>
    </w:rPr>
  </w:style>
  <w:style w:type="character" w:styleId="Nmerodepgina">
    <w:name w:val="page number"/>
    <w:basedOn w:val="Fuentedeprrafopredeter"/>
    <w:rsid w:val="0031741B"/>
    <w:rPr>
      <w:rFonts w:cs="Times New Roman"/>
    </w:rPr>
  </w:style>
  <w:style w:type="table" w:styleId="Tablaconcuadrcula">
    <w:name w:val="Table Grid"/>
    <w:basedOn w:val="Tablanormal"/>
    <w:uiPriority w:val="39"/>
    <w:rsid w:val="0031741B"/>
    <w:rPr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NTER">
    <w:name w:val="ENTER"/>
    <w:basedOn w:val="Normal"/>
    <w:autoRedefine/>
    <w:rsid w:val="0010670E"/>
    <w:pPr>
      <w:spacing w:line="240" w:lineRule="auto"/>
      <w:ind w:left="11"/>
      <w:jc w:val="both"/>
    </w:pPr>
    <w:rPr>
      <w:rFonts w:ascii="Arial Narrow" w:hAnsi="Arial Narrow"/>
      <w:b/>
      <w:color w:val="000080"/>
      <w:szCs w:val="22"/>
      <w:lang w:eastAsia="en-US"/>
    </w:rPr>
  </w:style>
  <w:style w:type="paragraph" w:customStyle="1" w:styleId="Principal">
    <w:name w:val="Principal"/>
    <w:basedOn w:val="Normal"/>
    <w:autoRedefine/>
    <w:rsid w:val="00064328"/>
    <w:pPr>
      <w:spacing w:line="240" w:lineRule="auto"/>
    </w:pPr>
    <w:rPr>
      <w:rFonts w:cs="Arial Unicode MS"/>
      <w:smallCaps/>
      <w:sz w:val="28"/>
      <w:szCs w:val="28"/>
      <w:lang w:eastAsia="en-US"/>
    </w:rPr>
  </w:style>
  <w:style w:type="paragraph" w:styleId="TDC6">
    <w:name w:val="toc 6"/>
    <w:basedOn w:val="Normal"/>
    <w:next w:val="Normal"/>
    <w:autoRedefine/>
    <w:rsid w:val="00401244"/>
    <w:pPr>
      <w:ind w:left="1100"/>
    </w:pPr>
  </w:style>
  <w:style w:type="paragraph" w:customStyle="1" w:styleId="TableText">
    <w:name w:val="Table Text"/>
    <w:basedOn w:val="Normal"/>
    <w:rsid w:val="003F67B7"/>
    <w:pPr>
      <w:overflowPunct w:val="0"/>
      <w:autoSpaceDE w:val="0"/>
      <w:autoSpaceDN w:val="0"/>
      <w:adjustRightInd w:val="0"/>
      <w:spacing w:after="120" w:line="240" w:lineRule="auto"/>
      <w:textAlignment w:val="baseline"/>
    </w:pPr>
    <w:rPr>
      <w:sz w:val="20"/>
      <w:szCs w:val="20"/>
      <w:lang w:val="en-US" w:eastAsia="es-ES"/>
    </w:rPr>
  </w:style>
  <w:style w:type="paragraph" w:customStyle="1" w:styleId="Tabla2">
    <w:name w:val="Tabla2"/>
    <w:basedOn w:val="Normal"/>
    <w:link w:val="Tabla2Car"/>
    <w:autoRedefine/>
    <w:rsid w:val="003F67B7"/>
    <w:pPr>
      <w:spacing w:line="240" w:lineRule="auto"/>
      <w:jc w:val="center"/>
    </w:pPr>
    <w:rPr>
      <w:rFonts w:ascii="Arial Narrow" w:hAnsi="Arial Narrow" w:cs="Arial Unicode MS"/>
      <w:b/>
      <w:szCs w:val="22"/>
      <w:lang w:eastAsia="en-US"/>
    </w:rPr>
  </w:style>
  <w:style w:type="character" w:customStyle="1" w:styleId="Tabla2Car">
    <w:name w:val="Tabla2 Car"/>
    <w:basedOn w:val="Fuentedeprrafopredeter"/>
    <w:link w:val="Tabla2"/>
    <w:locked/>
    <w:rsid w:val="003F67B7"/>
    <w:rPr>
      <w:rFonts w:ascii="Arial Narrow" w:hAnsi="Arial Narrow" w:cs="Arial Unicode MS"/>
      <w:b/>
      <w:sz w:val="22"/>
      <w:szCs w:val="22"/>
      <w:lang w:val="es-ES" w:eastAsia="en-US" w:bidi="ar-SA"/>
    </w:rPr>
  </w:style>
  <w:style w:type="paragraph" w:customStyle="1" w:styleId="Estilo7">
    <w:name w:val="Estilo7"/>
    <w:basedOn w:val="Normal"/>
    <w:autoRedefine/>
    <w:rsid w:val="00E040AB"/>
    <w:pPr>
      <w:spacing w:line="240" w:lineRule="auto"/>
      <w:ind w:left="360"/>
      <w:jc w:val="both"/>
    </w:pPr>
    <w:rPr>
      <w:rFonts w:ascii="Arial Narrow" w:hAnsi="Arial Narrow" w:cs="Arial Unicode MS"/>
      <w:i/>
      <w:color w:val="1B8DFF"/>
      <w:szCs w:val="22"/>
      <w:lang w:eastAsia="en-US"/>
    </w:rPr>
  </w:style>
  <w:style w:type="paragraph" w:styleId="Textocomentario">
    <w:name w:val="annotation text"/>
    <w:basedOn w:val="Normal"/>
    <w:link w:val="TextocomentarioCar"/>
    <w:rsid w:val="009E6877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rsid w:val="009E6877"/>
    <w:rPr>
      <w:b/>
      <w:bCs/>
    </w:rPr>
  </w:style>
  <w:style w:type="paragraph" w:styleId="Encabezadodelista">
    <w:name w:val="toa heading"/>
    <w:basedOn w:val="Normal"/>
    <w:next w:val="Normal"/>
    <w:rsid w:val="009E6877"/>
    <w:pPr>
      <w:spacing w:before="120"/>
    </w:pPr>
    <w:rPr>
      <w:rFonts w:cs="Arial"/>
      <w:b/>
      <w:bCs/>
      <w:sz w:val="24"/>
    </w:rPr>
  </w:style>
  <w:style w:type="paragraph" w:styleId="Descripcin">
    <w:name w:val="caption"/>
    <w:basedOn w:val="Normal"/>
    <w:next w:val="Normal"/>
    <w:uiPriority w:val="99"/>
    <w:qFormat/>
    <w:rsid w:val="009E6877"/>
    <w:rPr>
      <w:b/>
      <w:bCs/>
      <w:sz w:val="20"/>
      <w:szCs w:val="20"/>
    </w:rPr>
  </w:style>
  <w:style w:type="paragraph" w:styleId="ndice1">
    <w:name w:val="index 1"/>
    <w:basedOn w:val="Normal"/>
    <w:next w:val="Normal"/>
    <w:autoRedefine/>
    <w:rsid w:val="009E6877"/>
    <w:pPr>
      <w:ind w:left="220" w:hanging="220"/>
    </w:pPr>
  </w:style>
  <w:style w:type="paragraph" w:styleId="ndice2">
    <w:name w:val="index 2"/>
    <w:basedOn w:val="Normal"/>
    <w:next w:val="Normal"/>
    <w:autoRedefine/>
    <w:rsid w:val="009E6877"/>
    <w:pPr>
      <w:ind w:left="440" w:hanging="220"/>
    </w:pPr>
  </w:style>
  <w:style w:type="paragraph" w:styleId="ndice3">
    <w:name w:val="index 3"/>
    <w:basedOn w:val="Normal"/>
    <w:next w:val="Normal"/>
    <w:autoRedefine/>
    <w:rsid w:val="009E6877"/>
    <w:pPr>
      <w:ind w:left="660" w:hanging="220"/>
    </w:pPr>
  </w:style>
  <w:style w:type="paragraph" w:styleId="ndice4">
    <w:name w:val="index 4"/>
    <w:basedOn w:val="Normal"/>
    <w:next w:val="Normal"/>
    <w:autoRedefine/>
    <w:rsid w:val="009E6877"/>
    <w:pPr>
      <w:ind w:left="880" w:hanging="220"/>
    </w:pPr>
  </w:style>
  <w:style w:type="paragraph" w:styleId="ndice5">
    <w:name w:val="index 5"/>
    <w:basedOn w:val="Normal"/>
    <w:next w:val="Normal"/>
    <w:autoRedefine/>
    <w:rsid w:val="009E6877"/>
    <w:pPr>
      <w:ind w:left="1100" w:hanging="220"/>
    </w:pPr>
  </w:style>
  <w:style w:type="paragraph" w:styleId="ndice6">
    <w:name w:val="index 6"/>
    <w:basedOn w:val="Normal"/>
    <w:next w:val="Normal"/>
    <w:autoRedefine/>
    <w:rsid w:val="009E6877"/>
    <w:pPr>
      <w:ind w:left="1320" w:hanging="220"/>
    </w:pPr>
  </w:style>
  <w:style w:type="paragraph" w:styleId="ndice7">
    <w:name w:val="index 7"/>
    <w:basedOn w:val="Normal"/>
    <w:next w:val="Normal"/>
    <w:autoRedefine/>
    <w:rsid w:val="009E6877"/>
    <w:pPr>
      <w:ind w:left="1540" w:hanging="220"/>
    </w:pPr>
  </w:style>
  <w:style w:type="paragraph" w:styleId="ndice8">
    <w:name w:val="index 8"/>
    <w:basedOn w:val="Normal"/>
    <w:next w:val="Normal"/>
    <w:autoRedefine/>
    <w:rsid w:val="009E6877"/>
    <w:pPr>
      <w:ind w:left="1760" w:hanging="220"/>
    </w:pPr>
  </w:style>
  <w:style w:type="paragraph" w:styleId="ndice9">
    <w:name w:val="index 9"/>
    <w:basedOn w:val="Normal"/>
    <w:next w:val="Normal"/>
    <w:autoRedefine/>
    <w:rsid w:val="009E6877"/>
    <w:pPr>
      <w:ind w:left="1980" w:hanging="220"/>
    </w:pPr>
  </w:style>
  <w:style w:type="paragraph" w:styleId="Mapadeldocumento">
    <w:name w:val="Document Map"/>
    <w:basedOn w:val="Normal"/>
    <w:rsid w:val="009E6877"/>
    <w:pPr>
      <w:shd w:val="clear" w:color="auto" w:fill="000080"/>
    </w:pPr>
    <w:rPr>
      <w:rFonts w:ascii="Tahoma" w:hAnsi="Tahoma" w:cs="Tahoma"/>
      <w:sz w:val="20"/>
      <w:szCs w:val="20"/>
    </w:rPr>
  </w:style>
  <w:style w:type="character" w:styleId="Refdecomentario">
    <w:name w:val="annotation reference"/>
    <w:basedOn w:val="Fuentedeprrafopredeter"/>
    <w:rsid w:val="009E6877"/>
    <w:rPr>
      <w:rFonts w:cs="Times New Roman"/>
      <w:sz w:val="16"/>
      <w:szCs w:val="16"/>
    </w:rPr>
  </w:style>
  <w:style w:type="character" w:styleId="Refdenotaalfinal">
    <w:name w:val="endnote reference"/>
    <w:basedOn w:val="Fuentedeprrafopredeter"/>
    <w:rsid w:val="009E6877"/>
    <w:rPr>
      <w:rFonts w:cs="Times New Roman"/>
      <w:vertAlign w:val="superscript"/>
    </w:rPr>
  </w:style>
  <w:style w:type="character" w:styleId="Refdenotaalpie">
    <w:name w:val="footnote reference"/>
    <w:basedOn w:val="Fuentedeprrafopredeter"/>
    <w:rsid w:val="009E6877"/>
    <w:rPr>
      <w:rFonts w:cs="Times New Roman"/>
      <w:vertAlign w:val="superscript"/>
    </w:rPr>
  </w:style>
  <w:style w:type="paragraph" w:styleId="Tabladeilustraciones">
    <w:name w:val="table of figures"/>
    <w:basedOn w:val="Normal"/>
    <w:next w:val="Normal"/>
    <w:rsid w:val="009E6877"/>
  </w:style>
  <w:style w:type="paragraph" w:styleId="TDC4">
    <w:name w:val="toc 4"/>
    <w:basedOn w:val="Normal"/>
    <w:next w:val="Normal"/>
    <w:autoRedefine/>
    <w:rsid w:val="009E6877"/>
    <w:pPr>
      <w:ind w:left="660"/>
    </w:pPr>
  </w:style>
  <w:style w:type="paragraph" w:styleId="TDC5">
    <w:name w:val="toc 5"/>
    <w:basedOn w:val="Normal"/>
    <w:next w:val="Normal"/>
    <w:autoRedefine/>
    <w:rsid w:val="009E6877"/>
    <w:pPr>
      <w:ind w:left="880"/>
    </w:pPr>
  </w:style>
  <w:style w:type="paragraph" w:styleId="TDC7">
    <w:name w:val="toc 7"/>
    <w:basedOn w:val="Normal"/>
    <w:next w:val="Normal"/>
    <w:autoRedefine/>
    <w:rsid w:val="009E6877"/>
    <w:pPr>
      <w:ind w:left="1320"/>
    </w:pPr>
  </w:style>
  <w:style w:type="paragraph" w:styleId="TDC8">
    <w:name w:val="toc 8"/>
    <w:basedOn w:val="Normal"/>
    <w:next w:val="Normal"/>
    <w:autoRedefine/>
    <w:rsid w:val="009E6877"/>
    <w:pPr>
      <w:ind w:left="1540"/>
    </w:pPr>
  </w:style>
  <w:style w:type="paragraph" w:styleId="TDC9">
    <w:name w:val="toc 9"/>
    <w:basedOn w:val="Normal"/>
    <w:next w:val="Normal"/>
    <w:autoRedefine/>
    <w:rsid w:val="009E6877"/>
    <w:pPr>
      <w:ind w:left="1760"/>
    </w:pPr>
  </w:style>
  <w:style w:type="paragraph" w:styleId="Textoconsangra">
    <w:name w:val="table of authorities"/>
    <w:basedOn w:val="Normal"/>
    <w:next w:val="Normal"/>
    <w:rsid w:val="009E6877"/>
    <w:pPr>
      <w:ind w:left="220" w:hanging="220"/>
    </w:pPr>
  </w:style>
  <w:style w:type="paragraph" w:styleId="Textodeglobo">
    <w:name w:val="Balloon Text"/>
    <w:basedOn w:val="Normal"/>
    <w:rsid w:val="009E6877"/>
    <w:rPr>
      <w:rFonts w:ascii="Tahoma" w:hAnsi="Tahoma" w:cs="Tahoma"/>
      <w:sz w:val="16"/>
      <w:szCs w:val="16"/>
    </w:rPr>
  </w:style>
  <w:style w:type="paragraph" w:styleId="Textomacro">
    <w:name w:val="macro"/>
    <w:rsid w:val="009E687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88" w:lineRule="auto"/>
    </w:pPr>
    <w:rPr>
      <w:rFonts w:ascii="Courier New" w:hAnsi="Courier New" w:cs="Courier New"/>
      <w:lang w:eastAsia="zh-CN"/>
    </w:rPr>
  </w:style>
  <w:style w:type="paragraph" w:styleId="Textonotaalfinal">
    <w:name w:val="endnote text"/>
    <w:basedOn w:val="Normal"/>
    <w:rsid w:val="009E6877"/>
    <w:rPr>
      <w:sz w:val="20"/>
      <w:szCs w:val="20"/>
    </w:rPr>
  </w:style>
  <w:style w:type="paragraph" w:styleId="Textonotapie">
    <w:name w:val="footnote text"/>
    <w:basedOn w:val="Normal"/>
    <w:rsid w:val="009E6877"/>
    <w:rPr>
      <w:sz w:val="20"/>
      <w:szCs w:val="20"/>
    </w:rPr>
  </w:style>
  <w:style w:type="paragraph" w:styleId="Ttulodendice">
    <w:name w:val="index heading"/>
    <w:basedOn w:val="Normal"/>
    <w:next w:val="ndice1"/>
    <w:rsid w:val="009E6877"/>
    <w:rPr>
      <w:rFonts w:cs="Arial"/>
      <w:b/>
      <w:bCs/>
    </w:rPr>
  </w:style>
  <w:style w:type="paragraph" w:customStyle="1" w:styleId="Vietas2">
    <w:name w:val="Viñetas2"/>
    <w:basedOn w:val="Normal"/>
    <w:autoRedefine/>
    <w:rsid w:val="00802FE6"/>
    <w:pPr>
      <w:numPr>
        <w:numId w:val="2"/>
      </w:numPr>
      <w:tabs>
        <w:tab w:val="clear" w:pos="852"/>
        <w:tab w:val="num" w:pos="1080"/>
      </w:tabs>
      <w:spacing w:before="120" w:after="120" w:line="240" w:lineRule="auto"/>
      <w:ind w:left="1080"/>
      <w:jc w:val="both"/>
    </w:pPr>
    <w:rPr>
      <w:rFonts w:ascii="Arial Narrow" w:hAnsi="Arial Narrow" w:cs="Arial Unicode MS"/>
      <w:sz w:val="24"/>
      <w:lang w:val="es-MX" w:eastAsia="en-US"/>
    </w:rPr>
  </w:style>
  <w:style w:type="paragraph" w:customStyle="1" w:styleId="Prrafos">
    <w:name w:val="Párrafos"/>
    <w:basedOn w:val="Normal"/>
    <w:link w:val="PrrafosCar"/>
    <w:autoRedefine/>
    <w:rsid w:val="00802FE6"/>
    <w:pPr>
      <w:spacing w:before="120" w:after="120" w:line="240" w:lineRule="auto"/>
      <w:ind w:left="360"/>
      <w:jc w:val="both"/>
    </w:pPr>
    <w:rPr>
      <w:rFonts w:ascii="Arial Narrow" w:hAnsi="Arial Narrow" w:cs="Arial Unicode MS"/>
      <w:sz w:val="24"/>
      <w:lang w:val="es-ES_tradnl" w:eastAsia="en-US"/>
    </w:rPr>
  </w:style>
  <w:style w:type="character" w:customStyle="1" w:styleId="PrrafosCar">
    <w:name w:val="Párrafos Car"/>
    <w:basedOn w:val="Fuentedeprrafopredeter"/>
    <w:link w:val="Prrafos"/>
    <w:locked/>
    <w:rsid w:val="00802FE6"/>
    <w:rPr>
      <w:rFonts w:ascii="Arial Narrow" w:hAnsi="Arial Narrow" w:cs="Arial Unicode MS"/>
      <w:sz w:val="24"/>
      <w:szCs w:val="24"/>
      <w:lang w:val="es-ES_tradnl" w:eastAsia="en-US" w:bidi="ar-SA"/>
    </w:rPr>
  </w:style>
  <w:style w:type="character" w:styleId="DefinicinHTML">
    <w:name w:val="HTML Definition"/>
    <w:basedOn w:val="Fuentedeprrafopredeter"/>
    <w:rsid w:val="00180AC9"/>
    <w:rPr>
      <w:rFonts w:cs="Times New Roman"/>
      <w:i/>
      <w:iCs/>
    </w:rPr>
  </w:style>
  <w:style w:type="paragraph" w:customStyle="1" w:styleId="StyleBefore6ptAfter6pt">
    <w:name w:val="Style Before:  6 pt After:  6 pt"/>
    <w:basedOn w:val="Normal"/>
    <w:rsid w:val="00F17137"/>
    <w:pPr>
      <w:spacing w:before="120" w:after="120" w:line="240" w:lineRule="auto"/>
      <w:jc w:val="both"/>
    </w:pPr>
    <w:rPr>
      <w:rFonts w:ascii="UniSerif" w:hAnsi="UniSerif"/>
      <w:sz w:val="24"/>
      <w:szCs w:val="20"/>
      <w:lang w:val="es-MX" w:eastAsia="en-US"/>
    </w:rPr>
  </w:style>
  <w:style w:type="character" w:customStyle="1" w:styleId="TextocomentarioCar">
    <w:name w:val="Texto comentario Car"/>
    <w:basedOn w:val="Fuentedeprrafopredeter"/>
    <w:link w:val="Textocomentario"/>
    <w:locked/>
    <w:rsid w:val="000015CA"/>
    <w:rPr>
      <w:rFonts w:ascii="Arial" w:hAnsi="Arial" w:cs="Times New Roman"/>
      <w:lang w:val="es-ES" w:eastAsia="zh-CN"/>
    </w:rPr>
  </w:style>
  <w:style w:type="paragraph" w:customStyle="1" w:styleId="Prrafodelista1">
    <w:name w:val="Párrafo de lista1"/>
    <w:basedOn w:val="Normal"/>
    <w:rsid w:val="00C2365C"/>
    <w:pPr>
      <w:spacing w:after="200" w:line="276" w:lineRule="auto"/>
      <w:ind w:left="720"/>
      <w:contextualSpacing/>
    </w:pPr>
    <w:rPr>
      <w:rFonts w:ascii="Calibri" w:eastAsia="Times New Roman" w:hAnsi="Calibri"/>
      <w:szCs w:val="22"/>
      <w:lang w:val="es-MX" w:eastAsia="en-US"/>
    </w:rPr>
  </w:style>
  <w:style w:type="paragraph" w:styleId="Listaconvietas">
    <w:name w:val="List Bullet"/>
    <w:basedOn w:val="Normal"/>
    <w:rsid w:val="00495FE6"/>
    <w:pPr>
      <w:numPr>
        <w:numId w:val="3"/>
      </w:numPr>
      <w:contextualSpacing/>
    </w:pPr>
  </w:style>
  <w:style w:type="table" w:customStyle="1" w:styleId="Sombreadovistoso-nfasis11">
    <w:name w:val="Sombreado vistoso - Énfasis 11"/>
    <w:rsid w:val="00852ADD"/>
    <w:rPr>
      <w:color w:val="000000"/>
      <w:lang w:val="en-US" w:eastAsia="en-US"/>
    </w:rPr>
    <w:tblPr>
      <w:tblStyleRowBandSize w:val="1"/>
      <w:tblStyleColBandSize w:val="1"/>
      <w:tblInd w:w="0" w:type="dxa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/>
    </w:tcPr>
  </w:style>
  <w:style w:type="table" w:customStyle="1" w:styleId="Listavistosa-nfasis11">
    <w:name w:val="Lista vistosa - Énfasis 11"/>
    <w:rsid w:val="00AF39D3"/>
    <w:rPr>
      <w:color w:val="000000"/>
      <w:lang w:val="en-US"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/>
    </w:tcPr>
  </w:style>
  <w:style w:type="table" w:customStyle="1" w:styleId="Cuadrculavistosa-nfasis11">
    <w:name w:val="Cuadrícula vistosa - Énfasis 11"/>
    <w:rsid w:val="00AF39D3"/>
    <w:rPr>
      <w:color w:val="000000"/>
      <w:lang w:val="en-US" w:eastAsia="en-US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/>
    </w:tcPr>
  </w:style>
  <w:style w:type="character" w:customStyle="1" w:styleId="Ttulo2Car">
    <w:name w:val="Título 2 Car"/>
    <w:basedOn w:val="Fuentedeprrafopredeter"/>
    <w:link w:val="Ttulo2"/>
    <w:uiPriority w:val="99"/>
    <w:rsid w:val="00EC3C1B"/>
    <w:rPr>
      <w:rFonts w:ascii="Arial" w:hAnsi="Arial" w:cs="Arial"/>
      <w:bCs/>
      <w:iCs/>
      <w:color w:val="000080"/>
      <w:lang w:eastAsia="zh-CN"/>
    </w:rPr>
  </w:style>
  <w:style w:type="character" w:customStyle="1" w:styleId="Ttulo1Car">
    <w:name w:val="Título 1 Car"/>
    <w:basedOn w:val="Fuentedeprrafopredeter"/>
    <w:link w:val="Ttulo1"/>
    <w:uiPriority w:val="99"/>
    <w:rsid w:val="00A06139"/>
    <w:rPr>
      <w:rFonts w:ascii="Arial" w:hAnsi="Arial" w:cs="Arial"/>
      <w:b/>
      <w:bCs/>
      <w:iCs/>
      <w:color w:val="000080"/>
      <w:sz w:val="24"/>
      <w:szCs w:val="24"/>
      <w:lang w:eastAsia="zh-CN"/>
    </w:rPr>
  </w:style>
  <w:style w:type="character" w:customStyle="1" w:styleId="Ttulo3Car">
    <w:name w:val="Título 3 Car"/>
    <w:basedOn w:val="Fuentedeprrafopredeter"/>
    <w:link w:val="Ttulo3"/>
    <w:rsid w:val="001C5A6C"/>
    <w:rPr>
      <w:rFonts w:ascii="Arial" w:hAnsi="Arial" w:cs="Arial"/>
      <w:b/>
      <w:bCs/>
      <w:sz w:val="18"/>
      <w:szCs w:val="18"/>
      <w:u w:val="single"/>
      <w:lang w:eastAsia="zh-CN"/>
    </w:rPr>
  </w:style>
  <w:style w:type="table" w:styleId="Sombreadovistoso-nfasis1">
    <w:name w:val="Colorful Shading Accent 1"/>
    <w:basedOn w:val="Tablanormal"/>
    <w:uiPriority w:val="71"/>
    <w:rsid w:val="00E0474A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paragraph" w:styleId="Prrafodelista">
    <w:name w:val="List Paragraph"/>
    <w:basedOn w:val="Normal"/>
    <w:uiPriority w:val="34"/>
    <w:qFormat/>
    <w:rsid w:val="00930D44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locked/>
    <w:rsid w:val="001D4FE3"/>
    <w:rPr>
      <w:b/>
      <w:bCs/>
    </w:rPr>
  </w:style>
  <w:style w:type="paragraph" w:customStyle="1" w:styleId="Default">
    <w:name w:val="Default"/>
    <w:rsid w:val="00575B7E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s-MX"/>
    </w:rPr>
  </w:style>
  <w:style w:type="paragraph" w:styleId="NormalWeb">
    <w:name w:val="Normal (Web)"/>
    <w:basedOn w:val="Normal"/>
    <w:uiPriority w:val="99"/>
    <w:unhideWhenUsed/>
    <w:rsid w:val="001C012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lang w:val="es-MX" w:eastAsia="es-MX"/>
    </w:rPr>
  </w:style>
  <w:style w:type="character" w:customStyle="1" w:styleId="font441">
    <w:name w:val="font441"/>
    <w:basedOn w:val="Fuentedeprrafopredeter"/>
    <w:rsid w:val="009B0325"/>
    <w:rPr>
      <w:rFonts w:ascii="Times New Roman" w:hAnsi="Times New Roman" w:cs="Times New Roman" w:hint="default"/>
      <w:b w:val="0"/>
      <w:bCs w:val="0"/>
      <w:i w:val="0"/>
      <w:iCs w:val="0"/>
      <w:strike w:val="0"/>
      <w:dstrike w:val="0"/>
      <w:color w:val="000000"/>
      <w:sz w:val="16"/>
      <w:szCs w:val="16"/>
      <w:u w:val="none"/>
      <w:effect w:val="none"/>
    </w:rPr>
  </w:style>
  <w:style w:type="character" w:customStyle="1" w:styleId="font421">
    <w:name w:val="font421"/>
    <w:basedOn w:val="Fuentedeprrafopredeter"/>
    <w:rsid w:val="009B0325"/>
    <w:rPr>
      <w:rFonts w:ascii="Arial" w:hAnsi="Arial" w:cs="Arial" w:hint="default"/>
      <w:b w:val="0"/>
      <w:bCs w:val="0"/>
      <w:i w:val="0"/>
      <w:iCs w:val="0"/>
      <w:strike w:val="0"/>
      <w:dstrike w:val="0"/>
      <w:color w:val="000000"/>
      <w:sz w:val="16"/>
      <w:szCs w:val="16"/>
      <w:u w:val="none"/>
      <w:effect w:val="none"/>
    </w:rPr>
  </w:style>
  <w:style w:type="character" w:customStyle="1" w:styleId="font451">
    <w:name w:val="font451"/>
    <w:basedOn w:val="Fuentedeprrafopredeter"/>
    <w:rsid w:val="009B0325"/>
    <w:rPr>
      <w:rFonts w:ascii="Calibri" w:hAnsi="Calibri" w:hint="default"/>
      <w:b w:val="0"/>
      <w:bCs w:val="0"/>
      <w:i w:val="0"/>
      <w:iCs w:val="0"/>
      <w:strike w:val="0"/>
      <w:dstrike w:val="0"/>
      <w:color w:val="000000"/>
      <w:sz w:val="16"/>
      <w:szCs w:val="16"/>
      <w:u w:val="none"/>
      <w:effect w:val="none"/>
    </w:rPr>
  </w:style>
  <w:style w:type="character" w:customStyle="1" w:styleId="xdb">
    <w:name w:val="_xdb"/>
    <w:basedOn w:val="Fuentedeprrafopredeter"/>
    <w:rsid w:val="00303FA5"/>
  </w:style>
  <w:style w:type="character" w:customStyle="1" w:styleId="xbe">
    <w:name w:val="_xbe"/>
    <w:basedOn w:val="Fuentedeprrafopredeter"/>
    <w:rsid w:val="00303FA5"/>
  </w:style>
  <w:style w:type="character" w:customStyle="1" w:styleId="y0nh2b">
    <w:name w:val="y0nh2b"/>
    <w:basedOn w:val="Fuentedeprrafopredeter"/>
    <w:rsid w:val="007D6128"/>
  </w:style>
  <w:style w:type="table" w:styleId="Listamedia2-nfasis1">
    <w:name w:val="Medium List 2 Accent 1"/>
    <w:basedOn w:val="Tablanormal"/>
    <w:uiPriority w:val="66"/>
    <w:rsid w:val="00007739"/>
    <w:rPr>
      <w:rFonts w:asciiTheme="majorHAnsi" w:eastAsiaTheme="majorEastAsia" w:hAnsiTheme="majorHAnsi" w:cstheme="majorBidi"/>
      <w:color w:val="000000" w:themeColor="text1"/>
      <w:sz w:val="22"/>
      <w:szCs w:val="22"/>
      <w:lang w:val="es-MX" w:eastAsia="es-MX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415B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714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61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6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4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44479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301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849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35052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7214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549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75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959875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003941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971996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244091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729494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434489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63527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13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9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9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3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088528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160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297978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14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0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63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1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9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646039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33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4314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93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2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559473">
          <w:marLeft w:val="0"/>
          <w:marRight w:val="15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186782">
              <w:marLeft w:val="0"/>
              <w:marRight w:val="0"/>
              <w:marTop w:val="22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10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31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2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6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66308">
          <w:marLeft w:val="0"/>
          <w:marRight w:val="0"/>
          <w:marTop w:val="0"/>
          <w:marBottom w:val="0"/>
          <w:divBdr>
            <w:top w:val="single" w:sz="6" w:space="15" w:color="E0E0E0"/>
            <w:left w:val="single" w:sz="2" w:space="12" w:color="E0E0E0"/>
            <w:bottom w:val="single" w:sz="2" w:space="0" w:color="E0E0E0"/>
            <w:right w:val="single" w:sz="2" w:space="12" w:color="E0E0E0"/>
          </w:divBdr>
          <w:divsChild>
            <w:div w:id="9684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49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1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114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044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73503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588823">
              <w:marLeft w:val="0"/>
              <w:marRight w:val="0"/>
              <w:marTop w:val="285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651381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534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917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9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46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0942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3295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2482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4741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45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0300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89615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1979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61521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63213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9418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8108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15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3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5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0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4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9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grauda\Escritorio\Plantilla-IJAS-Propuesta%20Ejecutiva%20de%20Proyecto-STI.dot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29CF06E66F97E4FAC1E8FC10F38F583" ma:contentTypeVersion="0" ma:contentTypeDescription="Crear nuevo documento." ma:contentTypeScope="" ma:versionID="c0aca008caa51f2717d4013fe8e89227">
  <xsd:schema xmlns:xsd="http://www.w3.org/2001/XMLSchema" xmlns:p="http://schemas.microsoft.com/office/2006/metadata/properties" targetNamespace="http://schemas.microsoft.com/office/2006/metadata/properties" ma:root="true" ma:fieldsID="b004d877ca112f136821ba8115f64728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 ma:readOnly="true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A26706E-3A5B-4C8C-9B30-4236A6B81EFA}">
  <ds:schemaRefs>
    <ds:schemaRef ds:uri="http://schemas.microsoft.com/office/2006/metadata/properties"/>
  </ds:schemaRefs>
</ds:datastoreItem>
</file>

<file path=customXml/itemProps2.xml><?xml version="1.0" encoding="utf-8"?>
<ds:datastoreItem xmlns:ds="http://schemas.openxmlformats.org/officeDocument/2006/customXml" ds:itemID="{8EFC8A49-EC95-4EA0-9F57-19F2CA2052C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B4C2645C-EDED-40ED-A86F-E62453CF025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B63AF55-000A-4E56-B991-D2018D95E2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Plantilla-IJAS-Propuesta Ejecutiva de Proyecto-STI</Template>
  <TotalTime>50</TotalTime>
  <Pages>16</Pages>
  <Words>1523</Words>
  <Characters>8379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Propuesta Ejecutiva del Proyecto</vt:lpstr>
    </vt:vector>
  </TitlesOfParts>
  <Manager>Herman Mikclautsch</Manager>
  <Company>Werner Pegasus S. de R.L. de C.V.</Company>
  <LinksUpToDate>false</LinksUpToDate>
  <CharactersWithSpaces>9883</CharactersWithSpaces>
  <SharedDoc>false</SharedDoc>
  <HLinks>
    <vt:vector size="192" baseType="variant">
      <vt:variant>
        <vt:i4>65564</vt:i4>
      </vt:variant>
      <vt:variant>
        <vt:i4>219</vt:i4>
      </vt:variant>
      <vt:variant>
        <vt:i4>0</vt:i4>
      </vt:variant>
      <vt:variant>
        <vt:i4>5</vt:i4>
      </vt:variant>
      <vt:variant>
        <vt:lpwstr>http://ijas.jalisco.gob.mx/index.html</vt:lpwstr>
      </vt:variant>
      <vt:variant>
        <vt:lpwstr/>
      </vt:variant>
      <vt:variant>
        <vt:i4>1769523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_Toc240459457</vt:lpwstr>
      </vt:variant>
      <vt:variant>
        <vt:i4>1769523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_Toc240459456</vt:lpwstr>
      </vt:variant>
      <vt:variant>
        <vt:i4>1769523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_Toc240459455</vt:lpwstr>
      </vt:variant>
      <vt:variant>
        <vt:i4>1769523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_Toc240459454</vt:lpwstr>
      </vt:variant>
      <vt:variant>
        <vt:i4>1769523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_Toc240459453</vt:lpwstr>
      </vt:variant>
      <vt:variant>
        <vt:i4>1769523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_Toc240459452</vt:lpwstr>
      </vt:variant>
      <vt:variant>
        <vt:i4>1769523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_Toc240459451</vt:lpwstr>
      </vt:variant>
      <vt:variant>
        <vt:i4>1769523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_Toc240459450</vt:lpwstr>
      </vt:variant>
      <vt:variant>
        <vt:i4>1703987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_Toc240459449</vt:lpwstr>
      </vt:variant>
      <vt:variant>
        <vt:i4>1703987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_Toc240459448</vt:lpwstr>
      </vt:variant>
      <vt:variant>
        <vt:i4>1703987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_Toc240459447</vt:lpwstr>
      </vt:variant>
      <vt:variant>
        <vt:i4>1703987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_Toc240459446</vt:lpwstr>
      </vt:variant>
      <vt:variant>
        <vt:i4>1703987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_Toc240459445</vt:lpwstr>
      </vt:variant>
      <vt:variant>
        <vt:i4>1703987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_Toc240459444</vt:lpwstr>
      </vt:variant>
      <vt:variant>
        <vt:i4>1703987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_Toc240459443</vt:lpwstr>
      </vt:variant>
      <vt:variant>
        <vt:i4>1703987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_Toc240459442</vt:lpwstr>
      </vt:variant>
      <vt:variant>
        <vt:i4>1703987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_Toc240459441</vt:lpwstr>
      </vt:variant>
      <vt:variant>
        <vt:i4>1703987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_Toc240459440</vt:lpwstr>
      </vt:variant>
      <vt:variant>
        <vt:i4>1900595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_Toc240459439</vt:lpwstr>
      </vt:variant>
      <vt:variant>
        <vt:i4>1900595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_Toc240459438</vt:lpwstr>
      </vt:variant>
      <vt:variant>
        <vt:i4>1900595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_Toc240459437</vt:lpwstr>
      </vt:variant>
      <vt:variant>
        <vt:i4>1900595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_Toc240459436</vt:lpwstr>
      </vt:variant>
      <vt:variant>
        <vt:i4>1900595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_Toc240459435</vt:lpwstr>
      </vt:variant>
      <vt:variant>
        <vt:i4>1900595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_Toc240459434</vt:lpwstr>
      </vt:variant>
      <vt:variant>
        <vt:i4>1900595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_Toc240459433</vt:lpwstr>
      </vt:variant>
      <vt:variant>
        <vt:i4>1900595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_Toc240459432</vt:lpwstr>
      </vt:variant>
      <vt:variant>
        <vt:i4>1900595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_Toc240459431</vt:lpwstr>
      </vt:variant>
      <vt:variant>
        <vt:i4>1900595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_Toc240459430</vt:lpwstr>
      </vt:variant>
      <vt:variant>
        <vt:i4>1835059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_Toc240459429</vt:lpwstr>
      </vt:variant>
      <vt:variant>
        <vt:i4>1835059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_Toc240459428</vt:lpwstr>
      </vt:variant>
      <vt:variant>
        <vt:i4>1835059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_Toc240459427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Propuesta Ejecutiva del Proyecto</dc:title>
  <dc:subject>Solución de Trazabilidad e Inventarios para Sacos de Cemento</dc:subject>
  <dc:creator>Francisco Martin</dc:creator>
  <cp:keywords>Cementos Moctezuma, STI, Propuesta, Proyecto, Werner Pegasus, fmartin</cp:keywords>
  <cp:lastModifiedBy>USUARIO-112</cp:lastModifiedBy>
  <cp:revision>6</cp:revision>
  <cp:lastPrinted>2017-07-22T13:12:00Z</cp:lastPrinted>
  <dcterms:created xsi:type="dcterms:W3CDTF">2024-07-15T15:09:00Z</dcterms:created>
  <dcterms:modified xsi:type="dcterms:W3CDTF">2024-07-15T15:58:00Z</dcterms:modified>
  <cp:category>Proyectos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iente">
    <vt:lpwstr>Cementos Moctezuma</vt:lpwstr>
  </property>
  <property fmtid="{D5CDD505-2E9C-101B-9397-08002B2CF9AE}" pid="3" name="Caracter">
    <vt:lpwstr>Confidencial</vt:lpwstr>
  </property>
  <property fmtid="{D5CDD505-2E9C-101B-9397-08002B2CF9AE}" pid="4" name="Registro Código">
    <vt:lpwstr>WP-PM-04</vt:lpwstr>
  </property>
  <property fmtid="{D5CDD505-2E9C-101B-9397-08002B2CF9AE}" pid="5" name="Registro Nombre">
    <vt:lpwstr>Propuesta de Ejecutiva del Proyecto</vt:lpwstr>
  </property>
  <property fmtid="{D5CDD505-2E9C-101B-9397-08002B2CF9AE}" pid="6" name="Registro Revisión">
    <vt:lpwstr>2.2</vt:lpwstr>
  </property>
  <property fmtid="{D5CDD505-2E9C-101B-9397-08002B2CF9AE}" pid="7" name="Registro Vigencia">
    <vt:lpwstr>Diciembre 2009</vt:lpwstr>
  </property>
  <property fmtid="{D5CDD505-2E9C-101B-9397-08002B2CF9AE}" pid="8" name="Registro Propietario">
    <vt:lpwstr>Werner Pegasus S. de R.L. de C.V.</vt:lpwstr>
  </property>
  <property fmtid="{D5CDD505-2E9C-101B-9397-08002B2CF9AE}" pid="9" name="Tipo de Documento">
    <vt:lpwstr>PROYECTOS</vt:lpwstr>
  </property>
  <property fmtid="{D5CDD505-2E9C-101B-9397-08002B2CF9AE}" pid="10" name="Aprobador1">
    <vt:lpwstr>Herman Miklautsch</vt:lpwstr>
  </property>
  <property fmtid="{D5CDD505-2E9C-101B-9397-08002B2CF9AE}" pid="11" name="Aprobador2">
    <vt:lpwstr>Carlos Sada</vt:lpwstr>
  </property>
  <property fmtid="{D5CDD505-2E9C-101B-9397-08002B2CF9AE}" pid="12" name="Aprobador3">
    <vt:lpwstr>José Luis Ortega</vt:lpwstr>
  </property>
  <property fmtid="{D5CDD505-2E9C-101B-9397-08002B2CF9AE}" pid="13" name="Estado Documento">
    <vt:lpwstr>EN REVISION</vt:lpwstr>
  </property>
  <property fmtid="{D5CDD505-2E9C-101B-9397-08002B2CF9AE}" pid="14" name="Fecha Aprobación Documento">
    <vt:lpwstr>dd/mm/aaaa</vt:lpwstr>
  </property>
  <property fmtid="{D5CDD505-2E9C-101B-9397-08002B2CF9AE}" pid="15" name="Documento tema">
    <vt:lpwstr>30 Octubre 2009</vt:lpwstr>
  </property>
  <property fmtid="{D5CDD505-2E9C-101B-9397-08002B2CF9AE}" pid="16" name="Documento version">
    <vt:lpwstr>1.3</vt:lpwstr>
  </property>
  <property fmtid="{D5CDD505-2E9C-101B-9397-08002B2CF9AE}" pid="17" name="ContentTypeId">
    <vt:lpwstr>0x010100B29CF06E66F97E4FAC1E8FC10F38F583</vt:lpwstr>
  </property>
  <property fmtid="{D5CDD505-2E9C-101B-9397-08002B2CF9AE}" pid="18" name="ContentType">
    <vt:lpwstr>Documento</vt:lpwstr>
  </property>
</Properties>
</file>