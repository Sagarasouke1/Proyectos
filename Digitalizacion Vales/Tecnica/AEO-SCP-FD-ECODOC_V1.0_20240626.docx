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pPr w:leftFromText="141" w:rightFromText="141" w:vertAnchor="text" w:horzAnchor="margin" w:tblpY="-94"/>
        <w:tblW w:w="0" w:type="auto"/>
        <w:tblLook w:val="04A0" w:firstRow="1" w:lastRow="0" w:firstColumn="1" w:lastColumn="0" w:noHBand="0" w:noVBand="1"/>
      </w:tblPr>
      <w:tblGrid>
        <w:gridCol w:w="2698"/>
        <w:gridCol w:w="2034"/>
        <w:gridCol w:w="1430"/>
        <w:gridCol w:w="2799"/>
      </w:tblGrid>
      <w:tr w:rsidR="00F94DC7" w:rsidRPr="006E3ABB" w14:paraId="7A0293FD" w14:textId="77777777" w:rsidTr="00F94DC7">
        <w:trPr>
          <w:trHeight w:val="476"/>
        </w:trPr>
        <w:tc>
          <w:tcPr>
            <w:tcW w:w="2698" w:type="dxa"/>
            <w:shd w:val="clear" w:color="auto" w:fill="F2F2F2" w:themeFill="background1" w:themeFillShade="F2"/>
          </w:tcPr>
          <w:p w14:paraId="358915DE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bookmarkStart w:id="0" w:name="_Toc510763079"/>
            <w:bookmarkStart w:id="1" w:name="_Toc510762917"/>
            <w:bookmarkStart w:id="2" w:name="_Toc508376827"/>
            <w:bookmarkStart w:id="3" w:name="_Hlk170311309"/>
            <w:bookmarkEnd w:id="3"/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Fecha:</w:t>
            </w:r>
          </w:p>
        </w:tc>
        <w:tc>
          <w:tcPr>
            <w:tcW w:w="2034" w:type="dxa"/>
          </w:tcPr>
          <w:p w14:paraId="6718A303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2024-06</w:t>
            </w:r>
          </w:p>
        </w:tc>
        <w:tc>
          <w:tcPr>
            <w:tcW w:w="1430" w:type="dxa"/>
            <w:shd w:val="clear" w:color="auto" w:fill="F2F2F2" w:themeFill="background1" w:themeFillShade="F2"/>
          </w:tcPr>
          <w:p w14:paraId="3732A13A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Versión:</w:t>
            </w:r>
          </w:p>
        </w:tc>
        <w:tc>
          <w:tcPr>
            <w:tcW w:w="2798" w:type="dxa"/>
          </w:tcPr>
          <w:p w14:paraId="2C600091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1.0.0</w:t>
            </w:r>
          </w:p>
        </w:tc>
      </w:tr>
      <w:tr w:rsidR="00F94DC7" w:rsidRPr="006E3ABB" w14:paraId="3DF9F0A1" w14:textId="77777777" w:rsidTr="00F94DC7">
        <w:trPr>
          <w:trHeight w:val="460"/>
        </w:trPr>
        <w:tc>
          <w:tcPr>
            <w:tcW w:w="2698" w:type="dxa"/>
            <w:shd w:val="clear" w:color="auto" w:fill="F2F2F2" w:themeFill="background1" w:themeFillShade="F2"/>
          </w:tcPr>
          <w:p w14:paraId="4FF43E88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Creado Por:</w:t>
            </w:r>
          </w:p>
        </w:tc>
        <w:tc>
          <w:tcPr>
            <w:tcW w:w="6263" w:type="dxa"/>
            <w:gridSpan w:val="3"/>
          </w:tcPr>
          <w:p w14:paraId="680FB75A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Quien lo documenta</w:t>
            </w:r>
          </w:p>
        </w:tc>
      </w:tr>
      <w:tr w:rsidR="00F94DC7" w:rsidRPr="006E3ABB" w14:paraId="30625F6D" w14:textId="77777777" w:rsidTr="00F94DC7">
        <w:trPr>
          <w:trHeight w:val="476"/>
        </w:trPr>
        <w:tc>
          <w:tcPr>
            <w:tcW w:w="2698" w:type="dxa"/>
            <w:shd w:val="clear" w:color="auto" w:fill="F2F2F2" w:themeFill="background1" w:themeFillShade="F2"/>
          </w:tcPr>
          <w:p w14:paraId="389130C6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Revisado por PO:</w:t>
            </w:r>
          </w:p>
        </w:tc>
        <w:tc>
          <w:tcPr>
            <w:tcW w:w="6263" w:type="dxa"/>
            <w:gridSpan w:val="3"/>
          </w:tcPr>
          <w:p w14:paraId="3508DF11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Alejandra Guzman</w:t>
            </w:r>
          </w:p>
        </w:tc>
      </w:tr>
      <w:tr w:rsidR="00F94DC7" w:rsidRPr="006E3ABB" w14:paraId="42484EB9" w14:textId="77777777" w:rsidTr="00F94DC7">
        <w:trPr>
          <w:trHeight w:val="476"/>
        </w:trPr>
        <w:tc>
          <w:tcPr>
            <w:tcW w:w="2698" w:type="dxa"/>
            <w:shd w:val="clear" w:color="auto" w:fill="F2F2F2" w:themeFill="background1" w:themeFillShade="F2"/>
          </w:tcPr>
          <w:p w14:paraId="48F3A0AE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Revisado por SM:</w:t>
            </w:r>
          </w:p>
        </w:tc>
        <w:tc>
          <w:tcPr>
            <w:tcW w:w="6263" w:type="dxa"/>
            <w:gridSpan w:val="3"/>
          </w:tcPr>
          <w:p w14:paraId="45680302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David Jara</w:t>
            </w:r>
          </w:p>
        </w:tc>
      </w:tr>
      <w:tr w:rsidR="00F94DC7" w:rsidRPr="006E3ABB" w14:paraId="0F767605" w14:textId="77777777" w:rsidTr="00F94DC7">
        <w:trPr>
          <w:trHeight w:val="460"/>
        </w:trPr>
        <w:tc>
          <w:tcPr>
            <w:tcW w:w="2698" w:type="dxa"/>
            <w:shd w:val="clear" w:color="auto" w:fill="F2F2F2" w:themeFill="background1" w:themeFillShade="F2"/>
          </w:tcPr>
          <w:p w14:paraId="6B00F7BB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Fase del Proyecto</w:t>
            </w:r>
          </w:p>
        </w:tc>
        <w:tc>
          <w:tcPr>
            <w:tcW w:w="6263" w:type="dxa"/>
            <w:gridSpan w:val="3"/>
          </w:tcPr>
          <w:p w14:paraId="1F2CA9B0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Documentación y Mapeo de Procesos</w:t>
            </w:r>
          </w:p>
        </w:tc>
      </w:tr>
      <w:tr w:rsidR="00F94DC7" w:rsidRPr="006E3ABB" w14:paraId="7F645F2E" w14:textId="77777777" w:rsidTr="00F94DC7">
        <w:trPr>
          <w:trHeight w:val="476"/>
        </w:trPr>
        <w:tc>
          <w:tcPr>
            <w:tcW w:w="2698" w:type="dxa"/>
            <w:shd w:val="clear" w:color="auto" w:fill="F2F2F2" w:themeFill="background1" w:themeFillShade="F2"/>
          </w:tcPr>
          <w:p w14:paraId="4E9A5051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Plataforma</w:t>
            </w:r>
          </w:p>
        </w:tc>
        <w:tc>
          <w:tcPr>
            <w:tcW w:w="6263" w:type="dxa"/>
            <w:gridSpan w:val="3"/>
          </w:tcPr>
          <w:p w14:paraId="11081D9A" w14:textId="77777777" w:rsidR="00F94DC7" w:rsidRPr="006E3ABB" w:rsidRDefault="00F94DC7" w:rsidP="00F94DC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SCP AEO - ECODOC</w:t>
            </w:r>
          </w:p>
        </w:tc>
      </w:tr>
    </w:tbl>
    <w:p w14:paraId="5BF43472" w14:textId="77777777" w:rsidR="006D5F98" w:rsidRPr="006E3ABB" w:rsidRDefault="006D5F98" w:rsidP="001F2AB6">
      <w:pPr>
        <w:pStyle w:val="NormalWeb"/>
        <w:rPr>
          <w:rFonts w:ascii="Abadi" w:hAnsi="Abadi"/>
          <w:lang w:val="es-419"/>
        </w:rPr>
      </w:pPr>
    </w:p>
    <w:bookmarkEnd w:id="0"/>
    <w:bookmarkEnd w:id="1"/>
    <w:bookmarkEnd w:id="2"/>
    <w:p w14:paraId="50E80898" w14:textId="47AF85C3" w:rsidR="005D568F" w:rsidRPr="006E3ABB" w:rsidRDefault="00601224" w:rsidP="00601224"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="00A06139" w:rsidRPr="006E3ABB">
        <w:rPr>
          <w:noProof/>
        </w:rPr>
        <w:drawing>
          <wp:inline distT="0" distB="0" distL="0" distR="0" wp14:anchorId="6F5BE5C0" wp14:editId="4FAC4025">
            <wp:extent cx="4047490" cy="2124075"/>
            <wp:effectExtent l="0" t="0" r="0" b="9525"/>
            <wp:docPr id="15662748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74893" name="Imagen 1" descr="Imagen que contien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6101" cy="21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ABB">
        <w:br/>
      </w:r>
    </w:p>
    <w:p w14:paraId="241D7D71" w14:textId="2D89E093" w:rsidR="00601224" w:rsidRPr="006E3ABB" w:rsidRDefault="00601224" w:rsidP="00601224">
      <w:r w:rsidRPr="006E3ABB">
        <w:br/>
        <w:t>Reglas del documento:</w:t>
      </w:r>
    </w:p>
    <w:p w14:paraId="1A6227C7" w14:textId="570CDE74" w:rsidR="00601224" w:rsidRPr="006E3ABB" w:rsidRDefault="00601224" w:rsidP="00601224">
      <w:r w:rsidRPr="006E3ABB">
        <w:t xml:space="preserve">1.- Validar que los campos obligatorios </w:t>
      </w:r>
      <w:r w:rsidR="006E3ABB" w:rsidRPr="006E3ABB">
        <w:t>estén</w:t>
      </w:r>
      <w:r w:rsidRPr="006E3ABB">
        <w:t xml:space="preserve"> con datos.</w:t>
      </w:r>
    </w:p>
    <w:p w14:paraId="11BD35A7" w14:textId="6BF0575D" w:rsidR="00601224" w:rsidRPr="006E3ABB" w:rsidRDefault="00601224" w:rsidP="00601224">
      <w:r w:rsidRPr="006E3ABB">
        <w:t xml:space="preserve">2.- </w:t>
      </w:r>
      <w:r w:rsidR="00A06139" w:rsidRPr="006E3ABB">
        <w:t xml:space="preserve">se necesita la carta de instrucciones para </w:t>
      </w:r>
      <w:r w:rsidR="006E3ABB" w:rsidRPr="006E3ABB">
        <w:t>validar</w:t>
      </w:r>
      <w:r w:rsidR="00A06139" w:rsidRPr="006E3ABB">
        <w:t xml:space="preserve"> horarios con GPS</w:t>
      </w:r>
    </w:p>
    <w:p w14:paraId="4040A163" w14:textId="77777777" w:rsidR="005D568F" w:rsidRPr="006E3ABB" w:rsidRDefault="00601224" w:rsidP="00601224">
      <w:r w:rsidRPr="006E3ABB">
        <w:t xml:space="preserve"> </w:t>
      </w: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5D568F" w:rsidRPr="006E3ABB" w14:paraId="5676E789" w14:textId="77777777" w:rsidTr="00994A3D">
        <w:trPr>
          <w:trHeight w:val="285"/>
        </w:trPr>
        <w:tc>
          <w:tcPr>
            <w:tcW w:w="8775" w:type="dxa"/>
          </w:tcPr>
          <w:p w14:paraId="0A7C1D26" w14:textId="26D71B0D" w:rsidR="005D568F" w:rsidRPr="006E3ABB" w:rsidRDefault="005D568F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A06139" w:rsidRPr="006E3ABB">
              <w:rPr>
                <w:b/>
                <w:bCs/>
              </w:rPr>
              <w:t>demora en carga</w:t>
            </w:r>
            <w:r w:rsidRPr="006E3ABB">
              <w:rPr>
                <w:b/>
                <w:bCs/>
              </w:rPr>
              <w:t xml:space="preserve"> </w:t>
            </w:r>
          </w:p>
        </w:tc>
      </w:tr>
    </w:tbl>
    <w:tbl>
      <w:tblPr>
        <w:tblStyle w:val="Tablaconcuadrcula"/>
        <w:tblpPr w:leftFromText="141" w:rightFromText="141" w:vertAnchor="text" w:horzAnchor="margin" w:tblpY="41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5D568F" w:rsidRPr="006E3ABB" w14:paraId="6D84C8E7" w14:textId="77777777" w:rsidTr="00994A3D">
        <w:tc>
          <w:tcPr>
            <w:tcW w:w="2972" w:type="dxa"/>
          </w:tcPr>
          <w:p w14:paraId="5BCD842C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765468E4" w14:textId="77777777" w:rsidR="005D568F" w:rsidRPr="006E3ABB" w:rsidRDefault="005D568F" w:rsidP="00994A3D">
            <w:r w:rsidRPr="006E3ABB">
              <w:t>Quien llena</w:t>
            </w:r>
          </w:p>
        </w:tc>
        <w:tc>
          <w:tcPr>
            <w:tcW w:w="1395" w:type="dxa"/>
          </w:tcPr>
          <w:p w14:paraId="1F48FC06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4DF93C22" w14:textId="77777777" w:rsidR="005D568F" w:rsidRPr="006E3ABB" w:rsidRDefault="005D568F" w:rsidP="00994A3D">
            <w:pPr>
              <w:spacing w:line="240" w:lineRule="auto"/>
            </w:pPr>
            <w:r w:rsidRPr="006E3ABB">
              <w:t>Mandatorio (SI/NO)</w:t>
            </w:r>
          </w:p>
        </w:tc>
      </w:tr>
      <w:tr w:rsidR="005D568F" w:rsidRPr="006E3ABB" w14:paraId="67A5B431" w14:textId="77777777" w:rsidTr="00994A3D">
        <w:tc>
          <w:tcPr>
            <w:tcW w:w="2972" w:type="dxa"/>
          </w:tcPr>
          <w:p w14:paraId="1A1C3CFB" w14:textId="77777777" w:rsidR="005D568F" w:rsidRPr="006E3ABB" w:rsidRDefault="005D568F" w:rsidP="00994A3D">
            <w:r w:rsidRPr="006E3ABB">
              <w:t>Carta Porte</w:t>
            </w:r>
          </w:p>
        </w:tc>
        <w:tc>
          <w:tcPr>
            <w:tcW w:w="2718" w:type="dxa"/>
          </w:tcPr>
          <w:p w14:paraId="485C34C9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1461E76D" w14:textId="77777777" w:rsidR="005D568F" w:rsidRPr="006E3ABB" w:rsidRDefault="005D568F" w:rsidP="00994A3D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AF8035D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3AC44D8E" w14:textId="77777777" w:rsidTr="00994A3D">
        <w:tc>
          <w:tcPr>
            <w:tcW w:w="2972" w:type="dxa"/>
          </w:tcPr>
          <w:p w14:paraId="5AFE987C" w14:textId="77777777" w:rsidR="005D568F" w:rsidRPr="006E3ABB" w:rsidRDefault="005D568F" w:rsidP="00994A3D">
            <w:r w:rsidRPr="006E3ABB">
              <w:t>Monto</w:t>
            </w:r>
          </w:p>
        </w:tc>
        <w:tc>
          <w:tcPr>
            <w:tcW w:w="2718" w:type="dxa"/>
          </w:tcPr>
          <w:p w14:paraId="742CC155" w14:textId="51AE67D0" w:rsidR="005D568F" w:rsidRPr="006E3ABB" w:rsidRDefault="006E3ABB" w:rsidP="00994A3D">
            <w:r>
              <w:t xml:space="preserve">Supervisor de sueldos </w:t>
            </w:r>
          </w:p>
        </w:tc>
        <w:tc>
          <w:tcPr>
            <w:tcW w:w="1395" w:type="dxa"/>
          </w:tcPr>
          <w:p w14:paraId="7401D67B" w14:textId="01C56CDF" w:rsidR="005D568F" w:rsidRPr="006E3ABB" w:rsidRDefault="00133B45" w:rsidP="00994A3D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58E2F96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086E22E2" w14:textId="77777777" w:rsidTr="00994A3D">
        <w:tc>
          <w:tcPr>
            <w:tcW w:w="2972" w:type="dxa"/>
          </w:tcPr>
          <w:p w14:paraId="17E0260B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0D20253A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2540E283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53E7728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55BFC196" w14:textId="77777777" w:rsidTr="00994A3D">
        <w:tc>
          <w:tcPr>
            <w:tcW w:w="2972" w:type="dxa"/>
          </w:tcPr>
          <w:p w14:paraId="043CFA6B" w14:textId="77777777" w:rsidR="005D568F" w:rsidRPr="006E3ABB" w:rsidRDefault="005D568F" w:rsidP="00994A3D">
            <w:r w:rsidRPr="006E3ABB">
              <w:t>ECO TRACTO</w:t>
            </w:r>
          </w:p>
        </w:tc>
        <w:tc>
          <w:tcPr>
            <w:tcW w:w="2718" w:type="dxa"/>
          </w:tcPr>
          <w:p w14:paraId="325F84D5" w14:textId="0D77BCFB" w:rsidR="005D568F" w:rsidRPr="006E3ABB" w:rsidRDefault="006E3ABB" w:rsidP="00994A3D">
            <w:r>
              <w:t>Datos en aplicación</w:t>
            </w:r>
          </w:p>
        </w:tc>
        <w:tc>
          <w:tcPr>
            <w:tcW w:w="1395" w:type="dxa"/>
          </w:tcPr>
          <w:p w14:paraId="1577AE6E" w14:textId="0CBE9491" w:rsidR="005D568F" w:rsidRPr="006E3ABB" w:rsidRDefault="005D568F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B6B7DA4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6A196212" w14:textId="77777777" w:rsidTr="00994A3D">
        <w:tc>
          <w:tcPr>
            <w:tcW w:w="2972" w:type="dxa"/>
          </w:tcPr>
          <w:p w14:paraId="38727C7F" w14:textId="77777777" w:rsidR="006E3ABB" w:rsidRPr="006E3ABB" w:rsidRDefault="006E3ABB" w:rsidP="006E3ABB">
            <w:r w:rsidRPr="006E3ABB">
              <w:t>Nombre Operador</w:t>
            </w:r>
          </w:p>
        </w:tc>
        <w:tc>
          <w:tcPr>
            <w:tcW w:w="2718" w:type="dxa"/>
          </w:tcPr>
          <w:p w14:paraId="1B1EE849" w14:textId="5F0891C3" w:rsidR="006E3ABB" w:rsidRPr="006E3ABB" w:rsidRDefault="006E3ABB" w:rsidP="006E3ABB">
            <w:r>
              <w:t>Datos en aplicación</w:t>
            </w:r>
          </w:p>
        </w:tc>
        <w:tc>
          <w:tcPr>
            <w:tcW w:w="1395" w:type="dxa"/>
          </w:tcPr>
          <w:p w14:paraId="0BC1EB53" w14:textId="065633BB" w:rsidR="006E3ABB" w:rsidRPr="006E3ABB" w:rsidRDefault="006E3ABB" w:rsidP="006E3AB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96D8879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382ED9AB" w14:textId="77777777" w:rsidTr="00994A3D">
        <w:tc>
          <w:tcPr>
            <w:tcW w:w="2972" w:type="dxa"/>
          </w:tcPr>
          <w:p w14:paraId="6AD43DC1" w14:textId="77777777" w:rsidR="006E3ABB" w:rsidRPr="006E3ABB" w:rsidRDefault="006E3ABB" w:rsidP="006E3ABB">
            <w:r w:rsidRPr="006E3ABB">
              <w:t>Fecha</w:t>
            </w:r>
          </w:p>
        </w:tc>
        <w:tc>
          <w:tcPr>
            <w:tcW w:w="2718" w:type="dxa"/>
          </w:tcPr>
          <w:p w14:paraId="6B52008F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43EC5A12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D484293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B7EF85F" w14:textId="77777777" w:rsidTr="00994A3D">
        <w:tc>
          <w:tcPr>
            <w:tcW w:w="2972" w:type="dxa"/>
          </w:tcPr>
          <w:p w14:paraId="78614DE8" w14:textId="77777777" w:rsidR="006E3ABB" w:rsidRPr="006E3ABB" w:rsidRDefault="006E3ABB" w:rsidP="006E3ABB">
            <w:r w:rsidRPr="006E3ABB">
              <w:t>Ruta Viaje (Ida o Vuelta)</w:t>
            </w:r>
          </w:p>
        </w:tc>
        <w:tc>
          <w:tcPr>
            <w:tcW w:w="2718" w:type="dxa"/>
          </w:tcPr>
          <w:p w14:paraId="47F6C6D9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61375F8D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4599391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7D72E08" w14:textId="77777777" w:rsidTr="00994A3D">
        <w:tc>
          <w:tcPr>
            <w:tcW w:w="2972" w:type="dxa"/>
          </w:tcPr>
          <w:p w14:paraId="710B0E0E" w14:textId="77777777" w:rsidR="006E3ABB" w:rsidRPr="006E3ABB" w:rsidRDefault="006E3ABB" w:rsidP="006E3ABB">
            <w:r w:rsidRPr="006E3ABB">
              <w:t>Firma Autoriza</w:t>
            </w:r>
          </w:p>
        </w:tc>
        <w:tc>
          <w:tcPr>
            <w:tcW w:w="2718" w:type="dxa"/>
          </w:tcPr>
          <w:p w14:paraId="50271C1B" w14:textId="143280E6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076E1CBE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6514BD7" w14:textId="1BA74830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3B79D2A5" w14:textId="77777777" w:rsidTr="00994A3D">
        <w:tc>
          <w:tcPr>
            <w:tcW w:w="2972" w:type="dxa"/>
          </w:tcPr>
          <w:p w14:paraId="350DA1DA" w14:textId="77777777" w:rsidR="006E3ABB" w:rsidRPr="006E3ABB" w:rsidRDefault="006E3ABB" w:rsidP="006E3ABB">
            <w:r w:rsidRPr="006E3ABB">
              <w:t>Firma Operador</w:t>
            </w:r>
          </w:p>
        </w:tc>
        <w:tc>
          <w:tcPr>
            <w:tcW w:w="2718" w:type="dxa"/>
          </w:tcPr>
          <w:p w14:paraId="670703D5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132AE1D7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F26B850" w14:textId="7B890ABD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38012F3C" w14:textId="77777777" w:rsidTr="00994A3D">
        <w:tc>
          <w:tcPr>
            <w:tcW w:w="2972" w:type="dxa"/>
          </w:tcPr>
          <w:p w14:paraId="4B92C7E7" w14:textId="77777777" w:rsidR="006E3ABB" w:rsidRPr="006E3ABB" w:rsidRDefault="006E3ABB" w:rsidP="006E3ABB">
            <w:r w:rsidRPr="006E3ABB">
              <w:t>Sello de Revisión</w:t>
            </w:r>
          </w:p>
        </w:tc>
        <w:tc>
          <w:tcPr>
            <w:tcW w:w="2718" w:type="dxa"/>
          </w:tcPr>
          <w:p w14:paraId="590BB917" w14:textId="77777777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31C88ED5" w14:textId="179DD89C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61C554C" w14:textId="536DE26E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</w:tbl>
    <w:p w14:paraId="3C9630DA" w14:textId="577BB7A2" w:rsidR="00601224" w:rsidRPr="006E3ABB" w:rsidRDefault="00601224" w:rsidP="005D568F"/>
    <w:p w14:paraId="0E1C4931" w14:textId="77777777" w:rsidR="005D568F" w:rsidRPr="006E3ABB" w:rsidRDefault="005D568F" w:rsidP="005D568F"/>
    <w:p w14:paraId="598BB4E9" w14:textId="77777777" w:rsidR="005D568F" w:rsidRPr="006E3ABB" w:rsidRDefault="005D568F" w:rsidP="005D568F"/>
    <w:p w14:paraId="528A5EAE" w14:textId="77777777" w:rsidR="005D568F" w:rsidRPr="006E3ABB" w:rsidRDefault="005D568F" w:rsidP="005D568F"/>
    <w:p w14:paraId="5B41BF2A" w14:textId="77777777" w:rsidR="005D568F" w:rsidRPr="006E3ABB" w:rsidRDefault="005D568F" w:rsidP="005D568F"/>
    <w:p w14:paraId="7B94E832" w14:textId="77777777" w:rsidR="005D568F" w:rsidRPr="006E3ABB" w:rsidRDefault="005D568F" w:rsidP="005D568F"/>
    <w:p w14:paraId="0CD1861F" w14:textId="77777777" w:rsidR="005D568F" w:rsidRPr="006E3ABB" w:rsidRDefault="005D568F" w:rsidP="005D568F"/>
    <w:p w14:paraId="3E552E11" w14:textId="77777777" w:rsidR="005D568F" w:rsidRPr="006E3ABB" w:rsidRDefault="005D568F" w:rsidP="005D568F"/>
    <w:p w14:paraId="5B6D5BFB" w14:textId="77777777" w:rsidR="005D568F" w:rsidRPr="006E3ABB" w:rsidRDefault="005D568F" w:rsidP="005D568F"/>
    <w:p w14:paraId="67909DE3" w14:textId="77777777" w:rsidR="005D568F" w:rsidRPr="006E3ABB" w:rsidRDefault="005D568F" w:rsidP="005D568F"/>
    <w:p w14:paraId="2C195860" w14:textId="77777777" w:rsidR="005D568F" w:rsidRPr="006E3ABB" w:rsidRDefault="005D568F" w:rsidP="005D568F"/>
    <w:p w14:paraId="789D32A5" w14:textId="77777777" w:rsidR="005D568F" w:rsidRPr="006E3ABB" w:rsidRDefault="005D568F" w:rsidP="005D568F"/>
    <w:p w14:paraId="2248BF4A" w14:textId="77777777" w:rsidR="005D568F" w:rsidRPr="006E3ABB" w:rsidRDefault="005D568F" w:rsidP="005D568F"/>
    <w:p w14:paraId="1E45F84B" w14:textId="77777777" w:rsidR="005D568F" w:rsidRPr="006E3ABB" w:rsidRDefault="005D568F" w:rsidP="005D568F"/>
    <w:p w14:paraId="38290D9D" w14:textId="77777777" w:rsidR="007F293D" w:rsidRPr="006E3ABB" w:rsidRDefault="007F293D" w:rsidP="005D568F"/>
    <w:p w14:paraId="7603C8DB" w14:textId="77777777" w:rsidR="007F293D" w:rsidRPr="006E3ABB" w:rsidRDefault="007F293D" w:rsidP="005D568F"/>
    <w:p w14:paraId="733002B0" w14:textId="77777777" w:rsidR="007F293D" w:rsidRPr="006E3ABB" w:rsidRDefault="007F293D" w:rsidP="005D568F"/>
    <w:p w14:paraId="4EB59402" w14:textId="28A9B65D" w:rsidR="005D568F" w:rsidRPr="006E3ABB" w:rsidRDefault="005D568F" w:rsidP="005D568F"/>
    <w:p w14:paraId="203469E3" w14:textId="77777777" w:rsidR="005D568F" w:rsidRPr="006E3ABB" w:rsidRDefault="005D568F" w:rsidP="005D568F"/>
    <w:p w14:paraId="3E717F08" w14:textId="5FF39663" w:rsidR="005D568F" w:rsidRPr="006E3ABB" w:rsidRDefault="007F293D" w:rsidP="005D568F">
      <w:r w:rsidRPr="006E3ABB">
        <w:rPr>
          <w:noProof/>
        </w:rPr>
        <w:drawing>
          <wp:inline distT="0" distB="0" distL="0" distR="0" wp14:anchorId="1EDD3F31" wp14:editId="778E9CF9">
            <wp:extent cx="4286250" cy="2777849"/>
            <wp:effectExtent l="0" t="0" r="0" b="3810"/>
            <wp:docPr id="1810472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25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1287" cy="27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8509" w14:textId="77777777" w:rsidR="007F293D" w:rsidRPr="006E3ABB" w:rsidRDefault="007F293D" w:rsidP="005D568F"/>
    <w:p w14:paraId="559DC34D" w14:textId="77777777" w:rsidR="007F293D" w:rsidRPr="006E3ABB" w:rsidRDefault="007F293D" w:rsidP="007F293D">
      <w:r w:rsidRPr="006E3ABB">
        <w:t>Reglas del documento:</w:t>
      </w:r>
    </w:p>
    <w:p w14:paraId="205A5257" w14:textId="63102FAF" w:rsidR="007F293D" w:rsidRPr="006E3ABB" w:rsidRDefault="007F293D" w:rsidP="007F293D">
      <w:r w:rsidRPr="006E3ABB">
        <w:t xml:space="preserve">1.- Validar que los campos obligatorios </w:t>
      </w:r>
      <w:r w:rsidR="006E3ABB" w:rsidRPr="006E3ABB">
        <w:t>estén</w:t>
      </w:r>
      <w:r w:rsidRPr="006E3ABB">
        <w:t xml:space="preserve"> con datos.</w:t>
      </w:r>
    </w:p>
    <w:p w14:paraId="4415A6A0" w14:textId="1DDBD569" w:rsidR="007F293D" w:rsidRPr="006E3ABB" w:rsidRDefault="007F293D" w:rsidP="007F293D">
      <w:r w:rsidRPr="006E3ABB">
        <w:t>2.- Se necesita la carta de instrucciones, sello, firma o folios de recibido</w:t>
      </w:r>
      <w:r w:rsidR="009C25EE">
        <w:t>.</w:t>
      </w:r>
    </w:p>
    <w:p w14:paraId="2F58D996" w14:textId="77777777" w:rsidR="007F293D" w:rsidRPr="006E3ABB" w:rsidRDefault="007F293D" w:rsidP="005D568F"/>
    <w:p w14:paraId="5CD247ED" w14:textId="77777777" w:rsidR="007F293D" w:rsidRPr="006E3ABB" w:rsidRDefault="007F293D" w:rsidP="005D568F"/>
    <w:tbl>
      <w:tblPr>
        <w:tblStyle w:val="Tablaconcuadrcula"/>
        <w:tblpPr w:leftFromText="141" w:rightFromText="141" w:vertAnchor="text" w:horzAnchor="margin" w:tblpY="41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5D568F" w:rsidRPr="006E3ABB" w14:paraId="6E08F9E4" w14:textId="77777777" w:rsidTr="00994A3D">
        <w:tc>
          <w:tcPr>
            <w:tcW w:w="2972" w:type="dxa"/>
          </w:tcPr>
          <w:p w14:paraId="46460838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07B628E2" w14:textId="77777777" w:rsidR="005D568F" w:rsidRPr="006E3ABB" w:rsidRDefault="005D568F" w:rsidP="00994A3D">
            <w:r w:rsidRPr="006E3ABB">
              <w:t>Quien llena</w:t>
            </w:r>
          </w:p>
        </w:tc>
        <w:tc>
          <w:tcPr>
            <w:tcW w:w="1395" w:type="dxa"/>
          </w:tcPr>
          <w:p w14:paraId="724B2616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48011ED7" w14:textId="77777777" w:rsidR="005D568F" w:rsidRPr="006E3ABB" w:rsidRDefault="005D568F" w:rsidP="00994A3D">
            <w:pPr>
              <w:spacing w:line="240" w:lineRule="auto"/>
            </w:pPr>
            <w:r w:rsidRPr="006E3ABB">
              <w:t>Mandatorio (SI/NO)</w:t>
            </w:r>
          </w:p>
        </w:tc>
      </w:tr>
      <w:tr w:rsidR="005D568F" w:rsidRPr="006E3ABB" w14:paraId="249E039D" w14:textId="77777777" w:rsidTr="00994A3D">
        <w:tc>
          <w:tcPr>
            <w:tcW w:w="2972" w:type="dxa"/>
          </w:tcPr>
          <w:p w14:paraId="69678D39" w14:textId="77777777" w:rsidR="005D568F" w:rsidRPr="006E3ABB" w:rsidRDefault="005D568F" w:rsidP="00994A3D">
            <w:r w:rsidRPr="006E3ABB">
              <w:t>Carta Porte</w:t>
            </w:r>
          </w:p>
        </w:tc>
        <w:tc>
          <w:tcPr>
            <w:tcW w:w="2718" w:type="dxa"/>
          </w:tcPr>
          <w:p w14:paraId="44A1A50A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0845489A" w14:textId="77777777" w:rsidR="005D568F" w:rsidRPr="006E3ABB" w:rsidRDefault="005D568F" w:rsidP="00994A3D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4FEF8DC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32959D20" w14:textId="77777777" w:rsidTr="00994A3D">
        <w:tc>
          <w:tcPr>
            <w:tcW w:w="2972" w:type="dxa"/>
          </w:tcPr>
          <w:p w14:paraId="5CFD62E5" w14:textId="77777777" w:rsidR="005D568F" w:rsidRPr="006E3ABB" w:rsidRDefault="005D568F" w:rsidP="00994A3D">
            <w:r w:rsidRPr="006E3ABB">
              <w:t>Monto</w:t>
            </w:r>
          </w:p>
        </w:tc>
        <w:tc>
          <w:tcPr>
            <w:tcW w:w="2718" w:type="dxa"/>
          </w:tcPr>
          <w:p w14:paraId="7FC7C241" w14:textId="15E6F69C" w:rsidR="005D568F" w:rsidRPr="006E3ABB" w:rsidRDefault="006E3ABB" w:rsidP="00994A3D">
            <w:r w:rsidRPr="006E3ABB">
              <w:t>Supervisor de Sueldos</w:t>
            </w:r>
          </w:p>
        </w:tc>
        <w:tc>
          <w:tcPr>
            <w:tcW w:w="1395" w:type="dxa"/>
          </w:tcPr>
          <w:p w14:paraId="2D743A5D" w14:textId="28CF0867" w:rsidR="005D568F" w:rsidRPr="006E3ABB" w:rsidRDefault="00133B45" w:rsidP="00994A3D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EEFDA46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465BF817" w14:textId="77777777" w:rsidTr="00994A3D">
        <w:tc>
          <w:tcPr>
            <w:tcW w:w="2972" w:type="dxa"/>
          </w:tcPr>
          <w:p w14:paraId="30B9AB78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5DF3E213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7034D7AE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64313D1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756439C3" w14:textId="77777777" w:rsidTr="00994A3D">
        <w:tc>
          <w:tcPr>
            <w:tcW w:w="2972" w:type="dxa"/>
          </w:tcPr>
          <w:p w14:paraId="514968EA" w14:textId="77777777" w:rsidR="005D568F" w:rsidRPr="006E3ABB" w:rsidRDefault="005D568F" w:rsidP="00994A3D">
            <w:r w:rsidRPr="006E3ABB">
              <w:t>ECO TRACTO</w:t>
            </w:r>
          </w:p>
        </w:tc>
        <w:tc>
          <w:tcPr>
            <w:tcW w:w="2718" w:type="dxa"/>
          </w:tcPr>
          <w:p w14:paraId="084ABBB1" w14:textId="5901BAF3" w:rsidR="005D568F" w:rsidRPr="006E3ABB" w:rsidRDefault="006E3ABB" w:rsidP="00994A3D">
            <w:r w:rsidRPr="006E3ABB">
              <w:t>Datos en aplicación</w:t>
            </w:r>
          </w:p>
        </w:tc>
        <w:tc>
          <w:tcPr>
            <w:tcW w:w="1395" w:type="dxa"/>
          </w:tcPr>
          <w:p w14:paraId="360F313F" w14:textId="6CDB328A" w:rsidR="005D568F" w:rsidRPr="006E3ABB" w:rsidRDefault="005D568F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FE0FD59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6BC301B8" w14:textId="77777777" w:rsidTr="00994A3D">
        <w:tc>
          <w:tcPr>
            <w:tcW w:w="2972" w:type="dxa"/>
          </w:tcPr>
          <w:p w14:paraId="2108E68D" w14:textId="77777777" w:rsidR="005D568F" w:rsidRPr="006E3ABB" w:rsidRDefault="005D568F" w:rsidP="00994A3D">
            <w:r w:rsidRPr="006E3ABB">
              <w:t>Nombre Operador</w:t>
            </w:r>
          </w:p>
        </w:tc>
        <w:tc>
          <w:tcPr>
            <w:tcW w:w="2718" w:type="dxa"/>
          </w:tcPr>
          <w:p w14:paraId="6D817AAC" w14:textId="222FEEA7" w:rsidR="006E3ABB" w:rsidRPr="006E3ABB" w:rsidRDefault="006E3ABB" w:rsidP="00994A3D">
            <w:r w:rsidRPr="006E3ABB">
              <w:t>Datos en aplicación</w:t>
            </w:r>
          </w:p>
        </w:tc>
        <w:tc>
          <w:tcPr>
            <w:tcW w:w="1395" w:type="dxa"/>
          </w:tcPr>
          <w:p w14:paraId="1B4C1551" w14:textId="302EC169" w:rsidR="005D568F" w:rsidRPr="006E3ABB" w:rsidRDefault="005D568F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50DA8F94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6280EED0" w14:textId="77777777" w:rsidTr="00994A3D">
        <w:tc>
          <w:tcPr>
            <w:tcW w:w="2972" w:type="dxa"/>
          </w:tcPr>
          <w:p w14:paraId="3325F1B2" w14:textId="77777777" w:rsidR="005D568F" w:rsidRPr="006E3ABB" w:rsidRDefault="005D568F" w:rsidP="00994A3D">
            <w:r w:rsidRPr="006E3ABB">
              <w:t>Fecha</w:t>
            </w:r>
          </w:p>
        </w:tc>
        <w:tc>
          <w:tcPr>
            <w:tcW w:w="2718" w:type="dxa"/>
          </w:tcPr>
          <w:p w14:paraId="51B60B43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4FDADBC3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A2D9A30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60F022CA" w14:textId="77777777" w:rsidTr="00994A3D">
        <w:tc>
          <w:tcPr>
            <w:tcW w:w="2972" w:type="dxa"/>
          </w:tcPr>
          <w:p w14:paraId="0756976E" w14:textId="77777777" w:rsidR="005D568F" w:rsidRPr="006E3ABB" w:rsidRDefault="005D568F" w:rsidP="00994A3D">
            <w:r w:rsidRPr="006E3ABB">
              <w:t>Ruta Viaje (Ida o Vuelta)</w:t>
            </w:r>
          </w:p>
        </w:tc>
        <w:tc>
          <w:tcPr>
            <w:tcW w:w="2718" w:type="dxa"/>
          </w:tcPr>
          <w:p w14:paraId="1FFBFFB9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218E2EDB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6A84872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37ADE1D0" w14:textId="77777777" w:rsidTr="00994A3D">
        <w:tc>
          <w:tcPr>
            <w:tcW w:w="2972" w:type="dxa"/>
          </w:tcPr>
          <w:p w14:paraId="7773965E" w14:textId="77777777" w:rsidR="005D568F" w:rsidRPr="006E3ABB" w:rsidRDefault="005D568F" w:rsidP="00994A3D">
            <w:r w:rsidRPr="006E3ABB">
              <w:t>Firma Autoriza</w:t>
            </w:r>
          </w:p>
        </w:tc>
        <w:tc>
          <w:tcPr>
            <w:tcW w:w="2718" w:type="dxa"/>
          </w:tcPr>
          <w:p w14:paraId="285C7F13" w14:textId="77777777" w:rsidR="005D568F" w:rsidRPr="006E3ABB" w:rsidRDefault="005D568F" w:rsidP="00994A3D">
            <w:r w:rsidRPr="006E3ABB">
              <w:t>Supervisor de Sueldos</w:t>
            </w:r>
          </w:p>
        </w:tc>
        <w:tc>
          <w:tcPr>
            <w:tcW w:w="1395" w:type="dxa"/>
          </w:tcPr>
          <w:p w14:paraId="7F83B72B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B16E075" w14:textId="10BE2FD0" w:rsidR="005D568F" w:rsidRPr="006E3ABB" w:rsidRDefault="00E45DC7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422AFC6B" w14:textId="77777777" w:rsidTr="00994A3D">
        <w:tc>
          <w:tcPr>
            <w:tcW w:w="2972" w:type="dxa"/>
          </w:tcPr>
          <w:p w14:paraId="24BCC567" w14:textId="77777777" w:rsidR="005D568F" w:rsidRPr="006E3ABB" w:rsidRDefault="005D568F" w:rsidP="00994A3D">
            <w:r w:rsidRPr="006E3ABB">
              <w:t>Firma Operador</w:t>
            </w:r>
          </w:p>
        </w:tc>
        <w:tc>
          <w:tcPr>
            <w:tcW w:w="2718" w:type="dxa"/>
          </w:tcPr>
          <w:p w14:paraId="78EDB5EA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5268C65F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88F07CD" w14:textId="22CBE40B" w:rsidR="005D568F" w:rsidRPr="006E3ABB" w:rsidRDefault="00E45DC7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5DD2FC02" w14:textId="77777777" w:rsidTr="00994A3D">
        <w:tc>
          <w:tcPr>
            <w:tcW w:w="2972" w:type="dxa"/>
          </w:tcPr>
          <w:p w14:paraId="06227083" w14:textId="77777777" w:rsidR="005D568F" w:rsidRPr="006E3ABB" w:rsidRDefault="005D568F" w:rsidP="00994A3D">
            <w:r w:rsidRPr="006E3ABB">
              <w:t>Sello de Revisión</w:t>
            </w:r>
          </w:p>
        </w:tc>
        <w:tc>
          <w:tcPr>
            <w:tcW w:w="2718" w:type="dxa"/>
          </w:tcPr>
          <w:p w14:paraId="72430AAF" w14:textId="77777777" w:rsidR="005D568F" w:rsidRPr="006E3ABB" w:rsidRDefault="005D568F" w:rsidP="00994A3D">
            <w:r w:rsidRPr="006E3ABB">
              <w:t>Supervisor de Sueldos</w:t>
            </w:r>
          </w:p>
        </w:tc>
        <w:tc>
          <w:tcPr>
            <w:tcW w:w="1395" w:type="dxa"/>
          </w:tcPr>
          <w:p w14:paraId="10FDC527" w14:textId="352F250A" w:rsidR="005D568F" w:rsidRPr="006E3ABB" w:rsidRDefault="007F7CDB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2811A18" w14:textId="09F49E98" w:rsidR="005D568F" w:rsidRPr="006E3ABB" w:rsidRDefault="00E45DC7" w:rsidP="00994A3D">
            <w:pPr>
              <w:spacing w:line="240" w:lineRule="auto"/>
            </w:pPr>
            <w:r w:rsidRPr="006E3ABB">
              <w:t>SI</w:t>
            </w:r>
          </w:p>
        </w:tc>
      </w:tr>
    </w:tbl>
    <w:tbl>
      <w:tblPr>
        <w:tblpPr w:leftFromText="141" w:rightFromText="141" w:vertAnchor="text" w:horzAnchor="margin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F293D" w:rsidRPr="006E3ABB" w14:paraId="352BE3E2" w14:textId="77777777" w:rsidTr="007F293D">
        <w:trPr>
          <w:trHeight w:val="285"/>
        </w:trPr>
        <w:tc>
          <w:tcPr>
            <w:tcW w:w="8775" w:type="dxa"/>
          </w:tcPr>
          <w:p w14:paraId="5E992BA3" w14:textId="18D6105F" w:rsidR="007F293D" w:rsidRPr="006E3ABB" w:rsidRDefault="007F293D" w:rsidP="007F29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traslado de demora en descarga  </w:t>
            </w:r>
          </w:p>
        </w:tc>
      </w:tr>
    </w:tbl>
    <w:p w14:paraId="326B2F2D" w14:textId="77777777" w:rsidR="005D568F" w:rsidRPr="006E3ABB" w:rsidRDefault="005D568F" w:rsidP="005D568F"/>
    <w:p w14:paraId="75849030" w14:textId="77777777" w:rsidR="005D568F" w:rsidRPr="006E3ABB" w:rsidRDefault="005D568F" w:rsidP="005D568F"/>
    <w:p w14:paraId="02407843" w14:textId="77777777" w:rsidR="005D568F" w:rsidRPr="006E3ABB" w:rsidRDefault="005D568F" w:rsidP="005D568F"/>
    <w:p w14:paraId="34DEA531" w14:textId="77777777" w:rsidR="005D568F" w:rsidRPr="006E3ABB" w:rsidRDefault="005D568F" w:rsidP="005D568F"/>
    <w:p w14:paraId="6C6D95C0" w14:textId="77777777" w:rsidR="005D568F" w:rsidRPr="006E3ABB" w:rsidRDefault="005D568F" w:rsidP="005D568F"/>
    <w:p w14:paraId="5ECF8598" w14:textId="77777777" w:rsidR="005D568F" w:rsidRPr="006E3ABB" w:rsidRDefault="005D568F" w:rsidP="005D568F"/>
    <w:p w14:paraId="268D6701" w14:textId="77777777" w:rsidR="005D568F" w:rsidRPr="006E3ABB" w:rsidRDefault="005D568F" w:rsidP="005D568F"/>
    <w:p w14:paraId="5E20EF9B" w14:textId="77777777" w:rsidR="005D568F" w:rsidRPr="006E3ABB" w:rsidRDefault="005D568F" w:rsidP="005D568F"/>
    <w:p w14:paraId="5F20642F" w14:textId="77777777" w:rsidR="005D568F" w:rsidRPr="006E3ABB" w:rsidRDefault="005D568F" w:rsidP="005D568F"/>
    <w:p w14:paraId="2077E1A6" w14:textId="77777777" w:rsidR="005D568F" w:rsidRPr="006E3ABB" w:rsidRDefault="005D568F" w:rsidP="005D568F"/>
    <w:p w14:paraId="6D6C3175" w14:textId="77777777" w:rsidR="005D568F" w:rsidRPr="006E3ABB" w:rsidRDefault="005D568F" w:rsidP="005D568F"/>
    <w:p w14:paraId="56CE0FA8" w14:textId="77777777" w:rsidR="005D568F" w:rsidRPr="006E3ABB" w:rsidRDefault="005D568F" w:rsidP="005D568F"/>
    <w:p w14:paraId="15A29E7D" w14:textId="77777777" w:rsidR="005D568F" w:rsidRPr="006E3ABB" w:rsidRDefault="005D568F" w:rsidP="005D568F"/>
    <w:p w14:paraId="10D6D0E3" w14:textId="77777777" w:rsidR="005D568F" w:rsidRPr="006E3ABB" w:rsidRDefault="005D568F" w:rsidP="005D568F"/>
    <w:p w14:paraId="68F1ACB7" w14:textId="77777777" w:rsidR="005D568F" w:rsidRPr="006E3ABB" w:rsidRDefault="005D568F" w:rsidP="005D568F"/>
    <w:p w14:paraId="1ADD1E50" w14:textId="77777777" w:rsidR="005D568F" w:rsidRPr="006E3ABB" w:rsidRDefault="005D568F" w:rsidP="005D568F"/>
    <w:p w14:paraId="5A5A2B7F" w14:textId="77777777" w:rsidR="005D568F" w:rsidRPr="006E3ABB" w:rsidRDefault="005D568F" w:rsidP="005D568F"/>
    <w:p w14:paraId="49DFDB2C" w14:textId="77777777" w:rsidR="005D568F" w:rsidRPr="006E3ABB" w:rsidRDefault="005D568F" w:rsidP="005D568F"/>
    <w:p w14:paraId="7E04555D" w14:textId="77777777" w:rsidR="005D568F" w:rsidRPr="006E3ABB" w:rsidRDefault="005D568F" w:rsidP="005D568F"/>
    <w:p w14:paraId="03A2DFF8" w14:textId="77777777" w:rsidR="005D568F" w:rsidRPr="006E3ABB" w:rsidRDefault="005D568F" w:rsidP="005D568F"/>
    <w:p w14:paraId="0EDF0321" w14:textId="77777777" w:rsidR="007F7CDB" w:rsidRPr="006E3ABB" w:rsidRDefault="007F7CDB" w:rsidP="005D568F">
      <w:pPr>
        <w:tabs>
          <w:tab w:val="left" w:pos="9630"/>
        </w:tabs>
      </w:pPr>
    </w:p>
    <w:p w14:paraId="5B224EC6" w14:textId="5A22F507" w:rsidR="005D568F" w:rsidRPr="006E3ABB" w:rsidRDefault="007F7CDB" w:rsidP="005D568F">
      <w:pPr>
        <w:tabs>
          <w:tab w:val="left" w:pos="9630"/>
        </w:tabs>
      </w:pPr>
      <w:r w:rsidRPr="006E3ABB">
        <w:rPr>
          <w:noProof/>
        </w:rPr>
        <w:drawing>
          <wp:inline distT="0" distB="0" distL="0" distR="0" wp14:anchorId="0A1EE6A3" wp14:editId="39F36397">
            <wp:extent cx="4067175" cy="3055686"/>
            <wp:effectExtent l="0" t="0" r="0" b="0"/>
            <wp:docPr id="521074519" name="Imagen 1" descr="Imagen que contiene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4519" name="Imagen 1" descr="Imagen que contiene Cart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0849" cy="3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68F" w:rsidRPr="006E3ABB">
        <w:tab/>
      </w:r>
    </w:p>
    <w:p w14:paraId="26903A87" w14:textId="77777777" w:rsidR="007F7CDB" w:rsidRPr="006E3ABB" w:rsidRDefault="007F7CDB" w:rsidP="007F7CDB">
      <w:r w:rsidRPr="006E3ABB">
        <w:t>Reglas del documento:</w:t>
      </w:r>
    </w:p>
    <w:p w14:paraId="06221E0B" w14:textId="058131B4" w:rsidR="007F7CDB" w:rsidRPr="006E3ABB" w:rsidRDefault="007F7CDB" w:rsidP="007F7CDB">
      <w:r w:rsidRPr="006E3ABB">
        <w:t xml:space="preserve">1.- Validar que los campos obligatorios </w:t>
      </w:r>
      <w:r w:rsidR="009C25EE" w:rsidRPr="006E3ABB">
        <w:t>estén</w:t>
      </w:r>
      <w:r w:rsidRPr="006E3ABB">
        <w:t xml:space="preserve"> con datos.</w:t>
      </w:r>
    </w:p>
    <w:p w14:paraId="0728B511" w14:textId="30886AD5" w:rsidR="005D568F" w:rsidRPr="006E3ABB" w:rsidRDefault="007F7CDB" w:rsidP="009C25EE">
      <w:r w:rsidRPr="006E3ABB">
        <w:t>2.- Se necesita la carta de instrucciones de ida y de regreso</w:t>
      </w:r>
    </w:p>
    <w:p w14:paraId="640CD767" w14:textId="77777777" w:rsidR="005D568F" w:rsidRPr="006E3ABB" w:rsidRDefault="005D568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5D568F" w:rsidRPr="006E3ABB" w14:paraId="6C92A155" w14:textId="77777777" w:rsidTr="00994A3D">
        <w:trPr>
          <w:trHeight w:val="285"/>
        </w:trPr>
        <w:tc>
          <w:tcPr>
            <w:tcW w:w="8775" w:type="dxa"/>
          </w:tcPr>
          <w:p w14:paraId="1B1E1830" w14:textId="23ABC6FB" w:rsidR="005D568F" w:rsidRPr="006E3ABB" w:rsidRDefault="005D568F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 w:rsidR="00E45DC7" w:rsidRPr="006E3ABB">
              <w:rPr>
                <w:b/>
                <w:bCs/>
              </w:rPr>
              <w:t xml:space="preserve"> </w:t>
            </w:r>
            <w:r w:rsidR="007F7CDB" w:rsidRPr="006E3ABB">
              <w:rPr>
                <w:b/>
                <w:bCs/>
              </w:rPr>
              <w:t>demora en turno doméstico y marítimo</w:t>
            </w:r>
          </w:p>
        </w:tc>
      </w:tr>
    </w:tbl>
    <w:p w14:paraId="5A30BF0C" w14:textId="77777777" w:rsidR="005D568F" w:rsidRPr="006E3ABB" w:rsidRDefault="005D568F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61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F7CDB" w:rsidRPr="006E3ABB" w14:paraId="73F17FF8" w14:textId="77777777" w:rsidTr="007F7CDB">
        <w:tc>
          <w:tcPr>
            <w:tcW w:w="2972" w:type="dxa"/>
          </w:tcPr>
          <w:p w14:paraId="03CC9081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59D06527" w14:textId="77777777" w:rsidR="007F7CDB" w:rsidRPr="006E3ABB" w:rsidRDefault="007F7CDB" w:rsidP="007F7CDB">
            <w:r w:rsidRPr="006E3ABB">
              <w:t>Quien llena</w:t>
            </w:r>
          </w:p>
        </w:tc>
        <w:tc>
          <w:tcPr>
            <w:tcW w:w="1395" w:type="dxa"/>
          </w:tcPr>
          <w:p w14:paraId="2AC55D2A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7093DF7C" w14:textId="77777777" w:rsidR="007F7CDB" w:rsidRPr="006E3ABB" w:rsidRDefault="007F7CDB" w:rsidP="007F7CDB">
            <w:pPr>
              <w:spacing w:line="240" w:lineRule="auto"/>
            </w:pPr>
            <w:r w:rsidRPr="006E3ABB">
              <w:t>Mandatorio (SI/NO)</w:t>
            </w:r>
          </w:p>
        </w:tc>
      </w:tr>
      <w:tr w:rsidR="007F7CDB" w:rsidRPr="006E3ABB" w14:paraId="43D57925" w14:textId="77777777" w:rsidTr="007F7CDB">
        <w:tc>
          <w:tcPr>
            <w:tcW w:w="2972" w:type="dxa"/>
          </w:tcPr>
          <w:p w14:paraId="12C74AE7" w14:textId="77777777" w:rsidR="007F7CDB" w:rsidRPr="006E3ABB" w:rsidRDefault="007F7CDB" w:rsidP="007F7CDB">
            <w:r w:rsidRPr="006E3ABB">
              <w:t>Carta Porte</w:t>
            </w:r>
          </w:p>
        </w:tc>
        <w:tc>
          <w:tcPr>
            <w:tcW w:w="2718" w:type="dxa"/>
          </w:tcPr>
          <w:p w14:paraId="02913280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174AFCEB" w14:textId="77777777" w:rsidR="007F7CDB" w:rsidRPr="006E3ABB" w:rsidRDefault="007F7CDB" w:rsidP="007F7CD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2D5817D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44642F8A" w14:textId="77777777" w:rsidTr="007F7CDB">
        <w:tc>
          <w:tcPr>
            <w:tcW w:w="2972" w:type="dxa"/>
          </w:tcPr>
          <w:p w14:paraId="6F954705" w14:textId="77777777" w:rsidR="006E3ABB" w:rsidRPr="006E3ABB" w:rsidRDefault="006E3ABB" w:rsidP="006E3ABB">
            <w:r w:rsidRPr="006E3ABB">
              <w:t>Monto</w:t>
            </w:r>
          </w:p>
        </w:tc>
        <w:tc>
          <w:tcPr>
            <w:tcW w:w="2718" w:type="dxa"/>
          </w:tcPr>
          <w:p w14:paraId="4CD28F10" w14:textId="2C66F630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44C74994" w14:textId="5CB78C02" w:rsidR="006E3ABB" w:rsidRPr="006E3ABB" w:rsidRDefault="00133B45" w:rsidP="006E3AB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C5E9AC5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42259093" w14:textId="77777777" w:rsidTr="007F7CDB">
        <w:tc>
          <w:tcPr>
            <w:tcW w:w="2972" w:type="dxa"/>
          </w:tcPr>
          <w:p w14:paraId="52808EE8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28F748F4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31B676FB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FF59D1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A253FDF" w14:textId="77777777" w:rsidTr="007F7CDB">
        <w:tc>
          <w:tcPr>
            <w:tcW w:w="2972" w:type="dxa"/>
          </w:tcPr>
          <w:p w14:paraId="36283597" w14:textId="77777777" w:rsidR="007F7CDB" w:rsidRPr="006E3ABB" w:rsidRDefault="007F7CDB" w:rsidP="007F7CDB">
            <w:r w:rsidRPr="006E3ABB">
              <w:t>ECO TRACTO</w:t>
            </w:r>
          </w:p>
        </w:tc>
        <w:tc>
          <w:tcPr>
            <w:tcW w:w="2718" w:type="dxa"/>
          </w:tcPr>
          <w:p w14:paraId="3F9CA1B2" w14:textId="3AB37313" w:rsidR="007F7CDB" w:rsidRPr="006E3ABB" w:rsidRDefault="006E3ABB" w:rsidP="007F7CDB">
            <w:r>
              <w:t xml:space="preserve">Datos en aplicación </w:t>
            </w:r>
          </w:p>
        </w:tc>
        <w:tc>
          <w:tcPr>
            <w:tcW w:w="1395" w:type="dxa"/>
          </w:tcPr>
          <w:p w14:paraId="76F3FA35" w14:textId="60838115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8D2CD93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07BE0957" w14:textId="77777777" w:rsidTr="007F7CDB">
        <w:tc>
          <w:tcPr>
            <w:tcW w:w="2972" w:type="dxa"/>
          </w:tcPr>
          <w:p w14:paraId="220FFBB8" w14:textId="77777777" w:rsidR="007F7CDB" w:rsidRPr="006E3ABB" w:rsidRDefault="007F7CDB" w:rsidP="007F7CDB">
            <w:r w:rsidRPr="006E3ABB">
              <w:t>Nombre Operador</w:t>
            </w:r>
          </w:p>
        </w:tc>
        <w:tc>
          <w:tcPr>
            <w:tcW w:w="2718" w:type="dxa"/>
          </w:tcPr>
          <w:p w14:paraId="5A38940A" w14:textId="4412ED17" w:rsidR="007F7CDB" w:rsidRPr="006E3ABB" w:rsidRDefault="006E3ABB" w:rsidP="007F7CDB">
            <w:r>
              <w:t xml:space="preserve">Datos en aplicación </w:t>
            </w:r>
          </w:p>
        </w:tc>
        <w:tc>
          <w:tcPr>
            <w:tcW w:w="1395" w:type="dxa"/>
          </w:tcPr>
          <w:p w14:paraId="47942770" w14:textId="2FFBE05E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19B9CB6E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0AD3C61C" w14:textId="77777777" w:rsidTr="007F7CDB">
        <w:tc>
          <w:tcPr>
            <w:tcW w:w="2972" w:type="dxa"/>
          </w:tcPr>
          <w:p w14:paraId="207901EF" w14:textId="77777777" w:rsidR="007F7CDB" w:rsidRPr="006E3ABB" w:rsidRDefault="007F7CDB" w:rsidP="007F7CDB">
            <w:r w:rsidRPr="006E3ABB">
              <w:t>Fecha</w:t>
            </w:r>
          </w:p>
        </w:tc>
        <w:tc>
          <w:tcPr>
            <w:tcW w:w="2718" w:type="dxa"/>
          </w:tcPr>
          <w:p w14:paraId="5D4BF18F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457EDC95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EE10D9B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5CA6A1DE" w14:textId="77777777" w:rsidTr="007F7CDB">
        <w:tc>
          <w:tcPr>
            <w:tcW w:w="2972" w:type="dxa"/>
          </w:tcPr>
          <w:p w14:paraId="7963C8A1" w14:textId="77777777" w:rsidR="007F7CDB" w:rsidRPr="006E3ABB" w:rsidRDefault="007F7CDB" w:rsidP="007F7CDB">
            <w:r w:rsidRPr="006E3ABB">
              <w:t>Ruta Viaje (Ida o Vuelta)</w:t>
            </w:r>
          </w:p>
        </w:tc>
        <w:tc>
          <w:tcPr>
            <w:tcW w:w="2718" w:type="dxa"/>
          </w:tcPr>
          <w:p w14:paraId="0414CBFE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2CE27A5C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77CDFE9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648E9A9" w14:textId="77777777" w:rsidTr="007F7CDB">
        <w:tc>
          <w:tcPr>
            <w:tcW w:w="2972" w:type="dxa"/>
          </w:tcPr>
          <w:p w14:paraId="7F9CB2A3" w14:textId="77777777" w:rsidR="007F7CDB" w:rsidRPr="006E3ABB" w:rsidRDefault="007F7CDB" w:rsidP="007F7CDB">
            <w:r w:rsidRPr="006E3ABB">
              <w:t>Firma Autoriza</w:t>
            </w:r>
          </w:p>
        </w:tc>
        <w:tc>
          <w:tcPr>
            <w:tcW w:w="2718" w:type="dxa"/>
          </w:tcPr>
          <w:p w14:paraId="397E141F" w14:textId="77777777" w:rsidR="007F7CDB" w:rsidRPr="006E3ABB" w:rsidRDefault="007F7CDB" w:rsidP="007F7CDB">
            <w:r w:rsidRPr="006E3ABB">
              <w:t>Supervisor de Sueldos</w:t>
            </w:r>
          </w:p>
        </w:tc>
        <w:tc>
          <w:tcPr>
            <w:tcW w:w="1395" w:type="dxa"/>
          </w:tcPr>
          <w:p w14:paraId="34D6BB4F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CDC9B92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E64F48A" w14:textId="77777777" w:rsidTr="007F7CDB">
        <w:tc>
          <w:tcPr>
            <w:tcW w:w="2972" w:type="dxa"/>
          </w:tcPr>
          <w:p w14:paraId="5638C605" w14:textId="77777777" w:rsidR="007F7CDB" w:rsidRPr="006E3ABB" w:rsidRDefault="007F7CDB" w:rsidP="007F7CDB">
            <w:r w:rsidRPr="006E3ABB">
              <w:t>Firma Operador</w:t>
            </w:r>
          </w:p>
        </w:tc>
        <w:tc>
          <w:tcPr>
            <w:tcW w:w="2718" w:type="dxa"/>
          </w:tcPr>
          <w:p w14:paraId="5B118E8C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4B967DCE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6525B8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DE11E23" w14:textId="77777777" w:rsidTr="007F7CDB">
        <w:tc>
          <w:tcPr>
            <w:tcW w:w="2972" w:type="dxa"/>
          </w:tcPr>
          <w:p w14:paraId="72060CCD" w14:textId="77777777" w:rsidR="007F7CDB" w:rsidRPr="006E3ABB" w:rsidRDefault="007F7CDB" w:rsidP="007F7CDB">
            <w:r w:rsidRPr="006E3ABB">
              <w:t>Sello de Revisión</w:t>
            </w:r>
          </w:p>
        </w:tc>
        <w:tc>
          <w:tcPr>
            <w:tcW w:w="2718" w:type="dxa"/>
          </w:tcPr>
          <w:p w14:paraId="6D25F6ED" w14:textId="77777777" w:rsidR="007F7CDB" w:rsidRPr="006E3ABB" w:rsidRDefault="007F7CDB" w:rsidP="007F7CDB">
            <w:r w:rsidRPr="006E3ABB">
              <w:t>Supervisor de Sueldos</w:t>
            </w:r>
          </w:p>
        </w:tc>
        <w:tc>
          <w:tcPr>
            <w:tcW w:w="1395" w:type="dxa"/>
          </w:tcPr>
          <w:p w14:paraId="647ED603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0E50AED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</w:tbl>
    <w:p w14:paraId="41E2C3D9" w14:textId="77777777" w:rsidR="005D568F" w:rsidRPr="006E3ABB" w:rsidRDefault="005D568F" w:rsidP="005D568F">
      <w:pPr>
        <w:tabs>
          <w:tab w:val="left" w:pos="9630"/>
        </w:tabs>
      </w:pPr>
    </w:p>
    <w:p w14:paraId="4E750CF7" w14:textId="77777777" w:rsidR="005D568F" w:rsidRPr="006E3ABB" w:rsidRDefault="005D568F" w:rsidP="005D568F">
      <w:pPr>
        <w:tabs>
          <w:tab w:val="left" w:pos="9630"/>
        </w:tabs>
      </w:pPr>
    </w:p>
    <w:p w14:paraId="1A0C19A0" w14:textId="77777777" w:rsidR="00E45DC7" w:rsidRPr="006E3ABB" w:rsidRDefault="00E45DC7" w:rsidP="005D568F">
      <w:pPr>
        <w:tabs>
          <w:tab w:val="left" w:pos="9630"/>
        </w:tabs>
      </w:pPr>
    </w:p>
    <w:p w14:paraId="7435C74D" w14:textId="77777777" w:rsidR="00E45DC7" w:rsidRPr="006E3ABB" w:rsidRDefault="00E45DC7" w:rsidP="005D568F">
      <w:pPr>
        <w:tabs>
          <w:tab w:val="left" w:pos="9630"/>
        </w:tabs>
      </w:pPr>
    </w:p>
    <w:p w14:paraId="016D3ECF" w14:textId="77777777" w:rsidR="00E45DC7" w:rsidRPr="006E3ABB" w:rsidRDefault="00E45DC7" w:rsidP="005D568F">
      <w:pPr>
        <w:tabs>
          <w:tab w:val="left" w:pos="9630"/>
        </w:tabs>
      </w:pPr>
    </w:p>
    <w:p w14:paraId="7C57C1E0" w14:textId="77777777" w:rsidR="00E45DC7" w:rsidRPr="006E3ABB" w:rsidRDefault="00E45DC7" w:rsidP="005D568F">
      <w:pPr>
        <w:tabs>
          <w:tab w:val="left" w:pos="9630"/>
        </w:tabs>
      </w:pPr>
    </w:p>
    <w:p w14:paraId="4C144B3D" w14:textId="77777777" w:rsidR="00E45DC7" w:rsidRPr="006E3ABB" w:rsidRDefault="00E45DC7" w:rsidP="005D568F">
      <w:pPr>
        <w:tabs>
          <w:tab w:val="left" w:pos="9630"/>
        </w:tabs>
      </w:pPr>
    </w:p>
    <w:p w14:paraId="634B0C51" w14:textId="77777777" w:rsidR="00E45DC7" w:rsidRPr="006E3ABB" w:rsidRDefault="00E45DC7" w:rsidP="005D568F">
      <w:pPr>
        <w:tabs>
          <w:tab w:val="left" w:pos="9630"/>
        </w:tabs>
      </w:pPr>
    </w:p>
    <w:p w14:paraId="7AE0331B" w14:textId="77777777" w:rsidR="00E45DC7" w:rsidRPr="006E3ABB" w:rsidRDefault="00E45DC7" w:rsidP="005D568F">
      <w:pPr>
        <w:tabs>
          <w:tab w:val="left" w:pos="9630"/>
        </w:tabs>
      </w:pPr>
    </w:p>
    <w:p w14:paraId="018270C6" w14:textId="77777777" w:rsidR="00E45DC7" w:rsidRPr="006E3ABB" w:rsidRDefault="00E45DC7" w:rsidP="005D568F">
      <w:pPr>
        <w:tabs>
          <w:tab w:val="left" w:pos="9630"/>
        </w:tabs>
      </w:pPr>
    </w:p>
    <w:p w14:paraId="4F83FCA7" w14:textId="77777777" w:rsidR="00E45DC7" w:rsidRPr="006E3ABB" w:rsidRDefault="00E45DC7" w:rsidP="005D568F">
      <w:pPr>
        <w:tabs>
          <w:tab w:val="left" w:pos="9630"/>
        </w:tabs>
      </w:pPr>
    </w:p>
    <w:p w14:paraId="7B77835C" w14:textId="77777777" w:rsidR="00E45DC7" w:rsidRPr="006E3ABB" w:rsidRDefault="00E45DC7" w:rsidP="005D568F">
      <w:pPr>
        <w:tabs>
          <w:tab w:val="left" w:pos="9630"/>
        </w:tabs>
      </w:pPr>
    </w:p>
    <w:p w14:paraId="58CC7A14" w14:textId="77777777" w:rsidR="00E45DC7" w:rsidRPr="006E3ABB" w:rsidRDefault="00E45DC7" w:rsidP="005D568F">
      <w:pPr>
        <w:tabs>
          <w:tab w:val="left" w:pos="9630"/>
        </w:tabs>
      </w:pPr>
    </w:p>
    <w:p w14:paraId="00360A82" w14:textId="77777777" w:rsidR="00E45DC7" w:rsidRPr="006E3ABB" w:rsidRDefault="00E45DC7" w:rsidP="005D568F">
      <w:pPr>
        <w:tabs>
          <w:tab w:val="left" w:pos="9630"/>
        </w:tabs>
      </w:pPr>
    </w:p>
    <w:p w14:paraId="42CFB750" w14:textId="77777777" w:rsidR="00E45DC7" w:rsidRPr="006E3ABB" w:rsidRDefault="00E45DC7" w:rsidP="005D568F">
      <w:pPr>
        <w:tabs>
          <w:tab w:val="left" w:pos="9630"/>
        </w:tabs>
      </w:pPr>
    </w:p>
    <w:p w14:paraId="7C97EC29" w14:textId="77777777" w:rsidR="00E45DC7" w:rsidRPr="006E3ABB" w:rsidRDefault="00E45DC7" w:rsidP="005D568F">
      <w:pPr>
        <w:tabs>
          <w:tab w:val="left" w:pos="9630"/>
        </w:tabs>
      </w:pPr>
    </w:p>
    <w:p w14:paraId="5B0416DD" w14:textId="77777777" w:rsidR="00E45DC7" w:rsidRPr="006E3ABB" w:rsidRDefault="00E45DC7" w:rsidP="005D568F">
      <w:pPr>
        <w:tabs>
          <w:tab w:val="left" w:pos="9630"/>
        </w:tabs>
      </w:pPr>
    </w:p>
    <w:p w14:paraId="31E57CDA" w14:textId="77777777" w:rsidR="00E45DC7" w:rsidRPr="006E3ABB" w:rsidRDefault="00E45DC7" w:rsidP="005D568F">
      <w:pPr>
        <w:tabs>
          <w:tab w:val="left" w:pos="9630"/>
        </w:tabs>
      </w:pPr>
    </w:p>
    <w:p w14:paraId="4D5D2DC0" w14:textId="77777777" w:rsidR="00E45DC7" w:rsidRPr="006E3ABB" w:rsidRDefault="00E45DC7" w:rsidP="005D568F">
      <w:pPr>
        <w:tabs>
          <w:tab w:val="left" w:pos="9630"/>
        </w:tabs>
      </w:pPr>
    </w:p>
    <w:p w14:paraId="45AD22F4" w14:textId="14C21564" w:rsidR="00E45DC7" w:rsidRPr="006E3ABB" w:rsidRDefault="007F7CDB" w:rsidP="005D568F">
      <w:pPr>
        <w:tabs>
          <w:tab w:val="left" w:pos="9630"/>
        </w:tabs>
      </w:pPr>
      <w:r w:rsidRPr="006E3ABB">
        <w:rPr>
          <w:noProof/>
        </w:rPr>
        <w:drawing>
          <wp:inline distT="0" distB="0" distL="0" distR="0" wp14:anchorId="74BB6123" wp14:editId="7202DD89">
            <wp:extent cx="4381319" cy="3009900"/>
            <wp:effectExtent l="0" t="0" r="635" b="0"/>
            <wp:docPr id="184176147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61473" name="Imagen 1" descr="Texto, Cart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0602" cy="30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1392" w14:textId="77777777" w:rsidR="007F7CDB" w:rsidRPr="006E3ABB" w:rsidRDefault="007F7CDB" w:rsidP="007F7CDB">
      <w:r w:rsidRPr="006E3ABB">
        <w:t>Reglas del documento:</w:t>
      </w:r>
    </w:p>
    <w:p w14:paraId="081799DD" w14:textId="222E9FC6" w:rsidR="007F7CDB" w:rsidRPr="006E3ABB" w:rsidRDefault="007F7CDB" w:rsidP="007F7CDB">
      <w:r w:rsidRPr="006E3ABB">
        <w:t xml:space="preserve">1.- Validar que los campos obligatorios </w:t>
      </w:r>
      <w:r w:rsidR="00133B45" w:rsidRPr="006E3ABB">
        <w:t>estén</w:t>
      </w:r>
      <w:r w:rsidRPr="006E3ABB">
        <w:t xml:space="preserve"> con datos.</w:t>
      </w:r>
    </w:p>
    <w:p w14:paraId="119EF62C" w14:textId="6DF25236" w:rsidR="00E45DC7" w:rsidRPr="006E3ABB" w:rsidRDefault="00E45DC7" w:rsidP="005D568F">
      <w:pPr>
        <w:tabs>
          <w:tab w:val="left" w:pos="9630"/>
        </w:tabs>
      </w:pPr>
    </w:p>
    <w:p w14:paraId="0BC97482" w14:textId="77777777" w:rsidR="00E45DC7" w:rsidRPr="006E3ABB" w:rsidRDefault="00E45DC7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E45DC7" w:rsidRPr="006E3ABB" w14:paraId="5F958482" w14:textId="77777777" w:rsidTr="00994A3D">
        <w:trPr>
          <w:trHeight w:val="285"/>
        </w:trPr>
        <w:tc>
          <w:tcPr>
            <w:tcW w:w="8775" w:type="dxa"/>
          </w:tcPr>
          <w:p w14:paraId="294BE4CE" w14:textId="24331052" w:rsidR="00E45DC7" w:rsidRPr="006E3ABB" w:rsidRDefault="00E45DC7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7F7CDB" w:rsidRPr="006E3ABB">
              <w:rPr>
                <w:b/>
                <w:bCs/>
              </w:rPr>
              <w:t xml:space="preserve">demora en turno para </w:t>
            </w:r>
            <w:proofErr w:type="spellStart"/>
            <w:r w:rsidR="007F7CDB" w:rsidRPr="006E3ABB">
              <w:rPr>
                <w:b/>
                <w:bCs/>
              </w:rPr>
              <w:t>Import</w:t>
            </w:r>
            <w:proofErr w:type="spellEnd"/>
            <w:r w:rsidR="007F7CDB" w:rsidRPr="006E3ABB">
              <w:rPr>
                <w:b/>
                <w:bCs/>
              </w:rPr>
              <w:t xml:space="preserve">- </w:t>
            </w:r>
            <w:proofErr w:type="spellStart"/>
            <w:r w:rsidR="007F7CDB" w:rsidRPr="006E3ABB">
              <w:rPr>
                <w:b/>
                <w:bCs/>
              </w:rPr>
              <w:t>export</w:t>
            </w:r>
            <w:proofErr w:type="spellEnd"/>
          </w:p>
        </w:tc>
      </w:tr>
    </w:tbl>
    <w:tbl>
      <w:tblPr>
        <w:tblStyle w:val="Tablaconcuadrcula"/>
        <w:tblpPr w:leftFromText="141" w:rightFromText="141" w:vertAnchor="text" w:horzAnchor="margin" w:tblpY="17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F7CDB" w:rsidRPr="006E3ABB" w14:paraId="569B6ABD" w14:textId="77777777" w:rsidTr="007F7CDB">
        <w:tc>
          <w:tcPr>
            <w:tcW w:w="2972" w:type="dxa"/>
          </w:tcPr>
          <w:p w14:paraId="2CCA4AC2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67A2C253" w14:textId="77777777" w:rsidR="007F7CDB" w:rsidRPr="006E3ABB" w:rsidRDefault="007F7CDB" w:rsidP="007F7CDB">
            <w:r w:rsidRPr="006E3ABB">
              <w:t>Quien llena</w:t>
            </w:r>
          </w:p>
        </w:tc>
        <w:tc>
          <w:tcPr>
            <w:tcW w:w="1395" w:type="dxa"/>
          </w:tcPr>
          <w:p w14:paraId="6A05DFCA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7E6728F6" w14:textId="77777777" w:rsidR="007F7CDB" w:rsidRPr="006E3ABB" w:rsidRDefault="007F7CDB" w:rsidP="007F7CDB">
            <w:pPr>
              <w:spacing w:line="240" w:lineRule="auto"/>
            </w:pPr>
            <w:r w:rsidRPr="006E3ABB">
              <w:t>Mandatorio (SI/NO)</w:t>
            </w:r>
          </w:p>
        </w:tc>
      </w:tr>
      <w:tr w:rsidR="007F7CDB" w:rsidRPr="006E3ABB" w14:paraId="489C3DB7" w14:textId="77777777" w:rsidTr="007F7CDB">
        <w:tc>
          <w:tcPr>
            <w:tcW w:w="2972" w:type="dxa"/>
          </w:tcPr>
          <w:p w14:paraId="235ABACA" w14:textId="77777777" w:rsidR="007F7CDB" w:rsidRPr="006E3ABB" w:rsidRDefault="007F7CDB" w:rsidP="007F7CDB">
            <w:r w:rsidRPr="006E3ABB">
              <w:t>Carta Porte</w:t>
            </w:r>
          </w:p>
        </w:tc>
        <w:tc>
          <w:tcPr>
            <w:tcW w:w="2718" w:type="dxa"/>
          </w:tcPr>
          <w:p w14:paraId="6ABCA0F6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6177E571" w14:textId="77777777" w:rsidR="007F7CDB" w:rsidRPr="006E3ABB" w:rsidRDefault="007F7CDB" w:rsidP="007F7CD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FAA055A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1508725" w14:textId="77777777" w:rsidTr="007F7CDB">
        <w:tc>
          <w:tcPr>
            <w:tcW w:w="2972" w:type="dxa"/>
          </w:tcPr>
          <w:p w14:paraId="2CF85E2A" w14:textId="77777777" w:rsidR="007F7CDB" w:rsidRPr="006E3ABB" w:rsidRDefault="007F7CDB" w:rsidP="007F7CDB">
            <w:r w:rsidRPr="006E3ABB">
              <w:t>Monto</w:t>
            </w:r>
          </w:p>
        </w:tc>
        <w:tc>
          <w:tcPr>
            <w:tcW w:w="2718" w:type="dxa"/>
          </w:tcPr>
          <w:p w14:paraId="4F412C13" w14:textId="3EDA3B89" w:rsidR="007F7CDB" w:rsidRPr="006E3ABB" w:rsidRDefault="006E3ABB" w:rsidP="007F7CDB">
            <w:r w:rsidRPr="006E3ABB">
              <w:t xml:space="preserve">Asistente operaciones/ </w:t>
            </w:r>
            <w:proofErr w:type="gramStart"/>
            <w:r w:rsidRPr="006E3ABB">
              <w:t>Jefe</w:t>
            </w:r>
            <w:proofErr w:type="gramEnd"/>
            <w:r w:rsidRPr="006E3ABB">
              <w:t xml:space="preserve"> terminal Nuevo Laredo</w:t>
            </w:r>
          </w:p>
        </w:tc>
        <w:tc>
          <w:tcPr>
            <w:tcW w:w="1395" w:type="dxa"/>
          </w:tcPr>
          <w:p w14:paraId="1244C54C" w14:textId="090D01E0" w:rsidR="007F7CDB" w:rsidRPr="006E3ABB" w:rsidRDefault="00133B45" w:rsidP="007F7CD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351B9C4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7320575" w14:textId="77777777" w:rsidTr="007F7CDB">
        <w:tc>
          <w:tcPr>
            <w:tcW w:w="2972" w:type="dxa"/>
          </w:tcPr>
          <w:p w14:paraId="295D627F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7E98639F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3732C186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13707C6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19AB083" w14:textId="77777777" w:rsidTr="007F7CDB">
        <w:tc>
          <w:tcPr>
            <w:tcW w:w="2972" w:type="dxa"/>
          </w:tcPr>
          <w:p w14:paraId="45081AC4" w14:textId="77777777" w:rsidR="007F7CDB" w:rsidRPr="006E3ABB" w:rsidRDefault="007F7CDB" w:rsidP="007F7CDB">
            <w:r w:rsidRPr="006E3ABB">
              <w:t>ECO TRACTO</w:t>
            </w:r>
          </w:p>
        </w:tc>
        <w:tc>
          <w:tcPr>
            <w:tcW w:w="2718" w:type="dxa"/>
          </w:tcPr>
          <w:p w14:paraId="62F7B30F" w14:textId="51BABBFE" w:rsidR="007F7CDB" w:rsidRPr="006E3ABB" w:rsidRDefault="00133B45" w:rsidP="007F7CDB">
            <w:r>
              <w:t xml:space="preserve">Datos en aplicación </w:t>
            </w:r>
          </w:p>
        </w:tc>
        <w:tc>
          <w:tcPr>
            <w:tcW w:w="1395" w:type="dxa"/>
          </w:tcPr>
          <w:p w14:paraId="539D28D4" w14:textId="76501E31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F3439D0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EC5AAB6" w14:textId="77777777" w:rsidTr="007F7CDB">
        <w:tc>
          <w:tcPr>
            <w:tcW w:w="2972" w:type="dxa"/>
          </w:tcPr>
          <w:p w14:paraId="46726429" w14:textId="77777777" w:rsidR="007F7CDB" w:rsidRPr="006E3ABB" w:rsidRDefault="007F7CDB" w:rsidP="007F7CDB">
            <w:r w:rsidRPr="006E3ABB">
              <w:t>Nombre Operador</w:t>
            </w:r>
          </w:p>
        </w:tc>
        <w:tc>
          <w:tcPr>
            <w:tcW w:w="2718" w:type="dxa"/>
          </w:tcPr>
          <w:p w14:paraId="2D79592E" w14:textId="48E947EE" w:rsidR="007F7CDB" w:rsidRPr="006E3ABB" w:rsidRDefault="00133B45" w:rsidP="007F7CDB">
            <w:r>
              <w:t>Datos en aplicación</w:t>
            </w:r>
          </w:p>
        </w:tc>
        <w:tc>
          <w:tcPr>
            <w:tcW w:w="1395" w:type="dxa"/>
          </w:tcPr>
          <w:p w14:paraId="235EFCD9" w14:textId="7AA329B2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E16E115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BB79F46" w14:textId="77777777" w:rsidTr="007F7CDB">
        <w:tc>
          <w:tcPr>
            <w:tcW w:w="2972" w:type="dxa"/>
          </w:tcPr>
          <w:p w14:paraId="2032D7EB" w14:textId="77777777" w:rsidR="007F7CDB" w:rsidRPr="006E3ABB" w:rsidRDefault="007F7CDB" w:rsidP="007F7CDB">
            <w:r w:rsidRPr="006E3ABB">
              <w:t>Fecha</w:t>
            </w:r>
          </w:p>
        </w:tc>
        <w:tc>
          <w:tcPr>
            <w:tcW w:w="2718" w:type="dxa"/>
          </w:tcPr>
          <w:p w14:paraId="59921701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548969E3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6B01237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00A0837F" w14:textId="77777777" w:rsidTr="007F7CDB">
        <w:tc>
          <w:tcPr>
            <w:tcW w:w="2972" w:type="dxa"/>
          </w:tcPr>
          <w:p w14:paraId="6E660B5B" w14:textId="77777777" w:rsidR="007F7CDB" w:rsidRPr="006E3ABB" w:rsidRDefault="007F7CDB" w:rsidP="007F7CDB">
            <w:r w:rsidRPr="006E3ABB">
              <w:t>Ruta Viaje (Ida o Vuelta)</w:t>
            </w:r>
          </w:p>
        </w:tc>
        <w:tc>
          <w:tcPr>
            <w:tcW w:w="2718" w:type="dxa"/>
          </w:tcPr>
          <w:p w14:paraId="5BCE9479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1F22CDE3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5412E79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71B3E8F6" w14:textId="77777777" w:rsidTr="007F7CDB">
        <w:tc>
          <w:tcPr>
            <w:tcW w:w="2972" w:type="dxa"/>
          </w:tcPr>
          <w:p w14:paraId="28E140B5" w14:textId="455EC1AF" w:rsidR="007F7CDB" w:rsidRPr="006E3ABB" w:rsidRDefault="007F7CDB" w:rsidP="007F7CDB">
            <w:r w:rsidRPr="006E3ABB">
              <w:t xml:space="preserve">Firma </w:t>
            </w:r>
            <w:r w:rsidR="00CE2A93" w:rsidRPr="006E3ABB">
              <w:t>a</w:t>
            </w:r>
            <w:r w:rsidRPr="006E3ABB">
              <w:t>utoriza</w:t>
            </w:r>
          </w:p>
        </w:tc>
        <w:tc>
          <w:tcPr>
            <w:tcW w:w="2718" w:type="dxa"/>
          </w:tcPr>
          <w:p w14:paraId="647C219D" w14:textId="5D2B81AE" w:rsidR="007F7CDB" w:rsidRPr="006E3ABB" w:rsidRDefault="007F7CDB" w:rsidP="007F7CDB">
            <w:r w:rsidRPr="006E3ABB">
              <w:t xml:space="preserve">Asistente operaciones/ </w:t>
            </w:r>
            <w:proofErr w:type="gramStart"/>
            <w:r w:rsidRPr="006E3ABB">
              <w:t>Jefe</w:t>
            </w:r>
            <w:proofErr w:type="gramEnd"/>
            <w:r w:rsidRPr="006E3ABB">
              <w:t xml:space="preserve"> terminal Nuevo Laredo</w:t>
            </w:r>
          </w:p>
        </w:tc>
        <w:tc>
          <w:tcPr>
            <w:tcW w:w="1395" w:type="dxa"/>
          </w:tcPr>
          <w:p w14:paraId="092282C8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BFFDC52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75706DBD" w14:textId="77777777" w:rsidTr="007F7CDB">
        <w:tc>
          <w:tcPr>
            <w:tcW w:w="2972" w:type="dxa"/>
          </w:tcPr>
          <w:p w14:paraId="1DFD27E5" w14:textId="77777777" w:rsidR="007F7CDB" w:rsidRPr="006E3ABB" w:rsidRDefault="007F7CDB" w:rsidP="007F7CDB">
            <w:r w:rsidRPr="006E3ABB">
              <w:t>Firma Operador</w:t>
            </w:r>
          </w:p>
        </w:tc>
        <w:tc>
          <w:tcPr>
            <w:tcW w:w="2718" w:type="dxa"/>
          </w:tcPr>
          <w:p w14:paraId="13F03FDB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02CE68DD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3999185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5DE73BE0" w14:textId="77777777" w:rsidTr="007F7CDB">
        <w:tc>
          <w:tcPr>
            <w:tcW w:w="2972" w:type="dxa"/>
          </w:tcPr>
          <w:p w14:paraId="752ED502" w14:textId="77777777" w:rsidR="007F7CDB" w:rsidRPr="006E3ABB" w:rsidRDefault="007F7CDB" w:rsidP="007F7CDB">
            <w:r w:rsidRPr="006E3ABB">
              <w:t>Sello de Revisión</w:t>
            </w:r>
          </w:p>
        </w:tc>
        <w:tc>
          <w:tcPr>
            <w:tcW w:w="2718" w:type="dxa"/>
          </w:tcPr>
          <w:p w14:paraId="20AE968E" w14:textId="77777777" w:rsidR="007F7CDB" w:rsidRPr="006E3ABB" w:rsidRDefault="007F7CDB" w:rsidP="007F7CDB">
            <w:r w:rsidRPr="006E3ABB">
              <w:t>Supervisor de Sueldos</w:t>
            </w:r>
          </w:p>
        </w:tc>
        <w:tc>
          <w:tcPr>
            <w:tcW w:w="1395" w:type="dxa"/>
          </w:tcPr>
          <w:p w14:paraId="64D27D8E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3</w:t>
            </w:r>
          </w:p>
        </w:tc>
        <w:tc>
          <w:tcPr>
            <w:tcW w:w="1743" w:type="dxa"/>
          </w:tcPr>
          <w:p w14:paraId="7A27A4B9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</w:tbl>
    <w:p w14:paraId="46E3B963" w14:textId="77777777" w:rsidR="00E45DC7" w:rsidRPr="006E3ABB" w:rsidRDefault="00E45DC7" w:rsidP="005D568F">
      <w:pPr>
        <w:tabs>
          <w:tab w:val="left" w:pos="9630"/>
        </w:tabs>
      </w:pPr>
    </w:p>
    <w:p w14:paraId="136FBB9C" w14:textId="77777777" w:rsidR="00E45DC7" w:rsidRPr="006E3ABB" w:rsidRDefault="00E45DC7" w:rsidP="005D568F">
      <w:pPr>
        <w:tabs>
          <w:tab w:val="left" w:pos="9630"/>
        </w:tabs>
      </w:pPr>
    </w:p>
    <w:p w14:paraId="25E5C23D" w14:textId="77777777" w:rsidR="00E45DC7" w:rsidRPr="006E3ABB" w:rsidRDefault="00E45DC7" w:rsidP="005D568F">
      <w:pPr>
        <w:tabs>
          <w:tab w:val="left" w:pos="9630"/>
        </w:tabs>
      </w:pPr>
    </w:p>
    <w:p w14:paraId="5201F057" w14:textId="77777777" w:rsidR="00E45DC7" w:rsidRPr="006E3ABB" w:rsidRDefault="00E45DC7" w:rsidP="005D568F">
      <w:pPr>
        <w:tabs>
          <w:tab w:val="left" w:pos="9630"/>
        </w:tabs>
      </w:pPr>
    </w:p>
    <w:p w14:paraId="2D8DC6D8" w14:textId="77777777" w:rsidR="00E45DC7" w:rsidRPr="006E3ABB" w:rsidRDefault="00E45DC7" w:rsidP="005D568F">
      <w:pPr>
        <w:tabs>
          <w:tab w:val="left" w:pos="9630"/>
        </w:tabs>
      </w:pPr>
    </w:p>
    <w:p w14:paraId="5A2C382E" w14:textId="77777777" w:rsidR="00E45DC7" w:rsidRPr="006E3ABB" w:rsidRDefault="00E45DC7" w:rsidP="005D568F">
      <w:pPr>
        <w:tabs>
          <w:tab w:val="left" w:pos="9630"/>
        </w:tabs>
      </w:pPr>
    </w:p>
    <w:p w14:paraId="1C66504F" w14:textId="77777777" w:rsidR="00E45DC7" w:rsidRPr="006E3ABB" w:rsidRDefault="00E45DC7" w:rsidP="005D568F">
      <w:pPr>
        <w:tabs>
          <w:tab w:val="left" w:pos="9630"/>
        </w:tabs>
      </w:pPr>
    </w:p>
    <w:p w14:paraId="1C6B8732" w14:textId="77777777" w:rsidR="00E45DC7" w:rsidRPr="006E3ABB" w:rsidRDefault="00E45DC7" w:rsidP="005D568F">
      <w:pPr>
        <w:tabs>
          <w:tab w:val="left" w:pos="9630"/>
        </w:tabs>
      </w:pPr>
    </w:p>
    <w:p w14:paraId="5E7CDE5E" w14:textId="77777777" w:rsidR="00E45DC7" w:rsidRPr="006E3ABB" w:rsidRDefault="00E45DC7" w:rsidP="005D568F">
      <w:pPr>
        <w:tabs>
          <w:tab w:val="left" w:pos="9630"/>
        </w:tabs>
      </w:pPr>
    </w:p>
    <w:p w14:paraId="77264867" w14:textId="77777777" w:rsidR="00E45DC7" w:rsidRPr="006E3ABB" w:rsidRDefault="00E45DC7" w:rsidP="005D568F">
      <w:pPr>
        <w:tabs>
          <w:tab w:val="left" w:pos="9630"/>
        </w:tabs>
      </w:pPr>
    </w:p>
    <w:p w14:paraId="368270FE" w14:textId="77777777" w:rsidR="00E45DC7" w:rsidRPr="006E3ABB" w:rsidRDefault="00E45DC7" w:rsidP="005D568F">
      <w:pPr>
        <w:tabs>
          <w:tab w:val="left" w:pos="9630"/>
        </w:tabs>
      </w:pPr>
    </w:p>
    <w:p w14:paraId="30416BEE" w14:textId="77777777" w:rsidR="00E45DC7" w:rsidRPr="006E3ABB" w:rsidRDefault="00E45DC7" w:rsidP="005D568F">
      <w:pPr>
        <w:tabs>
          <w:tab w:val="left" w:pos="9630"/>
        </w:tabs>
      </w:pPr>
    </w:p>
    <w:p w14:paraId="31874B59" w14:textId="77777777" w:rsidR="00E45DC7" w:rsidRPr="006E3ABB" w:rsidRDefault="00E45DC7" w:rsidP="005D568F">
      <w:pPr>
        <w:tabs>
          <w:tab w:val="left" w:pos="9630"/>
        </w:tabs>
      </w:pPr>
    </w:p>
    <w:p w14:paraId="0E787D61" w14:textId="77777777" w:rsidR="00E45DC7" w:rsidRPr="006E3ABB" w:rsidRDefault="00E45DC7" w:rsidP="005D568F">
      <w:pPr>
        <w:tabs>
          <w:tab w:val="left" w:pos="9630"/>
        </w:tabs>
      </w:pPr>
    </w:p>
    <w:p w14:paraId="13CC842A" w14:textId="77777777" w:rsidR="00E45DC7" w:rsidRPr="006E3ABB" w:rsidRDefault="00E45DC7" w:rsidP="005D568F">
      <w:pPr>
        <w:tabs>
          <w:tab w:val="left" w:pos="9630"/>
        </w:tabs>
      </w:pPr>
    </w:p>
    <w:p w14:paraId="46F91169" w14:textId="77777777" w:rsidR="00E45DC7" w:rsidRPr="006E3ABB" w:rsidRDefault="00E45DC7" w:rsidP="005D568F">
      <w:pPr>
        <w:tabs>
          <w:tab w:val="left" w:pos="9630"/>
        </w:tabs>
      </w:pPr>
    </w:p>
    <w:p w14:paraId="7BD3FA77" w14:textId="77777777" w:rsidR="00E45DC7" w:rsidRPr="006E3ABB" w:rsidRDefault="00E45DC7" w:rsidP="005D568F">
      <w:pPr>
        <w:tabs>
          <w:tab w:val="left" w:pos="9630"/>
        </w:tabs>
      </w:pPr>
    </w:p>
    <w:p w14:paraId="49DBA908" w14:textId="77777777" w:rsidR="00E45DC7" w:rsidRPr="006E3ABB" w:rsidRDefault="00E45DC7" w:rsidP="005D568F">
      <w:pPr>
        <w:tabs>
          <w:tab w:val="left" w:pos="9630"/>
        </w:tabs>
      </w:pPr>
    </w:p>
    <w:p w14:paraId="452E9F39" w14:textId="77777777" w:rsidR="00E45DC7" w:rsidRPr="006E3ABB" w:rsidRDefault="00E45DC7" w:rsidP="005D568F">
      <w:pPr>
        <w:tabs>
          <w:tab w:val="left" w:pos="9630"/>
        </w:tabs>
      </w:pPr>
    </w:p>
    <w:p w14:paraId="7C7ADA81" w14:textId="77777777" w:rsidR="00E45DC7" w:rsidRPr="006E3ABB" w:rsidRDefault="00E45DC7" w:rsidP="005D568F">
      <w:pPr>
        <w:tabs>
          <w:tab w:val="left" w:pos="9630"/>
        </w:tabs>
      </w:pPr>
    </w:p>
    <w:p w14:paraId="54B72CD2" w14:textId="77777777" w:rsidR="00E45DC7" w:rsidRPr="006E3ABB" w:rsidRDefault="00E45DC7" w:rsidP="005D568F">
      <w:pPr>
        <w:tabs>
          <w:tab w:val="left" w:pos="9630"/>
        </w:tabs>
      </w:pPr>
    </w:p>
    <w:p w14:paraId="1F7535F2" w14:textId="3C98604D" w:rsidR="00CE2A93" w:rsidRPr="006E3ABB" w:rsidRDefault="00CE2A93" w:rsidP="00CE2A93">
      <w:r w:rsidRPr="006E3ABB">
        <w:rPr>
          <w:noProof/>
        </w:rPr>
        <w:drawing>
          <wp:inline distT="0" distB="0" distL="0" distR="0" wp14:anchorId="3CB3320E" wp14:editId="6253ACED">
            <wp:extent cx="4323882" cy="3048000"/>
            <wp:effectExtent l="0" t="0" r="635" b="0"/>
            <wp:docPr id="733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432" cy="30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08" w14:textId="32F2961A" w:rsidR="00CE2A93" w:rsidRPr="006E3ABB" w:rsidRDefault="00CE2A93" w:rsidP="00CE2A93">
      <w:r w:rsidRPr="006E3ABB">
        <w:t>Reglas del documento:</w:t>
      </w:r>
    </w:p>
    <w:p w14:paraId="063E3E64" w14:textId="2A3EF76D" w:rsidR="00CE2A93" w:rsidRPr="006E3ABB" w:rsidRDefault="00CE2A93" w:rsidP="00CE2A93">
      <w:r w:rsidRPr="006E3ABB">
        <w:t xml:space="preserve">1.- Validar que los campos obligatorios </w:t>
      </w:r>
      <w:r w:rsidR="00133B45" w:rsidRPr="006E3ABB">
        <w:t>estén</w:t>
      </w:r>
      <w:r w:rsidRPr="006E3ABB">
        <w:t xml:space="preserve"> con datos.</w:t>
      </w:r>
    </w:p>
    <w:p w14:paraId="1CEC26D2" w14:textId="1CE434B1" w:rsidR="00CE2A93" w:rsidRPr="006E3ABB" w:rsidRDefault="00CE2A93" w:rsidP="00CE2A93">
      <w:r w:rsidRPr="006E3ABB">
        <w:t>2.- Se necesita la carta de instrucciones para validar cita de carga o descarga con GPS</w:t>
      </w:r>
    </w:p>
    <w:p w14:paraId="3FB095A1" w14:textId="1C92CC05" w:rsidR="00CE2A93" w:rsidRPr="006E3ABB" w:rsidRDefault="00CE2A93" w:rsidP="00CE2A93">
      <w:r w:rsidRPr="006E3ABB">
        <w:t>3.- En descarga se necesita sello, firma o folios de recibido.</w:t>
      </w:r>
    </w:p>
    <w:p w14:paraId="48BDE569" w14:textId="77777777" w:rsidR="00E45DC7" w:rsidRPr="006E3ABB" w:rsidRDefault="00E45DC7" w:rsidP="005D568F">
      <w:pPr>
        <w:tabs>
          <w:tab w:val="left" w:pos="9630"/>
        </w:tabs>
      </w:pPr>
    </w:p>
    <w:p w14:paraId="44EE3BAE" w14:textId="77777777" w:rsidR="00E45DC7" w:rsidRPr="006E3ABB" w:rsidRDefault="00E45DC7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E45DC7" w:rsidRPr="006E3ABB" w14:paraId="3A8F1E57" w14:textId="77777777" w:rsidTr="00994A3D">
        <w:trPr>
          <w:trHeight w:val="285"/>
        </w:trPr>
        <w:tc>
          <w:tcPr>
            <w:tcW w:w="8775" w:type="dxa"/>
          </w:tcPr>
          <w:p w14:paraId="024C0CAE" w14:textId="5ECFDABF" w:rsidR="00CE2A93" w:rsidRPr="006E3ABB" w:rsidRDefault="00E45DC7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</w:t>
            </w:r>
            <w:r w:rsidR="00CE2A93" w:rsidRPr="006E3ABB">
              <w:rPr>
                <w:b/>
                <w:bCs/>
              </w:rPr>
              <w:t>domingo trabajado</w:t>
            </w:r>
          </w:p>
        </w:tc>
      </w:tr>
    </w:tbl>
    <w:p w14:paraId="448375D4" w14:textId="77777777" w:rsidR="00E45DC7" w:rsidRPr="006E3ABB" w:rsidRDefault="00E45DC7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79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6E3ABB" w:rsidRPr="006E3ABB" w14:paraId="1865DDBD" w14:textId="77777777" w:rsidTr="006E3ABB">
        <w:tc>
          <w:tcPr>
            <w:tcW w:w="2972" w:type="dxa"/>
          </w:tcPr>
          <w:p w14:paraId="31C88F1A" w14:textId="77777777" w:rsidR="006E3ABB" w:rsidRPr="006E3ABB" w:rsidRDefault="006E3ABB" w:rsidP="006E3ABB">
            <w:r w:rsidRPr="006E3ABB">
              <w:t>Concepto</w:t>
            </w:r>
          </w:p>
        </w:tc>
        <w:tc>
          <w:tcPr>
            <w:tcW w:w="2718" w:type="dxa"/>
          </w:tcPr>
          <w:p w14:paraId="76269A28" w14:textId="77777777" w:rsidR="006E3ABB" w:rsidRPr="006E3ABB" w:rsidRDefault="006E3ABB" w:rsidP="006E3ABB">
            <w:r w:rsidRPr="006E3ABB">
              <w:t>Quien llena</w:t>
            </w:r>
          </w:p>
        </w:tc>
        <w:tc>
          <w:tcPr>
            <w:tcW w:w="1395" w:type="dxa"/>
          </w:tcPr>
          <w:p w14:paraId="41F4D5D6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68BC3C65" w14:textId="77777777" w:rsidR="006E3ABB" w:rsidRPr="006E3ABB" w:rsidRDefault="006E3ABB" w:rsidP="006E3ABB">
            <w:pPr>
              <w:spacing w:line="240" w:lineRule="auto"/>
            </w:pPr>
            <w:r w:rsidRPr="006E3ABB">
              <w:t>Mandatorio (SI/NO)</w:t>
            </w:r>
          </w:p>
        </w:tc>
      </w:tr>
      <w:tr w:rsidR="006E3ABB" w:rsidRPr="006E3ABB" w14:paraId="10567170" w14:textId="77777777" w:rsidTr="006E3ABB">
        <w:tc>
          <w:tcPr>
            <w:tcW w:w="2972" w:type="dxa"/>
          </w:tcPr>
          <w:p w14:paraId="16F8567B" w14:textId="77777777" w:rsidR="006E3ABB" w:rsidRPr="006E3ABB" w:rsidRDefault="006E3ABB" w:rsidP="006E3ABB">
            <w:r w:rsidRPr="006E3ABB">
              <w:t>Carta Porte</w:t>
            </w:r>
          </w:p>
        </w:tc>
        <w:tc>
          <w:tcPr>
            <w:tcW w:w="2718" w:type="dxa"/>
          </w:tcPr>
          <w:p w14:paraId="501A76B6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22490FA4" w14:textId="77777777" w:rsidR="006E3ABB" w:rsidRPr="006E3ABB" w:rsidRDefault="006E3ABB" w:rsidP="006E3AB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E9D327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A3F075C" w14:textId="77777777" w:rsidTr="006E3ABB">
        <w:tc>
          <w:tcPr>
            <w:tcW w:w="2972" w:type="dxa"/>
          </w:tcPr>
          <w:p w14:paraId="5F4A893D" w14:textId="77777777" w:rsidR="006E3ABB" w:rsidRPr="006E3ABB" w:rsidRDefault="006E3ABB" w:rsidP="006E3ABB">
            <w:r w:rsidRPr="006E3ABB">
              <w:t>Monto</w:t>
            </w:r>
          </w:p>
        </w:tc>
        <w:tc>
          <w:tcPr>
            <w:tcW w:w="2718" w:type="dxa"/>
          </w:tcPr>
          <w:p w14:paraId="497FC1CD" w14:textId="7A299D6E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453AAABE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6B5099F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5AADE71" w14:textId="77777777" w:rsidTr="006E3ABB">
        <w:tc>
          <w:tcPr>
            <w:tcW w:w="2972" w:type="dxa"/>
          </w:tcPr>
          <w:p w14:paraId="7F0A0BCA" w14:textId="77777777" w:rsidR="006E3ABB" w:rsidRPr="006E3ABB" w:rsidRDefault="006E3ABB" w:rsidP="006E3ABB">
            <w:r w:rsidRPr="006E3ABB">
              <w:t>Concepto</w:t>
            </w:r>
          </w:p>
        </w:tc>
        <w:tc>
          <w:tcPr>
            <w:tcW w:w="2718" w:type="dxa"/>
          </w:tcPr>
          <w:p w14:paraId="3F734D81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457110ED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DA31D61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02DBA2A1" w14:textId="77777777" w:rsidTr="006E3ABB">
        <w:tc>
          <w:tcPr>
            <w:tcW w:w="2972" w:type="dxa"/>
          </w:tcPr>
          <w:p w14:paraId="57246479" w14:textId="77777777" w:rsidR="006E3ABB" w:rsidRPr="006E3ABB" w:rsidRDefault="006E3ABB" w:rsidP="006E3ABB">
            <w:r w:rsidRPr="006E3ABB">
              <w:t>ECO TRACTO</w:t>
            </w:r>
          </w:p>
        </w:tc>
        <w:tc>
          <w:tcPr>
            <w:tcW w:w="2718" w:type="dxa"/>
          </w:tcPr>
          <w:p w14:paraId="2A2F647A" w14:textId="0CA1A5A0" w:rsidR="006E3ABB" w:rsidRPr="006E3ABB" w:rsidRDefault="002C4304" w:rsidP="006E3ABB">
            <w:r>
              <w:t xml:space="preserve">Datos en aplicación </w:t>
            </w:r>
          </w:p>
        </w:tc>
        <w:tc>
          <w:tcPr>
            <w:tcW w:w="1395" w:type="dxa"/>
          </w:tcPr>
          <w:p w14:paraId="772E7316" w14:textId="37972E2F" w:rsidR="006E3ABB" w:rsidRPr="006E3ABB" w:rsidRDefault="006E3ABB" w:rsidP="006E3AB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C01F9DE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E0B1344" w14:textId="77777777" w:rsidTr="006E3ABB">
        <w:tc>
          <w:tcPr>
            <w:tcW w:w="2972" w:type="dxa"/>
          </w:tcPr>
          <w:p w14:paraId="3EFA99F5" w14:textId="77777777" w:rsidR="006E3ABB" w:rsidRPr="006E3ABB" w:rsidRDefault="006E3ABB" w:rsidP="006E3ABB">
            <w:r w:rsidRPr="006E3ABB">
              <w:t>Nombre Operador</w:t>
            </w:r>
          </w:p>
        </w:tc>
        <w:tc>
          <w:tcPr>
            <w:tcW w:w="2718" w:type="dxa"/>
          </w:tcPr>
          <w:p w14:paraId="2EF130F0" w14:textId="69F0B69F" w:rsidR="006E3ABB" w:rsidRPr="006E3ABB" w:rsidRDefault="002C4304" w:rsidP="006E3ABB">
            <w:r>
              <w:t>Datos en aplicación</w:t>
            </w:r>
          </w:p>
        </w:tc>
        <w:tc>
          <w:tcPr>
            <w:tcW w:w="1395" w:type="dxa"/>
          </w:tcPr>
          <w:p w14:paraId="75EF2500" w14:textId="3DD382DD" w:rsidR="006E3ABB" w:rsidRPr="006E3ABB" w:rsidRDefault="006E3ABB" w:rsidP="006E3AB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26B6B94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5BDBE21B" w14:textId="77777777" w:rsidTr="006E3ABB">
        <w:tc>
          <w:tcPr>
            <w:tcW w:w="2972" w:type="dxa"/>
          </w:tcPr>
          <w:p w14:paraId="29EECCFB" w14:textId="77777777" w:rsidR="006E3ABB" w:rsidRPr="006E3ABB" w:rsidRDefault="006E3ABB" w:rsidP="006E3ABB">
            <w:r w:rsidRPr="006E3ABB">
              <w:t>Fecha</w:t>
            </w:r>
          </w:p>
        </w:tc>
        <w:tc>
          <w:tcPr>
            <w:tcW w:w="2718" w:type="dxa"/>
          </w:tcPr>
          <w:p w14:paraId="493A7247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623EF75D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4A4A85E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287005A0" w14:textId="77777777" w:rsidTr="006E3ABB">
        <w:tc>
          <w:tcPr>
            <w:tcW w:w="2972" w:type="dxa"/>
          </w:tcPr>
          <w:p w14:paraId="1D7E1C59" w14:textId="77777777" w:rsidR="006E3ABB" w:rsidRPr="006E3ABB" w:rsidRDefault="006E3ABB" w:rsidP="006E3ABB">
            <w:r w:rsidRPr="006E3ABB">
              <w:t>Ruta Viaje (Ida o Vuelta)</w:t>
            </w:r>
          </w:p>
        </w:tc>
        <w:tc>
          <w:tcPr>
            <w:tcW w:w="2718" w:type="dxa"/>
          </w:tcPr>
          <w:p w14:paraId="0A124373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79B24055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65AE780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6F944F9B" w14:textId="77777777" w:rsidTr="006E3ABB">
        <w:tc>
          <w:tcPr>
            <w:tcW w:w="2972" w:type="dxa"/>
          </w:tcPr>
          <w:p w14:paraId="6C9482B8" w14:textId="77777777" w:rsidR="006E3ABB" w:rsidRPr="006E3ABB" w:rsidRDefault="006E3ABB" w:rsidP="006E3ABB">
            <w:r w:rsidRPr="006E3ABB">
              <w:t>Firma Autoriza</w:t>
            </w:r>
          </w:p>
        </w:tc>
        <w:tc>
          <w:tcPr>
            <w:tcW w:w="2718" w:type="dxa"/>
          </w:tcPr>
          <w:p w14:paraId="1867C482" w14:textId="77777777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5FEA65D9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E521FA2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1CAD16D" w14:textId="77777777" w:rsidTr="006E3ABB">
        <w:tc>
          <w:tcPr>
            <w:tcW w:w="2972" w:type="dxa"/>
          </w:tcPr>
          <w:p w14:paraId="27BEF1A2" w14:textId="77777777" w:rsidR="006E3ABB" w:rsidRPr="006E3ABB" w:rsidRDefault="006E3ABB" w:rsidP="006E3ABB">
            <w:r w:rsidRPr="006E3ABB">
              <w:t>Firma Operador</w:t>
            </w:r>
          </w:p>
        </w:tc>
        <w:tc>
          <w:tcPr>
            <w:tcW w:w="2718" w:type="dxa"/>
          </w:tcPr>
          <w:p w14:paraId="6348A54C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74FA3F74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614618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2298124B" w14:textId="77777777" w:rsidTr="006E3ABB">
        <w:tc>
          <w:tcPr>
            <w:tcW w:w="2972" w:type="dxa"/>
          </w:tcPr>
          <w:p w14:paraId="2CD0F9BF" w14:textId="77777777" w:rsidR="006E3ABB" w:rsidRPr="006E3ABB" w:rsidRDefault="006E3ABB" w:rsidP="006E3ABB">
            <w:r w:rsidRPr="006E3ABB">
              <w:t>Sello de Revisión</w:t>
            </w:r>
          </w:p>
        </w:tc>
        <w:tc>
          <w:tcPr>
            <w:tcW w:w="2718" w:type="dxa"/>
          </w:tcPr>
          <w:p w14:paraId="6809E23C" w14:textId="77777777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5E390D6F" w14:textId="06729C4A" w:rsidR="006E3ABB" w:rsidRPr="006E3ABB" w:rsidRDefault="002C4304" w:rsidP="006E3AB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DC53BE8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</w:tbl>
    <w:p w14:paraId="676EB223" w14:textId="77777777" w:rsidR="00E45DC7" w:rsidRPr="006E3ABB" w:rsidRDefault="00E45DC7" w:rsidP="005D568F">
      <w:pPr>
        <w:tabs>
          <w:tab w:val="left" w:pos="9630"/>
        </w:tabs>
      </w:pPr>
    </w:p>
    <w:p w14:paraId="060CB393" w14:textId="77777777" w:rsidR="00E45DC7" w:rsidRPr="006E3ABB" w:rsidRDefault="00E45DC7" w:rsidP="005D568F">
      <w:pPr>
        <w:tabs>
          <w:tab w:val="left" w:pos="9630"/>
        </w:tabs>
      </w:pPr>
    </w:p>
    <w:p w14:paraId="4BE96203" w14:textId="77777777" w:rsidR="00E45DC7" w:rsidRPr="006E3ABB" w:rsidRDefault="00E45DC7" w:rsidP="005D568F">
      <w:pPr>
        <w:tabs>
          <w:tab w:val="left" w:pos="9630"/>
        </w:tabs>
      </w:pPr>
    </w:p>
    <w:p w14:paraId="6FD373E3" w14:textId="77777777" w:rsidR="00E45DC7" w:rsidRPr="006E3ABB" w:rsidRDefault="00E45DC7" w:rsidP="005D568F">
      <w:pPr>
        <w:tabs>
          <w:tab w:val="left" w:pos="9630"/>
        </w:tabs>
      </w:pPr>
    </w:p>
    <w:p w14:paraId="28F09133" w14:textId="77777777" w:rsidR="00E45DC7" w:rsidRPr="006E3ABB" w:rsidRDefault="00E45DC7" w:rsidP="005D568F">
      <w:pPr>
        <w:tabs>
          <w:tab w:val="left" w:pos="9630"/>
        </w:tabs>
      </w:pPr>
    </w:p>
    <w:p w14:paraId="6B54E523" w14:textId="77777777" w:rsidR="00E45DC7" w:rsidRPr="006E3ABB" w:rsidRDefault="00E45DC7" w:rsidP="005D568F">
      <w:pPr>
        <w:tabs>
          <w:tab w:val="left" w:pos="9630"/>
        </w:tabs>
      </w:pPr>
    </w:p>
    <w:p w14:paraId="71649738" w14:textId="77777777" w:rsidR="00E45DC7" w:rsidRPr="006E3ABB" w:rsidRDefault="00E45DC7" w:rsidP="005D568F">
      <w:pPr>
        <w:tabs>
          <w:tab w:val="left" w:pos="9630"/>
        </w:tabs>
      </w:pPr>
    </w:p>
    <w:p w14:paraId="12125CBF" w14:textId="77777777" w:rsidR="00E45DC7" w:rsidRPr="006E3ABB" w:rsidRDefault="00E45DC7" w:rsidP="005D568F">
      <w:pPr>
        <w:tabs>
          <w:tab w:val="left" w:pos="9630"/>
        </w:tabs>
      </w:pPr>
    </w:p>
    <w:p w14:paraId="7EDB08A2" w14:textId="77777777" w:rsidR="00E45DC7" w:rsidRPr="006E3ABB" w:rsidRDefault="00E45DC7" w:rsidP="005D568F">
      <w:pPr>
        <w:tabs>
          <w:tab w:val="left" w:pos="9630"/>
        </w:tabs>
      </w:pPr>
    </w:p>
    <w:p w14:paraId="4694E2CD" w14:textId="77777777" w:rsidR="00E45DC7" w:rsidRPr="006E3ABB" w:rsidRDefault="00E45DC7" w:rsidP="005D568F">
      <w:pPr>
        <w:tabs>
          <w:tab w:val="left" w:pos="9630"/>
        </w:tabs>
      </w:pPr>
    </w:p>
    <w:p w14:paraId="665DDEF7" w14:textId="77777777" w:rsidR="00E45DC7" w:rsidRPr="006E3ABB" w:rsidRDefault="00E45DC7" w:rsidP="005D568F">
      <w:pPr>
        <w:tabs>
          <w:tab w:val="left" w:pos="9630"/>
        </w:tabs>
      </w:pPr>
    </w:p>
    <w:p w14:paraId="32E09B9E" w14:textId="77777777" w:rsidR="00E45DC7" w:rsidRPr="006E3ABB" w:rsidRDefault="00E45DC7" w:rsidP="005D568F">
      <w:pPr>
        <w:tabs>
          <w:tab w:val="left" w:pos="9630"/>
        </w:tabs>
      </w:pPr>
    </w:p>
    <w:p w14:paraId="4909038E" w14:textId="77777777" w:rsidR="00E45DC7" w:rsidRPr="006E3ABB" w:rsidRDefault="00E45DC7" w:rsidP="005D568F">
      <w:pPr>
        <w:tabs>
          <w:tab w:val="left" w:pos="9630"/>
        </w:tabs>
      </w:pPr>
    </w:p>
    <w:p w14:paraId="419157D7" w14:textId="77777777" w:rsidR="00E45DC7" w:rsidRPr="006E3ABB" w:rsidRDefault="00E45DC7" w:rsidP="005D568F">
      <w:pPr>
        <w:tabs>
          <w:tab w:val="left" w:pos="9630"/>
        </w:tabs>
      </w:pPr>
    </w:p>
    <w:p w14:paraId="5EB8F734" w14:textId="77777777" w:rsidR="00E45DC7" w:rsidRPr="006E3ABB" w:rsidRDefault="00E45DC7" w:rsidP="005D568F">
      <w:pPr>
        <w:tabs>
          <w:tab w:val="left" w:pos="9630"/>
        </w:tabs>
      </w:pPr>
    </w:p>
    <w:p w14:paraId="3908556F" w14:textId="77777777" w:rsidR="00E45DC7" w:rsidRPr="006E3ABB" w:rsidRDefault="00E45DC7" w:rsidP="005D568F">
      <w:pPr>
        <w:tabs>
          <w:tab w:val="left" w:pos="9630"/>
        </w:tabs>
      </w:pPr>
    </w:p>
    <w:p w14:paraId="2CBC7A1B" w14:textId="4CA6C712" w:rsidR="00E45DC7" w:rsidRPr="006E3ABB" w:rsidRDefault="00E45DC7" w:rsidP="005D568F">
      <w:pPr>
        <w:tabs>
          <w:tab w:val="left" w:pos="9630"/>
        </w:tabs>
      </w:pPr>
    </w:p>
    <w:p w14:paraId="3CDEFDCA" w14:textId="77777777" w:rsidR="00E45DC7" w:rsidRPr="006E3ABB" w:rsidRDefault="00E45DC7" w:rsidP="005D568F">
      <w:pPr>
        <w:tabs>
          <w:tab w:val="left" w:pos="9630"/>
        </w:tabs>
      </w:pPr>
    </w:p>
    <w:p w14:paraId="0383A595" w14:textId="7A8AB340" w:rsidR="00E45DC7" w:rsidRDefault="00133B45" w:rsidP="005D568F">
      <w:pPr>
        <w:tabs>
          <w:tab w:val="left" w:pos="9630"/>
        </w:tabs>
      </w:pPr>
      <w:r w:rsidRPr="00133B45">
        <w:rPr>
          <w:noProof/>
        </w:rPr>
        <w:drawing>
          <wp:inline distT="0" distB="0" distL="0" distR="0" wp14:anchorId="691324E3" wp14:editId="41B9E80A">
            <wp:extent cx="4410075" cy="2952510"/>
            <wp:effectExtent l="0" t="0" r="0" b="635"/>
            <wp:docPr id="95091918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185" name="Imagen 1" descr="Texto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6644" cy="29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8E8C" w14:textId="77777777" w:rsidR="00133B45" w:rsidRPr="006E3ABB" w:rsidRDefault="00133B45" w:rsidP="00133B45">
      <w:r w:rsidRPr="006E3ABB">
        <w:t>Reglas del documento:</w:t>
      </w:r>
    </w:p>
    <w:p w14:paraId="66B06B5F" w14:textId="77777777" w:rsidR="00133B45" w:rsidRPr="006E3ABB" w:rsidRDefault="00133B45" w:rsidP="00133B45">
      <w:r w:rsidRPr="006E3ABB">
        <w:t>1.- Validar que los campos obligatorios estén con datos.</w:t>
      </w:r>
    </w:p>
    <w:p w14:paraId="1914058A" w14:textId="77777777" w:rsidR="00133B45" w:rsidRPr="006E3ABB" w:rsidRDefault="00133B45" w:rsidP="00133B45">
      <w:r w:rsidRPr="006E3ABB">
        <w:t>2.- Se necesita la carta de instrucciones para validar cita de carga o descarga con GPS</w:t>
      </w:r>
    </w:p>
    <w:p w14:paraId="3025336F" w14:textId="77777777" w:rsidR="00133B45" w:rsidRPr="006E3ABB" w:rsidRDefault="00133B45" w:rsidP="00133B45">
      <w:r w:rsidRPr="006E3ABB">
        <w:t>3.- En descarga se necesita sello, firma o folios de recibido.</w:t>
      </w:r>
    </w:p>
    <w:p w14:paraId="53354060" w14:textId="77777777" w:rsidR="00133B45" w:rsidRPr="006E3ABB" w:rsidRDefault="00133B45" w:rsidP="005D568F">
      <w:pPr>
        <w:tabs>
          <w:tab w:val="left" w:pos="9630"/>
        </w:tabs>
      </w:pPr>
    </w:p>
    <w:p w14:paraId="01A6F284" w14:textId="77777777" w:rsidR="00E45DC7" w:rsidRPr="006E3ABB" w:rsidRDefault="00E45DC7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E45DC7" w:rsidRPr="006E3ABB" w14:paraId="10FDC59C" w14:textId="77777777" w:rsidTr="00994A3D">
        <w:trPr>
          <w:trHeight w:val="285"/>
        </w:trPr>
        <w:tc>
          <w:tcPr>
            <w:tcW w:w="8775" w:type="dxa"/>
          </w:tcPr>
          <w:p w14:paraId="1C8E0FB8" w14:textId="26829494" w:rsidR="00E45DC7" w:rsidRPr="006E3ABB" w:rsidRDefault="00E45DC7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</w:t>
            </w:r>
            <w:r w:rsidR="00133B45">
              <w:rPr>
                <w:b/>
                <w:bCs/>
              </w:rPr>
              <w:t>día festivo trabajado</w:t>
            </w:r>
          </w:p>
        </w:tc>
      </w:tr>
    </w:tbl>
    <w:p w14:paraId="4A78EFA3" w14:textId="77777777" w:rsidR="00E45DC7" w:rsidRPr="006E3ABB" w:rsidRDefault="00E45DC7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77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133B45" w:rsidRPr="006E3ABB" w14:paraId="6FC98DF7" w14:textId="77777777" w:rsidTr="00133B45">
        <w:tc>
          <w:tcPr>
            <w:tcW w:w="2972" w:type="dxa"/>
          </w:tcPr>
          <w:p w14:paraId="00CE69E3" w14:textId="77777777" w:rsidR="00133B45" w:rsidRPr="006E3ABB" w:rsidRDefault="00133B45" w:rsidP="00133B45">
            <w:r w:rsidRPr="006E3ABB">
              <w:t>Concepto</w:t>
            </w:r>
          </w:p>
        </w:tc>
        <w:tc>
          <w:tcPr>
            <w:tcW w:w="2718" w:type="dxa"/>
          </w:tcPr>
          <w:p w14:paraId="09C0D620" w14:textId="77777777" w:rsidR="00133B45" w:rsidRPr="006E3ABB" w:rsidRDefault="00133B45" w:rsidP="00133B45">
            <w:r w:rsidRPr="006E3ABB">
              <w:t>Quien llena</w:t>
            </w:r>
          </w:p>
        </w:tc>
        <w:tc>
          <w:tcPr>
            <w:tcW w:w="1395" w:type="dxa"/>
          </w:tcPr>
          <w:p w14:paraId="45E346FE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3B275A8C" w14:textId="77777777" w:rsidR="00133B45" w:rsidRPr="006E3ABB" w:rsidRDefault="00133B45" w:rsidP="00133B45">
            <w:pPr>
              <w:spacing w:line="240" w:lineRule="auto"/>
            </w:pPr>
            <w:r w:rsidRPr="006E3ABB">
              <w:t>Mandatorio (SI/NO)</w:t>
            </w:r>
          </w:p>
        </w:tc>
      </w:tr>
      <w:tr w:rsidR="00133B45" w:rsidRPr="006E3ABB" w14:paraId="4C8EC6D9" w14:textId="77777777" w:rsidTr="00133B45">
        <w:tc>
          <w:tcPr>
            <w:tcW w:w="2972" w:type="dxa"/>
          </w:tcPr>
          <w:p w14:paraId="22582628" w14:textId="77777777" w:rsidR="00133B45" w:rsidRPr="006E3ABB" w:rsidRDefault="00133B45" w:rsidP="00133B45">
            <w:r w:rsidRPr="006E3ABB">
              <w:t>Carta Porte</w:t>
            </w:r>
          </w:p>
        </w:tc>
        <w:tc>
          <w:tcPr>
            <w:tcW w:w="2718" w:type="dxa"/>
          </w:tcPr>
          <w:p w14:paraId="2ABC95E3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1FCEF8A3" w14:textId="77777777" w:rsidR="00133B45" w:rsidRPr="006E3ABB" w:rsidRDefault="00133B45" w:rsidP="00133B45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2255084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6343F298" w14:textId="77777777" w:rsidTr="00133B45">
        <w:tc>
          <w:tcPr>
            <w:tcW w:w="2972" w:type="dxa"/>
          </w:tcPr>
          <w:p w14:paraId="1C6F4614" w14:textId="77777777" w:rsidR="00133B45" w:rsidRPr="006E3ABB" w:rsidRDefault="00133B45" w:rsidP="00133B45">
            <w:r w:rsidRPr="006E3ABB">
              <w:t>Monto</w:t>
            </w:r>
          </w:p>
        </w:tc>
        <w:tc>
          <w:tcPr>
            <w:tcW w:w="2718" w:type="dxa"/>
          </w:tcPr>
          <w:p w14:paraId="73E03F89" w14:textId="44395FF4" w:rsidR="00133B45" w:rsidRPr="006E3ABB" w:rsidRDefault="00133B45" w:rsidP="00133B45">
            <w:r>
              <w:t>Supervisor de sueldo</w:t>
            </w:r>
          </w:p>
        </w:tc>
        <w:tc>
          <w:tcPr>
            <w:tcW w:w="1395" w:type="dxa"/>
          </w:tcPr>
          <w:p w14:paraId="7CF2558A" w14:textId="1AC608B5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7C88930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34EE7541" w14:textId="77777777" w:rsidTr="00133B45">
        <w:tc>
          <w:tcPr>
            <w:tcW w:w="2972" w:type="dxa"/>
          </w:tcPr>
          <w:p w14:paraId="40BE8A4F" w14:textId="77777777" w:rsidR="00133B45" w:rsidRPr="006E3ABB" w:rsidRDefault="00133B45" w:rsidP="00133B45">
            <w:r w:rsidRPr="006E3ABB">
              <w:t>Concepto</w:t>
            </w:r>
          </w:p>
        </w:tc>
        <w:tc>
          <w:tcPr>
            <w:tcW w:w="2718" w:type="dxa"/>
          </w:tcPr>
          <w:p w14:paraId="68CCD16A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148AABBF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6EB88DE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23082653" w14:textId="77777777" w:rsidTr="00133B45">
        <w:tc>
          <w:tcPr>
            <w:tcW w:w="2972" w:type="dxa"/>
          </w:tcPr>
          <w:p w14:paraId="3B1518D4" w14:textId="77777777" w:rsidR="00133B45" w:rsidRPr="006E3ABB" w:rsidRDefault="00133B45" w:rsidP="00133B45">
            <w:r w:rsidRPr="006E3ABB">
              <w:t>ECO TRACTO</w:t>
            </w:r>
          </w:p>
        </w:tc>
        <w:tc>
          <w:tcPr>
            <w:tcW w:w="2718" w:type="dxa"/>
          </w:tcPr>
          <w:p w14:paraId="33664B2B" w14:textId="6D34387F" w:rsidR="00133B45" w:rsidRPr="006E3ABB" w:rsidRDefault="0088449A" w:rsidP="00133B45">
            <w:r>
              <w:t>Datos en aplicación</w:t>
            </w:r>
          </w:p>
        </w:tc>
        <w:tc>
          <w:tcPr>
            <w:tcW w:w="1395" w:type="dxa"/>
          </w:tcPr>
          <w:p w14:paraId="765E7567" w14:textId="2D5995A9" w:rsidR="00133B45" w:rsidRPr="006E3ABB" w:rsidRDefault="00133B45" w:rsidP="00133B45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0CAE6E2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419D66AD" w14:textId="77777777" w:rsidTr="00133B45">
        <w:tc>
          <w:tcPr>
            <w:tcW w:w="2972" w:type="dxa"/>
          </w:tcPr>
          <w:p w14:paraId="0AB2F6CD" w14:textId="77777777" w:rsidR="00133B45" w:rsidRPr="006E3ABB" w:rsidRDefault="00133B45" w:rsidP="00133B45">
            <w:r w:rsidRPr="006E3ABB">
              <w:t>Nombre Operador</w:t>
            </w:r>
          </w:p>
        </w:tc>
        <w:tc>
          <w:tcPr>
            <w:tcW w:w="2718" w:type="dxa"/>
          </w:tcPr>
          <w:p w14:paraId="0EB2D63D" w14:textId="6076409A" w:rsidR="00133B45" w:rsidRPr="006E3ABB" w:rsidRDefault="0088449A" w:rsidP="00133B45">
            <w:r>
              <w:t xml:space="preserve">Datos en aplicación </w:t>
            </w:r>
          </w:p>
        </w:tc>
        <w:tc>
          <w:tcPr>
            <w:tcW w:w="1395" w:type="dxa"/>
          </w:tcPr>
          <w:p w14:paraId="7DD1ABBC" w14:textId="60CF3F9F" w:rsidR="00133B45" w:rsidRPr="006E3ABB" w:rsidRDefault="00133B45" w:rsidP="00133B45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FB659BC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13E61F5F" w14:textId="77777777" w:rsidTr="00133B45">
        <w:tc>
          <w:tcPr>
            <w:tcW w:w="2972" w:type="dxa"/>
          </w:tcPr>
          <w:p w14:paraId="4E78CB8B" w14:textId="77777777" w:rsidR="00133B45" w:rsidRPr="006E3ABB" w:rsidRDefault="00133B45" w:rsidP="00133B45">
            <w:r w:rsidRPr="006E3ABB">
              <w:t>Fecha</w:t>
            </w:r>
          </w:p>
        </w:tc>
        <w:tc>
          <w:tcPr>
            <w:tcW w:w="2718" w:type="dxa"/>
          </w:tcPr>
          <w:p w14:paraId="0B258564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397B0467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64AA4D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6C7DA680" w14:textId="77777777" w:rsidTr="00133B45">
        <w:tc>
          <w:tcPr>
            <w:tcW w:w="2972" w:type="dxa"/>
          </w:tcPr>
          <w:p w14:paraId="7E4E395A" w14:textId="77777777" w:rsidR="00133B45" w:rsidRPr="006E3ABB" w:rsidRDefault="00133B45" w:rsidP="00133B45">
            <w:r w:rsidRPr="006E3ABB">
              <w:t>Ruta Viaje (Ida o Vuelta)</w:t>
            </w:r>
          </w:p>
        </w:tc>
        <w:tc>
          <w:tcPr>
            <w:tcW w:w="2718" w:type="dxa"/>
          </w:tcPr>
          <w:p w14:paraId="19FB3A98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5603874C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06A63A5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3F3D038B" w14:textId="77777777" w:rsidTr="00133B45">
        <w:tc>
          <w:tcPr>
            <w:tcW w:w="2972" w:type="dxa"/>
          </w:tcPr>
          <w:p w14:paraId="2B697C7B" w14:textId="77777777" w:rsidR="00133B45" w:rsidRPr="006E3ABB" w:rsidRDefault="00133B45" w:rsidP="00133B45">
            <w:r w:rsidRPr="006E3ABB">
              <w:t>Firma Autoriza</w:t>
            </w:r>
          </w:p>
        </w:tc>
        <w:tc>
          <w:tcPr>
            <w:tcW w:w="2718" w:type="dxa"/>
          </w:tcPr>
          <w:p w14:paraId="08D93774" w14:textId="1DD8268D" w:rsidR="00133B45" w:rsidRPr="006E3ABB" w:rsidRDefault="00133B45" w:rsidP="00133B45">
            <w:r>
              <w:t>Supervisor de sueldo</w:t>
            </w:r>
          </w:p>
        </w:tc>
        <w:tc>
          <w:tcPr>
            <w:tcW w:w="1395" w:type="dxa"/>
          </w:tcPr>
          <w:p w14:paraId="10311C89" w14:textId="3A48B78F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7205A82" w14:textId="77777777" w:rsidR="00133B45" w:rsidRPr="006E3ABB" w:rsidRDefault="00133B45" w:rsidP="00133B45">
            <w:pPr>
              <w:spacing w:line="240" w:lineRule="auto"/>
            </w:pPr>
          </w:p>
        </w:tc>
      </w:tr>
      <w:tr w:rsidR="00133B45" w:rsidRPr="006E3ABB" w14:paraId="0DD3B325" w14:textId="77777777" w:rsidTr="00133B45">
        <w:tc>
          <w:tcPr>
            <w:tcW w:w="2972" w:type="dxa"/>
          </w:tcPr>
          <w:p w14:paraId="22BDCEEE" w14:textId="77777777" w:rsidR="00133B45" w:rsidRPr="006E3ABB" w:rsidRDefault="00133B45" w:rsidP="00133B45">
            <w:r w:rsidRPr="006E3ABB">
              <w:t>Firma Operador</w:t>
            </w:r>
          </w:p>
        </w:tc>
        <w:tc>
          <w:tcPr>
            <w:tcW w:w="2718" w:type="dxa"/>
          </w:tcPr>
          <w:p w14:paraId="66B8355C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43E3ED67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A17603D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610AFC85" w14:textId="77777777" w:rsidTr="00133B45">
        <w:tc>
          <w:tcPr>
            <w:tcW w:w="2972" w:type="dxa"/>
          </w:tcPr>
          <w:p w14:paraId="0D8C41A6" w14:textId="77777777" w:rsidR="00133B45" w:rsidRPr="006E3ABB" w:rsidRDefault="00133B45" w:rsidP="00133B45">
            <w:r w:rsidRPr="006E3ABB">
              <w:t>Sello de Revisión</w:t>
            </w:r>
          </w:p>
        </w:tc>
        <w:tc>
          <w:tcPr>
            <w:tcW w:w="2718" w:type="dxa"/>
          </w:tcPr>
          <w:p w14:paraId="58BF416A" w14:textId="77777777" w:rsidR="00133B45" w:rsidRPr="006E3ABB" w:rsidRDefault="00133B45" w:rsidP="00133B45">
            <w:r w:rsidRPr="006E3ABB">
              <w:t>Supervisor de Sueldos</w:t>
            </w:r>
          </w:p>
        </w:tc>
        <w:tc>
          <w:tcPr>
            <w:tcW w:w="1395" w:type="dxa"/>
          </w:tcPr>
          <w:p w14:paraId="3C3D5D9E" w14:textId="07B4D88F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93D55A3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</w:tbl>
    <w:p w14:paraId="16E5B38A" w14:textId="77777777" w:rsidR="00E45DC7" w:rsidRPr="006E3ABB" w:rsidRDefault="00E45DC7" w:rsidP="005D568F">
      <w:pPr>
        <w:tabs>
          <w:tab w:val="left" w:pos="9630"/>
        </w:tabs>
      </w:pPr>
    </w:p>
    <w:p w14:paraId="2A1FCEE0" w14:textId="77777777" w:rsidR="00AE0E06" w:rsidRPr="006E3ABB" w:rsidRDefault="00AE0E06" w:rsidP="005D568F">
      <w:pPr>
        <w:tabs>
          <w:tab w:val="left" w:pos="9630"/>
        </w:tabs>
      </w:pPr>
    </w:p>
    <w:p w14:paraId="1E7B314F" w14:textId="77777777" w:rsidR="00AE0E06" w:rsidRPr="006E3ABB" w:rsidRDefault="00AE0E06" w:rsidP="005D568F">
      <w:pPr>
        <w:tabs>
          <w:tab w:val="left" w:pos="9630"/>
        </w:tabs>
      </w:pPr>
    </w:p>
    <w:p w14:paraId="0D4B3261" w14:textId="77777777" w:rsidR="00AE0E06" w:rsidRPr="006E3ABB" w:rsidRDefault="00AE0E06" w:rsidP="005D568F">
      <w:pPr>
        <w:tabs>
          <w:tab w:val="left" w:pos="9630"/>
        </w:tabs>
      </w:pPr>
    </w:p>
    <w:p w14:paraId="408D504B" w14:textId="77777777" w:rsidR="00AE0E06" w:rsidRPr="006E3ABB" w:rsidRDefault="00AE0E06" w:rsidP="005D568F">
      <w:pPr>
        <w:tabs>
          <w:tab w:val="left" w:pos="9630"/>
        </w:tabs>
      </w:pPr>
    </w:p>
    <w:p w14:paraId="35F12EB0" w14:textId="77777777" w:rsidR="00AE0E06" w:rsidRPr="006E3ABB" w:rsidRDefault="00AE0E06" w:rsidP="005D568F">
      <w:pPr>
        <w:tabs>
          <w:tab w:val="left" w:pos="9630"/>
        </w:tabs>
      </w:pPr>
    </w:p>
    <w:p w14:paraId="03BB136C" w14:textId="77777777" w:rsidR="00AE0E06" w:rsidRPr="006E3ABB" w:rsidRDefault="00AE0E06" w:rsidP="005D568F">
      <w:pPr>
        <w:tabs>
          <w:tab w:val="left" w:pos="9630"/>
        </w:tabs>
      </w:pPr>
    </w:p>
    <w:p w14:paraId="73ED815F" w14:textId="77777777" w:rsidR="00AE0E06" w:rsidRPr="006E3ABB" w:rsidRDefault="00AE0E06" w:rsidP="005D568F">
      <w:pPr>
        <w:tabs>
          <w:tab w:val="left" w:pos="9630"/>
        </w:tabs>
      </w:pPr>
    </w:p>
    <w:p w14:paraId="1BBD9274" w14:textId="77777777" w:rsidR="00AE0E06" w:rsidRPr="006E3ABB" w:rsidRDefault="00AE0E06" w:rsidP="005D568F">
      <w:pPr>
        <w:tabs>
          <w:tab w:val="left" w:pos="9630"/>
        </w:tabs>
      </w:pPr>
    </w:p>
    <w:p w14:paraId="19D9DF28" w14:textId="77777777" w:rsidR="00AE0E06" w:rsidRPr="006E3ABB" w:rsidRDefault="00AE0E06" w:rsidP="005D568F">
      <w:pPr>
        <w:tabs>
          <w:tab w:val="left" w:pos="9630"/>
        </w:tabs>
      </w:pPr>
    </w:p>
    <w:p w14:paraId="3DDFE06F" w14:textId="77777777" w:rsidR="00AE0E06" w:rsidRPr="006E3ABB" w:rsidRDefault="00AE0E06" w:rsidP="005D568F">
      <w:pPr>
        <w:tabs>
          <w:tab w:val="left" w:pos="9630"/>
        </w:tabs>
      </w:pPr>
    </w:p>
    <w:p w14:paraId="5177D304" w14:textId="77777777" w:rsidR="00AE0E06" w:rsidRPr="006E3ABB" w:rsidRDefault="00AE0E06" w:rsidP="005D568F">
      <w:pPr>
        <w:tabs>
          <w:tab w:val="left" w:pos="9630"/>
        </w:tabs>
      </w:pPr>
    </w:p>
    <w:p w14:paraId="4B04E89B" w14:textId="77777777" w:rsidR="00AE0E06" w:rsidRPr="006E3ABB" w:rsidRDefault="00AE0E06" w:rsidP="005D568F">
      <w:pPr>
        <w:tabs>
          <w:tab w:val="left" w:pos="9630"/>
        </w:tabs>
      </w:pPr>
    </w:p>
    <w:p w14:paraId="6F1CFCED" w14:textId="77777777" w:rsidR="00AE0E06" w:rsidRPr="006E3ABB" w:rsidRDefault="00AE0E06" w:rsidP="005D568F">
      <w:pPr>
        <w:tabs>
          <w:tab w:val="left" w:pos="9630"/>
        </w:tabs>
      </w:pPr>
    </w:p>
    <w:p w14:paraId="524A2354" w14:textId="77777777" w:rsidR="00AE0E06" w:rsidRPr="006E3ABB" w:rsidRDefault="00AE0E06" w:rsidP="005D568F">
      <w:pPr>
        <w:tabs>
          <w:tab w:val="left" w:pos="9630"/>
        </w:tabs>
      </w:pPr>
    </w:p>
    <w:p w14:paraId="311867CE" w14:textId="77777777" w:rsidR="00AE0E06" w:rsidRPr="006E3ABB" w:rsidRDefault="00AE0E06" w:rsidP="005D568F">
      <w:pPr>
        <w:tabs>
          <w:tab w:val="left" w:pos="9630"/>
        </w:tabs>
      </w:pPr>
    </w:p>
    <w:p w14:paraId="61361964" w14:textId="77777777" w:rsidR="00AE0E06" w:rsidRPr="006E3ABB" w:rsidRDefault="00AE0E06" w:rsidP="005D568F">
      <w:pPr>
        <w:tabs>
          <w:tab w:val="left" w:pos="9630"/>
        </w:tabs>
      </w:pPr>
    </w:p>
    <w:p w14:paraId="01121020" w14:textId="77777777" w:rsidR="00AE0E06" w:rsidRPr="006E3ABB" w:rsidRDefault="00AE0E06" w:rsidP="005D568F">
      <w:pPr>
        <w:tabs>
          <w:tab w:val="left" w:pos="9630"/>
        </w:tabs>
      </w:pPr>
    </w:p>
    <w:p w14:paraId="26FC61D8" w14:textId="77777777" w:rsidR="00AE0E06" w:rsidRPr="006E3ABB" w:rsidRDefault="00AE0E06" w:rsidP="005D568F">
      <w:pPr>
        <w:tabs>
          <w:tab w:val="left" w:pos="9630"/>
        </w:tabs>
      </w:pPr>
    </w:p>
    <w:p w14:paraId="7C3B603B" w14:textId="73C621B3" w:rsidR="00AE0E06" w:rsidRPr="006E3ABB" w:rsidRDefault="001543CE" w:rsidP="005D568F">
      <w:pPr>
        <w:tabs>
          <w:tab w:val="left" w:pos="9630"/>
        </w:tabs>
      </w:pPr>
      <w:r w:rsidRPr="001543CE">
        <w:rPr>
          <w:noProof/>
        </w:rPr>
        <w:drawing>
          <wp:inline distT="0" distB="0" distL="0" distR="0" wp14:anchorId="1307B7A8" wp14:editId="48358F7B">
            <wp:extent cx="4419600" cy="2678545"/>
            <wp:effectExtent l="0" t="0" r="0" b="7620"/>
            <wp:docPr id="122018385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3855" name="Imagen 1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525" cy="26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A947" w14:textId="77777777" w:rsidR="00AE0E06" w:rsidRPr="006E3ABB" w:rsidRDefault="00AE0E06" w:rsidP="005D568F">
      <w:pPr>
        <w:tabs>
          <w:tab w:val="left" w:pos="9630"/>
        </w:tabs>
      </w:pPr>
    </w:p>
    <w:p w14:paraId="4092F294" w14:textId="77777777" w:rsidR="001543CE" w:rsidRPr="006E3ABB" w:rsidRDefault="001543CE" w:rsidP="001543CE">
      <w:r w:rsidRPr="006E3ABB">
        <w:t>Reglas del documento:</w:t>
      </w:r>
    </w:p>
    <w:p w14:paraId="6070DF05" w14:textId="77777777" w:rsidR="001543CE" w:rsidRPr="006E3ABB" w:rsidRDefault="001543CE" w:rsidP="001543CE">
      <w:r w:rsidRPr="006E3ABB">
        <w:t>1.- Validar que los campos obligatorios estén con datos.</w:t>
      </w:r>
    </w:p>
    <w:p w14:paraId="6528B90D" w14:textId="3ED5E2F4" w:rsidR="001543CE" w:rsidRPr="006E3ABB" w:rsidRDefault="001543CE" w:rsidP="001543CE">
      <w:r w:rsidRPr="006E3ABB">
        <w:t xml:space="preserve">2.- En </w:t>
      </w:r>
      <w:r>
        <w:t xml:space="preserve">carga o </w:t>
      </w:r>
      <w:r w:rsidRPr="006E3ABB">
        <w:t>descarga se necesita sello, firma o folios de recibido</w:t>
      </w:r>
    </w:p>
    <w:p w14:paraId="665019B0" w14:textId="57F16E77" w:rsidR="001543CE" w:rsidRPr="006E3ABB" w:rsidRDefault="001543CE" w:rsidP="001543CE"/>
    <w:tbl>
      <w:tblPr>
        <w:tblpPr w:leftFromText="141" w:rightFromText="141" w:vertAnchor="text" w:horzAnchor="margin" w:tblpY="1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1543CE" w:rsidRPr="006E3ABB" w14:paraId="63C4E480" w14:textId="77777777" w:rsidTr="001543CE">
        <w:trPr>
          <w:trHeight w:val="285"/>
        </w:trPr>
        <w:tc>
          <w:tcPr>
            <w:tcW w:w="8775" w:type="dxa"/>
          </w:tcPr>
          <w:p w14:paraId="5DCEDB6E" w14:textId="77777777" w:rsidR="001543CE" w:rsidRPr="006E3ABB" w:rsidRDefault="001543CE" w:rsidP="001543CE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>
              <w:rPr>
                <w:b/>
                <w:bCs/>
              </w:rPr>
              <w:t>reparto adicional</w:t>
            </w:r>
            <w:r w:rsidRPr="006E3ABB">
              <w:rPr>
                <w:b/>
                <w:bCs/>
              </w:rPr>
              <w:t xml:space="preserve"> </w:t>
            </w:r>
          </w:p>
        </w:tc>
      </w:tr>
    </w:tbl>
    <w:p w14:paraId="29F65958" w14:textId="77777777" w:rsidR="001543CE" w:rsidRPr="006E3ABB" w:rsidRDefault="001543CE" w:rsidP="001543CE">
      <w:pPr>
        <w:tabs>
          <w:tab w:val="left" w:pos="9630"/>
        </w:tabs>
      </w:pPr>
    </w:p>
    <w:p w14:paraId="150AE1A8" w14:textId="77777777" w:rsidR="00AE0E06" w:rsidRPr="006E3ABB" w:rsidRDefault="00AE0E06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56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1543CE" w:rsidRPr="006E3ABB" w14:paraId="3ED3D0AF" w14:textId="77777777" w:rsidTr="001543CE">
        <w:tc>
          <w:tcPr>
            <w:tcW w:w="2972" w:type="dxa"/>
          </w:tcPr>
          <w:p w14:paraId="5F910332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59347B97" w14:textId="77777777" w:rsidR="001543CE" w:rsidRPr="006E3ABB" w:rsidRDefault="001543CE" w:rsidP="001543CE">
            <w:r w:rsidRPr="006E3ABB">
              <w:t>Quien llena</w:t>
            </w:r>
          </w:p>
        </w:tc>
        <w:tc>
          <w:tcPr>
            <w:tcW w:w="1395" w:type="dxa"/>
          </w:tcPr>
          <w:p w14:paraId="4D76354F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4AE7EF4A" w14:textId="77777777" w:rsidR="001543CE" w:rsidRPr="006E3ABB" w:rsidRDefault="001543CE" w:rsidP="001543CE">
            <w:pPr>
              <w:spacing w:line="240" w:lineRule="auto"/>
            </w:pPr>
            <w:r w:rsidRPr="006E3ABB">
              <w:t>Mandatorio (SI/NO)</w:t>
            </w:r>
          </w:p>
        </w:tc>
      </w:tr>
      <w:tr w:rsidR="001543CE" w:rsidRPr="006E3ABB" w14:paraId="78FD3A16" w14:textId="77777777" w:rsidTr="001543CE">
        <w:tc>
          <w:tcPr>
            <w:tcW w:w="2972" w:type="dxa"/>
          </w:tcPr>
          <w:p w14:paraId="5EF9AB81" w14:textId="77777777" w:rsidR="001543CE" w:rsidRPr="006E3ABB" w:rsidRDefault="001543CE" w:rsidP="001543CE">
            <w:r w:rsidRPr="006E3ABB">
              <w:t>Carta Porte</w:t>
            </w:r>
          </w:p>
        </w:tc>
        <w:tc>
          <w:tcPr>
            <w:tcW w:w="2718" w:type="dxa"/>
          </w:tcPr>
          <w:p w14:paraId="2B355D37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3945C94B" w14:textId="77777777" w:rsidR="001543CE" w:rsidRPr="006E3ABB" w:rsidRDefault="001543CE" w:rsidP="001543CE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5481292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1D6AF330" w14:textId="77777777" w:rsidTr="001543CE">
        <w:tc>
          <w:tcPr>
            <w:tcW w:w="2972" w:type="dxa"/>
          </w:tcPr>
          <w:p w14:paraId="25AA5009" w14:textId="77777777" w:rsidR="001543CE" w:rsidRPr="006E3ABB" w:rsidRDefault="001543CE" w:rsidP="001543CE">
            <w:r w:rsidRPr="006E3ABB">
              <w:t>Monto</w:t>
            </w:r>
          </w:p>
        </w:tc>
        <w:tc>
          <w:tcPr>
            <w:tcW w:w="2718" w:type="dxa"/>
          </w:tcPr>
          <w:p w14:paraId="11CD2E6E" w14:textId="6A4DCDE6" w:rsidR="001543CE" w:rsidRPr="006E3ABB" w:rsidRDefault="001543CE" w:rsidP="001543CE">
            <w:r>
              <w:t>Supervisor de sueldos</w:t>
            </w:r>
          </w:p>
        </w:tc>
        <w:tc>
          <w:tcPr>
            <w:tcW w:w="1395" w:type="dxa"/>
          </w:tcPr>
          <w:p w14:paraId="077AFE8B" w14:textId="02E72B7C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483C00A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555D8D5" w14:textId="77777777" w:rsidTr="001543CE">
        <w:tc>
          <w:tcPr>
            <w:tcW w:w="2972" w:type="dxa"/>
          </w:tcPr>
          <w:p w14:paraId="2B002AB7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407383C0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2A922B5A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495E3E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7617EE53" w14:textId="77777777" w:rsidTr="001543CE">
        <w:tc>
          <w:tcPr>
            <w:tcW w:w="2972" w:type="dxa"/>
          </w:tcPr>
          <w:p w14:paraId="096C4623" w14:textId="77777777" w:rsidR="001543CE" w:rsidRPr="006E3ABB" w:rsidRDefault="001543CE" w:rsidP="001543CE">
            <w:r w:rsidRPr="006E3ABB">
              <w:t>ECO TRACTO</w:t>
            </w:r>
          </w:p>
        </w:tc>
        <w:tc>
          <w:tcPr>
            <w:tcW w:w="2718" w:type="dxa"/>
          </w:tcPr>
          <w:p w14:paraId="19CB6FA1" w14:textId="6F6DD055" w:rsidR="001543CE" w:rsidRPr="006E3ABB" w:rsidRDefault="001543CE" w:rsidP="001543CE">
            <w:r>
              <w:t>Datos en aplicación</w:t>
            </w:r>
          </w:p>
        </w:tc>
        <w:tc>
          <w:tcPr>
            <w:tcW w:w="1395" w:type="dxa"/>
          </w:tcPr>
          <w:p w14:paraId="2C862ED5" w14:textId="55D65887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2BF75D3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3E31D5DF" w14:textId="77777777" w:rsidTr="001543CE">
        <w:tc>
          <w:tcPr>
            <w:tcW w:w="2972" w:type="dxa"/>
          </w:tcPr>
          <w:p w14:paraId="0F1EDBB8" w14:textId="77777777" w:rsidR="001543CE" w:rsidRPr="006E3ABB" w:rsidRDefault="001543CE" w:rsidP="001543CE">
            <w:r w:rsidRPr="006E3ABB">
              <w:t>Nombre Operador</w:t>
            </w:r>
          </w:p>
        </w:tc>
        <w:tc>
          <w:tcPr>
            <w:tcW w:w="2718" w:type="dxa"/>
          </w:tcPr>
          <w:p w14:paraId="2DDFD52C" w14:textId="29CA57FA" w:rsidR="001543CE" w:rsidRPr="006E3ABB" w:rsidRDefault="001543CE" w:rsidP="001543CE">
            <w:r>
              <w:t xml:space="preserve">Datos en aplicación </w:t>
            </w:r>
          </w:p>
        </w:tc>
        <w:tc>
          <w:tcPr>
            <w:tcW w:w="1395" w:type="dxa"/>
          </w:tcPr>
          <w:p w14:paraId="7F01BCB7" w14:textId="1B0F19B3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0B1C07B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B978354" w14:textId="77777777" w:rsidTr="001543CE">
        <w:tc>
          <w:tcPr>
            <w:tcW w:w="2972" w:type="dxa"/>
          </w:tcPr>
          <w:p w14:paraId="18E6A5C8" w14:textId="77777777" w:rsidR="001543CE" w:rsidRPr="006E3ABB" w:rsidRDefault="001543CE" w:rsidP="001543CE">
            <w:r w:rsidRPr="006E3ABB">
              <w:t>Fecha</w:t>
            </w:r>
          </w:p>
        </w:tc>
        <w:tc>
          <w:tcPr>
            <w:tcW w:w="2718" w:type="dxa"/>
          </w:tcPr>
          <w:p w14:paraId="63729975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3E76195C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3B7C1E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2BE4AB7" w14:textId="77777777" w:rsidTr="001543CE">
        <w:tc>
          <w:tcPr>
            <w:tcW w:w="2972" w:type="dxa"/>
          </w:tcPr>
          <w:p w14:paraId="0E960C61" w14:textId="77777777" w:rsidR="001543CE" w:rsidRPr="006E3ABB" w:rsidRDefault="001543CE" w:rsidP="001543CE">
            <w:r w:rsidRPr="006E3ABB">
              <w:t>Ruta Viaje (Ida o Vuelta)</w:t>
            </w:r>
          </w:p>
        </w:tc>
        <w:tc>
          <w:tcPr>
            <w:tcW w:w="2718" w:type="dxa"/>
          </w:tcPr>
          <w:p w14:paraId="2D659711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2D613900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5D475F7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5C6D77F6" w14:textId="77777777" w:rsidTr="001543CE">
        <w:tc>
          <w:tcPr>
            <w:tcW w:w="2972" w:type="dxa"/>
          </w:tcPr>
          <w:p w14:paraId="19451AFC" w14:textId="77777777" w:rsidR="001543CE" w:rsidRPr="006E3ABB" w:rsidRDefault="001543CE" w:rsidP="001543CE">
            <w:r w:rsidRPr="006E3ABB">
              <w:t>Firma Autoriza</w:t>
            </w:r>
          </w:p>
        </w:tc>
        <w:tc>
          <w:tcPr>
            <w:tcW w:w="2718" w:type="dxa"/>
          </w:tcPr>
          <w:p w14:paraId="0B28FA7C" w14:textId="77777777" w:rsidR="001543CE" w:rsidRPr="006E3ABB" w:rsidRDefault="001543CE" w:rsidP="001543CE">
            <w:r w:rsidRPr="006E3ABB">
              <w:t>Supervisor de Sueldos</w:t>
            </w:r>
          </w:p>
        </w:tc>
        <w:tc>
          <w:tcPr>
            <w:tcW w:w="1395" w:type="dxa"/>
          </w:tcPr>
          <w:p w14:paraId="3E1E1EB8" w14:textId="204B7E6B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48D511C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F4BF1FB" w14:textId="77777777" w:rsidTr="001543CE">
        <w:tc>
          <w:tcPr>
            <w:tcW w:w="2972" w:type="dxa"/>
          </w:tcPr>
          <w:p w14:paraId="6E9FFB92" w14:textId="77777777" w:rsidR="001543CE" w:rsidRPr="006E3ABB" w:rsidRDefault="001543CE" w:rsidP="001543CE">
            <w:r w:rsidRPr="006E3ABB">
              <w:t>Firma Operador</w:t>
            </w:r>
          </w:p>
        </w:tc>
        <w:tc>
          <w:tcPr>
            <w:tcW w:w="2718" w:type="dxa"/>
          </w:tcPr>
          <w:p w14:paraId="0A82FCC3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5E278DE5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E7B67DA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547094E7" w14:textId="77777777" w:rsidTr="001543CE">
        <w:tc>
          <w:tcPr>
            <w:tcW w:w="2972" w:type="dxa"/>
          </w:tcPr>
          <w:p w14:paraId="2F8F1795" w14:textId="77777777" w:rsidR="001543CE" w:rsidRPr="006E3ABB" w:rsidRDefault="001543CE" w:rsidP="001543CE">
            <w:r w:rsidRPr="006E3ABB">
              <w:t>Sello de Revisión</w:t>
            </w:r>
          </w:p>
        </w:tc>
        <w:tc>
          <w:tcPr>
            <w:tcW w:w="2718" w:type="dxa"/>
          </w:tcPr>
          <w:p w14:paraId="1F886A1A" w14:textId="77777777" w:rsidR="001543CE" w:rsidRPr="006E3ABB" w:rsidRDefault="001543CE" w:rsidP="001543CE">
            <w:r w:rsidRPr="006E3ABB">
              <w:t>Supervisor de Sueldos</w:t>
            </w:r>
          </w:p>
        </w:tc>
        <w:tc>
          <w:tcPr>
            <w:tcW w:w="1395" w:type="dxa"/>
          </w:tcPr>
          <w:p w14:paraId="4F5B190C" w14:textId="5C6CA48E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4DCC4A3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</w:tbl>
    <w:p w14:paraId="070070EA" w14:textId="09E84DF8" w:rsidR="00AE0E06" w:rsidRPr="006E3ABB" w:rsidRDefault="00AE0E06" w:rsidP="005D568F">
      <w:pPr>
        <w:tabs>
          <w:tab w:val="left" w:pos="9630"/>
        </w:tabs>
      </w:pPr>
    </w:p>
    <w:p w14:paraId="76207921" w14:textId="77777777" w:rsidR="00AE0E06" w:rsidRPr="006E3ABB" w:rsidRDefault="00AE0E06" w:rsidP="005D568F">
      <w:pPr>
        <w:tabs>
          <w:tab w:val="left" w:pos="9630"/>
        </w:tabs>
      </w:pPr>
    </w:p>
    <w:p w14:paraId="577F1E6B" w14:textId="77777777" w:rsidR="00AE0E06" w:rsidRPr="006E3ABB" w:rsidRDefault="00AE0E06" w:rsidP="005D568F">
      <w:pPr>
        <w:tabs>
          <w:tab w:val="left" w:pos="9630"/>
        </w:tabs>
      </w:pPr>
    </w:p>
    <w:p w14:paraId="5FED0063" w14:textId="77777777" w:rsidR="00AE0E06" w:rsidRPr="006E3ABB" w:rsidRDefault="00AE0E06" w:rsidP="005D568F">
      <w:pPr>
        <w:tabs>
          <w:tab w:val="left" w:pos="9630"/>
        </w:tabs>
      </w:pPr>
    </w:p>
    <w:p w14:paraId="16C6FDAD" w14:textId="77777777" w:rsidR="00AE0E06" w:rsidRPr="006E3ABB" w:rsidRDefault="00AE0E06" w:rsidP="005D568F">
      <w:pPr>
        <w:tabs>
          <w:tab w:val="left" w:pos="9630"/>
        </w:tabs>
      </w:pPr>
    </w:p>
    <w:p w14:paraId="43CCD0F8" w14:textId="77777777" w:rsidR="00AE0E06" w:rsidRPr="006E3ABB" w:rsidRDefault="00AE0E06" w:rsidP="005D568F">
      <w:pPr>
        <w:tabs>
          <w:tab w:val="left" w:pos="9630"/>
        </w:tabs>
      </w:pPr>
    </w:p>
    <w:p w14:paraId="093B945D" w14:textId="77777777" w:rsidR="00AE0E06" w:rsidRPr="006E3ABB" w:rsidRDefault="00AE0E06" w:rsidP="005D568F">
      <w:pPr>
        <w:tabs>
          <w:tab w:val="left" w:pos="9630"/>
        </w:tabs>
      </w:pPr>
    </w:p>
    <w:p w14:paraId="1012863D" w14:textId="77777777" w:rsidR="00AE0E06" w:rsidRPr="006E3ABB" w:rsidRDefault="00AE0E06" w:rsidP="005D568F">
      <w:pPr>
        <w:tabs>
          <w:tab w:val="left" w:pos="9630"/>
        </w:tabs>
      </w:pPr>
    </w:p>
    <w:p w14:paraId="20FCE692" w14:textId="77777777" w:rsidR="00AE0E06" w:rsidRPr="006E3ABB" w:rsidRDefault="00AE0E06" w:rsidP="005D568F">
      <w:pPr>
        <w:tabs>
          <w:tab w:val="left" w:pos="9630"/>
        </w:tabs>
      </w:pPr>
    </w:p>
    <w:p w14:paraId="54313822" w14:textId="77777777" w:rsidR="00AE0E06" w:rsidRPr="006E3ABB" w:rsidRDefault="00AE0E06" w:rsidP="005D568F">
      <w:pPr>
        <w:tabs>
          <w:tab w:val="left" w:pos="9630"/>
        </w:tabs>
      </w:pPr>
    </w:p>
    <w:p w14:paraId="56CF2573" w14:textId="77777777" w:rsidR="00AE0E06" w:rsidRPr="006E3ABB" w:rsidRDefault="00AE0E06" w:rsidP="005D568F">
      <w:pPr>
        <w:tabs>
          <w:tab w:val="left" w:pos="9630"/>
        </w:tabs>
      </w:pPr>
    </w:p>
    <w:p w14:paraId="207B122C" w14:textId="77777777" w:rsidR="00AE0E06" w:rsidRPr="006E3ABB" w:rsidRDefault="00AE0E06" w:rsidP="005D568F">
      <w:pPr>
        <w:tabs>
          <w:tab w:val="left" w:pos="9630"/>
        </w:tabs>
      </w:pPr>
    </w:p>
    <w:p w14:paraId="1CE276DD" w14:textId="77777777" w:rsidR="00AE0E06" w:rsidRPr="006E3ABB" w:rsidRDefault="00AE0E06" w:rsidP="005D568F">
      <w:pPr>
        <w:tabs>
          <w:tab w:val="left" w:pos="9630"/>
        </w:tabs>
      </w:pPr>
    </w:p>
    <w:p w14:paraId="33DAF9D2" w14:textId="77777777" w:rsidR="00AE0E06" w:rsidRPr="006E3ABB" w:rsidRDefault="00AE0E06" w:rsidP="005D568F">
      <w:pPr>
        <w:tabs>
          <w:tab w:val="left" w:pos="9630"/>
        </w:tabs>
      </w:pPr>
    </w:p>
    <w:p w14:paraId="324E7A60" w14:textId="77777777" w:rsidR="00AE0E06" w:rsidRPr="006E3ABB" w:rsidRDefault="00AE0E06" w:rsidP="005D568F">
      <w:pPr>
        <w:tabs>
          <w:tab w:val="left" w:pos="9630"/>
        </w:tabs>
      </w:pPr>
    </w:p>
    <w:p w14:paraId="709A02B5" w14:textId="77777777" w:rsidR="00AE0E06" w:rsidRPr="006E3ABB" w:rsidRDefault="00AE0E06" w:rsidP="005D568F">
      <w:pPr>
        <w:tabs>
          <w:tab w:val="left" w:pos="9630"/>
        </w:tabs>
      </w:pPr>
    </w:p>
    <w:p w14:paraId="05D03442" w14:textId="77777777" w:rsidR="00AE0E06" w:rsidRPr="006E3ABB" w:rsidRDefault="00AE0E06" w:rsidP="005D568F">
      <w:pPr>
        <w:tabs>
          <w:tab w:val="left" w:pos="9630"/>
        </w:tabs>
      </w:pPr>
    </w:p>
    <w:p w14:paraId="5ECDCBFE" w14:textId="77777777" w:rsidR="00AE0E06" w:rsidRPr="006E3ABB" w:rsidRDefault="00AE0E06" w:rsidP="005D568F">
      <w:pPr>
        <w:tabs>
          <w:tab w:val="left" w:pos="9630"/>
        </w:tabs>
      </w:pPr>
    </w:p>
    <w:p w14:paraId="62490678" w14:textId="77777777" w:rsidR="00AE0E06" w:rsidRPr="006E3ABB" w:rsidRDefault="00AE0E06" w:rsidP="005D568F">
      <w:pPr>
        <w:tabs>
          <w:tab w:val="left" w:pos="9630"/>
        </w:tabs>
      </w:pPr>
    </w:p>
    <w:p w14:paraId="188FE10A" w14:textId="77777777" w:rsidR="00AE0E06" w:rsidRPr="006E3ABB" w:rsidRDefault="00AE0E06" w:rsidP="005D568F">
      <w:pPr>
        <w:tabs>
          <w:tab w:val="left" w:pos="9630"/>
        </w:tabs>
      </w:pPr>
    </w:p>
    <w:p w14:paraId="6FFF2461" w14:textId="29803803" w:rsidR="00AE0E06" w:rsidRPr="006E3ABB" w:rsidRDefault="00376D83" w:rsidP="005D568F">
      <w:pPr>
        <w:tabs>
          <w:tab w:val="left" w:pos="9630"/>
        </w:tabs>
      </w:pPr>
      <w:r w:rsidRPr="00376D83">
        <w:rPr>
          <w:noProof/>
        </w:rPr>
        <w:drawing>
          <wp:inline distT="0" distB="0" distL="0" distR="0" wp14:anchorId="36F18995" wp14:editId="2FC6790E">
            <wp:extent cx="4247573" cy="3019425"/>
            <wp:effectExtent l="0" t="0" r="635" b="0"/>
            <wp:docPr id="138063269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32699" name="Imagen 1" descr="Text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846" cy="302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C690" w14:textId="77777777" w:rsidR="00AE0E06" w:rsidRPr="006E3ABB" w:rsidRDefault="00AE0E06" w:rsidP="005D568F">
      <w:pPr>
        <w:tabs>
          <w:tab w:val="left" w:pos="9630"/>
        </w:tabs>
      </w:pPr>
    </w:p>
    <w:p w14:paraId="2C88B997" w14:textId="77777777" w:rsidR="00AE0E06" w:rsidRPr="006E3ABB" w:rsidRDefault="00AE0E06" w:rsidP="005D568F">
      <w:pPr>
        <w:tabs>
          <w:tab w:val="left" w:pos="9630"/>
        </w:tabs>
      </w:pPr>
    </w:p>
    <w:p w14:paraId="5B4B94AA" w14:textId="77777777" w:rsidR="001543CE" w:rsidRPr="006E3ABB" w:rsidRDefault="001543CE" w:rsidP="001543CE">
      <w:r w:rsidRPr="006E3ABB">
        <w:t>Reglas del documento:</w:t>
      </w:r>
    </w:p>
    <w:p w14:paraId="7D93151F" w14:textId="77777777" w:rsidR="001543CE" w:rsidRPr="006E3ABB" w:rsidRDefault="001543CE" w:rsidP="001543CE">
      <w:r w:rsidRPr="006E3ABB">
        <w:t>1.- Validar que los campos obligatorios estén con datos.</w:t>
      </w:r>
    </w:p>
    <w:tbl>
      <w:tblPr>
        <w:tblpPr w:leftFromText="141" w:rightFromText="141" w:vertAnchor="text" w:horzAnchor="margin" w:tblpY="18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1543CE" w:rsidRPr="006E3ABB" w14:paraId="5CC7387B" w14:textId="77777777" w:rsidTr="001543CE">
        <w:trPr>
          <w:trHeight w:val="285"/>
        </w:trPr>
        <w:tc>
          <w:tcPr>
            <w:tcW w:w="8775" w:type="dxa"/>
          </w:tcPr>
          <w:p w14:paraId="1B426271" w14:textId="77777777" w:rsidR="001543CE" w:rsidRPr="006E3ABB" w:rsidRDefault="001543CE" w:rsidP="001543CE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</w:t>
            </w:r>
            <w:r>
              <w:rPr>
                <w:b/>
                <w:bCs/>
              </w:rPr>
              <w:t xml:space="preserve">de salario de garantía </w:t>
            </w:r>
            <w:r w:rsidRPr="006E3ABB">
              <w:rPr>
                <w:b/>
                <w:bCs/>
              </w:rPr>
              <w:t xml:space="preserve"> </w:t>
            </w:r>
          </w:p>
        </w:tc>
      </w:tr>
    </w:tbl>
    <w:p w14:paraId="2AAD6A7C" w14:textId="16AE4051" w:rsidR="00AE0E06" w:rsidRPr="006E3ABB" w:rsidRDefault="00AE0E06" w:rsidP="001543CE"/>
    <w:p w14:paraId="3B4A54D3" w14:textId="3003E5DB" w:rsidR="00AE0E06" w:rsidRPr="006E3ABB" w:rsidRDefault="00AE0E06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1543CE" w:rsidRPr="006E3ABB" w14:paraId="273E0470" w14:textId="77777777" w:rsidTr="001543CE">
        <w:tc>
          <w:tcPr>
            <w:tcW w:w="2972" w:type="dxa"/>
          </w:tcPr>
          <w:p w14:paraId="71D89AA6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1DB1BF67" w14:textId="77777777" w:rsidR="001543CE" w:rsidRPr="006E3ABB" w:rsidRDefault="001543CE" w:rsidP="001543CE">
            <w:r w:rsidRPr="006E3ABB">
              <w:t>Quien llena</w:t>
            </w:r>
          </w:p>
        </w:tc>
        <w:tc>
          <w:tcPr>
            <w:tcW w:w="1395" w:type="dxa"/>
          </w:tcPr>
          <w:p w14:paraId="470897E0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2FB754D4" w14:textId="77777777" w:rsidR="001543CE" w:rsidRPr="006E3ABB" w:rsidRDefault="001543CE" w:rsidP="001543CE">
            <w:pPr>
              <w:spacing w:line="240" w:lineRule="auto"/>
            </w:pPr>
            <w:r w:rsidRPr="006E3ABB">
              <w:t>Mandatorio (SI/NO)</w:t>
            </w:r>
          </w:p>
        </w:tc>
      </w:tr>
      <w:tr w:rsidR="00376D83" w:rsidRPr="006E3ABB" w14:paraId="3BE61399" w14:textId="77777777" w:rsidTr="001543CE">
        <w:tc>
          <w:tcPr>
            <w:tcW w:w="2972" w:type="dxa"/>
          </w:tcPr>
          <w:p w14:paraId="58954B35" w14:textId="5D967325" w:rsidR="00376D83" w:rsidRPr="006E3ABB" w:rsidRDefault="00376D83" w:rsidP="00376D83">
            <w:r w:rsidRPr="006E3ABB">
              <w:t>Carta Porte</w:t>
            </w:r>
          </w:p>
        </w:tc>
        <w:tc>
          <w:tcPr>
            <w:tcW w:w="2718" w:type="dxa"/>
          </w:tcPr>
          <w:p w14:paraId="72730645" w14:textId="6FCC4108" w:rsidR="00376D83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41C472FD" w14:textId="09E7D402" w:rsidR="00376D83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87C195F" w14:textId="1DBD0D32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D26F1BC" w14:textId="77777777" w:rsidTr="001543CE">
        <w:tc>
          <w:tcPr>
            <w:tcW w:w="2972" w:type="dxa"/>
          </w:tcPr>
          <w:p w14:paraId="113CF1BD" w14:textId="77777777" w:rsidR="001543CE" w:rsidRPr="006E3ABB" w:rsidRDefault="001543CE" w:rsidP="001543CE">
            <w:r w:rsidRPr="006E3ABB">
              <w:t>Monto</w:t>
            </w:r>
          </w:p>
        </w:tc>
        <w:tc>
          <w:tcPr>
            <w:tcW w:w="2718" w:type="dxa"/>
          </w:tcPr>
          <w:p w14:paraId="6A12AA36" w14:textId="660E565A" w:rsidR="001543CE" w:rsidRPr="006E3ABB" w:rsidRDefault="001543CE" w:rsidP="001543CE">
            <w:r>
              <w:t xml:space="preserve">Gerente operaciones </w:t>
            </w:r>
          </w:p>
        </w:tc>
        <w:tc>
          <w:tcPr>
            <w:tcW w:w="1395" w:type="dxa"/>
          </w:tcPr>
          <w:p w14:paraId="6918CF8D" w14:textId="0BC8C21B" w:rsidR="001543CE" w:rsidRPr="006E3ABB" w:rsidRDefault="00376D83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7DF50A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03CE4F2C" w14:textId="77777777" w:rsidTr="001543CE">
        <w:tc>
          <w:tcPr>
            <w:tcW w:w="2972" w:type="dxa"/>
          </w:tcPr>
          <w:p w14:paraId="6A14A0EC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346E5F97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0956063D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43A1898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6F42EC3D" w14:textId="77777777" w:rsidTr="001543CE">
        <w:tc>
          <w:tcPr>
            <w:tcW w:w="2972" w:type="dxa"/>
          </w:tcPr>
          <w:p w14:paraId="1CBFF732" w14:textId="77777777" w:rsidR="001543CE" w:rsidRPr="006E3ABB" w:rsidRDefault="001543CE" w:rsidP="001543CE">
            <w:r w:rsidRPr="006E3ABB">
              <w:t>ECO TRACTO</w:t>
            </w:r>
          </w:p>
        </w:tc>
        <w:tc>
          <w:tcPr>
            <w:tcW w:w="2718" w:type="dxa"/>
          </w:tcPr>
          <w:p w14:paraId="0B7AF316" w14:textId="23E60A2B" w:rsidR="001543CE" w:rsidRPr="006E3ABB" w:rsidRDefault="001543CE" w:rsidP="001543CE">
            <w:r>
              <w:t>Datos en aplicación</w:t>
            </w:r>
          </w:p>
        </w:tc>
        <w:tc>
          <w:tcPr>
            <w:tcW w:w="1395" w:type="dxa"/>
          </w:tcPr>
          <w:p w14:paraId="06CC5622" w14:textId="37535A80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811003C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1FCFE446" w14:textId="77777777" w:rsidTr="001543CE">
        <w:tc>
          <w:tcPr>
            <w:tcW w:w="2972" w:type="dxa"/>
          </w:tcPr>
          <w:p w14:paraId="756DD652" w14:textId="77777777" w:rsidR="001543CE" w:rsidRPr="006E3ABB" w:rsidRDefault="001543CE" w:rsidP="001543CE">
            <w:r w:rsidRPr="006E3ABB">
              <w:t>Nombre Operador</w:t>
            </w:r>
          </w:p>
        </w:tc>
        <w:tc>
          <w:tcPr>
            <w:tcW w:w="2718" w:type="dxa"/>
          </w:tcPr>
          <w:p w14:paraId="11C3F2DD" w14:textId="19415591" w:rsidR="001543CE" w:rsidRPr="006E3ABB" w:rsidRDefault="001543CE" w:rsidP="001543CE">
            <w:r>
              <w:t xml:space="preserve">Datos en aplicación </w:t>
            </w:r>
          </w:p>
        </w:tc>
        <w:tc>
          <w:tcPr>
            <w:tcW w:w="1395" w:type="dxa"/>
          </w:tcPr>
          <w:p w14:paraId="2548D17E" w14:textId="13C3B3D3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5999401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05BE5C58" w14:textId="77777777" w:rsidTr="001543CE">
        <w:tc>
          <w:tcPr>
            <w:tcW w:w="2972" w:type="dxa"/>
          </w:tcPr>
          <w:p w14:paraId="0575194A" w14:textId="77777777" w:rsidR="001543CE" w:rsidRPr="006E3ABB" w:rsidRDefault="001543CE" w:rsidP="001543CE">
            <w:r w:rsidRPr="006E3ABB">
              <w:t>Fecha</w:t>
            </w:r>
          </w:p>
        </w:tc>
        <w:tc>
          <w:tcPr>
            <w:tcW w:w="2718" w:type="dxa"/>
          </w:tcPr>
          <w:p w14:paraId="7857E6C6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5F3D314A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998CB5C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50512F13" w14:textId="77777777" w:rsidTr="001543CE">
        <w:tc>
          <w:tcPr>
            <w:tcW w:w="2972" w:type="dxa"/>
          </w:tcPr>
          <w:p w14:paraId="72E9603A" w14:textId="77777777" w:rsidR="001543CE" w:rsidRPr="006E3ABB" w:rsidRDefault="001543CE" w:rsidP="001543CE">
            <w:r w:rsidRPr="006E3ABB">
              <w:t>Ruta Viaje (Ida o Vuelta)</w:t>
            </w:r>
          </w:p>
        </w:tc>
        <w:tc>
          <w:tcPr>
            <w:tcW w:w="2718" w:type="dxa"/>
          </w:tcPr>
          <w:p w14:paraId="7E1D7D1D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4C55BF0A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08EC611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2422D3D6" w14:textId="77777777" w:rsidTr="001543CE">
        <w:tc>
          <w:tcPr>
            <w:tcW w:w="2972" w:type="dxa"/>
          </w:tcPr>
          <w:p w14:paraId="5587CEE2" w14:textId="77777777" w:rsidR="001543CE" w:rsidRPr="006E3ABB" w:rsidRDefault="001543CE" w:rsidP="001543CE">
            <w:r w:rsidRPr="006E3ABB">
              <w:t>Firma Autoriza</w:t>
            </w:r>
          </w:p>
        </w:tc>
        <w:tc>
          <w:tcPr>
            <w:tcW w:w="2718" w:type="dxa"/>
          </w:tcPr>
          <w:p w14:paraId="56188BEB" w14:textId="0FCE3781" w:rsidR="001543CE" w:rsidRPr="006E3ABB" w:rsidRDefault="001543CE" w:rsidP="001543CE">
            <w:r>
              <w:t xml:space="preserve">Gerente operaciones </w:t>
            </w:r>
          </w:p>
        </w:tc>
        <w:tc>
          <w:tcPr>
            <w:tcW w:w="1395" w:type="dxa"/>
          </w:tcPr>
          <w:p w14:paraId="06BC8BB8" w14:textId="222519E9" w:rsidR="001543CE" w:rsidRPr="006E3ABB" w:rsidRDefault="00376D83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A48C10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13C2473" w14:textId="77777777" w:rsidTr="001543CE">
        <w:tc>
          <w:tcPr>
            <w:tcW w:w="2972" w:type="dxa"/>
          </w:tcPr>
          <w:p w14:paraId="6725707D" w14:textId="77777777" w:rsidR="001543CE" w:rsidRPr="006E3ABB" w:rsidRDefault="001543CE" w:rsidP="001543CE">
            <w:r w:rsidRPr="006E3ABB">
              <w:t>Firma Operador</w:t>
            </w:r>
          </w:p>
        </w:tc>
        <w:tc>
          <w:tcPr>
            <w:tcW w:w="2718" w:type="dxa"/>
          </w:tcPr>
          <w:p w14:paraId="22594AA5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5691709C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499F441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07FDF31F" w14:textId="77777777" w:rsidTr="001543CE">
        <w:tc>
          <w:tcPr>
            <w:tcW w:w="2972" w:type="dxa"/>
          </w:tcPr>
          <w:p w14:paraId="3B4F2A84" w14:textId="77777777" w:rsidR="001543CE" w:rsidRPr="006E3ABB" w:rsidRDefault="001543CE" w:rsidP="001543CE">
            <w:r w:rsidRPr="006E3ABB">
              <w:t>Sello de Revisión</w:t>
            </w:r>
          </w:p>
        </w:tc>
        <w:tc>
          <w:tcPr>
            <w:tcW w:w="2718" w:type="dxa"/>
          </w:tcPr>
          <w:p w14:paraId="671EE284" w14:textId="77777777" w:rsidR="001543CE" w:rsidRPr="006E3ABB" w:rsidRDefault="001543CE" w:rsidP="001543CE">
            <w:r w:rsidRPr="006E3ABB">
              <w:t>Supervisor de Sueldos</w:t>
            </w:r>
          </w:p>
        </w:tc>
        <w:tc>
          <w:tcPr>
            <w:tcW w:w="1395" w:type="dxa"/>
          </w:tcPr>
          <w:p w14:paraId="26E4D69E" w14:textId="4CC4D072" w:rsidR="001543CE" w:rsidRPr="006E3ABB" w:rsidRDefault="002C4304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43" w:type="dxa"/>
          </w:tcPr>
          <w:p w14:paraId="340A3E1F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</w:tbl>
    <w:p w14:paraId="68B483EA" w14:textId="77777777" w:rsidR="00AE0E06" w:rsidRPr="006E3ABB" w:rsidRDefault="00AE0E06" w:rsidP="005D568F">
      <w:pPr>
        <w:tabs>
          <w:tab w:val="left" w:pos="9630"/>
        </w:tabs>
      </w:pPr>
    </w:p>
    <w:p w14:paraId="55561696" w14:textId="77777777" w:rsidR="00AE0E06" w:rsidRPr="006E3ABB" w:rsidRDefault="00AE0E06" w:rsidP="005D568F">
      <w:pPr>
        <w:tabs>
          <w:tab w:val="left" w:pos="9630"/>
        </w:tabs>
      </w:pPr>
    </w:p>
    <w:p w14:paraId="26841C42" w14:textId="77777777" w:rsidR="00AE0E06" w:rsidRPr="006E3ABB" w:rsidRDefault="00AE0E06" w:rsidP="005D568F">
      <w:pPr>
        <w:tabs>
          <w:tab w:val="left" w:pos="9630"/>
        </w:tabs>
      </w:pPr>
    </w:p>
    <w:p w14:paraId="053AFA12" w14:textId="77777777" w:rsidR="00AE0E06" w:rsidRPr="006E3ABB" w:rsidRDefault="00AE0E06" w:rsidP="005D568F">
      <w:pPr>
        <w:tabs>
          <w:tab w:val="left" w:pos="9630"/>
        </w:tabs>
      </w:pPr>
    </w:p>
    <w:p w14:paraId="648D046B" w14:textId="77777777" w:rsidR="00AE0E06" w:rsidRPr="006E3ABB" w:rsidRDefault="00AE0E06" w:rsidP="005D568F">
      <w:pPr>
        <w:tabs>
          <w:tab w:val="left" w:pos="9630"/>
        </w:tabs>
      </w:pPr>
    </w:p>
    <w:p w14:paraId="493A51A6" w14:textId="77777777" w:rsidR="00AE0E06" w:rsidRPr="006E3ABB" w:rsidRDefault="00AE0E06" w:rsidP="005D568F">
      <w:pPr>
        <w:tabs>
          <w:tab w:val="left" w:pos="9630"/>
        </w:tabs>
      </w:pPr>
    </w:p>
    <w:p w14:paraId="102423A6" w14:textId="77777777" w:rsidR="00AE0E06" w:rsidRPr="006E3ABB" w:rsidRDefault="00AE0E06" w:rsidP="005D568F">
      <w:pPr>
        <w:tabs>
          <w:tab w:val="left" w:pos="9630"/>
        </w:tabs>
      </w:pPr>
    </w:p>
    <w:p w14:paraId="01194082" w14:textId="77777777" w:rsidR="00AE0E06" w:rsidRPr="006E3ABB" w:rsidRDefault="00AE0E06" w:rsidP="005D568F">
      <w:pPr>
        <w:tabs>
          <w:tab w:val="left" w:pos="9630"/>
        </w:tabs>
      </w:pPr>
    </w:p>
    <w:p w14:paraId="7C4A11DF" w14:textId="77777777" w:rsidR="00AE0E06" w:rsidRPr="006E3ABB" w:rsidRDefault="00AE0E06" w:rsidP="005D568F">
      <w:pPr>
        <w:tabs>
          <w:tab w:val="left" w:pos="9630"/>
        </w:tabs>
      </w:pPr>
    </w:p>
    <w:p w14:paraId="53FB16F8" w14:textId="77777777" w:rsidR="00AE0E06" w:rsidRPr="006E3ABB" w:rsidRDefault="00AE0E06" w:rsidP="005D568F">
      <w:pPr>
        <w:tabs>
          <w:tab w:val="left" w:pos="9630"/>
        </w:tabs>
      </w:pPr>
    </w:p>
    <w:p w14:paraId="22F096D5" w14:textId="77777777" w:rsidR="00AE0E06" w:rsidRPr="006E3ABB" w:rsidRDefault="00AE0E06" w:rsidP="005D568F">
      <w:pPr>
        <w:tabs>
          <w:tab w:val="left" w:pos="9630"/>
        </w:tabs>
      </w:pPr>
    </w:p>
    <w:p w14:paraId="1606FADB" w14:textId="77777777" w:rsidR="00AE0E06" w:rsidRPr="006E3ABB" w:rsidRDefault="00AE0E06" w:rsidP="005D568F">
      <w:pPr>
        <w:tabs>
          <w:tab w:val="left" w:pos="9630"/>
        </w:tabs>
      </w:pPr>
    </w:p>
    <w:p w14:paraId="3727DD00" w14:textId="77777777" w:rsidR="00AE0E06" w:rsidRPr="006E3ABB" w:rsidRDefault="00AE0E06" w:rsidP="005D568F">
      <w:pPr>
        <w:tabs>
          <w:tab w:val="left" w:pos="9630"/>
        </w:tabs>
      </w:pPr>
    </w:p>
    <w:p w14:paraId="77C5554A" w14:textId="77777777" w:rsidR="00AE0E06" w:rsidRPr="006E3ABB" w:rsidRDefault="00AE0E06" w:rsidP="005D568F">
      <w:pPr>
        <w:tabs>
          <w:tab w:val="left" w:pos="9630"/>
        </w:tabs>
      </w:pPr>
    </w:p>
    <w:p w14:paraId="2AABF896" w14:textId="77777777" w:rsidR="00AE0E06" w:rsidRPr="006E3ABB" w:rsidRDefault="00AE0E06" w:rsidP="005D568F">
      <w:pPr>
        <w:tabs>
          <w:tab w:val="left" w:pos="9630"/>
        </w:tabs>
      </w:pPr>
    </w:p>
    <w:p w14:paraId="31D5C976" w14:textId="77777777" w:rsidR="00AE0E06" w:rsidRPr="006E3ABB" w:rsidRDefault="00AE0E06" w:rsidP="005D568F">
      <w:pPr>
        <w:tabs>
          <w:tab w:val="left" w:pos="9630"/>
        </w:tabs>
      </w:pPr>
    </w:p>
    <w:p w14:paraId="68BDE0CC" w14:textId="77777777" w:rsidR="00AE0E06" w:rsidRPr="006E3ABB" w:rsidRDefault="00AE0E06" w:rsidP="005D568F">
      <w:pPr>
        <w:tabs>
          <w:tab w:val="left" w:pos="9630"/>
        </w:tabs>
      </w:pPr>
    </w:p>
    <w:p w14:paraId="7A9B14ED" w14:textId="77777777" w:rsidR="00AE0E06" w:rsidRPr="006E3ABB" w:rsidRDefault="00AE0E06" w:rsidP="005D568F">
      <w:pPr>
        <w:tabs>
          <w:tab w:val="left" w:pos="9630"/>
        </w:tabs>
      </w:pPr>
    </w:p>
    <w:p w14:paraId="596D2B09" w14:textId="77777777" w:rsidR="00AE0E06" w:rsidRPr="006E3ABB" w:rsidRDefault="00AE0E06" w:rsidP="005D568F">
      <w:pPr>
        <w:tabs>
          <w:tab w:val="left" w:pos="9630"/>
        </w:tabs>
      </w:pPr>
    </w:p>
    <w:p w14:paraId="43445070" w14:textId="04637DBC" w:rsidR="00AE0E06" w:rsidRPr="006E3ABB" w:rsidRDefault="00376D83" w:rsidP="005D568F">
      <w:pPr>
        <w:tabs>
          <w:tab w:val="left" w:pos="9630"/>
        </w:tabs>
      </w:pPr>
      <w:r w:rsidRPr="00376D83">
        <w:rPr>
          <w:noProof/>
        </w:rPr>
        <w:drawing>
          <wp:inline distT="0" distB="0" distL="0" distR="0" wp14:anchorId="3A6FE6FD" wp14:editId="54DEDA24">
            <wp:extent cx="4314509" cy="2647950"/>
            <wp:effectExtent l="0" t="0" r="0" b="0"/>
            <wp:docPr id="17770458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4585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2742" cy="26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881A" w14:textId="77777777" w:rsidR="00AE0E06" w:rsidRPr="006E3ABB" w:rsidRDefault="00AE0E06" w:rsidP="005D568F">
      <w:pPr>
        <w:tabs>
          <w:tab w:val="left" w:pos="9630"/>
        </w:tabs>
      </w:pPr>
    </w:p>
    <w:p w14:paraId="36E8D2DB" w14:textId="77777777" w:rsidR="00376D83" w:rsidRPr="006E3ABB" w:rsidRDefault="00376D83" w:rsidP="00376D83">
      <w:r w:rsidRPr="006E3ABB">
        <w:t>Reglas del documento:</w:t>
      </w:r>
    </w:p>
    <w:p w14:paraId="1CEDE06C" w14:textId="77777777" w:rsidR="00376D83" w:rsidRPr="006E3ABB" w:rsidRDefault="00376D83" w:rsidP="00376D83">
      <w:r w:rsidRPr="006E3ABB">
        <w:t>1.- Validar que los campos obligatorios estén con datos.</w:t>
      </w:r>
    </w:p>
    <w:p w14:paraId="6CC73FEF" w14:textId="1D54B92D" w:rsidR="00376D83" w:rsidRPr="006E3ABB" w:rsidRDefault="00376D83" w:rsidP="00376D83">
      <w:r w:rsidRPr="006E3ABB">
        <w:t xml:space="preserve">2.- En </w:t>
      </w:r>
      <w:r>
        <w:t xml:space="preserve">carga o </w:t>
      </w:r>
      <w:r w:rsidRPr="006E3ABB">
        <w:t xml:space="preserve">descarga se necesita </w:t>
      </w:r>
      <w:r>
        <w:t>factura o carta porte con</w:t>
      </w:r>
      <w:r w:rsidRPr="006E3ABB">
        <w:t xml:space="preserve"> sello, firma o folios de recibido</w:t>
      </w:r>
    </w:p>
    <w:p w14:paraId="32ECB693" w14:textId="186E3B9B" w:rsidR="00376D83" w:rsidRPr="006E3ABB" w:rsidRDefault="00376D83" w:rsidP="00376D83"/>
    <w:tbl>
      <w:tblPr>
        <w:tblpPr w:leftFromText="141" w:rightFromText="141" w:vertAnchor="text" w:horzAnchor="margin" w:tblpY="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376D83" w:rsidRPr="006E3ABB" w14:paraId="00073351" w14:textId="77777777" w:rsidTr="00376D83">
        <w:trPr>
          <w:trHeight w:val="285"/>
        </w:trPr>
        <w:tc>
          <w:tcPr>
            <w:tcW w:w="8775" w:type="dxa"/>
          </w:tcPr>
          <w:p w14:paraId="4F5EB9B5" w14:textId="77777777" w:rsidR="00376D83" w:rsidRPr="006E3ABB" w:rsidRDefault="00376D83" w:rsidP="00376D83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>
              <w:rPr>
                <w:b/>
                <w:bCs/>
              </w:rPr>
              <w:t>carga o descarga de cajas</w:t>
            </w:r>
            <w:r w:rsidRPr="006E3ABB">
              <w:rPr>
                <w:b/>
                <w:bCs/>
              </w:rPr>
              <w:t xml:space="preserve"> </w:t>
            </w:r>
          </w:p>
        </w:tc>
      </w:tr>
    </w:tbl>
    <w:p w14:paraId="29A49727" w14:textId="77777777" w:rsidR="00AE0E06" w:rsidRPr="006E3ABB" w:rsidRDefault="00AE0E06" w:rsidP="005D568F">
      <w:pPr>
        <w:tabs>
          <w:tab w:val="left" w:pos="9630"/>
        </w:tabs>
      </w:pPr>
    </w:p>
    <w:p w14:paraId="11B7E86B" w14:textId="2095D655" w:rsidR="00AE0E06" w:rsidRPr="006E3ABB" w:rsidRDefault="00AE0E06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19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376D83" w:rsidRPr="006E3ABB" w14:paraId="6A0DC2E7" w14:textId="77777777" w:rsidTr="00376D83">
        <w:tc>
          <w:tcPr>
            <w:tcW w:w="2972" w:type="dxa"/>
          </w:tcPr>
          <w:p w14:paraId="7F56D071" w14:textId="77777777" w:rsidR="00376D83" w:rsidRPr="006E3ABB" w:rsidRDefault="00376D83" w:rsidP="00376D83">
            <w:r w:rsidRPr="006E3ABB">
              <w:t>Concepto</w:t>
            </w:r>
          </w:p>
        </w:tc>
        <w:tc>
          <w:tcPr>
            <w:tcW w:w="2718" w:type="dxa"/>
          </w:tcPr>
          <w:p w14:paraId="4087888B" w14:textId="77777777" w:rsidR="00376D83" w:rsidRPr="006E3ABB" w:rsidRDefault="00376D83" w:rsidP="00376D83">
            <w:r w:rsidRPr="006E3ABB">
              <w:t>Quien llena</w:t>
            </w:r>
          </w:p>
        </w:tc>
        <w:tc>
          <w:tcPr>
            <w:tcW w:w="1395" w:type="dxa"/>
          </w:tcPr>
          <w:p w14:paraId="2A8E2253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29C79E39" w14:textId="77777777" w:rsidR="00376D83" w:rsidRPr="006E3ABB" w:rsidRDefault="00376D83" w:rsidP="00376D83">
            <w:pPr>
              <w:spacing w:line="240" w:lineRule="auto"/>
            </w:pPr>
            <w:r w:rsidRPr="006E3ABB">
              <w:t>Mandatorio (SI/NO)</w:t>
            </w:r>
          </w:p>
        </w:tc>
      </w:tr>
      <w:tr w:rsidR="00376D83" w:rsidRPr="006E3ABB" w14:paraId="0B48A029" w14:textId="77777777" w:rsidTr="00376D83">
        <w:tc>
          <w:tcPr>
            <w:tcW w:w="2972" w:type="dxa"/>
          </w:tcPr>
          <w:p w14:paraId="2CFAFBB9" w14:textId="77777777" w:rsidR="00376D83" w:rsidRPr="006E3ABB" w:rsidRDefault="00376D83" w:rsidP="00376D83">
            <w:r w:rsidRPr="006E3ABB">
              <w:t>Carta Porte</w:t>
            </w:r>
          </w:p>
        </w:tc>
        <w:tc>
          <w:tcPr>
            <w:tcW w:w="2718" w:type="dxa"/>
          </w:tcPr>
          <w:p w14:paraId="3397BFF3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5FAB9BA7" w14:textId="77777777" w:rsidR="00376D83" w:rsidRPr="006E3ABB" w:rsidRDefault="00376D83" w:rsidP="00376D83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57F2F5B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08C59F91" w14:textId="77777777" w:rsidTr="00376D83">
        <w:tc>
          <w:tcPr>
            <w:tcW w:w="2972" w:type="dxa"/>
          </w:tcPr>
          <w:p w14:paraId="7C350029" w14:textId="77777777" w:rsidR="00376D83" w:rsidRPr="006E3ABB" w:rsidRDefault="00376D83" w:rsidP="00376D83">
            <w:r w:rsidRPr="006E3ABB">
              <w:t>Monto</w:t>
            </w:r>
          </w:p>
        </w:tc>
        <w:tc>
          <w:tcPr>
            <w:tcW w:w="2718" w:type="dxa"/>
          </w:tcPr>
          <w:p w14:paraId="185418BD" w14:textId="44EBF137" w:rsidR="00376D83" w:rsidRPr="006E3ABB" w:rsidRDefault="00376D83" w:rsidP="00376D83">
            <w:r>
              <w:t xml:space="preserve">Supervisor de sueldo </w:t>
            </w:r>
          </w:p>
        </w:tc>
        <w:tc>
          <w:tcPr>
            <w:tcW w:w="1395" w:type="dxa"/>
          </w:tcPr>
          <w:p w14:paraId="6D45B73D" w14:textId="67082356" w:rsidR="00376D83" w:rsidRPr="006E3ABB" w:rsidRDefault="00715582" w:rsidP="00376D83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693A249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19FFF42B" w14:textId="77777777" w:rsidTr="00376D83">
        <w:tc>
          <w:tcPr>
            <w:tcW w:w="2972" w:type="dxa"/>
          </w:tcPr>
          <w:p w14:paraId="2087375F" w14:textId="77777777" w:rsidR="00376D83" w:rsidRPr="006E3ABB" w:rsidRDefault="00376D83" w:rsidP="00376D83">
            <w:r w:rsidRPr="006E3ABB">
              <w:t>Concepto</w:t>
            </w:r>
          </w:p>
        </w:tc>
        <w:tc>
          <w:tcPr>
            <w:tcW w:w="2718" w:type="dxa"/>
          </w:tcPr>
          <w:p w14:paraId="7E640C1A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5F31446B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01AAA32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76EA9306" w14:textId="77777777" w:rsidTr="00376D83">
        <w:tc>
          <w:tcPr>
            <w:tcW w:w="2972" w:type="dxa"/>
          </w:tcPr>
          <w:p w14:paraId="0B46CB5A" w14:textId="77777777" w:rsidR="00376D83" w:rsidRPr="006E3ABB" w:rsidRDefault="00376D83" w:rsidP="00376D83">
            <w:r w:rsidRPr="006E3ABB">
              <w:t>ECO TRACTO</w:t>
            </w:r>
          </w:p>
        </w:tc>
        <w:tc>
          <w:tcPr>
            <w:tcW w:w="2718" w:type="dxa"/>
          </w:tcPr>
          <w:p w14:paraId="35F3E03E" w14:textId="0E9E7728" w:rsidR="00376D83" w:rsidRPr="006E3ABB" w:rsidRDefault="00376D83" w:rsidP="00376D83">
            <w:r>
              <w:t>Datos en aplicación</w:t>
            </w:r>
          </w:p>
        </w:tc>
        <w:tc>
          <w:tcPr>
            <w:tcW w:w="1395" w:type="dxa"/>
          </w:tcPr>
          <w:p w14:paraId="67EE7E6C" w14:textId="37304408" w:rsidR="00376D83" w:rsidRPr="006E3ABB" w:rsidRDefault="00376D83" w:rsidP="00376D83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374E7BA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179D4453" w14:textId="77777777" w:rsidTr="00376D83">
        <w:tc>
          <w:tcPr>
            <w:tcW w:w="2972" w:type="dxa"/>
          </w:tcPr>
          <w:p w14:paraId="20173FD2" w14:textId="77777777" w:rsidR="00376D83" w:rsidRPr="006E3ABB" w:rsidRDefault="00376D83" w:rsidP="00376D83">
            <w:r w:rsidRPr="006E3ABB">
              <w:t>Nombre Operador</w:t>
            </w:r>
          </w:p>
        </w:tc>
        <w:tc>
          <w:tcPr>
            <w:tcW w:w="2718" w:type="dxa"/>
          </w:tcPr>
          <w:p w14:paraId="36F831D5" w14:textId="51532C93" w:rsidR="00376D83" w:rsidRPr="006E3ABB" w:rsidRDefault="00376D83" w:rsidP="00376D83">
            <w:r>
              <w:t xml:space="preserve">Datos en aplicación </w:t>
            </w:r>
          </w:p>
        </w:tc>
        <w:tc>
          <w:tcPr>
            <w:tcW w:w="1395" w:type="dxa"/>
          </w:tcPr>
          <w:p w14:paraId="6A9C8A59" w14:textId="51AEBB46" w:rsidR="00376D83" w:rsidRPr="006E3ABB" w:rsidRDefault="00376D83" w:rsidP="00376D83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12746D99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34798713" w14:textId="77777777" w:rsidTr="00376D83">
        <w:tc>
          <w:tcPr>
            <w:tcW w:w="2972" w:type="dxa"/>
          </w:tcPr>
          <w:p w14:paraId="0752F168" w14:textId="77777777" w:rsidR="00376D83" w:rsidRPr="006E3ABB" w:rsidRDefault="00376D83" w:rsidP="00376D83">
            <w:r w:rsidRPr="006E3ABB">
              <w:t>Fecha</w:t>
            </w:r>
          </w:p>
        </w:tc>
        <w:tc>
          <w:tcPr>
            <w:tcW w:w="2718" w:type="dxa"/>
          </w:tcPr>
          <w:p w14:paraId="1403E0AD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73CF01AB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7FFF7F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7EC0C2DB" w14:textId="77777777" w:rsidTr="00376D83">
        <w:tc>
          <w:tcPr>
            <w:tcW w:w="2972" w:type="dxa"/>
          </w:tcPr>
          <w:p w14:paraId="4BE608DB" w14:textId="77777777" w:rsidR="00376D83" w:rsidRPr="006E3ABB" w:rsidRDefault="00376D83" w:rsidP="00376D83">
            <w:r w:rsidRPr="006E3ABB">
              <w:t>Firma Autoriza</w:t>
            </w:r>
          </w:p>
        </w:tc>
        <w:tc>
          <w:tcPr>
            <w:tcW w:w="2718" w:type="dxa"/>
          </w:tcPr>
          <w:p w14:paraId="52EE8FCD" w14:textId="3EA89BF0" w:rsidR="00376D83" w:rsidRPr="006E3ABB" w:rsidRDefault="00376D83" w:rsidP="00376D83">
            <w:r>
              <w:t xml:space="preserve">Supervisor de sueldos </w:t>
            </w:r>
          </w:p>
        </w:tc>
        <w:tc>
          <w:tcPr>
            <w:tcW w:w="1395" w:type="dxa"/>
          </w:tcPr>
          <w:p w14:paraId="250F87F0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FDEBB35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6CCAC17A" w14:textId="77777777" w:rsidTr="00376D83">
        <w:tc>
          <w:tcPr>
            <w:tcW w:w="2972" w:type="dxa"/>
          </w:tcPr>
          <w:p w14:paraId="44004D42" w14:textId="77777777" w:rsidR="00376D83" w:rsidRPr="006E3ABB" w:rsidRDefault="00376D83" w:rsidP="00376D83">
            <w:r w:rsidRPr="006E3ABB">
              <w:t>Firma Operador</w:t>
            </w:r>
          </w:p>
        </w:tc>
        <w:tc>
          <w:tcPr>
            <w:tcW w:w="2718" w:type="dxa"/>
          </w:tcPr>
          <w:p w14:paraId="5AA0C700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64FF25A9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B54BC5B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76B54A79" w14:textId="77777777" w:rsidTr="00376D83">
        <w:tc>
          <w:tcPr>
            <w:tcW w:w="2972" w:type="dxa"/>
          </w:tcPr>
          <w:p w14:paraId="396D5E08" w14:textId="77777777" w:rsidR="00376D83" w:rsidRPr="006E3ABB" w:rsidRDefault="00376D83" w:rsidP="00376D83">
            <w:r w:rsidRPr="006E3ABB">
              <w:t>Sello de Revisión</w:t>
            </w:r>
          </w:p>
        </w:tc>
        <w:tc>
          <w:tcPr>
            <w:tcW w:w="2718" w:type="dxa"/>
          </w:tcPr>
          <w:p w14:paraId="33BD245C" w14:textId="77777777" w:rsidR="00376D83" w:rsidRPr="006E3ABB" w:rsidRDefault="00376D83" w:rsidP="00376D83">
            <w:r w:rsidRPr="006E3ABB">
              <w:t>Supervisor de Sueldos</w:t>
            </w:r>
          </w:p>
        </w:tc>
        <w:tc>
          <w:tcPr>
            <w:tcW w:w="1395" w:type="dxa"/>
          </w:tcPr>
          <w:p w14:paraId="7A28B3E3" w14:textId="4EFBFE63" w:rsidR="00376D83" w:rsidRPr="006E3ABB" w:rsidRDefault="00715582" w:rsidP="00376D83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689FCD6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</w:tbl>
    <w:p w14:paraId="4A0DE09C" w14:textId="77777777" w:rsidR="00AE0E06" w:rsidRPr="006E3ABB" w:rsidRDefault="00AE0E06" w:rsidP="005D568F">
      <w:pPr>
        <w:tabs>
          <w:tab w:val="left" w:pos="9630"/>
        </w:tabs>
      </w:pPr>
    </w:p>
    <w:p w14:paraId="30A3070E" w14:textId="77777777" w:rsidR="00AE0E06" w:rsidRPr="006E3ABB" w:rsidRDefault="00AE0E06" w:rsidP="005D568F">
      <w:pPr>
        <w:tabs>
          <w:tab w:val="left" w:pos="9630"/>
        </w:tabs>
      </w:pPr>
    </w:p>
    <w:p w14:paraId="61302268" w14:textId="77777777" w:rsidR="00AE0E06" w:rsidRPr="006E3ABB" w:rsidRDefault="00AE0E06" w:rsidP="005D568F">
      <w:pPr>
        <w:tabs>
          <w:tab w:val="left" w:pos="9630"/>
        </w:tabs>
      </w:pPr>
    </w:p>
    <w:p w14:paraId="79BCF289" w14:textId="77777777" w:rsidR="007440FF" w:rsidRPr="006E3ABB" w:rsidRDefault="007440FF" w:rsidP="005D568F">
      <w:pPr>
        <w:tabs>
          <w:tab w:val="left" w:pos="9630"/>
        </w:tabs>
      </w:pPr>
    </w:p>
    <w:p w14:paraId="0F1B557D" w14:textId="77777777" w:rsidR="007440FF" w:rsidRPr="006E3ABB" w:rsidRDefault="007440FF" w:rsidP="005D568F">
      <w:pPr>
        <w:tabs>
          <w:tab w:val="left" w:pos="9630"/>
        </w:tabs>
      </w:pPr>
    </w:p>
    <w:p w14:paraId="14F3AB57" w14:textId="77777777" w:rsidR="007440FF" w:rsidRPr="006E3ABB" w:rsidRDefault="007440FF" w:rsidP="005D568F">
      <w:pPr>
        <w:tabs>
          <w:tab w:val="left" w:pos="9630"/>
        </w:tabs>
      </w:pPr>
    </w:p>
    <w:p w14:paraId="31F6CF96" w14:textId="77777777" w:rsidR="007440FF" w:rsidRPr="006E3ABB" w:rsidRDefault="007440FF" w:rsidP="005D568F">
      <w:pPr>
        <w:tabs>
          <w:tab w:val="left" w:pos="9630"/>
        </w:tabs>
      </w:pPr>
    </w:p>
    <w:p w14:paraId="191F2CC0" w14:textId="77777777" w:rsidR="007440FF" w:rsidRPr="006E3ABB" w:rsidRDefault="007440FF" w:rsidP="005D568F">
      <w:pPr>
        <w:tabs>
          <w:tab w:val="left" w:pos="9630"/>
        </w:tabs>
      </w:pPr>
    </w:p>
    <w:p w14:paraId="341A4C56" w14:textId="77777777" w:rsidR="007440FF" w:rsidRPr="006E3ABB" w:rsidRDefault="007440FF" w:rsidP="005D568F">
      <w:pPr>
        <w:tabs>
          <w:tab w:val="left" w:pos="9630"/>
        </w:tabs>
      </w:pPr>
    </w:p>
    <w:p w14:paraId="499B8A6F" w14:textId="77777777" w:rsidR="007440FF" w:rsidRPr="006E3ABB" w:rsidRDefault="007440FF" w:rsidP="005D568F">
      <w:pPr>
        <w:tabs>
          <w:tab w:val="left" w:pos="9630"/>
        </w:tabs>
      </w:pPr>
    </w:p>
    <w:p w14:paraId="6B4F41A2" w14:textId="77777777" w:rsidR="007440FF" w:rsidRPr="006E3ABB" w:rsidRDefault="007440FF" w:rsidP="005D568F">
      <w:pPr>
        <w:tabs>
          <w:tab w:val="left" w:pos="9630"/>
        </w:tabs>
      </w:pPr>
    </w:p>
    <w:p w14:paraId="42DC4486" w14:textId="77777777" w:rsidR="007440FF" w:rsidRPr="006E3ABB" w:rsidRDefault="007440FF" w:rsidP="005D568F">
      <w:pPr>
        <w:tabs>
          <w:tab w:val="left" w:pos="9630"/>
        </w:tabs>
      </w:pPr>
    </w:p>
    <w:p w14:paraId="31F840D8" w14:textId="77777777" w:rsidR="007440FF" w:rsidRPr="006E3ABB" w:rsidRDefault="007440FF" w:rsidP="005D568F">
      <w:pPr>
        <w:tabs>
          <w:tab w:val="left" w:pos="9630"/>
        </w:tabs>
      </w:pPr>
    </w:p>
    <w:p w14:paraId="722BB573" w14:textId="77777777" w:rsidR="007440FF" w:rsidRPr="006E3ABB" w:rsidRDefault="007440FF" w:rsidP="005D568F">
      <w:pPr>
        <w:tabs>
          <w:tab w:val="left" w:pos="9630"/>
        </w:tabs>
      </w:pPr>
    </w:p>
    <w:p w14:paraId="62FF3C3D" w14:textId="77777777" w:rsidR="007440FF" w:rsidRPr="006E3ABB" w:rsidRDefault="007440FF" w:rsidP="005D568F">
      <w:pPr>
        <w:tabs>
          <w:tab w:val="left" w:pos="9630"/>
        </w:tabs>
      </w:pPr>
    </w:p>
    <w:p w14:paraId="28F3942D" w14:textId="77777777" w:rsidR="007440FF" w:rsidRPr="006E3ABB" w:rsidRDefault="007440FF" w:rsidP="005D568F">
      <w:pPr>
        <w:tabs>
          <w:tab w:val="left" w:pos="9630"/>
        </w:tabs>
      </w:pPr>
    </w:p>
    <w:p w14:paraId="3CEFE108" w14:textId="77777777" w:rsidR="007440FF" w:rsidRPr="006E3ABB" w:rsidRDefault="007440FF" w:rsidP="005D568F">
      <w:pPr>
        <w:tabs>
          <w:tab w:val="left" w:pos="9630"/>
        </w:tabs>
      </w:pPr>
    </w:p>
    <w:p w14:paraId="525B9A45" w14:textId="77777777" w:rsidR="007440FF" w:rsidRPr="006E3ABB" w:rsidRDefault="007440FF" w:rsidP="005D568F">
      <w:pPr>
        <w:tabs>
          <w:tab w:val="left" w:pos="9630"/>
        </w:tabs>
      </w:pPr>
    </w:p>
    <w:p w14:paraId="14BBAB8F" w14:textId="77777777" w:rsidR="007440FF" w:rsidRPr="006E3ABB" w:rsidRDefault="007440FF" w:rsidP="005D568F">
      <w:pPr>
        <w:tabs>
          <w:tab w:val="left" w:pos="9630"/>
        </w:tabs>
      </w:pPr>
    </w:p>
    <w:p w14:paraId="72EFD106" w14:textId="77777777" w:rsidR="007440FF" w:rsidRPr="006E3ABB" w:rsidRDefault="007440FF" w:rsidP="005D568F">
      <w:pPr>
        <w:tabs>
          <w:tab w:val="left" w:pos="9630"/>
        </w:tabs>
      </w:pPr>
    </w:p>
    <w:p w14:paraId="371B486C" w14:textId="41D7E4DE" w:rsidR="007440FF" w:rsidRPr="006E3ABB" w:rsidRDefault="00715582" w:rsidP="005D568F">
      <w:pPr>
        <w:tabs>
          <w:tab w:val="left" w:pos="9630"/>
        </w:tabs>
      </w:pPr>
      <w:r w:rsidRPr="00715582">
        <w:rPr>
          <w:noProof/>
        </w:rPr>
        <w:drawing>
          <wp:inline distT="0" distB="0" distL="0" distR="0" wp14:anchorId="1273FDF4" wp14:editId="0B7A95D8">
            <wp:extent cx="4180828" cy="2838450"/>
            <wp:effectExtent l="0" t="0" r="0" b="0"/>
            <wp:docPr id="211067623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76234" name="Imagen 1" descr="Imagen que contien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7992" cy="28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83FD" w14:textId="77777777" w:rsidR="007440FF" w:rsidRPr="006E3ABB" w:rsidRDefault="007440FF" w:rsidP="005D568F">
      <w:pPr>
        <w:tabs>
          <w:tab w:val="left" w:pos="9630"/>
        </w:tabs>
      </w:pPr>
    </w:p>
    <w:p w14:paraId="7F40D194" w14:textId="77777777" w:rsidR="00715582" w:rsidRPr="006E3ABB" w:rsidRDefault="00715582" w:rsidP="00715582">
      <w:r w:rsidRPr="006E3ABB">
        <w:t>Reglas del documento:</w:t>
      </w:r>
    </w:p>
    <w:p w14:paraId="74B50D2E" w14:textId="77777777" w:rsidR="00715582" w:rsidRPr="006E3ABB" w:rsidRDefault="00715582" w:rsidP="00715582">
      <w:r w:rsidRPr="006E3ABB">
        <w:t>1.- Validar que los campos obligatorios estén con datos.</w:t>
      </w:r>
    </w:p>
    <w:p w14:paraId="60C785A3" w14:textId="4D513319" w:rsidR="00715582" w:rsidRPr="006E3ABB" w:rsidRDefault="00715582" w:rsidP="00715582"/>
    <w:p w14:paraId="372BB2B6" w14:textId="77777777" w:rsidR="007440FF" w:rsidRPr="006E3ABB" w:rsidRDefault="007440F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440FF" w:rsidRPr="006E3ABB" w14:paraId="7B668770" w14:textId="77777777" w:rsidTr="00994A3D">
        <w:trPr>
          <w:trHeight w:val="285"/>
        </w:trPr>
        <w:tc>
          <w:tcPr>
            <w:tcW w:w="8775" w:type="dxa"/>
          </w:tcPr>
          <w:p w14:paraId="733961B6" w14:textId="1C2B1298" w:rsidR="007440FF" w:rsidRPr="006E3ABB" w:rsidRDefault="007440FF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 w:rsidR="00715582">
              <w:rPr>
                <w:b/>
                <w:bCs/>
              </w:rPr>
              <w:t xml:space="preserve"> traslado de caja vacía </w:t>
            </w:r>
          </w:p>
        </w:tc>
      </w:tr>
    </w:tbl>
    <w:tbl>
      <w:tblPr>
        <w:tblStyle w:val="Tablaconcuadrcula"/>
        <w:tblpPr w:leftFromText="141" w:rightFromText="141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15582" w:rsidRPr="006E3ABB" w14:paraId="6919FEF6" w14:textId="77777777" w:rsidTr="00715582">
        <w:tc>
          <w:tcPr>
            <w:tcW w:w="2972" w:type="dxa"/>
          </w:tcPr>
          <w:p w14:paraId="172F2AAA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078477C7" w14:textId="77777777" w:rsidR="00715582" w:rsidRPr="006E3ABB" w:rsidRDefault="00715582" w:rsidP="00715582">
            <w:r w:rsidRPr="006E3ABB">
              <w:t>Quien llena</w:t>
            </w:r>
          </w:p>
        </w:tc>
        <w:tc>
          <w:tcPr>
            <w:tcW w:w="1395" w:type="dxa"/>
          </w:tcPr>
          <w:p w14:paraId="7FF3D3B9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480E5685" w14:textId="77777777" w:rsidR="00715582" w:rsidRPr="006E3ABB" w:rsidRDefault="00715582" w:rsidP="00715582">
            <w:pPr>
              <w:spacing w:line="240" w:lineRule="auto"/>
            </w:pPr>
            <w:r w:rsidRPr="006E3ABB">
              <w:t>Mandatorio (SI/NO)</w:t>
            </w:r>
          </w:p>
        </w:tc>
      </w:tr>
      <w:tr w:rsidR="00715582" w:rsidRPr="006E3ABB" w14:paraId="75EBB5DA" w14:textId="77777777" w:rsidTr="00715582">
        <w:tc>
          <w:tcPr>
            <w:tcW w:w="2972" w:type="dxa"/>
          </w:tcPr>
          <w:p w14:paraId="7F60F331" w14:textId="77777777" w:rsidR="00715582" w:rsidRPr="006E3ABB" w:rsidRDefault="00715582" w:rsidP="00715582">
            <w:r w:rsidRPr="006E3ABB">
              <w:t>Monto</w:t>
            </w:r>
          </w:p>
        </w:tc>
        <w:tc>
          <w:tcPr>
            <w:tcW w:w="2718" w:type="dxa"/>
          </w:tcPr>
          <w:p w14:paraId="455E981C" w14:textId="02EC6435" w:rsidR="00715582" w:rsidRPr="006E3ABB" w:rsidRDefault="00715582" w:rsidP="00715582">
            <w:r>
              <w:t>Supervisor de sueldos</w:t>
            </w:r>
          </w:p>
        </w:tc>
        <w:tc>
          <w:tcPr>
            <w:tcW w:w="1395" w:type="dxa"/>
          </w:tcPr>
          <w:p w14:paraId="58FE4702" w14:textId="49014BB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DF6F397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43021D78" w14:textId="77777777" w:rsidTr="00715582">
        <w:tc>
          <w:tcPr>
            <w:tcW w:w="2972" w:type="dxa"/>
          </w:tcPr>
          <w:p w14:paraId="6EAC6FC4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6848B0E8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7B7941D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8BA0296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5C4070CC" w14:textId="77777777" w:rsidTr="00715582">
        <w:tc>
          <w:tcPr>
            <w:tcW w:w="2972" w:type="dxa"/>
          </w:tcPr>
          <w:p w14:paraId="43314A6D" w14:textId="77777777" w:rsidR="00715582" w:rsidRPr="006E3ABB" w:rsidRDefault="00715582" w:rsidP="00715582">
            <w:r w:rsidRPr="006E3ABB">
              <w:t>ECO TRACTO</w:t>
            </w:r>
          </w:p>
        </w:tc>
        <w:tc>
          <w:tcPr>
            <w:tcW w:w="2718" w:type="dxa"/>
          </w:tcPr>
          <w:p w14:paraId="55011C86" w14:textId="75CE3DB9" w:rsidR="00715582" w:rsidRPr="006E3ABB" w:rsidRDefault="00715582" w:rsidP="00715582">
            <w:r>
              <w:t xml:space="preserve">Datos en aplicación </w:t>
            </w:r>
          </w:p>
        </w:tc>
        <w:tc>
          <w:tcPr>
            <w:tcW w:w="1395" w:type="dxa"/>
          </w:tcPr>
          <w:p w14:paraId="26B03439" w14:textId="1325C1C8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50D025A1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0014F5D1" w14:textId="77777777" w:rsidTr="00715582">
        <w:tc>
          <w:tcPr>
            <w:tcW w:w="2972" w:type="dxa"/>
          </w:tcPr>
          <w:p w14:paraId="2F341DBF" w14:textId="77777777" w:rsidR="00715582" w:rsidRPr="006E3ABB" w:rsidRDefault="00715582" w:rsidP="00715582">
            <w:r w:rsidRPr="006E3ABB">
              <w:t>Nombre Operador</w:t>
            </w:r>
          </w:p>
        </w:tc>
        <w:tc>
          <w:tcPr>
            <w:tcW w:w="2718" w:type="dxa"/>
          </w:tcPr>
          <w:p w14:paraId="7D6607D8" w14:textId="47A70FCF" w:rsidR="00715582" w:rsidRPr="006E3ABB" w:rsidRDefault="00715582" w:rsidP="00715582">
            <w:r>
              <w:t xml:space="preserve">Datos en aplicación </w:t>
            </w:r>
          </w:p>
        </w:tc>
        <w:tc>
          <w:tcPr>
            <w:tcW w:w="1395" w:type="dxa"/>
          </w:tcPr>
          <w:p w14:paraId="4E47D30B" w14:textId="2A87CF81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478244A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D9875FF" w14:textId="77777777" w:rsidTr="00715582">
        <w:tc>
          <w:tcPr>
            <w:tcW w:w="2972" w:type="dxa"/>
          </w:tcPr>
          <w:p w14:paraId="3F26F89D" w14:textId="77777777" w:rsidR="00715582" w:rsidRPr="006E3ABB" w:rsidRDefault="00715582" w:rsidP="00715582">
            <w:r w:rsidRPr="006E3ABB">
              <w:t>Fecha</w:t>
            </w:r>
          </w:p>
        </w:tc>
        <w:tc>
          <w:tcPr>
            <w:tcW w:w="2718" w:type="dxa"/>
          </w:tcPr>
          <w:p w14:paraId="551C86E3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26F9080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D0756C4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49D0957F" w14:textId="77777777" w:rsidTr="00715582">
        <w:tc>
          <w:tcPr>
            <w:tcW w:w="2972" w:type="dxa"/>
          </w:tcPr>
          <w:p w14:paraId="4CF3747A" w14:textId="0A69770B" w:rsidR="00715582" w:rsidRPr="006E3ABB" w:rsidRDefault="00715582" w:rsidP="00715582">
            <w:r>
              <w:t xml:space="preserve">Origen o destino de la caja vacía </w:t>
            </w:r>
          </w:p>
        </w:tc>
        <w:tc>
          <w:tcPr>
            <w:tcW w:w="2718" w:type="dxa"/>
          </w:tcPr>
          <w:p w14:paraId="32C8590B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B0CC3FA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3C72483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FE4B143" w14:textId="77777777" w:rsidTr="00715582">
        <w:tc>
          <w:tcPr>
            <w:tcW w:w="2972" w:type="dxa"/>
          </w:tcPr>
          <w:p w14:paraId="62041628" w14:textId="77777777" w:rsidR="00715582" w:rsidRPr="006E3ABB" w:rsidRDefault="00715582" w:rsidP="00715582">
            <w:r w:rsidRPr="006E3ABB">
              <w:t>Firma Autoriza</w:t>
            </w:r>
          </w:p>
        </w:tc>
        <w:tc>
          <w:tcPr>
            <w:tcW w:w="2718" w:type="dxa"/>
          </w:tcPr>
          <w:p w14:paraId="51D2E162" w14:textId="3B4FCAF9" w:rsidR="00715582" w:rsidRPr="006E3ABB" w:rsidRDefault="00715582" w:rsidP="00715582">
            <w:r w:rsidRPr="006E3ABB">
              <w:t>Supervisor de Sueldos</w:t>
            </w:r>
          </w:p>
        </w:tc>
        <w:tc>
          <w:tcPr>
            <w:tcW w:w="1395" w:type="dxa"/>
          </w:tcPr>
          <w:p w14:paraId="221D592D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AF2CE64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C291C58" w14:textId="77777777" w:rsidTr="00715582">
        <w:tc>
          <w:tcPr>
            <w:tcW w:w="2972" w:type="dxa"/>
          </w:tcPr>
          <w:p w14:paraId="7371367F" w14:textId="77777777" w:rsidR="00715582" w:rsidRPr="006E3ABB" w:rsidRDefault="00715582" w:rsidP="00715582">
            <w:r w:rsidRPr="006E3ABB">
              <w:t>Firma Operador</w:t>
            </w:r>
          </w:p>
        </w:tc>
        <w:tc>
          <w:tcPr>
            <w:tcW w:w="2718" w:type="dxa"/>
          </w:tcPr>
          <w:p w14:paraId="59449A33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37DC7E4E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0E63FC5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C160AD1" w14:textId="77777777" w:rsidTr="00715582">
        <w:tc>
          <w:tcPr>
            <w:tcW w:w="2972" w:type="dxa"/>
          </w:tcPr>
          <w:p w14:paraId="10312327" w14:textId="77777777" w:rsidR="00715582" w:rsidRPr="006E3ABB" w:rsidRDefault="00715582" w:rsidP="00715582">
            <w:r w:rsidRPr="006E3ABB">
              <w:t>Sello de Revisión</w:t>
            </w:r>
          </w:p>
        </w:tc>
        <w:tc>
          <w:tcPr>
            <w:tcW w:w="2718" w:type="dxa"/>
          </w:tcPr>
          <w:p w14:paraId="481E5813" w14:textId="77777777" w:rsidR="00715582" w:rsidRPr="006E3ABB" w:rsidRDefault="00715582" w:rsidP="00715582">
            <w:r w:rsidRPr="006E3ABB">
              <w:t>Supervisor de Sueldos</w:t>
            </w:r>
          </w:p>
        </w:tc>
        <w:tc>
          <w:tcPr>
            <w:tcW w:w="1395" w:type="dxa"/>
          </w:tcPr>
          <w:p w14:paraId="4F25A0A0" w14:textId="2D958F1C" w:rsidR="00715582" w:rsidRPr="006E3ABB" w:rsidRDefault="002C4304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18FFE27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</w:tbl>
    <w:p w14:paraId="4E6275D3" w14:textId="77777777" w:rsidR="007440FF" w:rsidRPr="006E3ABB" w:rsidRDefault="007440FF" w:rsidP="005D568F">
      <w:pPr>
        <w:tabs>
          <w:tab w:val="left" w:pos="9630"/>
        </w:tabs>
      </w:pPr>
    </w:p>
    <w:p w14:paraId="4D493812" w14:textId="77777777" w:rsidR="007440FF" w:rsidRPr="006E3ABB" w:rsidRDefault="007440FF" w:rsidP="005D568F">
      <w:pPr>
        <w:tabs>
          <w:tab w:val="left" w:pos="9630"/>
        </w:tabs>
      </w:pPr>
    </w:p>
    <w:p w14:paraId="5BB6C156" w14:textId="77777777" w:rsidR="007440FF" w:rsidRPr="006E3ABB" w:rsidRDefault="007440FF" w:rsidP="005D568F">
      <w:pPr>
        <w:tabs>
          <w:tab w:val="left" w:pos="9630"/>
        </w:tabs>
      </w:pPr>
    </w:p>
    <w:p w14:paraId="336989B1" w14:textId="77777777" w:rsidR="007440FF" w:rsidRPr="006E3ABB" w:rsidRDefault="007440FF" w:rsidP="005D568F">
      <w:pPr>
        <w:tabs>
          <w:tab w:val="left" w:pos="9630"/>
        </w:tabs>
      </w:pPr>
    </w:p>
    <w:p w14:paraId="4BAAF567" w14:textId="77777777" w:rsidR="007440FF" w:rsidRPr="006E3ABB" w:rsidRDefault="007440FF" w:rsidP="005D568F">
      <w:pPr>
        <w:tabs>
          <w:tab w:val="left" w:pos="9630"/>
        </w:tabs>
      </w:pPr>
    </w:p>
    <w:p w14:paraId="11CA5D9A" w14:textId="77777777" w:rsidR="007440FF" w:rsidRPr="006E3ABB" w:rsidRDefault="007440FF" w:rsidP="005D568F">
      <w:pPr>
        <w:tabs>
          <w:tab w:val="left" w:pos="9630"/>
        </w:tabs>
      </w:pPr>
    </w:p>
    <w:p w14:paraId="07CAD591" w14:textId="77777777" w:rsidR="007440FF" w:rsidRPr="006E3ABB" w:rsidRDefault="007440FF" w:rsidP="005D568F">
      <w:pPr>
        <w:tabs>
          <w:tab w:val="left" w:pos="9630"/>
        </w:tabs>
      </w:pPr>
    </w:p>
    <w:p w14:paraId="5A962669" w14:textId="77777777" w:rsidR="007440FF" w:rsidRPr="006E3ABB" w:rsidRDefault="007440FF" w:rsidP="005D568F">
      <w:pPr>
        <w:tabs>
          <w:tab w:val="left" w:pos="9630"/>
        </w:tabs>
      </w:pPr>
    </w:p>
    <w:p w14:paraId="0648905C" w14:textId="77777777" w:rsidR="007440FF" w:rsidRPr="006E3ABB" w:rsidRDefault="007440FF" w:rsidP="005D568F">
      <w:pPr>
        <w:tabs>
          <w:tab w:val="left" w:pos="9630"/>
        </w:tabs>
      </w:pPr>
    </w:p>
    <w:p w14:paraId="55F20908" w14:textId="77777777" w:rsidR="007440FF" w:rsidRPr="006E3ABB" w:rsidRDefault="007440FF" w:rsidP="005D568F">
      <w:pPr>
        <w:tabs>
          <w:tab w:val="left" w:pos="9630"/>
        </w:tabs>
      </w:pPr>
    </w:p>
    <w:p w14:paraId="6B01384B" w14:textId="77777777" w:rsidR="007440FF" w:rsidRPr="006E3ABB" w:rsidRDefault="007440FF" w:rsidP="005D568F">
      <w:pPr>
        <w:tabs>
          <w:tab w:val="left" w:pos="9630"/>
        </w:tabs>
      </w:pPr>
    </w:p>
    <w:p w14:paraId="3C19879D" w14:textId="77777777" w:rsidR="007440FF" w:rsidRPr="006E3ABB" w:rsidRDefault="007440FF" w:rsidP="005D568F">
      <w:pPr>
        <w:tabs>
          <w:tab w:val="left" w:pos="9630"/>
        </w:tabs>
      </w:pPr>
    </w:p>
    <w:p w14:paraId="1F69A167" w14:textId="77777777" w:rsidR="007440FF" w:rsidRPr="006E3ABB" w:rsidRDefault="007440FF" w:rsidP="005D568F">
      <w:pPr>
        <w:tabs>
          <w:tab w:val="left" w:pos="9630"/>
        </w:tabs>
      </w:pPr>
    </w:p>
    <w:p w14:paraId="68D7E7FD" w14:textId="77777777" w:rsidR="007440FF" w:rsidRPr="006E3ABB" w:rsidRDefault="007440FF" w:rsidP="005D568F">
      <w:pPr>
        <w:tabs>
          <w:tab w:val="left" w:pos="9630"/>
        </w:tabs>
      </w:pPr>
    </w:p>
    <w:p w14:paraId="169BA1EA" w14:textId="77777777" w:rsidR="007440FF" w:rsidRPr="006E3ABB" w:rsidRDefault="007440FF" w:rsidP="005D568F">
      <w:pPr>
        <w:tabs>
          <w:tab w:val="left" w:pos="9630"/>
        </w:tabs>
      </w:pPr>
    </w:p>
    <w:p w14:paraId="5A158765" w14:textId="77777777" w:rsidR="007440FF" w:rsidRPr="006E3ABB" w:rsidRDefault="007440FF" w:rsidP="005D568F">
      <w:pPr>
        <w:tabs>
          <w:tab w:val="left" w:pos="9630"/>
        </w:tabs>
      </w:pPr>
    </w:p>
    <w:p w14:paraId="76F1DF4C" w14:textId="77777777" w:rsidR="007440FF" w:rsidRPr="006E3ABB" w:rsidRDefault="007440FF" w:rsidP="005D568F">
      <w:pPr>
        <w:tabs>
          <w:tab w:val="left" w:pos="9630"/>
        </w:tabs>
      </w:pPr>
    </w:p>
    <w:p w14:paraId="64F23196" w14:textId="77777777" w:rsidR="007440FF" w:rsidRPr="006E3ABB" w:rsidRDefault="007440FF" w:rsidP="005D568F">
      <w:pPr>
        <w:tabs>
          <w:tab w:val="left" w:pos="9630"/>
        </w:tabs>
      </w:pPr>
    </w:p>
    <w:p w14:paraId="5A4B6B88" w14:textId="77777777" w:rsidR="007440FF" w:rsidRPr="006E3ABB" w:rsidRDefault="007440FF" w:rsidP="005D568F">
      <w:pPr>
        <w:tabs>
          <w:tab w:val="left" w:pos="9630"/>
        </w:tabs>
      </w:pPr>
    </w:p>
    <w:p w14:paraId="51CF5EA1" w14:textId="77777777" w:rsidR="007440FF" w:rsidRPr="006E3ABB" w:rsidRDefault="007440FF" w:rsidP="005D568F">
      <w:pPr>
        <w:tabs>
          <w:tab w:val="left" w:pos="9630"/>
        </w:tabs>
      </w:pPr>
    </w:p>
    <w:p w14:paraId="6BF79B62" w14:textId="24C43AF4" w:rsidR="007440FF" w:rsidRPr="006E3ABB" w:rsidRDefault="00715582" w:rsidP="005D568F">
      <w:pPr>
        <w:tabs>
          <w:tab w:val="left" w:pos="9630"/>
        </w:tabs>
      </w:pPr>
      <w:r w:rsidRPr="00715582">
        <w:rPr>
          <w:noProof/>
        </w:rPr>
        <w:drawing>
          <wp:inline distT="0" distB="0" distL="0" distR="0" wp14:anchorId="171656DE" wp14:editId="4F0F4D47">
            <wp:extent cx="4257675" cy="2971346"/>
            <wp:effectExtent l="0" t="0" r="0" b="635"/>
            <wp:docPr id="214640711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07114" name="Imagen 1" descr="Imagen que contien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9716" cy="29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151" w14:textId="77777777" w:rsidR="007440FF" w:rsidRPr="006E3ABB" w:rsidRDefault="007440FF" w:rsidP="005D568F">
      <w:pPr>
        <w:tabs>
          <w:tab w:val="left" w:pos="9630"/>
        </w:tabs>
      </w:pPr>
    </w:p>
    <w:p w14:paraId="6EB17281" w14:textId="693DCC2A" w:rsidR="007440FF" w:rsidRPr="006E3ABB" w:rsidRDefault="007440FF" w:rsidP="005D568F">
      <w:pPr>
        <w:tabs>
          <w:tab w:val="left" w:pos="9630"/>
        </w:tabs>
      </w:pPr>
    </w:p>
    <w:p w14:paraId="075F52B9" w14:textId="77777777" w:rsidR="00715582" w:rsidRPr="006E3ABB" w:rsidRDefault="00715582" w:rsidP="00715582">
      <w:r w:rsidRPr="006E3ABB">
        <w:t>Reglas del documento:</w:t>
      </w:r>
    </w:p>
    <w:p w14:paraId="6EF54118" w14:textId="77777777" w:rsidR="00715582" w:rsidRPr="006E3ABB" w:rsidRDefault="00715582" w:rsidP="00715582">
      <w:r w:rsidRPr="006E3ABB">
        <w:t>1.- Validar que los campos obligatorios estén con datos.</w:t>
      </w:r>
    </w:p>
    <w:p w14:paraId="51CF3745" w14:textId="5763549D" w:rsidR="00715582" w:rsidRDefault="00715582" w:rsidP="00715582">
      <w:r w:rsidRPr="006E3ABB">
        <w:t xml:space="preserve">2.- </w:t>
      </w:r>
      <w:r>
        <w:t>Se necesita</w:t>
      </w:r>
      <w:r w:rsidR="00754770">
        <w:t xml:space="preserve"> la carta de instrucciones </w:t>
      </w:r>
    </w:p>
    <w:p w14:paraId="63AB2A0F" w14:textId="190865D2" w:rsidR="007440FF" w:rsidRPr="006E3ABB" w:rsidRDefault="007440FF" w:rsidP="005D568F">
      <w:pPr>
        <w:tabs>
          <w:tab w:val="left" w:pos="9630"/>
        </w:tabs>
      </w:pPr>
    </w:p>
    <w:p w14:paraId="22CF9622" w14:textId="77777777" w:rsidR="007440FF" w:rsidRPr="006E3ABB" w:rsidRDefault="007440F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2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2F5365" w:rsidRPr="006E3ABB" w14:paraId="6DD4F5A8" w14:textId="77777777" w:rsidTr="002F5365">
        <w:trPr>
          <w:trHeight w:val="285"/>
        </w:trPr>
        <w:tc>
          <w:tcPr>
            <w:tcW w:w="8775" w:type="dxa"/>
          </w:tcPr>
          <w:p w14:paraId="683FACCC" w14:textId="6C0AF786" w:rsidR="002F5365" w:rsidRPr="006E3ABB" w:rsidRDefault="002F5365" w:rsidP="002F5365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715582">
              <w:rPr>
                <w:b/>
                <w:bCs/>
              </w:rPr>
              <w:t>compensación dominical</w:t>
            </w:r>
            <w:r w:rsidRPr="006E3ABB">
              <w:rPr>
                <w:b/>
                <w:bCs/>
              </w:rPr>
              <w:t xml:space="preserve">  </w:t>
            </w:r>
          </w:p>
        </w:tc>
      </w:tr>
    </w:tbl>
    <w:p w14:paraId="2805B713" w14:textId="77777777" w:rsidR="007440FF" w:rsidRPr="006E3ABB" w:rsidRDefault="007440FF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97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15582" w:rsidRPr="006E3ABB" w14:paraId="7B712C03" w14:textId="77777777" w:rsidTr="00715582">
        <w:tc>
          <w:tcPr>
            <w:tcW w:w="2972" w:type="dxa"/>
          </w:tcPr>
          <w:p w14:paraId="20E11855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766F3996" w14:textId="77777777" w:rsidR="00715582" w:rsidRPr="006E3ABB" w:rsidRDefault="00715582" w:rsidP="00715582">
            <w:r w:rsidRPr="006E3ABB">
              <w:t>Quien llena</w:t>
            </w:r>
          </w:p>
        </w:tc>
        <w:tc>
          <w:tcPr>
            <w:tcW w:w="1395" w:type="dxa"/>
          </w:tcPr>
          <w:p w14:paraId="24011EFD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5A0E8E2D" w14:textId="77777777" w:rsidR="00715582" w:rsidRPr="006E3ABB" w:rsidRDefault="00715582" w:rsidP="00715582">
            <w:pPr>
              <w:spacing w:line="240" w:lineRule="auto"/>
            </w:pPr>
            <w:r w:rsidRPr="006E3ABB">
              <w:t>Mandatorio (SI/NO)</w:t>
            </w:r>
          </w:p>
        </w:tc>
      </w:tr>
      <w:tr w:rsidR="00715582" w:rsidRPr="006E3ABB" w14:paraId="2765B35C" w14:textId="77777777" w:rsidTr="00715582">
        <w:tc>
          <w:tcPr>
            <w:tcW w:w="2972" w:type="dxa"/>
          </w:tcPr>
          <w:p w14:paraId="3FB25CDC" w14:textId="77777777" w:rsidR="00715582" w:rsidRPr="006E3ABB" w:rsidRDefault="00715582" w:rsidP="00715582">
            <w:r w:rsidRPr="006E3ABB">
              <w:t>Carta Porte</w:t>
            </w:r>
          </w:p>
        </w:tc>
        <w:tc>
          <w:tcPr>
            <w:tcW w:w="2718" w:type="dxa"/>
          </w:tcPr>
          <w:p w14:paraId="38A141CF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1D666C88" w14:textId="77777777" w:rsidR="00715582" w:rsidRPr="006E3ABB" w:rsidRDefault="00715582" w:rsidP="00715582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D5E5812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5E372BC1" w14:textId="77777777" w:rsidTr="00715582">
        <w:tc>
          <w:tcPr>
            <w:tcW w:w="2972" w:type="dxa"/>
          </w:tcPr>
          <w:p w14:paraId="039E9DFA" w14:textId="77777777" w:rsidR="00715582" w:rsidRPr="006E3ABB" w:rsidRDefault="00715582" w:rsidP="00715582">
            <w:r w:rsidRPr="006E3ABB">
              <w:t>Monto</w:t>
            </w:r>
          </w:p>
        </w:tc>
        <w:tc>
          <w:tcPr>
            <w:tcW w:w="2718" w:type="dxa"/>
          </w:tcPr>
          <w:p w14:paraId="771F3338" w14:textId="47A15C85" w:rsidR="00715582" w:rsidRPr="006E3ABB" w:rsidRDefault="00715582" w:rsidP="00715582">
            <w:r>
              <w:t xml:space="preserve">Supervisor de sueldo </w:t>
            </w:r>
          </w:p>
        </w:tc>
        <w:tc>
          <w:tcPr>
            <w:tcW w:w="1395" w:type="dxa"/>
          </w:tcPr>
          <w:p w14:paraId="02FCDC6A" w14:textId="0C226F53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9A085BB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0AF847DD" w14:textId="77777777" w:rsidTr="00715582">
        <w:tc>
          <w:tcPr>
            <w:tcW w:w="2972" w:type="dxa"/>
          </w:tcPr>
          <w:p w14:paraId="05966D46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76EAC7F4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2805DE51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42E9AE0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2482897" w14:textId="77777777" w:rsidTr="00715582">
        <w:tc>
          <w:tcPr>
            <w:tcW w:w="2972" w:type="dxa"/>
          </w:tcPr>
          <w:p w14:paraId="71E99D82" w14:textId="77777777" w:rsidR="00715582" w:rsidRPr="006E3ABB" w:rsidRDefault="00715582" w:rsidP="00715582">
            <w:r w:rsidRPr="006E3ABB">
              <w:t>ECO TRACTO</w:t>
            </w:r>
          </w:p>
        </w:tc>
        <w:tc>
          <w:tcPr>
            <w:tcW w:w="2718" w:type="dxa"/>
          </w:tcPr>
          <w:p w14:paraId="2A4C7538" w14:textId="19BD9CA0" w:rsidR="00715582" w:rsidRPr="006E3ABB" w:rsidRDefault="00715582" w:rsidP="00715582">
            <w:r>
              <w:t xml:space="preserve">Datos aplicación </w:t>
            </w:r>
          </w:p>
        </w:tc>
        <w:tc>
          <w:tcPr>
            <w:tcW w:w="1395" w:type="dxa"/>
          </w:tcPr>
          <w:p w14:paraId="5239BBE3" w14:textId="25F19408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BE9C571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27AA4A6" w14:textId="77777777" w:rsidTr="00715582">
        <w:tc>
          <w:tcPr>
            <w:tcW w:w="2972" w:type="dxa"/>
          </w:tcPr>
          <w:p w14:paraId="4549E699" w14:textId="77777777" w:rsidR="00715582" w:rsidRPr="006E3ABB" w:rsidRDefault="00715582" w:rsidP="00715582">
            <w:r w:rsidRPr="006E3ABB">
              <w:t>Nombre Operador</w:t>
            </w:r>
          </w:p>
        </w:tc>
        <w:tc>
          <w:tcPr>
            <w:tcW w:w="2718" w:type="dxa"/>
          </w:tcPr>
          <w:p w14:paraId="3F2048D5" w14:textId="68E9A49F" w:rsidR="00715582" w:rsidRPr="006E3ABB" w:rsidRDefault="00715582" w:rsidP="00715582">
            <w:r>
              <w:t xml:space="preserve">Datos aplicación </w:t>
            </w:r>
          </w:p>
        </w:tc>
        <w:tc>
          <w:tcPr>
            <w:tcW w:w="1395" w:type="dxa"/>
          </w:tcPr>
          <w:p w14:paraId="5496F7A2" w14:textId="3FC8BDCA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EA6DD0A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308CF50" w14:textId="77777777" w:rsidTr="00715582">
        <w:tc>
          <w:tcPr>
            <w:tcW w:w="2972" w:type="dxa"/>
          </w:tcPr>
          <w:p w14:paraId="560B29E1" w14:textId="77777777" w:rsidR="00715582" w:rsidRPr="006E3ABB" w:rsidRDefault="00715582" w:rsidP="00715582">
            <w:r w:rsidRPr="006E3ABB">
              <w:t>Fecha</w:t>
            </w:r>
          </w:p>
        </w:tc>
        <w:tc>
          <w:tcPr>
            <w:tcW w:w="2718" w:type="dxa"/>
          </w:tcPr>
          <w:p w14:paraId="055271B6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6E105D8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1AA082F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F184889" w14:textId="77777777" w:rsidTr="00715582">
        <w:tc>
          <w:tcPr>
            <w:tcW w:w="2972" w:type="dxa"/>
          </w:tcPr>
          <w:p w14:paraId="7405FA8A" w14:textId="77777777" w:rsidR="00715582" w:rsidRPr="006E3ABB" w:rsidRDefault="00715582" w:rsidP="00715582">
            <w:r w:rsidRPr="006E3ABB">
              <w:t>Ruta Viaje (Ida o Vuelta)</w:t>
            </w:r>
          </w:p>
        </w:tc>
        <w:tc>
          <w:tcPr>
            <w:tcW w:w="2718" w:type="dxa"/>
          </w:tcPr>
          <w:p w14:paraId="24696F1B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7BD812BB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B538B6B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482C41EF" w14:textId="77777777" w:rsidTr="00715582">
        <w:tc>
          <w:tcPr>
            <w:tcW w:w="2972" w:type="dxa"/>
          </w:tcPr>
          <w:p w14:paraId="21A3803F" w14:textId="77777777" w:rsidR="00715582" w:rsidRPr="006E3ABB" w:rsidRDefault="00715582" w:rsidP="00715582">
            <w:r w:rsidRPr="006E3ABB">
              <w:t>Firma Autoriza</w:t>
            </w:r>
          </w:p>
        </w:tc>
        <w:tc>
          <w:tcPr>
            <w:tcW w:w="2718" w:type="dxa"/>
          </w:tcPr>
          <w:p w14:paraId="187BA783" w14:textId="77777777" w:rsidR="00715582" w:rsidRPr="006E3ABB" w:rsidRDefault="00715582" w:rsidP="00715582">
            <w:r w:rsidRPr="006E3ABB">
              <w:t xml:space="preserve">Supervisor de sueldos </w:t>
            </w:r>
          </w:p>
        </w:tc>
        <w:tc>
          <w:tcPr>
            <w:tcW w:w="1395" w:type="dxa"/>
          </w:tcPr>
          <w:p w14:paraId="5AD61006" w14:textId="665D4558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131A24D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0D0E4E6D" w14:textId="77777777" w:rsidTr="00715582">
        <w:tc>
          <w:tcPr>
            <w:tcW w:w="2972" w:type="dxa"/>
          </w:tcPr>
          <w:p w14:paraId="64EA3F1F" w14:textId="77777777" w:rsidR="00715582" w:rsidRPr="006E3ABB" w:rsidRDefault="00715582" w:rsidP="00715582">
            <w:r w:rsidRPr="006E3ABB">
              <w:t>Firma Operador</w:t>
            </w:r>
          </w:p>
        </w:tc>
        <w:tc>
          <w:tcPr>
            <w:tcW w:w="2718" w:type="dxa"/>
          </w:tcPr>
          <w:p w14:paraId="0984652D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372A2BD1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DFBACE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3439E61" w14:textId="77777777" w:rsidTr="00715582">
        <w:tc>
          <w:tcPr>
            <w:tcW w:w="2972" w:type="dxa"/>
          </w:tcPr>
          <w:p w14:paraId="78E35A0D" w14:textId="77777777" w:rsidR="00715582" w:rsidRPr="006E3ABB" w:rsidRDefault="00715582" w:rsidP="00715582">
            <w:r w:rsidRPr="006E3ABB">
              <w:t>Sello de Revisión</w:t>
            </w:r>
          </w:p>
        </w:tc>
        <w:tc>
          <w:tcPr>
            <w:tcW w:w="2718" w:type="dxa"/>
          </w:tcPr>
          <w:p w14:paraId="4502963D" w14:textId="77777777" w:rsidR="00715582" w:rsidRPr="006E3ABB" w:rsidRDefault="00715582" w:rsidP="00715582">
            <w:r w:rsidRPr="006E3ABB">
              <w:t>Supervisor de Sueldos</w:t>
            </w:r>
          </w:p>
        </w:tc>
        <w:tc>
          <w:tcPr>
            <w:tcW w:w="1395" w:type="dxa"/>
          </w:tcPr>
          <w:p w14:paraId="0F4A8332" w14:textId="7385E3DF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897D142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</w:tbl>
    <w:p w14:paraId="169AD858" w14:textId="77777777" w:rsidR="007440FF" w:rsidRPr="006E3ABB" w:rsidRDefault="007440FF" w:rsidP="005D568F">
      <w:pPr>
        <w:tabs>
          <w:tab w:val="left" w:pos="9630"/>
        </w:tabs>
      </w:pPr>
    </w:p>
    <w:p w14:paraId="30D19A30" w14:textId="77777777" w:rsidR="007440FF" w:rsidRPr="006E3ABB" w:rsidRDefault="007440FF" w:rsidP="005D568F">
      <w:pPr>
        <w:tabs>
          <w:tab w:val="left" w:pos="9630"/>
        </w:tabs>
      </w:pPr>
    </w:p>
    <w:p w14:paraId="61D59A87" w14:textId="77777777" w:rsidR="007440FF" w:rsidRPr="006E3ABB" w:rsidRDefault="007440FF" w:rsidP="005D568F">
      <w:pPr>
        <w:tabs>
          <w:tab w:val="left" w:pos="9630"/>
        </w:tabs>
      </w:pPr>
    </w:p>
    <w:p w14:paraId="4A4D89DB" w14:textId="77777777" w:rsidR="007440FF" w:rsidRPr="006E3ABB" w:rsidRDefault="007440FF" w:rsidP="005D568F">
      <w:pPr>
        <w:tabs>
          <w:tab w:val="left" w:pos="9630"/>
        </w:tabs>
      </w:pPr>
    </w:p>
    <w:p w14:paraId="10AA2D3E" w14:textId="77777777" w:rsidR="007440FF" w:rsidRPr="006E3ABB" w:rsidRDefault="007440FF" w:rsidP="005D568F">
      <w:pPr>
        <w:tabs>
          <w:tab w:val="left" w:pos="9630"/>
        </w:tabs>
      </w:pPr>
    </w:p>
    <w:p w14:paraId="046E8BD4" w14:textId="77777777" w:rsidR="007440FF" w:rsidRPr="006E3ABB" w:rsidRDefault="007440FF" w:rsidP="005D568F">
      <w:pPr>
        <w:tabs>
          <w:tab w:val="left" w:pos="9630"/>
        </w:tabs>
      </w:pPr>
    </w:p>
    <w:p w14:paraId="5ECC821A" w14:textId="77777777" w:rsidR="007440FF" w:rsidRPr="006E3ABB" w:rsidRDefault="007440FF" w:rsidP="005D568F">
      <w:pPr>
        <w:tabs>
          <w:tab w:val="left" w:pos="9630"/>
        </w:tabs>
      </w:pPr>
    </w:p>
    <w:p w14:paraId="1435EAFB" w14:textId="77777777" w:rsidR="007440FF" w:rsidRPr="006E3ABB" w:rsidRDefault="007440FF" w:rsidP="005D568F">
      <w:pPr>
        <w:tabs>
          <w:tab w:val="left" w:pos="9630"/>
        </w:tabs>
      </w:pPr>
    </w:p>
    <w:p w14:paraId="34F3FF9F" w14:textId="77777777" w:rsidR="007440FF" w:rsidRPr="006E3ABB" w:rsidRDefault="007440FF" w:rsidP="005D568F">
      <w:pPr>
        <w:tabs>
          <w:tab w:val="left" w:pos="9630"/>
        </w:tabs>
      </w:pPr>
    </w:p>
    <w:p w14:paraId="5F7F86B0" w14:textId="77777777" w:rsidR="007440FF" w:rsidRPr="006E3ABB" w:rsidRDefault="007440FF" w:rsidP="005D568F">
      <w:pPr>
        <w:tabs>
          <w:tab w:val="left" w:pos="9630"/>
        </w:tabs>
      </w:pPr>
    </w:p>
    <w:p w14:paraId="66E5C3D7" w14:textId="77777777" w:rsidR="007440FF" w:rsidRPr="006E3ABB" w:rsidRDefault="007440FF" w:rsidP="005D568F">
      <w:pPr>
        <w:tabs>
          <w:tab w:val="left" w:pos="9630"/>
        </w:tabs>
      </w:pPr>
    </w:p>
    <w:p w14:paraId="17C32BED" w14:textId="77777777" w:rsidR="007440FF" w:rsidRPr="006E3ABB" w:rsidRDefault="007440FF" w:rsidP="005D568F">
      <w:pPr>
        <w:tabs>
          <w:tab w:val="left" w:pos="9630"/>
        </w:tabs>
      </w:pPr>
    </w:p>
    <w:p w14:paraId="7C0B2630" w14:textId="77777777" w:rsidR="007440FF" w:rsidRPr="006E3ABB" w:rsidRDefault="007440FF" w:rsidP="005D568F">
      <w:pPr>
        <w:tabs>
          <w:tab w:val="left" w:pos="9630"/>
        </w:tabs>
      </w:pPr>
    </w:p>
    <w:p w14:paraId="6703B131" w14:textId="77777777" w:rsidR="007440FF" w:rsidRPr="006E3ABB" w:rsidRDefault="007440FF" w:rsidP="005D568F">
      <w:pPr>
        <w:tabs>
          <w:tab w:val="left" w:pos="9630"/>
        </w:tabs>
      </w:pPr>
    </w:p>
    <w:p w14:paraId="1BFDC39F" w14:textId="77777777" w:rsidR="007440FF" w:rsidRPr="006E3ABB" w:rsidRDefault="007440FF" w:rsidP="005D568F">
      <w:pPr>
        <w:tabs>
          <w:tab w:val="left" w:pos="9630"/>
        </w:tabs>
      </w:pPr>
    </w:p>
    <w:p w14:paraId="375750C4" w14:textId="77777777" w:rsidR="007440FF" w:rsidRPr="006E3ABB" w:rsidRDefault="007440FF" w:rsidP="005D568F">
      <w:pPr>
        <w:tabs>
          <w:tab w:val="left" w:pos="9630"/>
        </w:tabs>
      </w:pPr>
    </w:p>
    <w:p w14:paraId="58BAEE2F" w14:textId="77777777" w:rsidR="007440FF" w:rsidRPr="006E3ABB" w:rsidRDefault="007440FF" w:rsidP="005D568F">
      <w:pPr>
        <w:tabs>
          <w:tab w:val="left" w:pos="9630"/>
        </w:tabs>
      </w:pPr>
    </w:p>
    <w:p w14:paraId="237D5787" w14:textId="14BDBAA0" w:rsidR="007440FF" w:rsidRPr="006E3ABB" w:rsidRDefault="00651A28" w:rsidP="005D568F">
      <w:pPr>
        <w:tabs>
          <w:tab w:val="left" w:pos="9630"/>
        </w:tabs>
      </w:pPr>
      <w:r w:rsidRPr="00651A28">
        <w:rPr>
          <w:noProof/>
        </w:rPr>
        <w:drawing>
          <wp:inline distT="0" distB="0" distL="0" distR="0" wp14:anchorId="4DAD42E6" wp14:editId="682B3361">
            <wp:extent cx="4399969" cy="3086100"/>
            <wp:effectExtent l="0" t="0" r="635" b="0"/>
            <wp:docPr id="15136175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17558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5461" cy="30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DB6" w14:textId="620B4FFC" w:rsidR="007440FF" w:rsidRPr="006E3ABB" w:rsidRDefault="007440FF" w:rsidP="005D568F">
      <w:pPr>
        <w:tabs>
          <w:tab w:val="left" w:pos="9630"/>
        </w:tabs>
      </w:pPr>
    </w:p>
    <w:p w14:paraId="03D32D67" w14:textId="77777777" w:rsidR="00651A28" w:rsidRPr="006E3ABB" w:rsidRDefault="00651A28" w:rsidP="00651A28">
      <w:r w:rsidRPr="006E3ABB">
        <w:t>Reglas del documento:</w:t>
      </w:r>
    </w:p>
    <w:p w14:paraId="57818077" w14:textId="77777777" w:rsidR="00651A28" w:rsidRPr="006E3ABB" w:rsidRDefault="00651A28" w:rsidP="00651A28">
      <w:r w:rsidRPr="006E3ABB">
        <w:t>1.- Validar que los campos obligatorios estén con datos.</w:t>
      </w:r>
    </w:p>
    <w:p w14:paraId="763CFC4A" w14:textId="7236D92A" w:rsidR="007440FF" w:rsidRPr="006E3ABB" w:rsidRDefault="007440FF" w:rsidP="005D568F">
      <w:pPr>
        <w:tabs>
          <w:tab w:val="left" w:pos="9630"/>
        </w:tabs>
      </w:pPr>
    </w:p>
    <w:p w14:paraId="7EA065A2" w14:textId="77777777" w:rsidR="007440FF" w:rsidRPr="006E3ABB" w:rsidRDefault="007440F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8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2F5365" w:rsidRPr="006E3ABB" w14:paraId="17C19319" w14:textId="77777777" w:rsidTr="002F5365">
        <w:trPr>
          <w:trHeight w:val="285"/>
        </w:trPr>
        <w:tc>
          <w:tcPr>
            <w:tcW w:w="8775" w:type="dxa"/>
          </w:tcPr>
          <w:p w14:paraId="082893FA" w14:textId="01C6EA64" w:rsidR="002F5365" w:rsidRPr="006E3ABB" w:rsidRDefault="002F5365" w:rsidP="002F5365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651A28">
              <w:rPr>
                <w:b/>
                <w:bCs/>
              </w:rPr>
              <w:t>circuito Laredo- Monterrey-Laredo</w:t>
            </w:r>
          </w:p>
        </w:tc>
      </w:tr>
    </w:tbl>
    <w:p w14:paraId="33E5C8C4" w14:textId="77777777" w:rsidR="007440FF" w:rsidRPr="006E3ABB" w:rsidRDefault="007440FF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59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651A28" w:rsidRPr="006E3ABB" w14:paraId="6E096C53" w14:textId="77777777" w:rsidTr="00651A28">
        <w:tc>
          <w:tcPr>
            <w:tcW w:w="2972" w:type="dxa"/>
          </w:tcPr>
          <w:p w14:paraId="5D257A2F" w14:textId="77777777" w:rsidR="00651A28" w:rsidRPr="006E3ABB" w:rsidRDefault="00651A28" w:rsidP="00651A28">
            <w:r w:rsidRPr="006E3ABB">
              <w:t>Concepto</w:t>
            </w:r>
          </w:p>
        </w:tc>
        <w:tc>
          <w:tcPr>
            <w:tcW w:w="2718" w:type="dxa"/>
          </w:tcPr>
          <w:p w14:paraId="01CD4B4C" w14:textId="77777777" w:rsidR="00651A28" w:rsidRPr="006E3ABB" w:rsidRDefault="00651A28" w:rsidP="00651A28">
            <w:r w:rsidRPr="006E3ABB">
              <w:t>Quien llena</w:t>
            </w:r>
          </w:p>
        </w:tc>
        <w:tc>
          <w:tcPr>
            <w:tcW w:w="1395" w:type="dxa"/>
          </w:tcPr>
          <w:p w14:paraId="3BCE5D81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76E5EEDC" w14:textId="77777777" w:rsidR="00651A28" w:rsidRPr="006E3ABB" w:rsidRDefault="00651A28" w:rsidP="00651A28">
            <w:pPr>
              <w:spacing w:line="240" w:lineRule="auto"/>
            </w:pPr>
            <w:r w:rsidRPr="006E3ABB">
              <w:t>Mandatorio (SI/NO)</w:t>
            </w:r>
          </w:p>
        </w:tc>
      </w:tr>
      <w:tr w:rsidR="00651A28" w:rsidRPr="006E3ABB" w14:paraId="5153B456" w14:textId="77777777" w:rsidTr="00651A28">
        <w:tc>
          <w:tcPr>
            <w:tcW w:w="2972" w:type="dxa"/>
          </w:tcPr>
          <w:p w14:paraId="7A8D9679" w14:textId="77777777" w:rsidR="00651A28" w:rsidRPr="006E3ABB" w:rsidRDefault="00651A28" w:rsidP="00651A28">
            <w:r w:rsidRPr="006E3ABB">
              <w:t>Carta Porte</w:t>
            </w:r>
          </w:p>
        </w:tc>
        <w:tc>
          <w:tcPr>
            <w:tcW w:w="2718" w:type="dxa"/>
          </w:tcPr>
          <w:p w14:paraId="24D29692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3DE72732" w14:textId="77777777" w:rsidR="00651A28" w:rsidRPr="006E3ABB" w:rsidRDefault="00651A28" w:rsidP="00651A28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D77FEE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0F81DD04" w14:textId="77777777" w:rsidTr="00651A28">
        <w:tc>
          <w:tcPr>
            <w:tcW w:w="2972" w:type="dxa"/>
          </w:tcPr>
          <w:p w14:paraId="133A3025" w14:textId="77777777" w:rsidR="00651A28" w:rsidRPr="006E3ABB" w:rsidRDefault="00651A28" w:rsidP="00651A28">
            <w:r w:rsidRPr="006E3ABB">
              <w:t>Monto</w:t>
            </w:r>
          </w:p>
        </w:tc>
        <w:tc>
          <w:tcPr>
            <w:tcW w:w="2718" w:type="dxa"/>
          </w:tcPr>
          <w:p w14:paraId="3A55BA4F" w14:textId="77777777" w:rsidR="00651A28" w:rsidRPr="006E3ABB" w:rsidRDefault="00651A28" w:rsidP="00651A28">
            <w:r>
              <w:t xml:space="preserve"> Supervisor de sueldo</w:t>
            </w:r>
          </w:p>
        </w:tc>
        <w:tc>
          <w:tcPr>
            <w:tcW w:w="1395" w:type="dxa"/>
          </w:tcPr>
          <w:p w14:paraId="05D92B64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76241C3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255F7F7D" w14:textId="77777777" w:rsidTr="00651A28">
        <w:tc>
          <w:tcPr>
            <w:tcW w:w="2972" w:type="dxa"/>
          </w:tcPr>
          <w:p w14:paraId="040889A5" w14:textId="77777777" w:rsidR="00651A28" w:rsidRPr="006E3ABB" w:rsidRDefault="00651A28" w:rsidP="00651A28">
            <w:r w:rsidRPr="006E3ABB">
              <w:t>Concepto</w:t>
            </w:r>
          </w:p>
        </w:tc>
        <w:tc>
          <w:tcPr>
            <w:tcW w:w="2718" w:type="dxa"/>
          </w:tcPr>
          <w:p w14:paraId="56953257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34B924AC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DC0B7FF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283FDBEC" w14:textId="77777777" w:rsidTr="00651A28">
        <w:tc>
          <w:tcPr>
            <w:tcW w:w="2972" w:type="dxa"/>
          </w:tcPr>
          <w:p w14:paraId="5BAAADAF" w14:textId="77777777" w:rsidR="00651A28" w:rsidRPr="006E3ABB" w:rsidRDefault="00651A28" w:rsidP="00651A28">
            <w:r w:rsidRPr="006E3ABB">
              <w:t>ECO TRACTO</w:t>
            </w:r>
          </w:p>
        </w:tc>
        <w:tc>
          <w:tcPr>
            <w:tcW w:w="2718" w:type="dxa"/>
          </w:tcPr>
          <w:p w14:paraId="3DD5F328" w14:textId="77777777" w:rsidR="00651A28" w:rsidRPr="006E3ABB" w:rsidRDefault="00651A28" w:rsidP="00651A28">
            <w:r>
              <w:t xml:space="preserve">Datos en aplicación </w:t>
            </w:r>
          </w:p>
        </w:tc>
        <w:tc>
          <w:tcPr>
            <w:tcW w:w="1395" w:type="dxa"/>
          </w:tcPr>
          <w:p w14:paraId="53DE248A" w14:textId="1C451AA5" w:rsidR="00651A28" w:rsidRPr="006E3ABB" w:rsidRDefault="00651A28" w:rsidP="00651A28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C2CA843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6890ACE4" w14:textId="77777777" w:rsidTr="00651A28">
        <w:tc>
          <w:tcPr>
            <w:tcW w:w="2972" w:type="dxa"/>
          </w:tcPr>
          <w:p w14:paraId="34E4AE73" w14:textId="77777777" w:rsidR="00651A28" w:rsidRPr="006E3ABB" w:rsidRDefault="00651A28" w:rsidP="00651A28">
            <w:r w:rsidRPr="006E3ABB">
              <w:t>Nombre Operador</w:t>
            </w:r>
          </w:p>
        </w:tc>
        <w:tc>
          <w:tcPr>
            <w:tcW w:w="2718" w:type="dxa"/>
          </w:tcPr>
          <w:p w14:paraId="440530B8" w14:textId="77777777" w:rsidR="00651A28" w:rsidRPr="006E3ABB" w:rsidRDefault="00651A28" w:rsidP="00651A28">
            <w:r>
              <w:t>Datos en aplicación</w:t>
            </w:r>
          </w:p>
        </w:tc>
        <w:tc>
          <w:tcPr>
            <w:tcW w:w="1395" w:type="dxa"/>
          </w:tcPr>
          <w:p w14:paraId="162ACC80" w14:textId="221BF779" w:rsidR="00651A28" w:rsidRPr="006E3ABB" w:rsidRDefault="00651A28" w:rsidP="00651A28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2F4132F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63588F9E" w14:textId="77777777" w:rsidTr="00651A28">
        <w:tc>
          <w:tcPr>
            <w:tcW w:w="2972" w:type="dxa"/>
          </w:tcPr>
          <w:p w14:paraId="1145973A" w14:textId="77777777" w:rsidR="00651A28" w:rsidRPr="006E3ABB" w:rsidRDefault="00651A28" w:rsidP="00651A28">
            <w:r w:rsidRPr="006E3ABB">
              <w:t>Fecha</w:t>
            </w:r>
          </w:p>
        </w:tc>
        <w:tc>
          <w:tcPr>
            <w:tcW w:w="2718" w:type="dxa"/>
          </w:tcPr>
          <w:p w14:paraId="35C741DF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3836CB86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92AA068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5CE3AF34" w14:textId="77777777" w:rsidTr="00651A28">
        <w:tc>
          <w:tcPr>
            <w:tcW w:w="2972" w:type="dxa"/>
          </w:tcPr>
          <w:p w14:paraId="578A986F" w14:textId="77777777" w:rsidR="00651A28" w:rsidRPr="006E3ABB" w:rsidRDefault="00651A28" w:rsidP="00651A28">
            <w:r w:rsidRPr="006E3ABB">
              <w:t>Ruta Viaje (Ida o Vuelta)</w:t>
            </w:r>
          </w:p>
        </w:tc>
        <w:tc>
          <w:tcPr>
            <w:tcW w:w="2718" w:type="dxa"/>
          </w:tcPr>
          <w:p w14:paraId="7B06B3B6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4B2941B5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8CA8883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1BB2200E" w14:textId="77777777" w:rsidTr="00651A28">
        <w:tc>
          <w:tcPr>
            <w:tcW w:w="2972" w:type="dxa"/>
          </w:tcPr>
          <w:p w14:paraId="25C53EC6" w14:textId="77777777" w:rsidR="00651A28" w:rsidRPr="006E3ABB" w:rsidRDefault="00651A28" w:rsidP="00651A28">
            <w:r w:rsidRPr="006E3ABB">
              <w:t>Firma Autoriza</w:t>
            </w:r>
          </w:p>
        </w:tc>
        <w:tc>
          <w:tcPr>
            <w:tcW w:w="2718" w:type="dxa"/>
          </w:tcPr>
          <w:p w14:paraId="1B060674" w14:textId="77777777" w:rsidR="00651A28" w:rsidRPr="006E3ABB" w:rsidRDefault="00651A28" w:rsidP="00651A28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51323F6B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FB7DD51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377FA7AD" w14:textId="77777777" w:rsidTr="00651A28">
        <w:tc>
          <w:tcPr>
            <w:tcW w:w="2972" w:type="dxa"/>
          </w:tcPr>
          <w:p w14:paraId="1B847255" w14:textId="77777777" w:rsidR="00651A28" w:rsidRPr="006E3ABB" w:rsidRDefault="00651A28" w:rsidP="00651A28">
            <w:r w:rsidRPr="006E3ABB">
              <w:t>Firma Operador</w:t>
            </w:r>
          </w:p>
        </w:tc>
        <w:tc>
          <w:tcPr>
            <w:tcW w:w="2718" w:type="dxa"/>
          </w:tcPr>
          <w:p w14:paraId="4322F807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2F91F385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D37FA07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2D895799" w14:textId="77777777" w:rsidTr="00651A28">
        <w:tc>
          <w:tcPr>
            <w:tcW w:w="2972" w:type="dxa"/>
          </w:tcPr>
          <w:p w14:paraId="3750561D" w14:textId="77777777" w:rsidR="00651A28" w:rsidRPr="006E3ABB" w:rsidRDefault="00651A28" w:rsidP="00651A28">
            <w:r w:rsidRPr="006E3ABB">
              <w:t>Sello de Revisión</w:t>
            </w:r>
          </w:p>
        </w:tc>
        <w:tc>
          <w:tcPr>
            <w:tcW w:w="2718" w:type="dxa"/>
          </w:tcPr>
          <w:p w14:paraId="20046E34" w14:textId="77777777" w:rsidR="00651A28" w:rsidRPr="006E3ABB" w:rsidRDefault="00651A28" w:rsidP="00651A28">
            <w:r w:rsidRPr="006E3ABB">
              <w:t>Supervisor de Sueldos</w:t>
            </w:r>
          </w:p>
        </w:tc>
        <w:tc>
          <w:tcPr>
            <w:tcW w:w="1395" w:type="dxa"/>
          </w:tcPr>
          <w:p w14:paraId="6504884C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9EDA96B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</w:tbl>
    <w:p w14:paraId="5674FCA1" w14:textId="77777777" w:rsidR="007440FF" w:rsidRPr="006E3ABB" w:rsidRDefault="007440FF" w:rsidP="005D568F">
      <w:pPr>
        <w:tabs>
          <w:tab w:val="left" w:pos="9630"/>
        </w:tabs>
      </w:pPr>
    </w:p>
    <w:p w14:paraId="0A0B58FC" w14:textId="77777777" w:rsidR="007440FF" w:rsidRPr="006E3ABB" w:rsidRDefault="007440FF" w:rsidP="005D568F">
      <w:pPr>
        <w:tabs>
          <w:tab w:val="left" w:pos="9630"/>
        </w:tabs>
      </w:pPr>
    </w:p>
    <w:p w14:paraId="0D7A9D69" w14:textId="77777777" w:rsidR="007440FF" w:rsidRPr="006E3ABB" w:rsidRDefault="007440FF" w:rsidP="005D568F">
      <w:pPr>
        <w:tabs>
          <w:tab w:val="left" w:pos="9630"/>
        </w:tabs>
      </w:pPr>
    </w:p>
    <w:p w14:paraId="6DB09FF2" w14:textId="77777777" w:rsidR="007440FF" w:rsidRPr="006E3ABB" w:rsidRDefault="007440FF" w:rsidP="005D568F">
      <w:pPr>
        <w:tabs>
          <w:tab w:val="left" w:pos="9630"/>
        </w:tabs>
      </w:pPr>
    </w:p>
    <w:p w14:paraId="6F393D02" w14:textId="77777777" w:rsidR="007440FF" w:rsidRPr="006E3ABB" w:rsidRDefault="007440FF" w:rsidP="005D568F">
      <w:pPr>
        <w:tabs>
          <w:tab w:val="left" w:pos="9630"/>
        </w:tabs>
      </w:pPr>
    </w:p>
    <w:p w14:paraId="009D64C4" w14:textId="77777777" w:rsidR="007440FF" w:rsidRPr="006E3ABB" w:rsidRDefault="007440FF" w:rsidP="005D568F">
      <w:pPr>
        <w:tabs>
          <w:tab w:val="left" w:pos="9630"/>
        </w:tabs>
      </w:pPr>
    </w:p>
    <w:p w14:paraId="04631449" w14:textId="77777777" w:rsidR="007440FF" w:rsidRPr="006E3ABB" w:rsidRDefault="007440FF" w:rsidP="005D568F">
      <w:pPr>
        <w:tabs>
          <w:tab w:val="left" w:pos="9630"/>
        </w:tabs>
      </w:pPr>
    </w:p>
    <w:p w14:paraId="7A574E8C" w14:textId="77777777" w:rsidR="007440FF" w:rsidRPr="006E3ABB" w:rsidRDefault="007440FF" w:rsidP="005D568F">
      <w:pPr>
        <w:tabs>
          <w:tab w:val="left" w:pos="9630"/>
        </w:tabs>
      </w:pPr>
    </w:p>
    <w:p w14:paraId="3838B436" w14:textId="77777777" w:rsidR="007440FF" w:rsidRPr="006E3ABB" w:rsidRDefault="007440FF" w:rsidP="005D568F">
      <w:pPr>
        <w:tabs>
          <w:tab w:val="left" w:pos="9630"/>
        </w:tabs>
      </w:pPr>
    </w:p>
    <w:p w14:paraId="593D0572" w14:textId="77777777" w:rsidR="007440FF" w:rsidRPr="006E3ABB" w:rsidRDefault="007440FF" w:rsidP="005D568F">
      <w:pPr>
        <w:tabs>
          <w:tab w:val="left" w:pos="9630"/>
        </w:tabs>
      </w:pPr>
    </w:p>
    <w:p w14:paraId="43659D1B" w14:textId="77777777" w:rsidR="007440FF" w:rsidRPr="006E3ABB" w:rsidRDefault="007440FF" w:rsidP="005D568F">
      <w:pPr>
        <w:tabs>
          <w:tab w:val="left" w:pos="9630"/>
        </w:tabs>
      </w:pPr>
    </w:p>
    <w:p w14:paraId="06BE538C" w14:textId="77777777" w:rsidR="007440FF" w:rsidRPr="006E3ABB" w:rsidRDefault="007440FF" w:rsidP="005D568F">
      <w:pPr>
        <w:tabs>
          <w:tab w:val="left" w:pos="9630"/>
        </w:tabs>
      </w:pPr>
    </w:p>
    <w:p w14:paraId="31F714E1" w14:textId="77777777" w:rsidR="007440FF" w:rsidRPr="006E3ABB" w:rsidRDefault="007440FF" w:rsidP="005D568F">
      <w:pPr>
        <w:tabs>
          <w:tab w:val="left" w:pos="9630"/>
        </w:tabs>
      </w:pPr>
    </w:p>
    <w:p w14:paraId="761417E6" w14:textId="77777777" w:rsidR="007440FF" w:rsidRPr="006E3ABB" w:rsidRDefault="007440FF" w:rsidP="005D568F">
      <w:pPr>
        <w:tabs>
          <w:tab w:val="left" w:pos="9630"/>
        </w:tabs>
      </w:pPr>
    </w:p>
    <w:p w14:paraId="3A3DB4F3" w14:textId="77777777" w:rsidR="007440FF" w:rsidRPr="006E3ABB" w:rsidRDefault="007440FF" w:rsidP="005D568F">
      <w:pPr>
        <w:tabs>
          <w:tab w:val="left" w:pos="9630"/>
        </w:tabs>
      </w:pPr>
    </w:p>
    <w:p w14:paraId="5F00E89B" w14:textId="77777777" w:rsidR="007440FF" w:rsidRPr="006E3ABB" w:rsidRDefault="007440FF" w:rsidP="005D568F">
      <w:pPr>
        <w:tabs>
          <w:tab w:val="left" w:pos="9630"/>
        </w:tabs>
      </w:pPr>
    </w:p>
    <w:p w14:paraId="2EEFDAC9" w14:textId="77777777" w:rsidR="007440FF" w:rsidRPr="006E3ABB" w:rsidRDefault="007440FF" w:rsidP="005D568F">
      <w:pPr>
        <w:tabs>
          <w:tab w:val="left" w:pos="9630"/>
        </w:tabs>
      </w:pPr>
    </w:p>
    <w:p w14:paraId="6DB8D8C8" w14:textId="77777777" w:rsidR="007440FF" w:rsidRPr="006E3ABB" w:rsidRDefault="007440FF" w:rsidP="005D568F">
      <w:pPr>
        <w:tabs>
          <w:tab w:val="left" w:pos="9630"/>
        </w:tabs>
      </w:pPr>
    </w:p>
    <w:p w14:paraId="1FE2FD4B" w14:textId="77777777" w:rsidR="007440FF" w:rsidRPr="006E3ABB" w:rsidRDefault="007440FF" w:rsidP="005D568F">
      <w:pPr>
        <w:tabs>
          <w:tab w:val="left" w:pos="9630"/>
        </w:tabs>
      </w:pPr>
    </w:p>
    <w:p w14:paraId="6281F41C" w14:textId="4702736C" w:rsidR="007440FF" w:rsidRPr="006E3ABB" w:rsidRDefault="009C25EE" w:rsidP="005D568F">
      <w:pPr>
        <w:tabs>
          <w:tab w:val="left" w:pos="9630"/>
        </w:tabs>
      </w:pPr>
      <w:r w:rsidRPr="009C25EE">
        <w:rPr>
          <w:noProof/>
        </w:rPr>
        <w:drawing>
          <wp:inline distT="0" distB="0" distL="0" distR="0" wp14:anchorId="4412D4DE" wp14:editId="494A37EE">
            <wp:extent cx="4152128" cy="2752725"/>
            <wp:effectExtent l="0" t="0" r="1270" b="0"/>
            <wp:docPr id="115589410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94108" name="Imagen 1" descr="Imagen que contien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9756" cy="27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98C7" w14:textId="77777777" w:rsidR="009C25EE" w:rsidRPr="006E3ABB" w:rsidRDefault="009C25EE" w:rsidP="009C25EE">
      <w:r w:rsidRPr="006E3ABB">
        <w:t>Reglas del documento:</w:t>
      </w:r>
    </w:p>
    <w:p w14:paraId="1C8BF8AA" w14:textId="77777777" w:rsidR="009C25EE" w:rsidRDefault="009C25EE" w:rsidP="009C25EE">
      <w:r w:rsidRPr="006E3ABB">
        <w:t>1.- Validar que los campos obligatorios estén con datos.</w:t>
      </w:r>
    </w:p>
    <w:p w14:paraId="1D400D34" w14:textId="576BCB31" w:rsidR="009C25EE" w:rsidRDefault="009C25EE" w:rsidP="009C25EE">
      <w:r>
        <w:t>2.- Se necesita como evidencia el folio que les entregan al lavarlos</w:t>
      </w:r>
    </w:p>
    <w:p w14:paraId="562029C2" w14:textId="3D362315" w:rsidR="007440FF" w:rsidRPr="006E3ABB" w:rsidRDefault="007440FF" w:rsidP="005D568F">
      <w:pPr>
        <w:tabs>
          <w:tab w:val="left" w:pos="9630"/>
        </w:tabs>
      </w:pPr>
    </w:p>
    <w:p w14:paraId="0A7A42C1" w14:textId="77777777" w:rsidR="002F5365" w:rsidRPr="006E3ABB" w:rsidRDefault="002F5365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19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2F5365" w:rsidRPr="006E3ABB" w14:paraId="0292A39B" w14:textId="77777777" w:rsidTr="009C25EE">
        <w:trPr>
          <w:trHeight w:val="285"/>
        </w:trPr>
        <w:tc>
          <w:tcPr>
            <w:tcW w:w="8775" w:type="dxa"/>
          </w:tcPr>
          <w:p w14:paraId="07A5E6C4" w14:textId="62FEEF96" w:rsidR="002F5365" w:rsidRPr="006E3ABB" w:rsidRDefault="002F5365" w:rsidP="009C25EE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651A28">
              <w:rPr>
                <w:b/>
                <w:bCs/>
              </w:rPr>
              <w:t xml:space="preserve">recorrido lavado de contenedor </w:t>
            </w:r>
          </w:p>
        </w:tc>
      </w:tr>
    </w:tbl>
    <w:p w14:paraId="424C6405" w14:textId="77777777" w:rsidR="002F5365" w:rsidRPr="006E3ABB" w:rsidRDefault="002F5365" w:rsidP="005D568F">
      <w:pPr>
        <w:tabs>
          <w:tab w:val="left" w:pos="9630"/>
        </w:tabs>
      </w:pPr>
    </w:p>
    <w:p w14:paraId="2D9EC74F" w14:textId="77777777" w:rsidR="002F5365" w:rsidRPr="006E3ABB" w:rsidRDefault="002F5365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65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2F5365" w:rsidRPr="006E3ABB" w14:paraId="33B45847" w14:textId="77777777" w:rsidTr="00994A3D">
        <w:tc>
          <w:tcPr>
            <w:tcW w:w="2972" w:type="dxa"/>
          </w:tcPr>
          <w:p w14:paraId="0F566F7B" w14:textId="77777777" w:rsidR="002F5365" w:rsidRPr="006E3ABB" w:rsidRDefault="002F5365" w:rsidP="00994A3D">
            <w:r w:rsidRPr="006E3ABB">
              <w:t>Concepto</w:t>
            </w:r>
          </w:p>
        </w:tc>
        <w:tc>
          <w:tcPr>
            <w:tcW w:w="2718" w:type="dxa"/>
          </w:tcPr>
          <w:p w14:paraId="01FF7C82" w14:textId="77777777" w:rsidR="002F5365" w:rsidRPr="006E3ABB" w:rsidRDefault="002F5365" w:rsidP="00994A3D">
            <w:r w:rsidRPr="006E3ABB">
              <w:t>Quien llena</w:t>
            </w:r>
          </w:p>
        </w:tc>
        <w:tc>
          <w:tcPr>
            <w:tcW w:w="1395" w:type="dxa"/>
          </w:tcPr>
          <w:p w14:paraId="41582AE5" w14:textId="77777777" w:rsidR="002F5365" w:rsidRPr="006E3ABB" w:rsidRDefault="002F5365" w:rsidP="00994A3D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6E72585A" w14:textId="77777777" w:rsidR="002F5365" w:rsidRPr="006E3ABB" w:rsidRDefault="002F5365" w:rsidP="00994A3D">
            <w:pPr>
              <w:spacing w:line="240" w:lineRule="auto"/>
            </w:pPr>
            <w:r w:rsidRPr="006E3ABB">
              <w:t>Mandatorio (SI/NO)</w:t>
            </w:r>
          </w:p>
        </w:tc>
      </w:tr>
      <w:tr w:rsidR="002F5365" w:rsidRPr="006E3ABB" w14:paraId="19A21732" w14:textId="77777777" w:rsidTr="00994A3D">
        <w:tc>
          <w:tcPr>
            <w:tcW w:w="2972" w:type="dxa"/>
          </w:tcPr>
          <w:p w14:paraId="28AB5EB5" w14:textId="77777777" w:rsidR="002F5365" w:rsidRPr="006E3ABB" w:rsidRDefault="002F5365" w:rsidP="00994A3D">
            <w:r w:rsidRPr="006E3ABB">
              <w:t>Carta Porte</w:t>
            </w:r>
          </w:p>
        </w:tc>
        <w:tc>
          <w:tcPr>
            <w:tcW w:w="2718" w:type="dxa"/>
          </w:tcPr>
          <w:p w14:paraId="515D0119" w14:textId="77777777" w:rsidR="002F5365" w:rsidRPr="006E3ABB" w:rsidRDefault="002F5365" w:rsidP="00994A3D">
            <w:r w:rsidRPr="006E3ABB">
              <w:t>Operador</w:t>
            </w:r>
          </w:p>
        </w:tc>
        <w:tc>
          <w:tcPr>
            <w:tcW w:w="1395" w:type="dxa"/>
          </w:tcPr>
          <w:p w14:paraId="77FFF086" w14:textId="77777777" w:rsidR="002F5365" w:rsidRPr="006E3ABB" w:rsidRDefault="002F5365" w:rsidP="00994A3D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0BB39B8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2F5365" w:rsidRPr="006E3ABB" w14:paraId="537D7B01" w14:textId="77777777" w:rsidTr="00994A3D">
        <w:tc>
          <w:tcPr>
            <w:tcW w:w="2972" w:type="dxa"/>
          </w:tcPr>
          <w:p w14:paraId="7A609A59" w14:textId="77777777" w:rsidR="002F5365" w:rsidRPr="006E3ABB" w:rsidRDefault="002F5365" w:rsidP="00994A3D">
            <w:r w:rsidRPr="006E3ABB">
              <w:t>Monto</w:t>
            </w:r>
          </w:p>
        </w:tc>
        <w:tc>
          <w:tcPr>
            <w:tcW w:w="2718" w:type="dxa"/>
          </w:tcPr>
          <w:p w14:paraId="670E4995" w14:textId="25DFAA0F" w:rsidR="002F5365" w:rsidRPr="006E3ABB" w:rsidRDefault="009C25EE" w:rsidP="00994A3D">
            <w:r>
              <w:t xml:space="preserve">Supervisor de sueldos </w:t>
            </w:r>
          </w:p>
        </w:tc>
        <w:tc>
          <w:tcPr>
            <w:tcW w:w="1395" w:type="dxa"/>
          </w:tcPr>
          <w:p w14:paraId="2A29BFB5" w14:textId="4025C962" w:rsidR="002F5365" w:rsidRPr="006E3ABB" w:rsidRDefault="009C25EE" w:rsidP="00994A3D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EAC4FC8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2F5365" w:rsidRPr="006E3ABB" w14:paraId="39FF38AE" w14:textId="77777777" w:rsidTr="00994A3D">
        <w:tc>
          <w:tcPr>
            <w:tcW w:w="2972" w:type="dxa"/>
          </w:tcPr>
          <w:p w14:paraId="0FE4BCEB" w14:textId="77777777" w:rsidR="002F5365" w:rsidRPr="006E3ABB" w:rsidRDefault="002F5365" w:rsidP="00994A3D">
            <w:r w:rsidRPr="006E3ABB">
              <w:t>Concepto</w:t>
            </w:r>
          </w:p>
        </w:tc>
        <w:tc>
          <w:tcPr>
            <w:tcW w:w="2718" w:type="dxa"/>
          </w:tcPr>
          <w:p w14:paraId="553037E5" w14:textId="77777777" w:rsidR="002F5365" w:rsidRPr="006E3ABB" w:rsidRDefault="002F5365" w:rsidP="00994A3D">
            <w:r w:rsidRPr="006E3ABB">
              <w:t>Operador</w:t>
            </w:r>
          </w:p>
        </w:tc>
        <w:tc>
          <w:tcPr>
            <w:tcW w:w="1395" w:type="dxa"/>
          </w:tcPr>
          <w:p w14:paraId="35DD32B2" w14:textId="77777777" w:rsidR="002F5365" w:rsidRPr="006E3ABB" w:rsidRDefault="002F5365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1EE9CBA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2F5365" w:rsidRPr="006E3ABB" w14:paraId="51B3DA0E" w14:textId="77777777" w:rsidTr="00994A3D">
        <w:tc>
          <w:tcPr>
            <w:tcW w:w="2972" w:type="dxa"/>
          </w:tcPr>
          <w:p w14:paraId="0F2E2C08" w14:textId="77777777" w:rsidR="002F5365" w:rsidRPr="006E3ABB" w:rsidRDefault="002F5365" w:rsidP="00994A3D">
            <w:r w:rsidRPr="006E3ABB">
              <w:t>ECO TRACTO</w:t>
            </w:r>
          </w:p>
        </w:tc>
        <w:tc>
          <w:tcPr>
            <w:tcW w:w="2718" w:type="dxa"/>
          </w:tcPr>
          <w:p w14:paraId="795BD797" w14:textId="1D0C33BF" w:rsidR="002F5365" w:rsidRPr="006E3ABB" w:rsidRDefault="009C25EE" w:rsidP="00994A3D">
            <w:r>
              <w:t xml:space="preserve">Datos en aplicación </w:t>
            </w:r>
          </w:p>
        </w:tc>
        <w:tc>
          <w:tcPr>
            <w:tcW w:w="1395" w:type="dxa"/>
          </w:tcPr>
          <w:p w14:paraId="536AADE5" w14:textId="28E6B97D" w:rsidR="002F5365" w:rsidRPr="006E3ABB" w:rsidRDefault="002F5365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E9E15B7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1BD1117B" w14:textId="77777777" w:rsidTr="00994A3D">
        <w:tc>
          <w:tcPr>
            <w:tcW w:w="2972" w:type="dxa"/>
          </w:tcPr>
          <w:p w14:paraId="7BC13D59" w14:textId="77777777" w:rsidR="009C25EE" w:rsidRPr="006E3ABB" w:rsidRDefault="009C25EE" w:rsidP="009C25EE">
            <w:r w:rsidRPr="006E3ABB">
              <w:t>Nombre Operador</w:t>
            </w:r>
          </w:p>
        </w:tc>
        <w:tc>
          <w:tcPr>
            <w:tcW w:w="2718" w:type="dxa"/>
          </w:tcPr>
          <w:p w14:paraId="3F5B7F9C" w14:textId="1AD3128A" w:rsidR="009C25EE" w:rsidRPr="006E3ABB" w:rsidRDefault="009C25EE" w:rsidP="009C25EE">
            <w:r>
              <w:t xml:space="preserve">Datos en aplicación </w:t>
            </w:r>
          </w:p>
        </w:tc>
        <w:tc>
          <w:tcPr>
            <w:tcW w:w="1395" w:type="dxa"/>
          </w:tcPr>
          <w:p w14:paraId="343B5C50" w14:textId="3666AE9A" w:rsidR="009C25EE" w:rsidRPr="006E3ABB" w:rsidRDefault="009C25EE" w:rsidP="009C25E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4513E54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00353721" w14:textId="77777777" w:rsidTr="00994A3D">
        <w:tc>
          <w:tcPr>
            <w:tcW w:w="2972" w:type="dxa"/>
          </w:tcPr>
          <w:p w14:paraId="3E9863EA" w14:textId="77777777" w:rsidR="009C25EE" w:rsidRPr="006E3ABB" w:rsidRDefault="009C25EE" w:rsidP="009C25EE">
            <w:r w:rsidRPr="006E3ABB">
              <w:t>Fecha</w:t>
            </w:r>
          </w:p>
        </w:tc>
        <w:tc>
          <w:tcPr>
            <w:tcW w:w="2718" w:type="dxa"/>
          </w:tcPr>
          <w:p w14:paraId="773DE5BD" w14:textId="77777777" w:rsidR="009C25EE" w:rsidRPr="006E3ABB" w:rsidRDefault="009C25EE" w:rsidP="009C25EE">
            <w:r w:rsidRPr="006E3ABB">
              <w:t>Operador</w:t>
            </w:r>
          </w:p>
        </w:tc>
        <w:tc>
          <w:tcPr>
            <w:tcW w:w="1395" w:type="dxa"/>
          </w:tcPr>
          <w:p w14:paraId="1CA38CC8" w14:textId="77777777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95C97B8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703BE43E" w14:textId="77777777" w:rsidTr="00994A3D">
        <w:tc>
          <w:tcPr>
            <w:tcW w:w="2972" w:type="dxa"/>
          </w:tcPr>
          <w:p w14:paraId="149092D4" w14:textId="77777777" w:rsidR="009C25EE" w:rsidRPr="006E3ABB" w:rsidRDefault="009C25EE" w:rsidP="009C25EE">
            <w:r w:rsidRPr="006E3ABB">
              <w:t>Ruta Viaje (Ida o Vuelta)</w:t>
            </w:r>
          </w:p>
        </w:tc>
        <w:tc>
          <w:tcPr>
            <w:tcW w:w="2718" w:type="dxa"/>
          </w:tcPr>
          <w:p w14:paraId="095D9E72" w14:textId="77777777" w:rsidR="009C25EE" w:rsidRPr="006E3ABB" w:rsidRDefault="009C25EE" w:rsidP="009C25EE">
            <w:r w:rsidRPr="006E3ABB">
              <w:t>Operador</w:t>
            </w:r>
          </w:p>
        </w:tc>
        <w:tc>
          <w:tcPr>
            <w:tcW w:w="1395" w:type="dxa"/>
          </w:tcPr>
          <w:p w14:paraId="67942B92" w14:textId="77777777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A588039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08CCEF66" w14:textId="77777777" w:rsidTr="00994A3D">
        <w:tc>
          <w:tcPr>
            <w:tcW w:w="2972" w:type="dxa"/>
          </w:tcPr>
          <w:p w14:paraId="44B0210C" w14:textId="77777777" w:rsidR="009C25EE" w:rsidRPr="006E3ABB" w:rsidRDefault="009C25EE" w:rsidP="009C25EE">
            <w:r w:rsidRPr="006E3ABB">
              <w:t>Firma Autoriza</w:t>
            </w:r>
          </w:p>
        </w:tc>
        <w:tc>
          <w:tcPr>
            <w:tcW w:w="2718" w:type="dxa"/>
          </w:tcPr>
          <w:p w14:paraId="33F0B362" w14:textId="77777777" w:rsidR="009C25EE" w:rsidRPr="006E3ABB" w:rsidRDefault="009C25EE" w:rsidP="009C25EE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341E9144" w14:textId="4356844D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3B7AF4E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7CCE35B0" w14:textId="77777777" w:rsidTr="00994A3D">
        <w:tc>
          <w:tcPr>
            <w:tcW w:w="2972" w:type="dxa"/>
          </w:tcPr>
          <w:p w14:paraId="7169D357" w14:textId="77777777" w:rsidR="009C25EE" w:rsidRPr="006E3ABB" w:rsidRDefault="009C25EE" w:rsidP="009C25EE">
            <w:r w:rsidRPr="006E3ABB">
              <w:t>Firma Operador</w:t>
            </w:r>
          </w:p>
        </w:tc>
        <w:tc>
          <w:tcPr>
            <w:tcW w:w="2718" w:type="dxa"/>
          </w:tcPr>
          <w:p w14:paraId="03DD9CF5" w14:textId="77777777" w:rsidR="009C25EE" w:rsidRPr="006E3ABB" w:rsidRDefault="009C25EE" w:rsidP="009C25EE">
            <w:r w:rsidRPr="006E3ABB">
              <w:t>Operador</w:t>
            </w:r>
          </w:p>
        </w:tc>
        <w:tc>
          <w:tcPr>
            <w:tcW w:w="1395" w:type="dxa"/>
          </w:tcPr>
          <w:p w14:paraId="67DB094A" w14:textId="77777777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900551E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50921807" w14:textId="77777777" w:rsidTr="00994A3D">
        <w:tc>
          <w:tcPr>
            <w:tcW w:w="2972" w:type="dxa"/>
          </w:tcPr>
          <w:p w14:paraId="0DEEA052" w14:textId="77777777" w:rsidR="009C25EE" w:rsidRPr="006E3ABB" w:rsidRDefault="009C25EE" w:rsidP="009C25EE">
            <w:r w:rsidRPr="006E3ABB">
              <w:t>Sello de Revisión</w:t>
            </w:r>
          </w:p>
        </w:tc>
        <w:tc>
          <w:tcPr>
            <w:tcW w:w="2718" w:type="dxa"/>
          </w:tcPr>
          <w:p w14:paraId="1689152D" w14:textId="77777777" w:rsidR="009C25EE" w:rsidRPr="006E3ABB" w:rsidRDefault="009C25EE" w:rsidP="009C25EE">
            <w:r w:rsidRPr="006E3ABB">
              <w:t>Supervisor de Sueldos</w:t>
            </w:r>
          </w:p>
        </w:tc>
        <w:tc>
          <w:tcPr>
            <w:tcW w:w="1395" w:type="dxa"/>
          </w:tcPr>
          <w:p w14:paraId="23FE1958" w14:textId="4DA56684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61F0F12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</w:tbl>
    <w:p w14:paraId="1CC6BD3C" w14:textId="77777777" w:rsidR="002F5365" w:rsidRPr="006E3ABB" w:rsidRDefault="002F5365" w:rsidP="005D568F">
      <w:pPr>
        <w:tabs>
          <w:tab w:val="left" w:pos="9630"/>
        </w:tabs>
      </w:pPr>
    </w:p>
    <w:p w14:paraId="2A7B9896" w14:textId="77777777" w:rsidR="007440FF" w:rsidRPr="006E3ABB" w:rsidRDefault="007440FF" w:rsidP="005D568F">
      <w:pPr>
        <w:tabs>
          <w:tab w:val="left" w:pos="9630"/>
        </w:tabs>
      </w:pPr>
    </w:p>
    <w:p w14:paraId="0BE5E899" w14:textId="77777777" w:rsidR="007440FF" w:rsidRPr="006E3ABB" w:rsidRDefault="007440FF" w:rsidP="005D568F">
      <w:pPr>
        <w:tabs>
          <w:tab w:val="left" w:pos="9630"/>
        </w:tabs>
      </w:pPr>
    </w:p>
    <w:p w14:paraId="19B28EBE" w14:textId="77777777" w:rsidR="007440FF" w:rsidRPr="006E3ABB" w:rsidRDefault="007440FF" w:rsidP="005D568F">
      <w:pPr>
        <w:tabs>
          <w:tab w:val="left" w:pos="9630"/>
        </w:tabs>
      </w:pPr>
    </w:p>
    <w:p w14:paraId="36B692BA" w14:textId="77777777" w:rsidR="007440FF" w:rsidRPr="006E3ABB" w:rsidRDefault="007440FF" w:rsidP="005D568F">
      <w:pPr>
        <w:tabs>
          <w:tab w:val="left" w:pos="9630"/>
        </w:tabs>
      </w:pPr>
    </w:p>
    <w:p w14:paraId="30BCED9D" w14:textId="77777777" w:rsidR="007440FF" w:rsidRPr="006E3ABB" w:rsidRDefault="007440FF" w:rsidP="005D568F">
      <w:pPr>
        <w:tabs>
          <w:tab w:val="left" w:pos="9630"/>
        </w:tabs>
      </w:pPr>
    </w:p>
    <w:p w14:paraId="6BE3C6DC" w14:textId="77777777" w:rsidR="007440FF" w:rsidRPr="006E3ABB" w:rsidRDefault="007440FF" w:rsidP="005D568F">
      <w:pPr>
        <w:tabs>
          <w:tab w:val="left" w:pos="9630"/>
        </w:tabs>
      </w:pPr>
    </w:p>
    <w:p w14:paraId="65E133A6" w14:textId="77777777" w:rsidR="007440FF" w:rsidRPr="006E3ABB" w:rsidRDefault="007440FF" w:rsidP="005D568F">
      <w:pPr>
        <w:tabs>
          <w:tab w:val="left" w:pos="9630"/>
        </w:tabs>
      </w:pPr>
    </w:p>
    <w:p w14:paraId="5F1D1723" w14:textId="77777777" w:rsidR="007440FF" w:rsidRPr="006E3ABB" w:rsidRDefault="007440FF" w:rsidP="005D568F">
      <w:pPr>
        <w:tabs>
          <w:tab w:val="left" w:pos="9630"/>
        </w:tabs>
      </w:pPr>
    </w:p>
    <w:p w14:paraId="74109DFC" w14:textId="77777777" w:rsidR="007440FF" w:rsidRPr="006E3ABB" w:rsidRDefault="007440FF" w:rsidP="005D568F">
      <w:pPr>
        <w:tabs>
          <w:tab w:val="left" w:pos="9630"/>
        </w:tabs>
      </w:pPr>
    </w:p>
    <w:p w14:paraId="0AC3530E" w14:textId="77777777" w:rsidR="007440FF" w:rsidRPr="006E3ABB" w:rsidRDefault="007440FF" w:rsidP="005D568F">
      <w:pPr>
        <w:tabs>
          <w:tab w:val="left" w:pos="9630"/>
        </w:tabs>
      </w:pPr>
    </w:p>
    <w:p w14:paraId="389E33C4" w14:textId="77777777" w:rsidR="007440FF" w:rsidRPr="006E3ABB" w:rsidRDefault="007440FF" w:rsidP="005D568F">
      <w:pPr>
        <w:tabs>
          <w:tab w:val="left" w:pos="9630"/>
        </w:tabs>
      </w:pPr>
    </w:p>
    <w:p w14:paraId="0AF4ABF5" w14:textId="77777777" w:rsidR="007440FF" w:rsidRPr="006E3ABB" w:rsidRDefault="007440FF" w:rsidP="005D568F">
      <w:pPr>
        <w:tabs>
          <w:tab w:val="left" w:pos="9630"/>
        </w:tabs>
      </w:pPr>
    </w:p>
    <w:p w14:paraId="26022482" w14:textId="77777777" w:rsidR="007440FF" w:rsidRPr="006E3ABB" w:rsidRDefault="007440FF" w:rsidP="005D568F">
      <w:pPr>
        <w:tabs>
          <w:tab w:val="left" w:pos="9630"/>
        </w:tabs>
      </w:pPr>
    </w:p>
    <w:p w14:paraId="08F99682" w14:textId="77777777" w:rsidR="007440FF" w:rsidRPr="006E3ABB" w:rsidRDefault="007440FF" w:rsidP="005D568F">
      <w:pPr>
        <w:tabs>
          <w:tab w:val="left" w:pos="9630"/>
        </w:tabs>
      </w:pPr>
    </w:p>
    <w:p w14:paraId="7832F21C" w14:textId="77777777" w:rsidR="007440FF" w:rsidRPr="006E3ABB" w:rsidRDefault="007440FF" w:rsidP="005D568F">
      <w:pPr>
        <w:tabs>
          <w:tab w:val="left" w:pos="9630"/>
        </w:tabs>
      </w:pPr>
    </w:p>
    <w:p w14:paraId="060EFC0B" w14:textId="77777777" w:rsidR="007440FF" w:rsidRPr="006E3ABB" w:rsidRDefault="007440FF" w:rsidP="005D568F">
      <w:pPr>
        <w:tabs>
          <w:tab w:val="left" w:pos="9630"/>
        </w:tabs>
      </w:pPr>
    </w:p>
    <w:p w14:paraId="6607C861" w14:textId="77777777" w:rsidR="007440FF" w:rsidRPr="006E3ABB" w:rsidRDefault="007440FF" w:rsidP="005D568F">
      <w:pPr>
        <w:tabs>
          <w:tab w:val="left" w:pos="9630"/>
        </w:tabs>
      </w:pPr>
    </w:p>
    <w:p w14:paraId="18112916" w14:textId="77777777" w:rsidR="007440FF" w:rsidRPr="006E3ABB" w:rsidRDefault="007440FF" w:rsidP="005D568F">
      <w:pPr>
        <w:tabs>
          <w:tab w:val="left" w:pos="9630"/>
        </w:tabs>
      </w:pPr>
    </w:p>
    <w:p w14:paraId="7938ADBC" w14:textId="60ECBC29" w:rsidR="007440FF" w:rsidRPr="006E3ABB" w:rsidRDefault="007440FF" w:rsidP="005D568F">
      <w:pPr>
        <w:tabs>
          <w:tab w:val="left" w:pos="9630"/>
        </w:tabs>
      </w:pPr>
    </w:p>
    <w:p w14:paraId="703FF3D1" w14:textId="77777777" w:rsidR="0036628E" w:rsidRDefault="0036628E" w:rsidP="005D568F">
      <w:pPr>
        <w:tabs>
          <w:tab w:val="left" w:pos="9630"/>
        </w:tabs>
      </w:pPr>
    </w:p>
    <w:p w14:paraId="2BD96FC7" w14:textId="2C269ABD" w:rsidR="003D6FAB" w:rsidRDefault="003D6FAB" w:rsidP="005D568F">
      <w:pPr>
        <w:tabs>
          <w:tab w:val="left" w:pos="9630"/>
        </w:tabs>
      </w:pPr>
      <w:r w:rsidRPr="003D6FAB">
        <w:rPr>
          <w:noProof/>
        </w:rPr>
        <w:drawing>
          <wp:inline distT="0" distB="0" distL="0" distR="0" wp14:anchorId="600B12CF" wp14:editId="549A2F8B">
            <wp:extent cx="4152105" cy="2543175"/>
            <wp:effectExtent l="0" t="0" r="1270" b="0"/>
            <wp:docPr id="97751330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13304" name="Imagen 1" descr="Imagen que contien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9231" cy="25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FA39" w14:textId="77777777" w:rsidR="003D6FAB" w:rsidRPr="006E3ABB" w:rsidRDefault="003D6FAB" w:rsidP="003D6FAB">
      <w:r w:rsidRPr="006E3ABB">
        <w:t>Reglas del documento:</w:t>
      </w:r>
    </w:p>
    <w:p w14:paraId="71AB3B90" w14:textId="77777777" w:rsidR="003D6FAB" w:rsidRDefault="003D6FAB" w:rsidP="003D6FAB">
      <w:r w:rsidRPr="006E3ABB">
        <w:t>1.- Validar que los campos obligatorios estén con datos.</w:t>
      </w:r>
    </w:p>
    <w:p w14:paraId="511901DE" w14:textId="43F1FDF9" w:rsidR="003D6FAB" w:rsidRDefault="003D6FAB" w:rsidP="003D6FAB">
      <w:r>
        <w:t xml:space="preserve">2.- Se necesita como evidencia el </w:t>
      </w:r>
      <w:proofErr w:type="spellStart"/>
      <w:r>
        <w:t>eir</w:t>
      </w:r>
      <w:proofErr w:type="spellEnd"/>
      <w:r>
        <w:t xml:space="preserve"> o folio que les entregan al dejarlos</w:t>
      </w:r>
    </w:p>
    <w:p w14:paraId="35051D60" w14:textId="06A769A4" w:rsidR="003D6FAB" w:rsidRDefault="003D6FAB" w:rsidP="003D6FAB">
      <w:r>
        <w:t xml:space="preserve">       Y el </w:t>
      </w:r>
      <w:proofErr w:type="spellStart"/>
      <w:r>
        <w:t>eir</w:t>
      </w:r>
      <w:proofErr w:type="spellEnd"/>
      <w:r>
        <w:t xml:space="preserve"> de cuando los recogen posteriormente</w:t>
      </w:r>
    </w:p>
    <w:p w14:paraId="0FB5275A" w14:textId="77777777" w:rsidR="003D6FAB" w:rsidRDefault="003D6FAB" w:rsidP="005D568F">
      <w:pPr>
        <w:tabs>
          <w:tab w:val="left" w:pos="9630"/>
        </w:tabs>
      </w:pPr>
    </w:p>
    <w:p w14:paraId="0CA640AE" w14:textId="77777777" w:rsidR="003D6FAB" w:rsidRDefault="003D6FAB" w:rsidP="005D568F">
      <w:pPr>
        <w:tabs>
          <w:tab w:val="left" w:pos="9630"/>
        </w:tabs>
      </w:pPr>
    </w:p>
    <w:p w14:paraId="2657F4E1" w14:textId="77777777" w:rsidR="003D6FAB" w:rsidRPr="006E3ABB" w:rsidRDefault="003D6FAB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36628E" w:rsidRPr="006E3ABB" w14:paraId="2D72DD7A" w14:textId="77777777" w:rsidTr="00994A3D">
        <w:trPr>
          <w:trHeight w:val="285"/>
        </w:trPr>
        <w:tc>
          <w:tcPr>
            <w:tcW w:w="8775" w:type="dxa"/>
          </w:tcPr>
          <w:p w14:paraId="08721A2F" w14:textId="0F46146E" w:rsidR="0036628E" w:rsidRPr="006E3ABB" w:rsidRDefault="0036628E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A57670">
              <w:rPr>
                <w:b/>
                <w:bCs/>
              </w:rPr>
              <w:t>resguardo de contenedor</w:t>
            </w:r>
          </w:p>
          <w:p w14:paraId="2CEA23F9" w14:textId="528ACAFE" w:rsidR="0036628E" w:rsidRPr="006E3ABB" w:rsidRDefault="0036628E" w:rsidP="00994A3D">
            <w:pPr>
              <w:rPr>
                <w:b/>
                <w:bCs/>
              </w:rPr>
            </w:pPr>
          </w:p>
        </w:tc>
      </w:tr>
    </w:tbl>
    <w:p w14:paraId="4729E2AF" w14:textId="77777777" w:rsidR="0036628E" w:rsidRPr="006E3ABB" w:rsidRDefault="0036628E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36628E" w:rsidRPr="006E3ABB" w14:paraId="7536299F" w14:textId="77777777" w:rsidTr="0036628E">
        <w:tc>
          <w:tcPr>
            <w:tcW w:w="2972" w:type="dxa"/>
          </w:tcPr>
          <w:p w14:paraId="7DB9AE58" w14:textId="77777777" w:rsidR="0036628E" w:rsidRPr="006E3ABB" w:rsidRDefault="0036628E" w:rsidP="0036628E">
            <w:r w:rsidRPr="006E3ABB">
              <w:t>Concepto</w:t>
            </w:r>
          </w:p>
        </w:tc>
        <w:tc>
          <w:tcPr>
            <w:tcW w:w="2718" w:type="dxa"/>
          </w:tcPr>
          <w:p w14:paraId="5762681E" w14:textId="77777777" w:rsidR="0036628E" w:rsidRPr="006E3ABB" w:rsidRDefault="0036628E" w:rsidP="0036628E">
            <w:r w:rsidRPr="006E3ABB">
              <w:t>Quien llena</w:t>
            </w:r>
          </w:p>
        </w:tc>
        <w:tc>
          <w:tcPr>
            <w:tcW w:w="1395" w:type="dxa"/>
          </w:tcPr>
          <w:p w14:paraId="7541345E" w14:textId="77777777" w:rsidR="0036628E" w:rsidRPr="006E3ABB" w:rsidRDefault="0036628E" w:rsidP="0036628E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6182E272" w14:textId="77777777" w:rsidR="0036628E" w:rsidRPr="006E3ABB" w:rsidRDefault="0036628E" w:rsidP="0036628E">
            <w:pPr>
              <w:spacing w:line="240" w:lineRule="auto"/>
            </w:pPr>
            <w:r w:rsidRPr="006E3ABB">
              <w:t>Mandatorio (SI/NO)</w:t>
            </w:r>
          </w:p>
        </w:tc>
      </w:tr>
      <w:tr w:rsidR="0036628E" w:rsidRPr="006E3ABB" w14:paraId="0D85CA2C" w14:textId="77777777" w:rsidTr="0036628E">
        <w:tc>
          <w:tcPr>
            <w:tcW w:w="2972" w:type="dxa"/>
          </w:tcPr>
          <w:p w14:paraId="39E79C6B" w14:textId="77777777" w:rsidR="0036628E" w:rsidRPr="006E3ABB" w:rsidRDefault="0036628E" w:rsidP="0036628E">
            <w:r w:rsidRPr="006E3ABB">
              <w:t>Carta Porte</w:t>
            </w:r>
          </w:p>
        </w:tc>
        <w:tc>
          <w:tcPr>
            <w:tcW w:w="2718" w:type="dxa"/>
          </w:tcPr>
          <w:p w14:paraId="05687ED4" w14:textId="77777777" w:rsidR="0036628E" w:rsidRPr="006E3ABB" w:rsidRDefault="0036628E" w:rsidP="0036628E">
            <w:r w:rsidRPr="006E3ABB">
              <w:t>Operador</w:t>
            </w:r>
          </w:p>
        </w:tc>
        <w:tc>
          <w:tcPr>
            <w:tcW w:w="1395" w:type="dxa"/>
          </w:tcPr>
          <w:p w14:paraId="14D64936" w14:textId="77777777" w:rsidR="0036628E" w:rsidRPr="006E3ABB" w:rsidRDefault="0036628E" w:rsidP="0036628E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BC346F3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6628E" w:rsidRPr="006E3ABB" w14:paraId="078DC7C0" w14:textId="77777777" w:rsidTr="0036628E">
        <w:tc>
          <w:tcPr>
            <w:tcW w:w="2972" w:type="dxa"/>
          </w:tcPr>
          <w:p w14:paraId="60A9B10E" w14:textId="77777777" w:rsidR="0036628E" w:rsidRPr="006E3ABB" w:rsidRDefault="0036628E" w:rsidP="0036628E">
            <w:r w:rsidRPr="006E3ABB">
              <w:t>Monto</w:t>
            </w:r>
          </w:p>
        </w:tc>
        <w:tc>
          <w:tcPr>
            <w:tcW w:w="2718" w:type="dxa"/>
          </w:tcPr>
          <w:p w14:paraId="68FA5354" w14:textId="6354226E" w:rsidR="0036628E" w:rsidRPr="006E3ABB" w:rsidRDefault="003D6FAB" w:rsidP="0036628E">
            <w:r>
              <w:t xml:space="preserve">Supervisor de sueldos </w:t>
            </w:r>
          </w:p>
        </w:tc>
        <w:tc>
          <w:tcPr>
            <w:tcW w:w="1395" w:type="dxa"/>
          </w:tcPr>
          <w:p w14:paraId="665BB746" w14:textId="6B7F0304" w:rsidR="0036628E" w:rsidRPr="006E3ABB" w:rsidRDefault="002C4304" w:rsidP="0036628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792D8A3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6628E" w:rsidRPr="006E3ABB" w14:paraId="2BBE6E1D" w14:textId="77777777" w:rsidTr="0036628E">
        <w:tc>
          <w:tcPr>
            <w:tcW w:w="2972" w:type="dxa"/>
          </w:tcPr>
          <w:p w14:paraId="6534BEC1" w14:textId="77777777" w:rsidR="0036628E" w:rsidRPr="006E3ABB" w:rsidRDefault="0036628E" w:rsidP="0036628E">
            <w:r w:rsidRPr="006E3ABB">
              <w:t>Concepto</w:t>
            </w:r>
          </w:p>
        </w:tc>
        <w:tc>
          <w:tcPr>
            <w:tcW w:w="2718" w:type="dxa"/>
          </w:tcPr>
          <w:p w14:paraId="3386E02F" w14:textId="77777777" w:rsidR="0036628E" w:rsidRPr="006E3ABB" w:rsidRDefault="0036628E" w:rsidP="0036628E">
            <w:r w:rsidRPr="006E3ABB">
              <w:t>Operador</w:t>
            </w:r>
          </w:p>
        </w:tc>
        <w:tc>
          <w:tcPr>
            <w:tcW w:w="1395" w:type="dxa"/>
          </w:tcPr>
          <w:p w14:paraId="58533E65" w14:textId="03E2A529" w:rsidR="0036628E" w:rsidRPr="006E3ABB" w:rsidRDefault="002C4304" w:rsidP="0036628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C8D81EF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6628E" w:rsidRPr="006E3ABB" w14:paraId="37B8263D" w14:textId="77777777" w:rsidTr="0036628E">
        <w:tc>
          <w:tcPr>
            <w:tcW w:w="2972" w:type="dxa"/>
          </w:tcPr>
          <w:p w14:paraId="43932288" w14:textId="77777777" w:rsidR="0036628E" w:rsidRPr="006E3ABB" w:rsidRDefault="0036628E" w:rsidP="0036628E">
            <w:r w:rsidRPr="006E3ABB">
              <w:t>ECO TRACTO</w:t>
            </w:r>
          </w:p>
        </w:tc>
        <w:tc>
          <w:tcPr>
            <w:tcW w:w="2718" w:type="dxa"/>
          </w:tcPr>
          <w:p w14:paraId="7EA086A1" w14:textId="5FD2A27E" w:rsidR="0036628E" w:rsidRPr="006E3ABB" w:rsidRDefault="003D6FAB" w:rsidP="0036628E">
            <w:r>
              <w:t xml:space="preserve">Datos en aplicación </w:t>
            </w:r>
          </w:p>
        </w:tc>
        <w:tc>
          <w:tcPr>
            <w:tcW w:w="1395" w:type="dxa"/>
          </w:tcPr>
          <w:p w14:paraId="6F59DCC6" w14:textId="5A026E21" w:rsidR="0036628E" w:rsidRPr="006E3ABB" w:rsidRDefault="0036628E" w:rsidP="0036628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57795BB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4794C188" w14:textId="77777777" w:rsidTr="0036628E">
        <w:tc>
          <w:tcPr>
            <w:tcW w:w="2972" w:type="dxa"/>
          </w:tcPr>
          <w:p w14:paraId="2E9FBCF1" w14:textId="77777777" w:rsidR="003D6FAB" w:rsidRPr="006E3ABB" w:rsidRDefault="003D6FAB" w:rsidP="003D6FAB">
            <w:r w:rsidRPr="006E3ABB">
              <w:t>Nombre Operador</w:t>
            </w:r>
          </w:p>
        </w:tc>
        <w:tc>
          <w:tcPr>
            <w:tcW w:w="2718" w:type="dxa"/>
          </w:tcPr>
          <w:p w14:paraId="412027AB" w14:textId="06388C43" w:rsidR="003D6FAB" w:rsidRPr="006E3ABB" w:rsidRDefault="003D6FAB" w:rsidP="003D6FAB">
            <w:r>
              <w:t xml:space="preserve">Datos en aplicación </w:t>
            </w:r>
          </w:p>
        </w:tc>
        <w:tc>
          <w:tcPr>
            <w:tcW w:w="1395" w:type="dxa"/>
          </w:tcPr>
          <w:p w14:paraId="099E94DB" w14:textId="3471915E" w:rsidR="003D6FAB" w:rsidRPr="006E3ABB" w:rsidRDefault="003D6FAB" w:rsidP="003D6FA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3C13ED9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6FB1651E" w14:textId="77777777" w:rsidTr="0036628E">
        <w:tc>
          <w:tcPr>
            <w:tcW w:w="2972" w:type="dxa"/>
          </w:tcPr>
          <w:p w14:paraId="30D148D0" w14:textId="77777777" w:rsidR="003D6FAB" w:rsidRPr="006E3ABB" w:rsidRDefault="003D6FAB" w:rsidP="003D6FAB">
            <w:r w:rsidRPr="006E3ABB">
              <w:t>Fecha</w:t>
            </w:r>
          </w:p>
        </w:tc>
        <w:tc>
          <w:tcPr>
            <w:tcW w:w="2718" w:type="dxa"/>
          </w:tcPr>
          <w:p w14:paraId="67E31533" w14:textId="77777777" w:rsidR="003D6FAB" w:rsidRPr="006E3ABB" w:rsidRDefault="003D6FAB" w:rsidP="003D6FAB">
            <w:r w:rsidRPr="006E3ABB">
              <w:t>Operador</w:t>
            </w:r>
          </w:p>
        </w:tc>
        <w:tc>
          <w:tcPr>
            <w:tcW w:w="1395" w:type="dxa"/>
          </w:tcPr>
          <w:p w14:paraId="0DB123DE" w14:textId="77777777" w:rsidR="003D6FAB" w:rsidRPr="006E3ABB" w:rsidRDefault="003D6FAB" w:rsidP="003D6FA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FB9A30F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76D24980" w14:textId="77777777" w:rsidTr="0036628E">
        <w:tc>
          <w:tcPr>
            <w:tcW w:w="2972" w:type="dxa"/>
          </w:tcPr>
          <w:p w14:paraId="0381149B" w14:textId="77777777" w:rsidR="003D6FAB" w:rsidRPr="006E3ABB" w:rsidRDefault="003D6FAB" w:rsidP="003D6FAB">
            <w:r w:rsidRPr="006E3ABB">
              <w:t>Ruta Viaje (Ida o Vuelta)</w:t>
            </w:r>
          </w:p>
        </w:tc>
        <w:tc>
          <w:tcPr>
            <w:tcW w:w="2718" w:type="dxa"/>
          </w:tcPr>
          <w:p w14:paraId="0A003695" w14:textId="77777777" w:rsidR="003D6FAB" w:rsidRPr="006E3ABB" w:rsidRDefault="003D6FAB" w:rsidP="003D6FAB">
            <w:r w:rsidRPr="006E3ABB">
              <w:t>Operador</w:t>
            </w:r>
          </w:p>
        </w:tc>
        <w:tc>
          <w:tcPr>
            <w:tcW w:w="1395" w:type="dxa"/>
          </w:tcPr>
          <w:p w14:paraId="453AB56A" w14:textId="77777777" w:rsidR="003D6FAB" w:rsidRPr="006E3ABB" w:rsidRDefault="003D6FAB" w:rsidP="003D6FA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84E81B1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10D8D8FE" w14:textId="77777777" w:rsidTr="0036628E">
        <w:tc>
          <w:tcPr>
            <w:tcW w:w="2972" w:type="dxa"/>
          </w:tcPr>
          <w:p w14:paraId="7C5AAA68" w14:textId="77777777" w:rsidR="003D6FAB" w:rsidRPr="006E3ABB" w:rsidRDefault="003D6FAB" w:rsidP="003D6FAB">
            <w:r w:rsidRPr="006E3ABB">
              <w:t>Firma Autoriza</w:t>
            </w:r>
          </w:p>
        </w:tc>
        <w:tc>
          <w:tcPr>
            <w:tcW w:w="2718" w:type="dxa"/>
          </w:tcPr>
          <w:p w14:paraId="3D48622D" w14:textId="77777777" w:rsidR="003D6FAB" w:rsidRPr="006E3ABB" w:rsidRDefault="003D6FAB" w:rsidP="003D6FA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1CEB1EB5" w14:textId="1E6AE49D" w:rsidR="003D6FAB" w:rsidRPr="006E3ABB" w:rsidRDefault="002C4304" w:rsidP="003D6FA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305CEBD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4E50B7F9" w14:textId="77777777" w:rsidTr="0036628E">
        <w:tc>
          <w:tcPr>
            <w:tcW w:w="2972" w:type="dxa"/>
          </w:tcPr>
          <w:p w14:paraId="6A0941D2" w14:textId="07C28954" w:rsidR="003D6FAB" w:rsidRPr="006E3ABB" w:rsidRDefault="003D6FAB" w:rsidP="003D6FAB">
            <w:r w:rsidRPr="006E3ABB">
              <w:t>Firma Operador</w:t>
            </w:r>
          </w:p>
        </w:tc>
        <w:tc>
          <w:tcPr>
            <w:tcW w:w="2718" w:type="dxa"/>
          </w:tcPr>
          <w:p w14:paraId="002EF2F4" w14:textId="4D1B0553" w:rsidR="003D6FAB" w:rsidRPr="006E3ABB" w:rsidRDefault="003D6FAB" w:rsidP="003D6FAB">
            <w:r w:rsidRPr="006E3ABB">
              <w:t>Operador</w:t>
            </w:r>
          </w:p>
        </w:tc>
        <w:tc>
          <w:tcPr>
            <w:tcW w:w="1395" w:type="dxa"/>
          </w:tcPr>
          <w:p w14:paraId="242B3011" w14:textId="20A828A1" w:rsidR="003D6FAB" w:rsidRPr="006E3ABB" w:rsidRDefault="003D6FAB" w:rsidP="003D6FA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7DFC336" w14:textId="6E2B7C68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6DFFF5E7" w14:textId="77777777" w:rsidTr="0036628E">
        <w:tc>
          <w:tcPr>
            <w:tcW w:w="2972" w:type="dxa"/>
          </w:tcPr>
          <w:p w14:paraId="09AE9EA2" w14:textId="4E27378A" w:rsidR="003D6FAB" w:rsidRPr="006E3ABB" w:rsidRDefault="003D6FAB" w:rsidP="003D6FAB">
            <w:r w:rsidRPr="006E3ABB">
              <w:t>Sello de Revisión</w:t>
            </w:r>
          </w:p>
        </w:tc>
        <w:tc>
          <w:tcPr>
            <w:tcW w:w="2718" w:type="dxa"/>
          </w:tcPr>
          <w:p w14:paraId="0B0851CB" w14:textId="4A6D7504" w:rsidR="003D6FAB" w:rsidRPr="006E3ABB" w:rsidRDefault="003D6FAB" w:rsidP="003D6FAB">
            <w:r w:rsidRPr="006E3ABB">
              <w:t>Supervisor de Sueldos</w:t>
            </w:r>
          </w:p>
        </w:tc>
        <w:tc>
          <w:tcPr>
            <w:tcW w:w="1395" w:type="dxa"/>
          </w:tcPr>
          <w:p w14:paraId="5936A147" w14:textId="44315AB4" w:rsidR="003D6FAB" w:rsidRPr="006E3ABB" w:rsidRDefault="002C4304" w:rsidP="003D6FA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FD5F40A" w14:textId="5EFC718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</w:tbl>
    <w:p w14:paraId="4B188DCC" w14:textId="77777777" w:rsidR="0036628E" w:rsidRPr="006E3ABB" w:rsidRDefault="0036628E" w:rsidP="005D568F">
      <w:pPr>
        <w:tabs>
          <w:tab w:val="left" w:pos="9630"/>
        </w:tabs>
      </w:pPr>
    </w:p>
    <w:p w14:paraId="2C7FC090" w14:textId="77777777" w:rsidR="007440FF" w:rsidRPr="006E3ABB" w:rsidRDefault="007440FF" w:rsidP="005D568F">
      <w:pPr>
        <w:tabs>
          <w:tab w:val="left" w:pos="9630"/>
        </w:tabs>
      </w:pPr>
    </w:p>
    <w:p w14:paraId="12A60EF9" w14:textId="77777777" w:rsidR="007440FF" w:rsidRPr="006E3ABB" w:rsidRDefault="007440FF" w:rsidP="005D568F">
      <w:pPr>
        <w:tabs>
          <w:tab w:val="left" w:pos="9630"/>
        </w:tabs>
      </w:pPr>
    </w:p>
    <w:p w14:paraId="1AB7F2A4" w14:textId="77777777" w:rsidR="007440FF" w:rsidRPr="006E3ABB" w:rsidRDefault="007440FF" w:rsidP="005D568F">
      <w:pPr>
        <w:tabs>
          <w:tab w:val="left" w:pos="9630"/>
        </w:tabs>
      </w:pPr>
    </w:p>
    <w:p w14:paraId="585FBF0E" w14:textId="77777777" w:rsidR="007440FF" w:rsidRPr="006E3ABB" w:rsidRDefault="007440FF" w:rsidP="005D568F">
      <w:pPr>
        <w:tabs>
          <w:tab w:val="left" w:pos="9630"/>
        </w:tabs>
      </w:pPr>
    </w:p>
    <w:p w14:paraId="3E6EF79A" w14:textId="470929DE" w:rsidR="007440FF" w:rsidRPr="006E3ABB" w:rsidRDefault="007440FF" w:rsidP="005D568F">
      <w:pPr>
        <w:tabs>
          <w:tab w:val="left" w:pos="9630"/>
        </w:tabs>
      </w:pPr>
    </w:p>
    <w:p w14:paraId="499BE472" w14:textId="77777777" w:rsidR="002474BD" w:rsidRPr="006E3ABB" w:rsidRDefault="002474BD" w:rsidP="005D568F">
      <w:pPr>
        <w:tabs>
          <w:tab w:val="left" w:pos="9630"/>
        </w:tabs>
      </w:pPr>
    </w:p>
    <w:p w14:paraId="668ED63F" w14:textId="77777777" w:rsidR="002474BD" w:rsidRPr="006E3ABB" w:rsidRDefault="002474BD" w:rsidP="005D568F">
      <w:pPr>
        <w:tabs>
          <w:tab w:val="left" w:pos="9630"/>
        </w:tabs>
      </w:pPr>
    </w:p>
    <w:p w14:paraId="30DEAC53" w14:textId="77777777" w:rsidR="002474BD" w:rsidRPr="006E3ABB" w:rsidRDefault="002474BD" w:rsidP="005D568F">
      <w:pPr>
        <w:tabs>
          <w:tab w:val="left" w:pos="9630"/>
        </w:tabs>
      </w:pPr>
    </w:p>
    <w:p w14:paraId="59BF274F" w14:textId="77777777" w:rsidR="002474BD" w:rsidRPr="006E3ABB" w:rsidRDefault="002474BD" w:rsidP="005D568F">
      <w:pPr>
        <w:tabs>
          <w:tab w:val="left" w:pos="9630"/>
        </w:tabs>
      </w:pPr>
    </w:p>
    <w:p w14:paraId="506FC865" w14:textId="77777777" w:rsidR="002474BD" w:rsidRPr="006E3ABB" w:rsidRDefault="002474BD" w:rsidP="005D568F">
      <w:pPr>
        <w:tabs>
          <w:tab w:val="left" w:pos="9630"/>
        </w:tabs>
      </w:pPr>
    </w:p>
    <w:p w14:paraId="029B6185" w14:textId="77777777" w:rsidR="002474BD" w:rsidRPr="006E3ABB" w:rsidRDefault="002474BD" w:rsidP="005D568F">
      <w:pPr>
        <w:tabs>
          <w:tab w:val="left" w:pos="9630"/>
        </w:tabs>
      </w:pPr>
    </w:p>
    <w:p w14:paraId="71AA0AD8" w14:textId="77777777" w:rsidR="002474BD" w:rsidRPr="006E3ABB" w:rsidRDefault="002474BD" w:rsidP="005D568F">
      <w:pPr>
        <w:tabs>
          <w:tab w:val="left" w:pos="9630"/>
        </w:tabs>
      </w:pPr>
    </w:p>
    <w:p w14:paraId="757F2C89" w14:textId="77777777" w:rsidR="002474BD" w:rsidRPr="006E3ABB" w:rsidRDefault="002474BD" w:rsidP="005D568F">
      <w:pPr>
        <w:tabs>
          <w:tab w:val="left" w:pos="9630"/>
        </w:tabs>
      </w:pPr>
    </w:p>
    <w:p w14:paraId="664FF557" w14:textId="77777777" w:rsidR="002474BD" w:rsidRPr="006E3ABB" w:rsidRDefault="002474BD" w:rsidP="005D568F">
      <w:pPr>
        <w:tabs>
          <w:tab w:val="left" w:pos="9630"/>
        </w:tabs>
      </w:pPr>
    </w:p>
    <w:p w14:paraId="76AE2F3E" w14:textId="77777777" w:rsidR="002474BD" w:rsidRPr="006E3ABB" w:rsidRDefault="002474BD" w:rsidP="005D568F">
      <w:pPr>
        <w:tabs>
          <w:tab w:val="left" w:pos="9630"/>
        </w:tabs>
      </w:pPr>
    </w:p>
    <w:p w14:paraId="173DF691" w14:textId="77777777" w:rsidR="002474BD" w:rsidRPr="006E3ABB" w:rsidRDefault="002474BD" w:rsidP="005D568F">
      <w:pPr>
        <w:tabs>
          <w:tab w:val="left" w:pos="9630"/>
        </w:tabs>
      </w:pPr>
    </w:p>
    <w:p w14:paraId="1E20C3D4" w14:textId="1F62B534" w:rsidR="002474BD" w:rsidRPr="006E3ABB" w:rsidRDefault="00F94DC7" w:rsidP="005D568F">
      <w:pPr>
        <w:tabs>
          <w:tab w:val="left" w:pos="9630"/>
        </w:tabs>
      </w:pPr>
      <w:r w:rsidRPr="00F94DC7">
        <w:lastRenderedPageBreak/>
        <w:drawing>
          <wp:inline distT="0" distB="0" distL="0" distR="0" wp14:anchorId="28CE3DDF" wp14:editId="6E13D8C1">
            <wp:extent cx="4267200" cy="3049905"/>
            <wp:effectExtent l="0" t="0" r="0" b="0"/>
            <wp:docPr id="85037737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77371" name="Imagen 1" descr="Imagen que contiene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4217" cy="30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15B0" w14:textId="77777777" w:rsidR="002474BD" w:rsidRPr="006E3ABB" w:rsidRDefault="002474BD" w:rsidP="005D568F">
      <w:pPr>
        <w:tabs>
          <w:tab w:val="left" w:pos="9630"/>
        </w:tabs>
      </w:pPr>
    </w:p>
    <w:p w14:paraId="569E55A7" w14:textId="6A2022B3" w:rsidR="002474BD" w:rsidRDefault="002474BD" w:rsidP="005D568F">
      <w:pPr>
        <w:tabs>
          <w:tab w:val="left" w:pos="9630"/>
        </w:tabs>
      </w:pPr>
    </w:p>
    <w:p w14:paraId="5D200B11" w14:textId="77777777" w:rsidR="00F94DC7" w:rsidRPr="006E3ABB" w:rsidRDefault="00F94DC7" w:rsidP="00F94DC7">
      <w:r w:rsidRPr="006E3ABB">
        <w:t>Reglas del documento:</w:t>
      </w:r>
    </w:p>
    <w:p w14:paraId="3155743A" w14:textId="77777777" w:rsidR="00F94DC7" w:rsidRDefault="00F94DC7" w:rsidP="00F94DC7">
      <w:r w:rsidRPr="006E3ABB">
        <w:t>1.- Validar que los campos obligatorios estén con datos.</w:t>
      </w:r>
    </w:p>
    <w:p w14:paraId="3658A1DF" w14:textId="77BBA447" w:rsidR="00F94DC7" w:rsidRDefault="00F94DC7" w:rsidP="00F94DC7">
      <w:r>
        <w:t xml:space="preserve">2.- Se necesita como evidencia </w:t>
      </w:r>
      <w:r>
        <w:t xml:space="preserve">los dos </w:t>
      </w:r>
      <w:proofErr w:type="spellStart"/>
      <w:r>
        <w:t>eir´s</w:t>
      </w:r>
      <w:proofErr w:type="spellEnd"/>
    </w:p>
    <w:p w14:paraId="06BB2AE0" w14:textId="77777777" w:rsidR="00F94DC7" w:rsidRDefault="00F94DC7" w:rsidP="00F94DC7">
      <w:pPr>
        <w:tabs>
          <w:tab w:val="left" w:pos="9630"/>
        </w:tabs>
      </w:pPr>
    </w:p>
    <w:p w14:paraId="55688337" w14:textId="77777777" w:rsidR="00F94DC7" w:rsidRPr="006E3ABB" w:rsidRDefault="00F94DC7" w:rsidP="00F94DC7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F94DC7" w:rsidRPr="006E3ABB" w14:paraId="28498C17" w14:textId="77777777" w:rsidTr="0025260B">
        <w:trPr>
          <w:trHeight w:val="285"/>
        </w:trPr>
        <w:tc>
          <w:tcPr>
            <w:tcW w:w="8775" w:type="dxa"/>
          </w:tcPr>
          <w:p w14:paraId="257EC124" w14:textId="06273151" w:rsidR="00F94DC7" w:rsidRPr="006E3ABB" w:rsidRDefault="00F94DC7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>
              <w:rPr>
                <w:b/>
                <w:bCs/>
              </w:rPr>
              <w:t xml:space="preserve">segunda terminal en puerto </w:t>
            </w:r>
          </w:p>
          <w:p w14:paraId="0AC4504F" w14:textId="77777777" w:rsidR="00F94DC7" w:rsidRPr="006E3ABB" w:rsidRDefault="00F94DC7" w:rsidP="0025260B">
            <w:pPr>
              <w:rPr>
                <w:b/>
                <w:bCs/>
              </w:rPr>
            </w:pPr>
          </w:p>
        </w:tc>
      </w:tr>
    </w:tbl>
    <w:p w14:paraId="28901A56" w14:textId="77777777" w:rsidR="00F94DC7" w:rsidRPr="006E3ABB" w:rsidRDefault="00F94DC7" w:rsidP="00F94DC7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F94DC7" w:rsidRPr="006E3ABB" w14:paraId="7A6B8999" w14:textId="77777777" w:rsidTr="0025260B">
        <w:tc>
          <w:tcPr>
            <w:tcW w:w="2972" w:type="dxa"/>
          </w:tcPr>
          <w:p w14:paraId="3B4F0FC3" w14:textId="77777777" w:rsidR="00F94DC7" w:rsidRPr="006E3ABB" w:rsidRDefault="00F94DC7" w:rsidP="0025260B">
            <w:r w:rsidRPr="006E3ABB">
              <w:t>Concepto</w:t>
            </w:r>
          </w:p>
        </w:tc>
        <w:tc>
          <w:tcPr>
            <w:tcW w:w="2718" w:type="dxa"/>
          </w:tcPr>
          <w:p w14:paraId="631C805B" w14:textId="77777777" w:rsidR="00F94DC7" w:rsidRPr="006E3ABB" w:rsidRDefault="00F94DC7" w:rsidP="0025260B">
            <w:r w:rsidRPr="006E3ABB">
              <w:t>Quien llena</w:t>
            </w:r>
          </w:p>
        </w:tc>
        <w:tc>
          <w:tcPr>
            <w:tcW w:w="1395" w:type="dxa"/>
          </w:tcPr>
          <w:p w14:paraId="57751F10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43359A41" w14:textId="77777777" w:rsidR="00F94DC7" w:rsidRPr="006E3ABB" w:rsidRDefault="00F94DC7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F94DC7" w:rsidRPr="006E3ABB" w14:paraId="1D7FEB49" w14:textId="77777777" w:rsidTr="0025260B">
        <w:tc>
          <w:tcPr>
            <w:tcW w:w="2972" w:type="dxa"/>
          </w:tcPr>
          <w:p w14:paraId="0A8AB88F" w14:textId="77777777" w:rsidR="00F94DC7" w:rsidRPr="006E3ABB" w:rsidRDefault="00F94DC7" w:rsidP="0025260B">
            <w:r w:rsidRPr="006E3ABB">
              <w:t>Carta Porte</w:t>
            </w:r>
          </w:p>
        </w:tc>
        <w:tc>
          <w:tcPr>
            <w:tcW w:w="2718" w:type="dxa"/>
          </w:tcPr>
          <w:p w14:paraId="06D6F0BD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7EDE2B45" w14:textId="77777777" w:rsidR="00F94DC7" w:rsidRPr="006E3ABB" w:rsidRDefault="00F94DC7" w:rsidP="0025260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C2EE124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45E4BC55" w14:textId="77777777" w:rsidTr="0025260B">
        <w:tc>
          <w:tcPr>
            <w:tcW w:w="2972" w:type="dxa"/>
          </w:tcPr>
          <w:p w14:paraId="4F7214C1" w14:textId="77777777" w:rsidR="00F94DC7" w:rsidRPr="006E3ABB" w:rsidRDefault="00F94DC7" w:rsidP="0025260B">
            <w:r w:rsidRPr="006E3ABB">
              <w:t>Monto</w:t>
            </w:r>
          </w:p>
        </w:tc>
        <w:tc>
          <w:tcPr>
            <w:tcW w:w="2718" w:type="dxa"/>
          </w:tcPr>
          <w:p w14:paraId="669303A8" w14:textId="77777777" w:rsidR="00F94DC7" w:rsidRPr="006E3ABB" w:rsidRDefault="00F94DC7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3100322D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F91C2A2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60CF53A4" w14:textId="77777777" w:rsidTr="0025260B">
        <w:tc>
          <w:tcPr>
            <w:tcW w:w="2972" w:type="dxa"/>
          </w:tcPr>
          <w:p w14:paraId="7319EFE7" w14:textId="77777777" w:rsidR="00F94DC7" w:rsidRPr="006E3ABB" w:rsidRDefault="00F94DC7" w:rsidP="0025260B">
            <w:r w:rsidRPr="006E3ABB">
              <w:t>Concepto</w:t>
            </w:r>
          </w:p>
        </w:tc>
        <w:tc>
          <w:tcPr>
            <w:tcW w:w="2718" w:type="dxa"/>
          </w:tcPr>
          <w:p w14:paraId="451567C1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613A343F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0F34CA0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3D83360A" w14:textId="77777777" w:rsidTr="0025260B">
        <w:tc>
          <w:tcPr>
            <w:tcW w:w="2972" w:type="dxa"/>
          </w:tcPr>
          <w:p w14:paraId="0CC8994A" w14:textId="77777777" w:rsidR="00F94DC7" w:rsidRPr="006E3ABB" w:rsidRDefault="00F94DC7" w:rsidP="0025260B">
            <w:r w:rsidRPr="006E3ABB">
              <w:t>ECO TRACTO</w:t>
            </w:r>
          </w:p>
        </w:tc>
        <w:tc>
          <w:tcPr>
            <w:tcW w:w="2718" w:type="dxa"/>
          </w:tcPr>
          <w:p w14:paraId="06AD7624" w14:textId="77777777" w:rsidR="00F94DC7" w:rsidRPr="006E3ABB" w:rsidRDefault="00F94DC7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4799F6C7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89D16DE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7F63139A" w14:textId="77777777" w:rsidTr="0025260B">
        <w:tc>
          <w:tcPr>
            <w:tcW w:w="2972" w:type="dxa"/>
          </w:tcPr>
          <w:p w14:paraId="6DBCECFB" w14:textId="77777777" w:rsidR="00F94DC7" w:rsidRPr="006E3ABB" w:rsidRDefault="00F94DC7" w:rsidP="0025260B">
            <w:r w:rsidRPr="006E3ABB">
              <w:t>Nombre Operador</w:t>
            </w:r>
          </w:p>
        </w:tc>
        <w:tc>
          <w:tcPr>
            <w:tcW w:w="2718" w:type="dxa"/>
          </w:tcPr>
          <w:p w14:paraId="03DC40BD" w14:textId="77777777" w:rsidR="00F94DC7" w:rsidRPr="006E3ABB" w:rsidRDefault="00F94DC7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33AC4756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3397C51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281EB19F" w14:textId="77777777" w:rsidTr="0025260B">
        <w:tc>
          <w:tcPr>
            <w:tcW w:w="2972" w:type="dxa"/>
          </w:tcPr>
          <w:p w14:paraId="16F3F59B" w14:textId="77777777" w:rsidR="00F94DC7" w:rsidRPr="006E3ABB" w:rsidRDefault="00F94DC7" w:rsidP="0025260B">
            <w:r w:rsidRPr="006E3ABB">
              <w:t>Fecha</w:t>
            </w:r>
          </w:p>
        </w:tc>
        <w:tc>
          <w:tcPr>
            <w:tcW w:w="2718" w:type="dxa"/>
          </w:tcPr>
          <w:p w14:paraId="2821FC20" w14:textId="665A73AD" w:rsidR="00F94DC7" w:rsidRPr="006E3ABB" w:rsidRDefault="00F94DC7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3AD20FAC" w14:textId="37149E2C" w:rsidR="00F94DC7" w:rsidRPr="006E3ABB" w:rsidRDefault="00F94DC7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7B00E3B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18545100" w14:textId="77777777" w:rsidTr="0025260B">
        <w:tc>
          <w:tcPr>
            <w:tcW w:w="2972" w:type="dxa"/>
          </w:tcPr>
          <w:p w14:paraId="3C90DF7A" w14:textId="77777777" w:rsidR="00F94DC7" w:rsidRPr="006E3ABB" w:rsidRDefault="00F94DC7" w:rsidP="0025260B">
            <w:r w:rsidRPr="006E3ABB">
              <w:t>Ruta Viaje (Ida o Vuelta)</w:t>
            </w:r>
          </w:p>
        </w:tc>
        <w:tc>
          <w:tcPr>
            <w:tcW w:w="2718" w:type="dxa"/>
          </w:tcPr>
          <w:p w14:paraId="1CDA2670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7801455D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3CF0734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2215ED7A" w14:textId="77777777" w:rsidTr="0025260B">
        <w:tc>
          <w:tcPr>
            <w:tcW w:w="2972" w:type="dxa"/>
          </w:tcPr>
          <w:p w14:paraId="75B4312F" w14:textId="77777777" w:rsidR="00F94DC7" w:rsidRPr="006E3ABB" w:rsidRDefault="00F94DC7" w:rsidP="0025260B">
            <w:r w:rsidRPr="006E3ABB">
              <w:t>Firma Autoriza</w:t>
            </w:r>
          </w:p>
        </w:tc>
        <w:tc>
          <w:tcPr>
            <w:tcW w:w="2718" w:type="dxa"/>
          </w:tcPr>
          <w:p w14:paraId="1CCFBD28" w14:textId="77777777" w:rsidR="00F94DC7" w:rsidRPr="006E3ABB" w:rsidRDefault="00F94DC7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68985C5B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81BEB12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0C9F6B30" w14:textId="77777777" w:rsidTr="0025260B">
        <w:tc>
          <w:tcPr>
            <w:tcW w:w="2972" w:type="dxa"/>
          </w:tcPr>
          <w:p w14:paraId="3E44364A" w14:textId="77777777" w:rsidR="00F94DC7" w:rsidRPr="006E3ABB" w:rsidRDefault="00F94DC7" w:rsidP="0025260B">
            <w:r w:rsidRPr="006E3ABB">
              <w:t>Firma Operador</w:t>
            </w:r>
          </w:p>
        </w:tc>
        <w:tc>
          <w:tcPr>
            <w:tcW w:w="2718" w:type="dxa"/>
          </w:tcPr>
          <w:p w14:paraId="59E38DF9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09CA622D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4250E39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0843A4CC" w14:textId="77777777" w:rsidTr="0025260B">
        <w:tc>
          <w:tcPr>
            <w:tcW w:w="2972" w:type="dxa"/>
          </w:tcPr>
          <w:p w14:paraId="5ADFD90B" w14:textId="77777777" w:rsidR="00F94DC7" w:rsidRPr="006E3ABB" w:rsidRDefault="00F94DC7" w:rsidP="0025260B">
            <w:r w:rsidRPr="006E3ABB">
              <w:t>Sello de Revisión</w:t>
            </w:r>
          </w:p>
        </w:tc>
        <w:tc>
          <w:tcPr>
            <w:tcW w:w="2718" w:type="dxa"/>
          </w:tcPr>
          <w:p w14:paraId="58965535" w14:textId="77777777" w:rsidR="00F94DC7" w:rsidRPr="006E3ABB" w:rsidRDefault="00F94DC7" w:rsidP="0025260B">
            <w:r w:rsidRPr="006E3ABB">
              <w:t>Supervisor de Sueldos</w:t>
            </w:r>
          </w:p>
        </w:tc>
        <w:tc>
          <w:tcPr>
            <w:tcW w:w="1395" w:type="dxa"/>
          </w:tcPr>
          <w:p w14:paraId="1A4FC6C5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189385B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</w:tbl>
    <w:p w14:paraId="2615E042" w14:textId="77777777" w:rsidR="00F94DC7" w:rsidRPr="006E3ABB" w:rsidRDefault="00F94DC7" w:rsidP="00F94DC7">
      <w:pPr>
        <w:tabs>
          <w:tab w:val="left" w:pos="9630"/>
        </w:tabs>
      </w:pPr>
    </w:p>
    <w:p w14:paraId="30490128" w14:textId="77777777" w:rsidR="00F94DC7" w:rsidRPr="006E3ABB" w:rsidRDefault="00F94DC7" w:rsidP="00F94DC7">
      <w:pPr>
        <w:tabs>
          <w:tab w:val="left" w:pos="9630"/>
        </w:tabs>
      </w:pPr>
    </w:p>
    <w:p w14:paraId="7BBE2E10" w14:textId="77777777" w:rsidR="00F94DC7" w:rsidRPr="006E3ABB" w:rsidRDefault="00F94DC7" w:rsidP="00F94DC7">
      <w:pPr>
        <w:tabs>
          <w:tab w:val="left" w:pos="9630"/>
        </w:tabs>
      </w:pPr>
    </w:p>
    <w:p w14:paraId="49FA0BCB" w14:textId="77777777" w:rsidR="00F94DC7" w:rsidRPr="006E3ABB" w:rsidRDefault="00F94DC7" w:rsidP="00F94DC7">
      <w:pPr>
        <w:tabs>
          <w:tab w:val="left" w:pos="9630"/>
        </w:tabs>
      </w:pPr>
    </w:p>
    <w:p w14:paraId="18A3433D" w14:textId="77777777" w:rsidR="00F94DC7" w:rsidRPr="006E3ABB" w:rsidRDefault="00F94DC7" w:rsidP="00F94DC7">
      <w:pPr>
        <w:tabs>
          <w:tab w:val="left" w:pos="9630"/>
        </w:tabs>
      </w:pPr>
    </w:p>
    <w:p w14:paraId="4A57427E" w14:textId="77777777" w:rsidR="00F94DC7" w:rsidRPr="006E3ABB" w:rsidRDefault="00F94DC7" w:rsidP="00F94DC7">
      <w:pPr>
        <w:tabs>
          <w:tab w:val="left" w:pos="9630"/>
        </w:tabs>
      </w:pPr>
    </w:p>
    <w:p w14:paraId="109EB29E" w14:textId="77777777" w:rsidR="00F94DC7" w:rsidRPr="006E3ABB" w:rsidRDefault="00F94DC7" w:rsidP="00F94DC7">
      <w:pPr>
        <w:tabs>
          <w:tab w:val="left" w:pos="9630"/>
        </w:tabs>
      </w:pPr>
    </w:p>
    <w:p w14:paraId="33371EE2" w14:textId="77777777" w:rsidR="00F94DC7" w:rsidRPr="006E3ABB" w:rsidRDefault="00F94DC7" w:rsidP="00F94DC7">
      <w:pPr>
        <w:tabs>
          <w:tab w:val="left" w:pos="9630"/>
        </w:tabs>
      </w:pPr>
    </w:p>
    <w:p w14:paraId="64A88284" w14:textId="77777777" w:rsidR="00F94DC7" w:rsidRPr="006E3ABB" w:rsidRDefault="00F94DC7" w:rsidP="00F94DC7">
      <w:pPr>
        <w:tabs>
          <w:tab w:val="left" w:pos="9630"/>
        </w:tabs>
      </w:pPr>
    </w:p>
    <w:p w14:paraId="2FA3E78F" w14:textId="77777777" w:rsidR="00F94DC7" w:rsidRPr="006E3ABB" w:rsidRDefault="00F94DC7" w:rsidP="00F94DC7">
      <w:pPr>
        <w:tabs>
          <w:tab w:val="left" w:pos="9630"/>
        </w:tabs>
      </w:pPr>
    </w:p>
    <w:p w14:paraId="3DF7181D" w14:textId="77777777" w:rsidR="00F94DC7" w:rsidRPr="006E3ABB" w:rsidRDefault="00F94DC7" w:rsidP="00F94DC7">
      <w:pPr>
        <w:tabs>
          <w:tab w:val="left" w:pos="9630"/>
        </w:tabs>
      </w:pPr>
    </w:p>
    <w:p w14:paraId="4B64EF18" w14:textId="77777777" w:rsidR="00F94DC7" w:rsidRPr="006E3ABB" w:rsidRDefault="00F94DC7" w:rsidP="00F94DC7">
      <w:pPr>
        <w:tabs>
          <w:tab w:val="left" w:pos="9630"/>
        </w:tabs>
      </w:pPr>
    </w:p>
    <w:p w14:paraId="7A354E65" w14:textId="77777777" w:rsidR="00F94DC7" w:rsidRPr="006E3ABB" w:rsidRDefault="00F94DC7" w:rsidP="00F94DC7">
      <w:pPr>
        <w:tabs>
          <w:tab w:val="left" w:pos="9630"/>
        </w:tabs>
      </w:pPr>
    </w:p>
    <w:p w14:paraId="6A0D815C" w14:textId="77777777" w:rsidR="00F94DC7" w:rsidRPr="006E3ABB" w:rsidRDefault="00F94DC7" w:rsidP="00F94DC7">
      <w:pPr>
        <w:tabs>
          <w:tab w:val="left" w:pos="9630"/>
        </w:tabs>
      </w:pPr>
    </w:p>
    <w:p w14:paraId="3AF4D1C3" w14:textId="77777777" w:rsidR="00F94DC7" w:rsidRPr="006E3ABB" w:rsidRDefault="00F94DC7" w:rsidP="005D568F">
      <w:pPr>
        <w:tabs>
          <w:tab w:val="left" w:pos="9630"/>
        </w:tabs>
      </w:pPr>
    </w:p>
    <w:p w14:paraId="6B707029" w14:textId="77777777" w:rsidR="002474BD" w:rsidRPr="006E3ABB" w:rsidRDefault="002474BD" w:rsidP="005D568F">
      <w:pPr>
        <w:tabs>
          <w:tab w:val="left" w:pos="9630"/>
        </w:tabs>
      </w:pPr>
    </w:p>
    <w:p w14:paraId="343EEB7E" w14:textId="77777777" w:rsidR="002474BD" w:rsidRPr="006E3ABB" w:rsidRDefault="002474BD" w:rsidP="005D568F">
      <w:pPr>
        <w:tabs>
          <w:tab w:val="left" w:pos="9630"/>
        </w:tabs>
      </w:pPr>
    </w:p>
    <w:p w14:paraId="75AC94BC" w14:textId="77777777" w:rsidR="002474BD" w:rsidRPr="006E3ABB" w:rsidRDefault="002474BD" w:rsidP="005D568F">
      <w:pPr>
        <w:tabs>
          <w:tab w:val="left" w:pos="9630"/>
        </w:tabs>
      </w:pPr>
    </w:p>
    <w:p w14:paraId="4ED176B6" w14:textId="3FD1B7ED" w:rsidR="002474BD" w:rsidRPr="006E3ABB" w:rsidRDefault="00F94DC7" w:rsidP="005D568F">
      <w:pPr>
        <w:tabs>
          <w:tab w:val="left" w:pos="9630"/>
        </w:tabs>
      </w:pPr>
      <w:r w:rsidRPr="00F94DC7">
        <w:drawing>
          <wp:inline distT="0" distB="0" distL="0" distR="0" wp14:anchorId="6B89DBA2" wp14:editId="171F311E">
            <wp:extent cx="4486910" cy="3152775"/>
            <wp:effectExtent l="0" t="0" r="8890" b="9525"/>
            <wp:docPr id="1666989549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89549" name="Imagen 1" descr="Imagen que contiene Escala de tiemp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8670" cy="31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E3D" w14:textId="77777777" w:rsidR="00F94DC7" w:rsidRPr="006E3ABB" w:rsidRDefault="00F94DC7" w:rsidP="00F94DC7">
      <w:r w:rsidRPr="006E3ABB">
        <w:t>Reglas del documento:</w:t>
      </w:r>
    </w:p>
    <w:p w14:paraId="7E21E0B1" w14:textId="77777777" w:rsidR="00F94DC7" w:rsidRDefault="00F94DC7" w:rsidP="00F94DC7">
      <w:r w:rsidRPr="006E3ABB">
        <w:t>1.- Validar que los campos obligatorios estén con datos.</w:t>
      </w:r>
    </w:p>
    <w:p w14:paraId="74B5F449" w14:textId="6D511B70" w:rsidR="00F94DC7" w:rsidRDefault="00F94DC7" w:rsidP="00F94DC7">
      <w:r>
        <w:t xml:space="preserve">2.- Se necesita como evidencia </w:t>
      </w:r>
      <w:r w:rsidR="00FA0C4F">
        <w:t>el pedimento</w:t>
      </w:r>
    </w:p>
    <w:p w14:paraId="03699CD1" w14:textId="77777777" w:rsidR="00F94DC7" w:rsidRDefault="00F94DC7" w:rsidP="00F94DC7">
      <w:pPr>
        <w:tabs>
          <w:tab w:val="left" w:pos="9630"/>
        </w:tabs>
      </w:pPr>
    </w:p>
    <w:p w14:paraId="05B1C0FE" w14:textId="77777777" w:rsidR="00F94DC7" w:rsidRPr="006E3ABB" w:rsidRDefault="00F94DC7" w:rsidP="00F94DC7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F94DC7" w:rsidRPr="006E3ABB" w14:paraId="7F2454C9" w14:textId="77777777" w:rsidTr="0025260B">
        <w:trPr>
          <w:trHeight w:val="285"/>
        </w:trPr>
        <w:tc>
          <w:tcPr>
            <w:tcW w:w="8775" w:type="dxa"/>
          </w:tcPr>
          <w:p w14:paraId="0F457331" w14:textId="50A9CAE3" w:rsidR="00F94DC7" w:rsidRPr="006E3ABB" w:rsidRDefault="00F94DC7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revisión </w:t>
            </w:r>
            <w:proofErr w:type="gramStart"/>
            <w:r>
              <w:rPr>
                <w:b/>
                <w:bCs/>
              </w:rPr>
              <w:t xml:space="preserve">aduanal </w:t>
            </w:r>
            <w:r w:rsidRPr="006E3AB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proofErr w:type="gramEnd"/>
            <w:r>
              <w:rPr>
                <w:b/>
                <w:bCs/>
              </w:rPr>
              <w:t>semáforo rojo)</w:t>
            </w:r>
          </w:p>
          <w:p w14:paraId="7660EB00" w14:textId="77777777" w:rsidR="00F94DC7" w:rsidRPr="006E3ABB" w:rsidRDefault="00F94DC7" w:rsidP="0025260B">
            <w:pPr>
              <w:rPr>
                <w:b/>
                <w:bCs/>
              </w:rPr>
            </w:pPr>
          </w:p>
        </w:tc>
      </w:tr>
    </w:tbl>
    <w:p w14:paraId="2FD5918A" w14:textId="77777777" w:rsidR="00F94DC7" w:rsidRPr="006E3ABB" w:rsidRDefault="00F94DC7" w:rsidP="00F94DC7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F94DC7" w:rsidRPr="006E3ABB" w14:paraId="3C1B1639" w14:textId="77777777" w:rsidTr="0025260B">
        <w:tc>
          <w:tcPr>
            <w:tcW w:w="2972" w:type="dxa"/>
          </w:tcPr>
          <w:p w14:paraId="2F3D31FA" w14:textId="77777777" w:rsidR="00F94DC7" w:rsidRPr="006E3ABB" w:rsidRDefault="00F94DC7" w:rsidP="0025260B">
            <w:r w:rsidRPr="006E3ABB">
              <w:t>Concepto</w:t>
            </w:r>
          </w:p>
        </w:tc>
        <w:tc>
          <w:tcPr>
            <w:tcW w:w="2718" w:type="dxa"/>
          </w:tcPr>
          <w:p w14:paraId="59B30B4D" w14:textId="77777777" w:rsidR="00F94DC7" w:rsidRPr="006E3ABB" w:rsidRDefault="00F94DC7" w:rsidP="0025260B">
            <w:r w:rsidRPr="006E3ABB">
              <w:t>Quien llena</w:t>
            </w:r>
          </w:p>
        </w:tc>
        <w:tc>
          <w:tcPr>
            <w:tcW w:w="1395" w:type="dxa"/>
          </w:tcPr>
          <w:p w14:paraId="44C56DC0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6510445A" w14:textId="77777777" w:rsidR="00F94DC7" w:rsidRPr="006E3ABB" w:rsidRDefault="00F94DC7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F94DC7" w:rsidRPr="006E3ABB" w14:paraId="5CD68121" w14:textId="77777777" w:rsidTr="0025260B">
        <w:tc>
          <w:tcPr>
            <w:tcW w:w="2972" w:type="dxa"/>
          </w:tcPr>
          <w:p w14:paraId="76306743" w14:textId="77777777" w:rsidR="00F94DC7" w:rsidRPr="006E3ABB" w:rsidRDefault="00F94DC7" w:rsidP="0025260B">
            <w:r w:rsidRPr="006E3ABB">
              <w:t>Carta Porte</w:t>
            </w:r>
          </w:p>
        </w:tc>
        <w:tc>
          <w:tcPr>
            <w:tcW w:w="2718" w:type="dxa"/>
          </w:tcPr>
          <w:p w14:paraId="39F67E62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405B57FC" w14:textId="77777777" w:rsidR="00F94DC7" w:rsidRPr="006E3ABB" w:rsidRDefault="00F94DC7" w:rsidP="0025260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B4B24FC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0D6C91FD" w14:textId="77777777" w:rsidTr="0025260B">
        <w:tc>
          <w:tcPr>
            <w:tcW w:w="2972" w:type="dxa"/>
          </w:tcPr>
          <w:p w14:paraId="2C24C7ED" w14:textId="77777777" w:rsidR="00F94DC7" w:rsidRPr="006E3ABB" w:rsidRDefault="00F94DC7" w:rsidP="0025260B">
            <w:r w:rsidRPr="006E3ABB">
              <w:t>Monto</w:t>
            </w:r>
          </w:p>
        </w:tc>
        <w:tc>
          <w:tcPr>
            <w:tcW w:w="2718" w:type="dxa"/>
          </w:tcPr>
          <w:p w14:paraId="1A168905" w14:textId="77777777" w:rsidR="00F94DC7" w:rsidRPr="006E3ABB" w:rsidRDefault="00F94DC7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6D9347F3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63C2BE4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7E156064" w14:textId="77777777" w:rsidTr="0025260B">
        <w:tc>
          <w:tcPr>
            <w:tcW w:w="2972" w:type="dxa"/>
          </w:tcPr>
          <w:p w14:paraId="19294751" w14:textId="77777777" w:rsidR="00F94DC7" w:rsidRPr="006E3ABB" w:rsidRDefault="00F94DC7" w:rsidP="0025260B">
            <w:r w:rsidRPr="006E3ABB">
              <w:t>Concepto</w:t>
            </w:r>
          </w:p>
        </w:tc>
        <w:tc>
          <w:tcPr>
            <w:tcW w:w="2718" w:type="dxa"/>
          </w:tcPr>
          <w:p w14:paraId="5FA1AEF0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58C11616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2792F39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3943EC29" w14:textId="77777777" w:rsidTr="0025260B">
        <w:tc>
          <w:tcPr>
            <w:tcW w:w="2972" w:type="dxa"/>
          </w:tcPr>
          <w:p w14:paraId="151FCF80" w14:textId="77777777" w:rsidR="00F94DC7" w:rsidRPr="006E3ABB" w:rsidRDefault="00F94DC7" w:rsidP="0025260B">
            <w:r w:rsidRPr="006E3ABB">
              <w:t>ECO TRACTO</w:t>
            </w:r>
          </w:p>
        </w:tc>
        <w:tc>
          <w:tcPr>
            <w:tcW w:w="2718" w:type="dxa"/>
          </w:tcPr>
          <w:p w14:paraId="00680C97" w14:textId="77777777" w:rsidR="00F94DC7" w:rsidRPr="006E3ABB" w:rsidRDefault="00F94DC7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32B79AFA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8C14369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12BA3DFC" w14:textId="77777777" w:rsidTr="0025260B">
        <w:tc>
          <w:tcPr>
            <w:tcW w:w="2972" w:type="dxa"/>
          </w:tcPr>
          <w:p w14:paraId="7DC7B2A3" w14:textId="77777777" w:rsidR="00F94DC7" w:rsidRPr="006E3ABB" w:rsidRDefault="00F94DC7" w:rsidP="0025260B">
            <w:r w:rsidRPr="006E3ABB">
              <w:t>Nombre Operador</w:t>
            </w:r>
          </w:p>
        </w:tc>
        <w:tc>
          <w:tcPr>
            <w:tcW w:w="2718" w:type="dxa"/>
          </w:tcPr>
          <w:p w14:paraId="711D1DEF" w14:textId="77777777" w:rsidR="00F94DC7" w:rsidRPr="006E3ABB" w:rsidRDefault="00F94DC7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05124A72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9BEAB31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0F11F922" w14:textId="77777777" w:rsidTr="0025260B">
        <w:tc>
          <w:tcPr>
            <w:tcW w:w="2972" w:type="dxa"/>
          </w:tcPr>
          <w:p w14:paraId="0DE8B575" w14:textId="77777777" w:rsidR="00F94DC7" w:rsidRPr="006E3ABB" w:rsidRDefault="00F94DC7" w:rsidP="0025260B">
            <w:r w:rsidRPr="006E3ABB">
              <w:t>Fecha</w:t>
            </w:r>
          </w:p>
        </w:tc>
        <w:tc>
          <w:tcPr>
            <w:tcW w:w="2718" w:type="dxa"/>
          </w:tcPr>
          <w:p w14:paraId="3385F2DE" w14:textId="77777777" w:rsidR="00F94DC7" w:rsidRPr="006E3ABB" w:rsidRDefault="00F94DC7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34C2EC51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4F0A5B6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620E3750" w14:textId="77777777" w:rsidTr="0025260B">
        <w:tc>
          <w:tcPr>
            <w:tcW w:w="2972" w:type="dxa"/>
          </w:tcPr>
          <w:p w14:paraId="3F8F41CD" w14:textId="77777777" w:rsidR="00F94DC7" w:rsidRPr="006E3ABB" w:rsidRDefault="00F94DC7" w:rsidP="0025260B">
            <w:r w:rsidRPr="006E3ABB">
              <w:t>Ruta Viaje (Ida o Vuelta)</w:t>
            </w:r>
          </w:p>
        </w:tc>
        <w:tc>
          <w:tcPr>
            <w:tcW w:w="2718" w:type="dxa"/>
          </w:tcPr>
          <w:p w14:paraId="75DC3501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1BEA57E8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83B3288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29FDBEAF" w14:textId="77777777" w:rsidTr="0025260B">
        <w:tc>
          <w:tcPr>
            <w:tcW w:w="2972" w:type="dxa"/>
          </w:tcPr>
          <w:p w14:paraId="566CE2D6" w14:textId="77777777" w:rsidR="00F94DC7" w:rsidRPr="006E3ABB" w:rsidRDefault="00F94DC7" w:rsidP="0025260B">
            <w:r w:rsidRPr="006E3ABB">
              <w:t>Firma Autoriza</w:t>
            </w:r>
          </w:p>
        </w:tc>
        <w:tc>
          <w:tcPr>
            <w:tcW w:w="2718" w:type="dxa"/>
          </w:tcPr>
          <w:p w14:paraId="2A46FF5D" w14:textId="77777777" w:rsidR="00F94DC7" w:rsidRPr="006E3ABB" w:rsidRDefault="00F94DC7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00BF618A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90D9AF0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7D3A355D" w14:textId="77777777" w:rsidTr="0025260B">
        <w:tc>
          <w:tcPr>
            <w:tcW w:w="2972" w:type="dxa"/>
          </w:tcPr>
          <w:p w14:paraId="0689082F" w14:textId="77777777" w:rsidR="00F94DC7" w:rsidRPr="006E3ABB" w:rsidRDefault="00F94DC7" w:rsidP="0025260B">
            <w:r w:rsidRPr="006E3ABB">
              <w:t>Firma Operador</w:t>
            </w:r>
          </w:p>
        </w:tc>
        <w:tc>
          <w:tcPr>
            <w:tcW w:w="2718" w:type="dxa"/>
          </w:tcPr>
          <w:p w14:paraId="520BA6EC" w14:textId="77777777" w:rsidR="00F94DC7" w:rsidRPr="006E3ABB" w:rsidRDefault="00F94DC7" w:rsidP="0025260B">
            <w:r w:rsidRPr="006E3ABB">
              <w:t>Operador</w:t>
            </w:r>
          </w:p>
        </w:tc>
        <w:tc>
          <w:tcPr>
            <w:tcW w:w="1395" w:type="dxa"/>
          </w:tcPr>
          <w:p w14:paraId="240FA040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6837C0A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  <w:tr w:rsidR="00F94DC7" w:rsidRPr="006E3ABB" w14:paraId="4FBAF82A" w14:textId="77777777" w:rsidTr="0025260B">
        <w:tc>
          <w:tcPr>
            <w:tcW w:w="2972" w:type="dxa"/>
          </w:tcPr>
          <w:p w14:paraId="3D1E37A8" w14:textId="77777777" w:rsidR="00F94DC7" w:rsidRPr="006E3ABB" w:rsidRDefault="00F94DC7" w:rsidP="0025260B">
            <w:r w:rsidRPr="006E3ABB">
              <w:t>Sello de Revisión</w:t>
            </w:r>
          </w:p>
        </w:tc>
        <w:tc>
          <w:tcPr>
            <w:tcW w:w="2718" w:type="dxa"/>
          </w:tcPr>
          <w:p w14:paraId="4B4A0012" w14:textId="77777777" w:rsidR="00F94DC7" w:rsidRPr="006E3ABB" w:rsidRDefault="00F94DC7" w:rsidP="0025260B">
            <w:r w:rsidRPr="006E3ABB">
              <w:t>Supervisor de Sueldos</w:t>
            </w:r>
          </w:p>
        </w:tc>
        <w:tc>
          <w:tcPr>
            <w:tcW w:w="1395" w:type="dxa"/>
          </w:tcPr>
          <w:p w14:paraId="70F19CC9" w14:textId="77777777" w:rsidR="00F94DC7" w:rsidRPr="006E3ABB" w:rsidRDefault="00F94DC7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018BA98" w14:textId="77777777" w:rsidR="00F94DC7" w:rsidRPr="006E3ABB" w:rsidRDefault="00F94DC7" w:rsidP="0025260B">
            <w:pPr>
              <w:spacing w:line="240" w:lineRule="auto"/>
            </w:pPr>
            <w:r w:rsidRPr="006E3ABB">
              <w:t>SI</w:t>
            </w:r>
          </w:p>
        </w:tc>
      </w:tr>
    </w:tbl>
    <w:p w14:paraId="01118DBA" w14:textId="77777777" w:rsidR="002474BD" w:rsidRPr="006E3ABB" w:rsidRDefault="002474BD" w:rsidP="005D568F">
      <w:pPr>
        <w:tabs>
          <w:tab w:val="left" w:pos="9630"/>
        </w:tabs>
      </w:pPr>
    </w:p>
    <w:p w14:paraId="7E36B1C1" w14:textId="77777777" w:rsidR="002474BD" w:rsidRPr="006E3ABB" w:rsidRDefault="002474BD" w:rsidP="005D568F">
      <w:pPr>
        <w:tabs>
          <w:tab w:val="left" w:pos="9630"/>
        </w:tabs>
      </w:pPr>
    </w:p>
    <w:p w14:paraId="3799E113" w14:textId="77777777" w:rsidR="002474BD" w:rsidRPr="006E3ABB" w:rsidRDefault="002474BD" w:rsidP="005D568F">
      <w:pPr>
        <w:tabs>
          <w:tab w:val="left" w:pos="9630"/>
        </w:tabs>
      </w:pPr>
    </w:p>
    <w:p w14:paraId="63941C16" w14:textId="77777777" w:rsidR="002474BD" w:rsidRPr="006E3ABB" w:rsidRDefault="002474BD" w:rsidP="005D568F">
      <w:pPr>
        <w:tabs>
          <w:tab w:val="left" w:pos="9630"/>
        </w:tabs>
      </w:pPr>
    </w:p>
    <w:p w14:paraId="42D43AA9" w14:textId="77777777" w:rsidR="002474BD" w:rsidRPr="006E3ABB" w:rsidRDefault="002474BD" w:rsidP="005D568F">
      <w:pPr>
        <w:tabs>
          <w:tab w:val="left" w:pos="9630"/>
        </w:tabs>
      </w:pPr>
    </w:p>
    <w:p w14:paraId="114384E5" w14:textId="77777777" w:rsidR="002474BD" w:rsidRPr="006E3ABB" w:rsidRDefault="002474BD" w:rsidP="005D568F">
      <w:pPr>
        <w:tabs>
          <w:tab w:val="left" w:pos="9630"/>
        </w:tabs>
      </w:pPr>
    </w:p>
    <w:p w14:paraId="569D3D10" w14:textId="538A93F3" w:rsidR="002474BD" w:rsidRPr="006E3ABB" w:rsidRDefault="002474BD" w:rsidP="005D568F">
      <w:pPr>
        <w:tabs>
          <w:tab w:val="left" w:pos="9630"/>
        </w:tabs>
      </w:pPr>
    </w:p>
    <w:p w14:paraId="371A0452" w14:textId="77777777" w:rsidR="002474BD" w:rsidRPr="006E3ABB" w:rsidRDefault="002474BD" w:rsidP="005D568F">
      <w:pPr>
        <w:tabs>
          <w:tab w:val="left" w:pos="9630"/>
        </w:tabs>
      </w:pPr>
    </w:p>
    <w:p w14:paraId="7D1C8F65" w14:textId="77777777" w:rsidR="002474BD" w:rsidRPr="006E3ABB" w:rsidRDefault="002474BD" w:rsidP="005D568F">
      <w:pPr>
        <w:tabs>
          <w:tab w:val="left" w:pos="9630"/>
        </w:tabs>
      </w:pPr>
    </w:p>
    <w:p w14:paraId="325B8355" w14:textId="77777777" w:rsidR="002474BD" w:rsidRPr="006E3ABB" w:rsidRDefault="002474BD" w:rsidP="005D568F">
      <w:pPr>
        <w:tabs>
          <w:tab w:val="left" w:pos="9630"/>
        </w:tabs>
      </w:pPr>
    </w:p>
    <w:p w14:paraId="235BC4FA" w14:textId="77777777" w:rsidR="002474BD" w:rsidRPr="006E3ABB" w:rsidRDefault="002474BD" w:rsidP="005D568F">
      <w:pPr>
        <w:tabs>
          <w:tab w:val="left" w:pos="9630"/>
        </w:tabs>
      </w:pPr>
    </w:p>
    <w:p w14:paraId="24C7057F" w14:textId="77777777" w:rsidR="002474BD" w:rsidRPr="006E3ABB" w:rsidRDefault="002474BD" w:rsidP="005D568F">
      <w:pPr>
        <w:tabs>
          <w:tab w:val="left" w:pos="9630"/>
        </w:tabs>
      </w:pPr>
    </w:p>
    <w:p w14:paraId="3AF02031" w14:textId="77777777" w:rsidR="002474BD" w:rsidRPr="006E3ABB" w:rsidRDefault="002474BD" w:rsidP="005D568F">
      <w:pPr>
        <w:tabs>
          <w:tab w:val="left" w:pos="9630"/>
        </w:tabs>
      </w:pPr>
    </w:p>
    <w:p w14:paraId="4D7F00BA" w14:textId="77777777" w:rsidR="002474BD" w:rsidRDefault="002474BD" w:rsidP="005D568F">
      <w:pPr>
        <w:tabs>
          <w:tab w:val="left" w:pos="9630"/>
        </w:tabs>
      </w:pPr>
    </w:p>
    <w:p w14:paraId="0828909B" w14:textId="77777777" w:rsidR="00F94DC7" w:rsidRDefault="00F94DC7" w:rsidP="005D568F">
      <w:pPr>
        <w:tabs>
          <w:tab w:val="left" w:pos="9630"/>
        </w:tabs>
      </w:pPr>
    </w:p>
    <w:p w14:paraId="15082B48" w14:textId="77777777" w:rsidR="00F94DC7" w:rsidRDefault="00F94DC7" w:rsidP="005D568F">
      <w:pPr>
        <w:tabs>
          <w:tab w:val="left" w:pos="9630"/>
        </w:tabs>
      </w:pPr>
    </w:p>
    <w:p w14:paraId="12D3DCF4" w14:textId="77777777" w:rsidR="00F94DC7" w:rsidRDefault="00F94DC7" w:rsidP="005D568F">
      <w:pPr>
        <w:tabs>
          <w:tab w:val="left" w:pos="9630"/>
        </w:tabs>
      </w:pPr>
    </w:p>
    <w:p w14:paraId="227F38D0" w14:textId="77777777" w:rsidR="00F94DC7" w:rsidRDefault="00F94DC7" w:rsidP="005D568F">
      <w:pPr>
        <w:tabs>
          <w:tab w:val="left" w:pos="9630"/>
        </w:tabs>
      </w:pPr>
    </w:p>
    <w:p w14:paraId="4A72685A" w14:textId="77777777" w:rsidR="00F94DC7" w:rsidRDefault="00F94DC7" w:rsidP="005D568F">
      <w:pPr>
        <w:tabs>
          <w:tab w:val="left" w:pos="9630"/>
        </w:tabs>
      </w:pPr>
    </w:p>
    <w:p w14:paraId="5FCA372A" w14:textId="3B067033" w:rsidR="00F94DC7" w:rsidRDefault="00F94DC7" w:rsidP="005D568F">
      <w:pPr>
        <w:tabs>
          <w:tab w:val="left" w:pos="9630"/>
        </w:tabs>
      </w:pPr>
      <w:r w:rsidRPr="00F94DC7">
        <w:drawing>
          <wp:inline distT="0" distB="0" distL="0" distR="0" wp14:anchorId="010B33C4" wp14:editId="6D854BCE">
            <wp:extent cx="4485492" cy="2705100"/>
            <wp:effectExtent l="0" t="0" r="0" b="0"/>
            <wp:docPr id="130910850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8506" name="Imagen 1" descr="Imagen que contien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6688" cy="271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7F8D" w14:textId="77777777" w:rsidR="00FA0C4F" w:rsidRPr="006E3ABB" w:rsidRDefault="00FA0C4F" w:rsidP="00FA0C4F">
      <w:r w:rsidRPr="006E3ABB">
        <w:t>Reglas del documento:</w:t>
      </w:r>
    </w:p>
    <w:p w14:paraId="74D02A1F" w14:textId="77777777" w:rsidR="00FA0C4F" w:rsidRDefault="00FA0C4F" w:rsidP="00FA0C4F">
      <w:r w:rsidRPr="006E3ABB">
        <w:t>1.- Validar que los campos obligatorios estén con datos.</w:t>
      </w:r>
    </w:p>
    <w:p w14:paraId="4BA68FE8" w14:textId="5FE08344" w:rsidR="00FA0C4F" w:rsidRDefault="00FA0C4F" w:rsidP="00FA0C4F">
      <w:r>
        <w:t xml:space="preserve">2.- </w:t>
      </w:r>
      <w:r>
        <w:t xml:space="preserve">En carga se toma </w:t>
      </w:r>
      <w:r>
        <w:t>como evidencia l</w:t>
      </w:r>
      <w:r>
        <w:t xml:space="preserve">as dos cartas porte o facturas </w:t>
      </w:r>
    </w:p>
    <w:p w14:paraId="79750635" w14:textId="5F556FE5" w:rsidR="00FA0C4F" w:rsidRDefault="00FA0C4F" w:rsidP="00FA0C4F">
      <w:r>
        <w:t>3.- En descarga la evidencia son los sellos de recibido, igual en las dos cartas porte o facturas</w:t>
      </w:r>
    </w:p>
    <w:p w14:paraId="4FEBA281" w14:textId="77777777" w:rsidR="00FA0C4F" w:rsidRPr="006E3ABB" w:rsidRDefault="00FA0C4F" w:rsidP="00FA0C4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FA0C4F" w:rsidRPr="006E3ABB" w14:paraId="7CDCF83E" w14:textId="77777777" w:rsidTr="0025260B">
        <w:trPr>
          <w:trHeight w:val="285"/>
        </w:trPr>
        <w:tc>
          <w:tcPr>
            <w:tcW w:w="8775" w:type="dxa"/>
          </w:tcPr>
          <w:p w14:paraId="1DC605EF" w14:textId="0E2D46AC" w:rsidR="00FA0C4F" w:rsidRPr="006E3ABB" w:rsidRDefault="00FA0C4F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segundo contenedor domicilio diferente </w:t>
            </w:r>
          </w:p>
          <w:p w14:paraId="50DE57D9" w14:textId="77777777" w:rsidR="00FA0C4F" w:rsidRPr="006E3ABB" w:rsidRDefault="00FA0C4F" w:rsidP="0025260B">
            <w:pPr>
              <w:rPr>
                <w:b/>
                <w:bCs/>
              </w:rPr>
            </w:pPr>
          </w:p>
        </w:tc>
      </w:tr>
    </w:tbl>
    <w:p w14:paraId="442C6F9D" w14:textId="77777777" w:rsidR="00FA0C4F" w:rsidRPr="006E3ABB" w:rsidRDefault="00FA0C4F" w:rsidP="00FA0C4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FA0C4F" w:rsidRPr="006E3ABB" w14:paraId="6F429241" w14:textId="77777777" w:rsidTr="0025260B">
        <w:tc>
          <w:tcPr>
            <w:tcW w:w="2972" w:type="dxa"/>
          </w:tcPr>
          <w:p w14:paraId="77C2B512" w14:textId="77777777" w:rsidR="00FA0C4F" w:rsidRPr="006E3ABB" w:rsidRDefault="00FA0C4F" w:rsidP="0025260B">
            <w:r w:rsidRPr="006E3ABB">
              <w:t>Concepto</w:t>
            </w:r>
          </w:p>
        </w:tc>
        <w:tc>
          <w:tcPr>
            <w:tcW w:w="2718" w:type="dxa"/>
          </w:tcPr>
          <w:p w14:paraId="03A967FB" w14:textId="77777777" w:rsidR="00FA0C4F" w:rsidRPr="006E3ABB" w:rsidRDefault="00FA0C4F" w:rsidP="0025260B">
            <w:r w:rsidRPr="006E3ABB">
              <w:t>Quien llena</w:t>
            </w:r>
          </w:p>
        </w:tc>
        <w:tc>
          <w:tcPr>
            <w:tcW w:w="1395" w:type="dxa"/>
          </w:tcPr>
          <w:p w14:paraId="1506C627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3FEC81F6" w14:textId="77777777" w:rsidR="00FA0C4F" w:rsidRPr="006E3ABB" w:rsidRDefault="00FA0C4F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FA0C4F" w:rsidRPr="006E3ABB" w14:paraId="19794A82" w14:textId="77777777" w:rsidTr="0025260B">
        <w:tc>
          <w:tcPr>
            <w:tcW w:w="2972" w:type="dxa"/>
          </w:tcPr>
          <w:p w14:paraId="67F1CA49" w14:textId="77777777" w:rsidR="00FA0C4F" w:rsidRPr="006E3ABB" w:rsidRDefault="00FA0C4F" w:rsidP="0025260B">
            <w:r w:rsidRPr="006E3ABB">
              <w:t>Carta Porte</w:t>
            </w:r>
          </w:p>
        </w:tc>
        <w:tc>
          <w:tcPr>
            <w:tcW w:w="2718" w:type="dxa"/>
          </w:tcPr>
          <w:p w14:paraId="41EA4A54" w14:textId="77777777" w:rsidR="00FA0C4F" w:rsidRPr="006E3ABB" w:rsidRDefault="00FA0C4F" w:rsidP="0025260B">
            <w:r w:rsidRPr="006E3ABB">
              <w:t>Operador</w:t>
            </w:r>
          </w:p>
        </w:tc>
        <w:tc>
          <w:tcPr>
            <w:tcW w:w="1395" w:type="dxa"/>
          </w:tcPr>
          <w:p w14:paraId="5432635D" w14:textId="77777777" w:rsidR="00FA0C4F" w:rsidRPr="006E3ABB" w:rsidRDefault="00FA0C4F" w:rsidP="0025260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C1AC160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18E4394A" w14:textId="77777777" w:rsidTr="0025260B">
        <w:tc>
          <w:tcPr>
            <w:tcW w:w="2972" w:type="dxa"/>
          </w:tcPr>
          <w:p w14:paraId="5D2C0D67" w14:textId="77777777" w:rsidR="00FA0C4F" w:rsidRPr="006E3ABB" w:rsidRDefault="00FA0C4F" w:rsidP="0025260B">
            <w:r w:rsidRPr="006E3ABB">
              <w:t>Monto</w:t>
            </w:r>
          </w:p>
        </w:tc>
        <w:tc>
          <w:tcPr>
            <w:tcW w:w="2718" w:type="dxa"/>
          </w:tcPr>
          <w:p w14:paraId="7E0B20C0" w14:textId="77777777" w:rsidR="00FA0C4F" w:rsidRPr="006E3ABB" w:rsidRDefault="00FA0C4F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0BF45B04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8546645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7A96F7CD" w14:textId="77777777" w:rsidTr="0025260B">
        <w:tc>
          <w:tcPr>
            <w:tcW w:w="2972" w:type="dxa"/>
          </w:tcPr>
          <w:p w14:paraId="067685A8" w14:textId="77777777" w:rsidR="00FA0C4F" w:rsidRPr="006E3ABB" w:rsidRDefault="00FA0C4F" w:rsidP="0025260B">
            <w:r w:rsidRPr="006E3ABB">
              <w:t>Concepto</w:t>
            </w:r>
          </w:p>
        </w:tc>
        <w:tc>
          <w:tcPr>
            <w:tcW w:w="2718" w:type="dxa"/>
          </w:tcPr>
          <w:p w14:paraId="0BF2333C" w14:textId="77777777" w:rsidR="00FA0C4F" w:rsidRPr="006E3ABB" w:rsidRDefault="00FA0C4F" w:rsidP="0025260B">
            <w:r w:rsidRPr="006E3ABB">
              <w:t>Operador</w:t>
            </w:r>
          </w:p>
        </w:tc>
        <w:tc>
          <w:tcPr>
            <w:tcW w:w="1395" w:type="dxa"/>
          </w:tcPr>
          <w:p w14:paraId="65A436EC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DBE96D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764A9CC0" w14:textId="77777777" w:rsidTr="0025260B">
        <w:tc>
          <w:tcPr>
            <w:tcW w:w="2972" w:type="dxa"/>
          </w:tcPr>
          <w:p w14:paraId="0CAD6152" w14:textId="77777777" w:rsidR="00FA0C4F" w:rsidRPr="006E3ABB" w:rsidRDefault="00FA0C4F" w:rsidP="0025260B">
            <w:r w:rsidRPr="006E3ABB">
              <w:t>ECO TRACTO</w:t>
            </w:r>
          </w:p>
        </w:tc>
        <w:tc>
          <w:tcPr>
            <w:tcW w:w="2718" w:type="dxa"/>
          </w:tcPr>
          <w:p w14:paraId="727B455A" w14:textId="77777777" w:rsidR="00FA0C4F" w:rsidRPr="006E3ABB" w:rsidRDefault="00FA0C4F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7E20813B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00AB83C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3F3506E4" w14:textId="77777777" w:rsidTr="0025260B">
        <w:tc>
          <w:tcPr>
            <w:tcW w:w="2972" w:type="dxa"/>
          </w:tcPr>
          <w:p w14:paraId="276C727B" w14:textId="77777777" w:rsidR="00FA0C4F" w:rsidRPr="006E3ABB" w:rsidRDefault="00FA0C4F" w:rsidP="0025260B">
            <w:r w:rsidRPr="006E3ABB">
              <w:t>Nombre Operador</w:t>
            </w:r>
          </w:p>
        </w:tc>
        <w:tc>
          <w:tcPr>
            <w:tcW w:w="2718" w:type="dxa"/>
          </w:tcPr>
          <w:p w14:paraId="06708E90" w14:textId="77777777" w:rsidR="00FA0C4F" w:rsidRPr="006E3ABB" w:rsidRDefault="00FA0C4F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2719CE6E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4111A92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0A800F86" w14:textId="77777777" w:rsidTr="0025260B">
        <w:tc>
          <w:tcPr>
            <w:tcW w:w="2972" w:type="dxa"/>
          </w:tcPr>
          <w:p w14:paraId="705626FA" w14:textId="77777777" w:rsidR="00FA0C4F" w:rsidRPr="006E3ABB" w:rsidRDefault="00FA0C4F" w:rsidP="0025260B">
            <w:r w:rsidRPr="006E3ABB">
              <w:t>Fecha</w:t>
            </w:r>
          </w:p>
        </w:tc>
        <w:tc>
          <w:tcPr>
            <w:tcW w:w="2718" w:type="dxa"/>
          </w:tcPr>
          <w:p w14:paraId="34222FF8" w14:textId="77777777" w:rsidR="00FA0C4F" w:rsidRPr="006E3ABB" w:rsidRDefault="00FA0C4F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1E970D58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3E7B10D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2158C3BF" w14:textId="77777777" w:rsidTr="0025260B">
        <w:tc>
          <w:tcPr>
            <w:tcW w:w="2972" w:type="dxa"/>
          </w:tcPr>
          <w:p w14:paraId="6DE04C50" w14:textId="77777777" w:rsidR="00FA0C4F" w:rsidRPr="006E3ABB" w:rsidRDefault="00FA0C4F" w:rsidP="0025260B">
            <w:r w:rsidRPr="006E3ABB">
              <w:t>Ruta Viaje (Ida o Vuelta)</w:t>
            </w:r>
          </w:p>
        </w:tc>
        <w:tc>
          <w:tcPr>
            <w:tcW w:w="2718" w:type="dxa"/>
          </w:tcPr>
          <w:p w14:paraId="50DC8196" w14:textId="77777777" w:rsidR="00FA0C4F" w:rsidRPr="006E3ABB" w:rsidRDefault="00FA0C4F" w:rsidP="0025260B">
            <w:r w:rsidRPr="006E3ABB">
              <w:t>Operador</w:t>
            </w:r>
          </w:p>
        </w:tc>
        <w:tc>
          <w:tcPr>
            <w:tcW w:w="1395" w:type="dxa"/>
          </w:tcPr>
          <w:p w14:paraId="36644051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0441B0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27208D13" w14:textId="77777777" w:rsidTr="0025260B">
        <w:tc>
          <w:tcPr>
            <w:tcW w:w="2972" w:type="dxa"/>
          </w:tcPr>
          <w:p w14:paraId="655A42D0" w14:textId="77777777" w:rsidR="00FA0C4F" w:rsidRPr="006E3ABB" w:rsidRDefault="00FA0C4F" w:rsidP="0025260B">
            <w:r w:rsidRPr="006E3ABB">
              <w:t>Firma Autoriza</w:t>
            </w:r>
          </w:p>
        </w:tc>
        <w:tc>
          <w:tcPr>
            <w:tcW w:w="2718" w:type="dxa"/>
          </w:tcPr>
          <w:p w14:paraId="52C209E4" w14:textId="77777777" w:rsidR="00FA0C4F" w:rsidRPr="006E3ABB" w:rsidRDefault="00FA0C4F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790251FB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9100870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088E3AE2" w14:textId="77777777" w:rsidTr="0025260B">
        <w:tc>
          <w:tcPr>
            <w:tcW w:w="2972" w:type="dxa"/>
          </w:tcPr>
          <w:p w14:paraId="26D0EA52" w14:textId="77777777" w:rsidR="00FA0C4F" w:rsidRPr="006E3ABB" w:rsidRDefault="00FA0C4F" w:rsidP="0025260B">
            <w:r w:rsidRPr="006E3ABB">
              <w:t>Firma Operador</w:t>
            </w:r>
          </w:p>
        </w:tc>
        <w:tc>
          <w:tcPr>
            <w:tcW w:w="2718" w:type="dxa"/>
          </w:tcPr>
          <w:p w14:paraId="37BA0C27" w14:textId="77777777" w:rsidR="00FA0C4F" w:rsidRPr="006E3ABB" w:rsidRDefault="00FA0C4F" w:rsidP="0025260B">
            <w:r w:rsidRPr="006E3ABB">
              <w:t>Operador</w:t>
            </w:r>
          </w:p>
        </w:tc>
        <w:tc>
          <w:tcPr>
            <w:tcW w:w="1395" w:type="dxa"/>
          </w:tcPr>
          <w:p w14:paraId="77710F21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75E5275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  <w:tr w:rsidR="00FA0C4F" w:rsidRPr="006E3ABB" w14:paraId="0ADA5654" w14:textId="77777777" w:rsidTr="0025260B">
        <w:tc>
          <w:tcPr>
            <w:tcW w:w="2972" w:type="dxa"/>
          </w:tcPr>
          <w:p w14:paraId="5375A48D" w14:textId="77777777" w:rsidR="00FA0C4F" w:rsidRPr="006E3ABB" w:rsidRDefault="00FA0C4F" w:rsidP="0025260B">
            <w:r w:rsidRPr="006E3ABB">
              <w:t>Sello de Revisión</w:t>
            </w:r>
          </w:p>
        </w:tc>
        <w:tc>
          <w:tcPr>
            <w:tcW w:w="2718" w:type="dxa"/>
          </w:tcPr>
          <w:p w14:paraId="633694C1" w14:textId="77777777" w:rsidR="00FA0C4F" w:rsidRPr="006E3ABB" w:rsidRDefault="00FA0C4F" w:rsidP="0025260B">
            <w:r w:rsidRPr="006E3ABB">
              <w:t>Supervisor de Sueldos</w:t>
            </w:r>
          </w:p>
        </w:tc>
        <w:tc>
          <w:tcPr>
            <w:tcW w:w="1395" w:type="dxa"/>
          </w:tcPr>
          <w:p w14:paraId="3FF5A0A8" w14:textId="77777777" w:rsidR="00FA0C4F" w:rsidRPr="006E3ABB" w:rsidRDefault="00FA0C4F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D212020" w14:textId="77777777" w:rsidR="00FA0C4F" w:rsidRPr="006E3ABB" w:rsidRDefault="00FA0C4F" w:rsidP="0025260B">
            <w:pPr>
              <w:spacing w:line="240" w:lineRule="auto"/>
            </w:pPr>
            <w:r w:rsidRPr="006E3ABB">
              <w:t>SI</w:t>
            </w:r>
          </w:p>
        </w:tc>
      </w:tr>
    </w:tbl>
    <w:p w14:paraId="752E7ACD" w14:textId="77777777" w:rsidR="00FA0C4F" w:rsidRPr="006E3ABB" w:rsidRDefault="00FA0C4F" w:rsidP="00FA0C4F">
      <w:pPr>
        <w:tabs>
          <w:tab w:val="left" w:pos="9630"/>
        </w:tabs>
      </w:pPr>
    </w:p>
    <w:p w14:paraId="132A03B6" w14:textId="77777777" w:rsidR="00FA0C4F" w:rsidRPr="006E3ABB" w:rsidRDefault="00FA0C4F" w:rsidP="00FA0C4F">
      <w:pPr>
        <w:tabs>
          <w:tab w:val="left" w:pos="9630"/>
        </w:tabs>
      </w:pPr>
    </w:p>
    <w:p w14:paraId="4DDD0CB2" w14:textId="77777777" w:rsidR="00FA0C4F" w:rsidRPr="006E3ABB" w:rsidRDefault="00FA0C4F" w:rsidP="00FA0C4F">
      <w:pPr>
        <w:tabs>
          <w:tab w:val="left" w:pos="9630"/>
        </w:tabs>
      </w:pPr>
    </w:p>
    <w:p w14:paraId="343CEF9E" w14:textId="77777777" w:rsidR="00FA0C4F" w:rsidRPr="006E3ABB" w:rsidRDefault="00FA0C4F" w:rsidP="00FA0C4F">
      <w:pPr>
        <w:tabs>
          <w:tab w:val="left" w:pos="9630"/>
        </w:tabs>
      </w:pPr>
    </w:p>
    <w:p w14:paraId="20C149E8" w14:textId="77777777" w:rsidR="00FA0C4F" w:rsidRPr="006E3ABB" w:rsidRDefault="00FA0C4F" w:rsidP="00FA0C4F">
      <w:pPr>
        <w:tabs>
          <w:tab w:val="left" w:pos="9630"/>
        </w:tabs>
      </w:pPr>
    </w:p>
    <w:p w14:paraId="323D0407" w14:textId="77777777" w:rsidR="00FA0C4F" w:rsidRPr="006E3ABB" w:rsidRDefault="00FA0C4F" w:rsidP="00FA0C4F">
      <w:pPr>
        <w:tabs>
          <w:tab w:val="left" w:pos="9630"/>
        </w:tabs>
      </w:pPr>
    </w:p>
    <w:p w14:paraId="69D0439A" w14:textId="77777777" w:rsidR="00FA0C4F" w:rsidRPr="006E3ABB" w:rsidRDefault="00FA0C4F" w:rsidP="00FA0C4F">
      <w:pPr>
        <w:tabs>
          <w:tab w:val="left" w:pos="9630"/>
        </w:tabs>
      </w:pPr>
    </w:p>
    <w:p w14:paraId="75BE5A96" w14:textId="77777777" w:rsidR="00FA0C4F" w:rsidRPr="006E3ABB" w:rsidRDefault="00FA0C4F" w:rsidP="00FA0C4F">
      <w:pPr>
        <w:tabs>
          <w:tab w:val="left" w:pos="9630"/>
        </w:tabs>
      </w:pPr>
    </w:p>
    <w:p w14:paraId="22A61F0F" w14:textId="77777777" w:rsidR="00FA0C4F" w:rsidRPr="006E3ABB" w:rsidRDefault="00FA0C4F" w:rsidP="00FA0C4F">
      <w:pPr>
        <w:tabs>
          <w:tab w:val="left" w:pos="9630"/>
        </w:tabs>
      </w:pPr>
    </w:p>
    <w:p w14:paraId="5A0251F2" w14:textId="77777777" w:rsidR="00FA0C4F" w:rsidRPr="006E3ABB" w:rsidRDefault="00FA0C4F" w:rsidP="00FA0C4F">
      <w:pPr>
        <w:tabs>
          <w:tab w:val="left" w:pos="9630"/>
        </w:tabs>
      </w:pPr>
    </w:p>
    <w:p w14:paraId="260EA667" w14:textId="77777777" w:rsidR="00FA0C4F" w:rsidRPr="006E3ABB" w:rsidRDefault="00FA0C4F" w:rsidP="00FA0C4F">
      <w:pPr>
        <w:tabs>
          <w:tab w:val="left" w:pos="9630"/>
        </w:tabs>
      </w:pPr>
    </w:p>
    <w:p w14:paraId="1B129011" w14:textId="77777777" w:rsidR="00FA0C4F" w:rsidRPr="006E3ABB" w:rsidRDefault="00FA0C4F" w:rsidP="00FA0C4F">
      <w:pPr>
        <w:tabs>
          <w:tab w:val="left" w:pos="9630"/>
        </w:tabs>
      </w:pPr>
    </w:p>
    <w:p w14:paraId="322D9D11" w14:textId="77777777" w:rsidR="00FA0C4F" w:rsidRDefault="00FA0C4F" w:rsidP="00FA0C4F">
      <w:pPr>
        <w:tabs>
          <w:tab w:val="left" w:pos="9630"/>
        </w:tabs>
      </w:pPr>
    </w:p>
    <w:p w14:paraId="3AE45BB5" w14:textId="77777777" w:rsidR="00FA0C4F" w:rsidRDefault="00FA0C4F" w:rsidP="00FA0C4F">
      <w:pPr>
        <w:tabs>
          <w:tab w:val="left" w:pos="9630"/>
        </w:tabs>
      </w:pPr>
    </w:p>
    <w:p w14:paraId="1F02D8F3" w14:textId="77777777" w:rsidR="00FA0C4F" w:rsidRDefault="00FA0C4F" w:rsidP="00FA0C4F">
      <w:pPr>
        <w:tabs>
          <w:tab w:val="left" w:pos="9630"/>
        </w:tabs>
      </w:pPr>
    </w:p>
    <w:p w14:paraId="60D4E0DA" w14:textId="77777777" w:rsidR="00FA0C4F" w:rsidRDefault="00FA0C4F" w:rsidP="00FA0C4F">
      <w:pPr>
        <w:tabs>
          <w:tab w:val="left" w:pos="9630"/>
        </w:tabs>
      </w:pPr>
    </w:p>
    <w:p w14:paraId="10E9ED21" w14:textId="77777777" w:rsidR="00FA0C4F" w:rsidRDefault="00FA0C4F" w:rsidP="00FA0C4F">
      <w:pPr>
        <w:tabs>
          <w:tab w:val="left" w:pos="9630"/>
        </w:tabs>
      </w:pPr>
    </w:p>
    <w:p w14:paraId="5E3F262D" w14:textId="77777777" w:rsidR="00FA0C4F" w:rsidRDefault="00FA0C4F" w:rsidP="00FA0C4F">
      <w:pPr>
        <w:tabs>
          <w:tab w:val="left" w:pos="9630"/>
        </w:tabs>
      </w:pPr>
    </w:p>
    <w:p w14:paraId="54BAF635" w14:textId="77777777" w:rsidR="00FA0C4F" w:rsidRDefault="00FA0C4F" w:rsidP="00FA0C4F">
      <w:pPr>
        <w:tabs>
          <w:tab w:val="left" w:pos="9630"/>
        </w:tabs>
      </w:pPr>
    </w:p>
    <w:p w14:paraId="23DDE4B7" w14:textId="77777777" w:rsidR="00FA0C4F" w:rsidRDefault="00FA0C4F" w:rsidP="00FA0C4F">
      <w:pPr>
        <w:tabs>
          <w:tab w:val="left" w:pos="9630"/>
        </w:tabs>
      </w:pPr>
    </w:p>
    <w:p w14:paraId="07042BFC" w14:textId="7F33B5CE" w:rsidR="00FA0C4F" w:rsidRDefault="007C7EE2" w:rsidP="00FA0C4F">
      <w:pPr>
        <w:tabs>
          <w:tab w:val="left" w:pos="9630"/>
        </w:tabs>
      </w:pPr>
      <w:r w:rsidRPr="007C7EE2">
        <w:lastRenderedPageBreak/>
        <w:drawing>
          <wp:inline distT="0" distB="0" distL="0" distR="0" wp14:anchorId="7DD2AEDF" wp14:editId="771DE30C">
            <wp:extent cx="4381500" cy="3140912"/>
            <wp:effectExtent l="0" t="0" r="0" b="2540"/>
            <wp:docPr id="130489338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338" name="Imagen 1" descr="Escala de tiempo&#10;&#10;Descripción generada automáticamente con confianza baj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7410" cy="314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8DFE" w14:textId="77777777" w:rsidR="007C7EE2" w:rsidRPr="006E3ABB" w:rsidRDefault="007C7EE2" w:rsidP="007C7EE2">
      <w:r w:rsidRPr="006E3ABB">
        <w:t>Reglas del documento:</w:t>
      </w:r>
    </w:p>
    <w:p w14:paraId="1DA647FB" w14:textId="77777777" w:rsidR="007C7EE2" w:rsidRDefault="007C7EE2" w:rsidP="007C7EE2">
      <w:r w:rsidRPr="006E3ABB">
        <w:t>1.- Validar que los campos obligatorios estén con datos.</w:t>
      </w:r>
    </w:p>
    <w:p w14:paraId="334B8A0C" w14:textId="5ECDBEFD" w:rsidR="007C7EE2" w:rsidRDefault="007C7EE2" w:rsidP="007C7EE2">
      <w:r>
        <w:t xml:space="preserve">2.- </w:t>
      </w:r>
      <w:r>
        <w:t xml:space="preserve">Se paga con los </w:t>
      </w:r>
      <w:proofErr w:type="spellStart"/>
      <w:r>
        <w:t>eir´s</w:t>
      </w:r>
      <w:proofErr w:type="spellEnd"/>
      <w:r>
        <w:t xml:space="preserve"> </w:t>
      </w:r>
    </w:p>
    <w:p w14:paraId="18F20F9B" w14:textId="42400AA0" w:rsidR="007C7EE2" w:rsidRDefault="007C7EE2" w:rsidP="007C7EE2">
      <w:pPr>
        <w:rPr>
          <w:b/>
          <w:bCs/>
        </w:rPr>
      </w:pPr>
      <w:r w:rsidRPr="007C7EE2">
        <w:rPr>
          <w:b/>
          <w:bCs/>
        </w:rPr>
        <w:t>Nota* se paga en full ($303) o sencillo ($152)</w:t>
      </w:r>
    </w:p>
    <w:p w14:paraId="20956BCC" w14:textId="77777777" w:rsidR="007C7EE2" w:rsidRPr="007C7EE2" w:rsidRDefault="007C7EE2" w:rsidP="007C7EE2">
      <w:pPr>
        <w:rPr>
          <w:b/>
          <w:bCs/>
        </w:rPr>
      </w:pPr>
    </w:p>
    <w:p w14:paraId="596BB6ED" w14:textId="77777777" w:rsidR="007C7EE2" w:rsidRPr="006E3ABB" w:rsidRDefault="007C7EE2" w:rsidP="007C7EE2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C7EE2" w:rsidRPr="006E3ABB" w14:paraId="73865211" w14:textId="77777777" w:rsidTr="0025260B">
        <w:trPr>
          <w:trHeight w:val="285"/>
        </w:trPr>
        <w:tc>
          <w:tcPr>
            <w:tcW w:w="8775" w:type="dxa"/>
          </w:tcPr>
          <w:p w14:paraId="14558DEC" w14:textId="21391ED9" w:rsidR="007C7EE2" w:rsidRPr="006E3ABB" w:rsidRDefault="007C7EE2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Portacontenedor full o sencillo</w:t>
            </w:r>
          </w:p>
          <w:p w14:paraId="313258D3" w14:textId="77777777" w:rsidR="007C7EE2" w:rsidRPr="006E3ABB" w:rsidRDefault="007C7EE2" w:rsidP="0025260B">
            <w:pPr>
              <w:rPr>
                <w:b/>
                <w:bCs/>
              </w:rPr>
            </w:pPr>
          </w:p>
        </w:tc>
      </w:tr>
    </w:tbl>
    <w:p w14:paraId="030757F5" w14:textId="77777777" w:rsidR="007C7EE2" w:rsidRPr="006E3ABB" w:rsidRDefault="007C7EE2" w:rsidP="007C7EE2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C7EE2" w:rsidRPr="006E3ABB" w14:paraId="1458A247" w14:textId="77777777" w:rsidTr="0025260B">
        <w:tc>
          <w:tcPr>
            <w:tcW w:w="2972" w:type="dxa"/>
          </w:tcPr>
          <w:p w14:paraId="4BC5F632" w14:textId="77777777" w:rsidR="007C7EE2" w:rsidRPr="006E3ABB" w:rsidRDefault="007C7EE2" w:rsidP="0025260B">
            <w:r w:rsidRPr="006E3ABB">
              <w:t>Concepto</w:t>
            </w:r>
          </w:p>
        </w:tc>
        <w:tc>
          <w:tcPr>
            <w:tcW w:w="2718" w:type="dxa"/>
          </w:tcPr>
          <w:p w14:paraId="0482ABBF" w14:textId="77777777" w:rsidR="007C7EE2" w:rsidRPr="006E3ABB" w:rsidRDefault="007C7EE2" w:rsidP="0025260B">
            <w:r w:rsidRPr="006E3ABB">
              <w:t>Quien llena</w:t>
            </w:r>
          </w:p>
        </w:tc>
        <w:tc>
          <w:tcPr>
            <w:tcW w:w="1395" w:type="dxa"/>
          </w:tcPr>
          <w:p w14:paraId="24035EC2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3056FDF0" w14:textId="77777777" w:rsidR="007C7EE2" w:rsidRPr="006E3ABB" w:rsidRDefault="007C7EE2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7C7EE2" w:rsidRPr="006E3ABB" w14:paraId="6D3E7824" w14:textId="77777777" w:rsidTr="0025260B">
        <w:tc>
          <w:tcPr>
            <w:tcW w:w="2972" w:type="dxa"/>
          </w:tcPr>
          <w:p w14:paraId="27563937" w14:textId="77777777" w:rsidR="007C7EE2" w:rsidRPr="006E3ABB" w:rsidRDefault="007C7EE2" w:rsidP="0025260B">
            <w:r w:rsidRPr="006E3ABB">
              <w:t>Carta Porte</w:t>
            </w:r>
          </w:p>
        </w:tc>
        <w:tc>
          <w:tcPr>
            <w:tcW w:w="2718" w:type="dxa"/>
          </w:tcPr>
          <w:p w14:paraId="31DDA808" w14:textId="00C6E984" w:rsidR="007C7EE2" w:rsidRPr="006E3ABB" w:rsidRDefault="007C7EE2" w:rsidP="0025260B">
            <w:r>
              <w:t>N/A</w:t>
            </w:r>
          </w:p>
        </w:tc>
        <w:tc>
          <w:tcPr>
            <w:tcW w:w="1395" w:type="dxa"/>
          </w:tcPr>
          <w:p w14:paraId="1F840576" w14:textId="77777777" w:rsidR="007C7EE2" w:rsidRPr="006E3ABB" w:rsidRDefault="007C7EE2" w:rsidP="0025260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6D24F71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582F05D6" w14:textId="77777777" w:rsidTr="0025260B">
        <w:tc>
          <w:tcPr>
            <w:tcW w:w="2972" w:type="dxa"/>
          </w:tcPr>
          <w:p w14:paraId="1093F1F8" w14:textId="77777777" w:rsidR="007C7EE2" w:rsidRPr="006E3ABB" w:rsidRDefault="007C7EE2" w:rsidP="0025260B">
            <w:r w:rsidRPr="006E3ABB">
              <w:t>Monto</w:t>
            </w:r>
          </w:p>
        </w:tc>
        <w:tc>
          <w:tcPr>
            <w:tcW w:w="2718" w:type="dxa"/>
          </w:tcPr>
          <w:p w14:paraId="16B6785C" w14:textId="77777777" w:rsidR="007C7EE2" w:rsidRPr="006E3ABB" w:rsidRDefault="007C7EE2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71341CEA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7461F63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2D3D3F52" w14:textId="77777777" w:rsidTr="0025260B">
        <w:tc>
          <w:tcPr>
            <w:tcW w:w="2972" w:type="dxa"/>
          </w:tcPr>
          <w:p w14:paraId="1EFFB9BC" w14:textId="77777777" w:rsidR="007C7EE2" w:rsidRPr="006E3ABB" w:rsidRDefault="007C7EE2" w:rsidP="0025260B">
            <w:r w:rsidRPr="006E3ABB">
              <w:t>Concepto</w:t>
            </w:r>
          </w:p>
        </w:tc>
        <w:tc>
          <w:tcPr>
            <w:tcW w:w="2718" w:type="dxa"/>
          </w:tcPr>
          <w:p w14:paraId="538536B7" w14:textId="77777777" w:rsidR="007C7EE2" w:rsidRPr="006E3ABB" w:rsidRDefault="007C7EE2" w:rsidP="0025260B">
            <w:r w:rsidRPr="006E3ABB">
              <w:t>Operador</w:t>
            </w:r>
          </w:p>
        </w:tc>
        <w:tc>
          <w:tcPr>
            <w:tcW w:w="1395" w:type="dxa"/>
          </w:tcPr>
          <w:p w14:paraId="3890E705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9FB6ACF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0D82471C" w14:textId="77777777" w:rsidTr="0025260B">
        <w:tc>
          <w:tcPr>
            <w:tcW w:w="2972" w:type="dxa"/>
          </w:tcPr>
          <w:p w14:paraId="21B30881" w14:textId="77777777" w:rsidR="007C7EE2" w:rsidRPr="006E3ABB" w:rsidRDefault="007C7EE2" w:rsidP="0025260B">
            <w:r w:rsidRPr="006E3ABB">
              <w:t>ECO TRACTO</w:t>
            </w:r>
          </w:p>
        </w:tc>
        <w:tc>
          <w:tcPr>
            <w:tcW w:w="2718" w:type="dxa"/>
          </w:tcPr>
          <w:p w14:paraId="6C59FCED" w14:textId="77777777" w:rsidR="007C7EE2" w:rsidRPr="006E3ABB" w:rsidRDefault="007C7EE2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5348F58D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100F9F7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7FC3A17B" w14:textId="77777777" w:rsidTr="0025260B">
        <w:tc>
          <w:tcPr>
            <w:tcW w:w="2972" w:type="dxa"/>
          </w:tcPr>
          <w:p w14:paraId="59EEB07F" w14:textId="77777777" w:rsidR="007C7EE2" w:rsidRPr="006E3ABB" w:rsidRDefault="007C7EE2" w:rsidP="0025260B">
            <w:r w:rsidRPr="006E3ABB">
              <w:t>Nombre Operador</w:t>
            </w:r>
          </w:p>
        </w:tc>
        <w:tc>
          <w:tcPr>
            <w:tcW w:w="2718" w:type="dxa"/>
          </w:tcPr>
          <w:p w14:paraId="34F5E23C" w14:textId="77777777" w:rsidR="007C7EE2" w:rsidRPr="006E3ABB" w:rsidRDefault="007C7EE2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57F4F96D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C11BE6F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1C64B45B" w14:textId="77777777" w:rsidTr="0025260B">
        <w:tc>
          <w:tcPr>
            <w:tcW w:w="2972" w:type="dxa"/>
          </w:tcPr>
          <w:p w14:paraId="0F16E0F3" w14:textId="77777777" w:rsidR="007C7EE2" w:rsidRPr="006E3ABB" w:rsidRDefault="007C7EE2" w:rsidP="0025260B">
            <w:r w:rsidRPr="006E3ABB">
              <w:t>Fecha</w:t>
            </w:r>
          </w:p>
        </w:tc>
        <w:tc>
          <w:tcPr>
            <w:tcW w:w="2718" w:type="dxa"/>
          </w:tcPr>
          <w:p w14:paraId="7BC08817" w14:textId="77777777" w:rsidR="007C7EE2" w:rsidRPr="006E3ABB" w:rsidRDefault="007C7EE2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2431D4F1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6C2DB53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656192E7" w14:textId="77777777" w:rsidTr="0025260B">
        <w:tc>
          <w:tcPr>
            <w:tcW w:w="2972" w:type="dxa"/>
          </w:tcPr>
          <w:p w14:paraId="5E67B92F" w14:textId="77777777" w:rsidR="007C7EE2" w:rsidRPr="006E3ABB" w:rsidRDefault="007C7EE2" w:rsidP="0025260B">
            <w:r w:rsidRPr="006E3ABB">
              <w:t>Ruta Viaje (Ida o Vuelta)</w:t>
            </w:r>
          </w:p>
        </w:tc>
        <w:tc>
          <w:tcPr>
            <w:tcW w:w="2718" w:type="dxa"/>
          </w:tcPr>
          <w:p w14:paraId="4C382DC5" w14:textId="77777777" w:rsidR="007C7EE2" w:rsidRPr="006E3ABB" w:rsidRDefault="007C7EE2" w:rsidP="0025260B">
            <w:r w:rsidRPr="006E3ABB">
              <w:t>Operador</w:t>
            </w:r>
          </w:p>
        </w:tc>
        <w:tc>
          <w:tcPr>
            <w:tcW w:w="1395" w:type="dxa"/>
          </w:tcPr>
          <w:p w14:paraId="2240B569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77C44A1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31FACAE8" w14:textId="77777777" w:rsidTr="0025260B">
        <w:tc>
          <w:tcPr>
            <w:tcW w:w="2972" w:type="dxa"/>
          </w:tcPr>
          <w:p w14:paraId="6B4D8D85" w14:textId="77777777" w:rsidR="007C7EE2" w:rsidRPr="006E3ABB" w:rsidRDefault="007C7EE2" w:rsidP="0025260B">
            <w:r w:rsidRPr="006E3ABB">
              <w:t>Firma Autoriza</w:t>
            </w:r>
          </w:p>
        </w:tc>
        <w:tc>
          <w:tcPr>
            <w:tcW w:w="2718" w:type="dxa"/>
          </w:tcPr>
          <w:p w14:paraId="193B0CD9" w14:textId="77777777" w:rsidR="007C7EE2" w:rsidRPr="006E3ABB" w:rsidRDefault="007C7EE2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0968991B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CC66419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65FA5DDB" w14:textId="77777777" w:rsidTr="0025260B">
        <w:tc>
          <w:tcPr>
            <w:tcW w:w="2972" w:type="dxa"/>
          </w:tcPr>
          <w:p w14:paraId="7D46E61E" w14:textId="77777777" w:rsidR="007C7EE2" w:rsidRPr="006E3ABB" w:rsidRDefault="007C7EE2" w:rsidP="0025260B">
            <w:r w:rsidRPr="006E3ABB">
              <w:t>Firma Operador</w:t>
            </w:r>
          </w:p>
        </w:tc>
        <w:tc>
          <w:tcPr>
            <w:tcW w:w="2718" w:type="dxa"/>
          </w:tcPr>
          <w:p w14:paraId="23F703D0" w14:textId="77777777" w:rsidR="007C7EE2" w:rsidRPr="006E3ABB" w:rsidRDefault="007C7EE2" w:rsidP="0025260B">
            <w:r w:rsidRPr="006E3ABB">
              <w:t>Operador</w:t>
            </w:r>
          </w:p>
        </w:tc>
        <w:tc>
          <w:tcPr>
            <w:tcW w:w="1395" w:type="dxa"/>
          </w:tcPr>
          <w:p w14:paraId="565A003A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5C79DB7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31924FC5" w14:textId="77777777" w:rsidTr="0025260B">
        <w:tc>
          <w:tcPr>
            <w:tcW w:w="2972" w:type="dxa"/>
          </w:tcPr>
          <w:p w14:paraId="50EF755F" w14:textId="77777777" w:rsidR="007C7EE2" w:rsidRPr="006E3ABB" w:rsidRDefault="007C7EE2" w:rsidP="0025260B">
            <w:r w:rsidRPr="006E3ABB">
              <w:t>Sello de Revisión</w:t>
            </w:r>
          </w:p>
        </w:tc>
        <w:tc>
          <w:tcPr>
            <w:tcW w:w="2718" w:type="dxa"/>
          </w:tcPr>
          <w:p w14:paraId="0D769D0C" w14:textId="77777777" w:rsidR="007C7EE2" w:rsidRPr="006E3ABB" w:rsidRDefault="007C7EE2" w:rsidP="0025260B">
            <w:r w:rsidRPr="006E3ABB">
              <w:t>Supervisor de Sueldos</w:t>
            </w:r>
          </w:p>
        </w:tc>
        <w:tc>
          <w:tcPr>
            <w:tcW w:w="1395" w:type="dxa"/>
          </w:tcPr>
          <w:p w14:paraId="1A739F8A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0BC443A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</w:tbl>
    <w:p w14:paraId="550B0538" w14:textId="77777777" w:rsidR="007C7EE2" w:rsidRPr="006E3ABB" w:rsidRDefault="007C7EE2" w:rsidP="007C7EE2">
      <w:pPr>
        <w:tabs>
          <w:tab w:val="left" w:pos="9630"/>
        </w:tabs>
      </w:pPr>
    </w:p>
    <w:p w14:paraId="22D40837" w14:textId="77777777" w:rsidR="007C7EE2" w:rsidRPr="006E3ABB" w:rsidRDefault="007C7EE2" w:rsidP="007C7EE2">
      <w:pPr>
        <w:tabs>
          <w:tab w:val="left" w:pos="9630"/>
        </w:tabs>
      </w:pPr>
    </w:p>
    <w:p w14:paraId="3B4BFBC6" w14:textId="77777777" w:rsidR="007C7EE2" w:rsidRPr="006E3ABB" w:rsidRDefault="007C7EE2" w:rsidP="007C7EE2">
      <w:pPr>
        <w:tabs>
          <w:tab w:val="left" w:pos="9630"/>
        </w:tabs>
      </w:pPr>
    </w:p>
    <w:p w14:paraId="6D06B3F1" w14:textId="77777777" w:rsidR="007C7EE2" w:rsidRPr="006E3ABB" w:rsidRDefault="007C7EE2" w:rsidP="007C7EE2">
      <w:pPr>
        <w:tabs>
          <w:tab w:val="left" w:pos="9630"/>
        </w:tabs>
      </w:pPr>
    </w:p>
    <w:p w14:paraId="35321CA9" w14:textId="77777777" w:rsidR="007C7EE2" w:rsidRPr="006E3ABB" w:rsidRDefault="007C7EE2" w:rsidP="007C7EE2">
      <w:pPr>
        <w:tabs>
          <w:tab w:val="left" w:pos="9630"/>
        </w:tabs>
      </w:pPr>
    </w:p>
    <w:p w14:paraId="5E825FD3" w14:textId="77777777" w:rsidR="007C7EE2" w:rsidRPr="006E3ABB" w:rsidRDefault="007C7EE2" w:rsidP="007C7EE2">
      <w:pPr>
        <w:tabs>
          <w:tab w:val="left" w:pos="9630"/>
        </w:tabs>
      </w:pPr>
    </w:p>
    <w:p w14:paraId="4AA31916" w14:textId="77777777" w:rsidR="007C7EE2" w:rsidRPr="006E3ABB" w:rsidRDefault="007C7EE2" w:rsidP="007C7EE2">
      <w:pPr>
        <w:tabs>
          <w:tab w:val="left" w:pos="9630"/>
        </w:tabs>
      </w:pPr>
    </w:p>
    <w:p w14:paraId="6E064F5C" w14:textId="77777777" w:rsidR="007C7EE2" w:rsidRPr="006E3ABB" w:rsidRDefault="007C7EE2" w:rsidP="007C7EE2">
      <w:pPr>
        <w:tabs>
          <w:tab w:val="left" w:pos="9630"/>
        </w:tabs>
      </w:pPr>
    </w:p>
    <w:p w14:paraId="031F6B9F" w14:textId="77777777" w:rsidR="007C7EE2" w:rsidRPr="006E3ABB" w:rsidRDefault="007C7EE2" w:rsidP="007C7EE2">
      <w:pPr>
        <w:tabs>
          <w:tab w:val="left" w:pos="9630"/>
        </w:tabs>
      </w:pPr>
    </w:p>
    <w:p w14:paraId="67705527" w14:textId="77777777" w:rsidR="007C7EE2" w:rsidRPr="006E3ABB" w:rsidRDefault="007C7EE2" w:rsidP="007C7EE2">
      <w:pPr>
        <w:tabs>
          <w:tab w:val="left" w:pos="9630"/>
        </w:tabs>
      </w:pPr>
    </w:p>
    <w:p w14:paraId="5B7FA152" w14:textId="77777777" w:rsidR="007C7EE2" w:rsidRPr="006E3ABB" w:rsidRDefault="007C7EE2" w:rsidP="007C7EE2">
      <w:pPr>
        <w:tabs>
          <w:tab w:val="left" w:pos="9630"/>
        </w:tabs>
      </w:pPr>
    </w:p>
    <w:p w14:paraId="4A5CA3B3" w14:textId="77777777" w:rsidR="007C7EE2" w:rsidRPr="006E3ABB" w:rsidRDefault="007C7EE2" w:rsidP="007C7EE2">
      <w:pPr>
        <w:tabs>
          <w:tab w:val="left" w:pos="9630"/>
        </w:tabs>
      </w:pPr>
    </w:p>
    <w:p w14:paraId="5F00ECDB" w14:textId="77777777" w:rsidR="007C7EE2" w:rsidRDefault="007C7EE2" w:rsidP="007C7EE2">
      <w:pPr>
        <w:tabs>
          <w:tab w:val="left" w:pos="9630"/>
        </w:tabs>
      </w:pPr>
    </w:p>
    <w:p w14:paraId="418B7DCD" w14:textId="77777777" w:rsidR="007C7EE2" w:rsidRDefault="007C7EE2" w:rsidP="007C7EE2">
      <w:pPr>
        <w:tabs>
          <w:tab w:val="left" w:pos="9630"/>
        </w:tabs>
      </w:pPr>
    </w:p>
    <w:p w14:paraId="23D8F898" w14:textId="77777777" w:rsidR="007C7EE2" w:rsidRDefault="007C7EE2" w:rsidP="007C7EE2">
      <w:pPr>
        <w:tabs>
          <w:tab w:val="left" w:pos="9630"/>
        </w:tabs>
      </w:pPr>
    </w:p>
    <w:p w14:paraId="18460094" w14:textId="77777777" w:rsidR="007C7EE2" w:rsidRDefault="007C7EE2" w:rsidP="007C7EE2">
      <w:pPr>
        <w:tabs>
          <w:tab w:val="left" w:pos="9630"/>
        </w:tabs>
      </w:pPr>
    </w:p>
    <w:p w14:paraId="643CF53E" w14:textId="77777777" w:rsidR="007C7EE2" w:rsidRDefault="007C7EE2" w:rsidP="007C7EE2">
      <w:pPr>
        <w:tabs>
          <w:tab w:val="left" w:pos="9630"/>
        </w:tabs>
      </w:pPr>
    </w:p>
    <w:p w14:paraId="3BF32A2E" w14:textId="77777777" w:rsidR="007C7EE2" w:rsidRDefault="007C7EE2" w:rsidP="007C7EE2">
      <w:pPr>
        <w:tabs>
          <w:tab w:val="left" w:pos="9630"/>
        </w:tabs>
      </w:pPr>
    </w:p>
    <w:p w14:paraId="4E16AB65" w14:textId="798CF13F" w:rsidR="007C7EE2" w:rsidRDefault="007C7EE2" w:rsidP="007C7EE2">
      <w:pPr>
        <w:tabs>
          <w:tab w:val="left" w:pos="9630"/>
        </w:tabs>
      </w:pPr>
      <w:r w:rsidRPr="007C7EE2">
        <w:lastRenderedPageBreak/>
        <w:drawing>
          <wp:inline distT="0" distB="0" distL="0" distR="0" wp14:anchorId="2F0FFE3E" wp14:editId="4E30144D">
            <wp:extent cx="4409440" cy="3162300"/>
            <wp:effectExtent l="0" t="0" r="0" b="0"/>
            <wp:docPr id="37403289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2897" name="Imagen 1" descr="Imagen que contiene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5857" cy="31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E8A3" w14:textId="77777777" w:rsidR="007C7EE2" w:rsidRPr="006E3ABB" w:rsidRDefault="007C7EE2" w:rsidP="007C7EE2">
      <w:r w:rsidRPr="006E3ABB">
        <w:t>Reglas del documento:</w:t>
      </w:r>
    </w:p>
    <w:p w14:paraId="3583B186" w14:textId="77777777" w:rsidR="007C7EE2" w:rsidRDefault="007C7EE2" w:rsidP="007C7EE2">
      <w:r w:rsidRPr="006E3ABB">
        <w:t>1.- Validar que los campos obligatorios estén con datos.</w:t>
      </w:r>
    </w:p>
    <w:p w14:paraId="183E2245" w14:textId="09D9356A" w:rsidR="007C7EE2" w:rsidRDefault="007C7EE2" w:rsidP="007C7EE2">
      <w:r>
        <w:t xml:space="preserve">2.- Se paga con los </w:t>
      </w:r>
      <w:proofErr w:type="gramStart"/>
      <w:r>
        <w:t>tickets</w:t>
      </w:r>
      <w:proofErr w:type="gramEnd"/>
      <w:r>
        <w:t xml:space="preserve"> de la </w:t>
      </w:r>
      <w:proofErr w:type="spellStart"/>
      <w:r>
        <w:t>bascula</w:t>
      </w:r>
      <w:proofErr w:type="spellEnd"/>
      <w:r>
        <w:t xml:space="preserve">, si no hay comprobantes los autoriza el gerente de operaciones </w:t>
      </w:r>
    </w:p>
    <w:p w14:paraId="22B57A93" w14:textId="2DBEA645" w:rsidR="007C7EE2" w:rsidRDefault="007C7EE2" w:rsidP="007C7EE2">
      <w:pPr>
        <w:rPr>
          <w:b/>
          <w:bCs/>
        </w:rPr>
      </w:pPr>
      <w:r w:rsidRPr="007C7EE2">
        <w:rPr>
          <w:b/>
          <w:bCs/>
        </w:rPr>
        <w:t>Nota* se paga en full ($</w:t>
      </w:r>
      <w:r>
        <w:rPr>
          <w:b/>
          <w:bCs/>
        </w:rPr>
        <w:t>210)</w:t>
      </w:r>
      <w:r w:rsidRPr="007C7EE2">
        <w:rPr>
          <w:b/>
          <w:bCs/>
        </w:rPr>
        <w:t xml:space="preserve"> o sencillo ($1</w:t>
      </w:r>
      <w:r>
        <w:rPr>
          <w:b/>
          <w:bCs/>
        </w:rPr>
        <w:t>05</w:t>
      </w:r>
      <w:r w:rsidRPr="007C7EE2">
        <w:rPr>
          <w:b/>
          <w:bCs/>
        </w:rPr>
        <w:t>)</w:t>
      </w:r>
    </w:p>
    <w:p w14:paraId="272C1426" w14:textId="77777777" w:rsidR="007C7EE2" w:rsidRPr="007C7EE2" w:rsidRDefault="007C7EE2" w:rsidP="007C7EE2">
      <w:pPr>
        <w:rPr>
          <w:b/>
          <w:bCs/>
        </w:rPr>
      </w:pPr>
    </w:p>
    <w:p w14:paraId="610DB8DD" w14:textId="77777777" w:rsidR="007C7EE2" w:rsidRPr="006E3ABB" w:rsidRDefault="007C7EE2" w:rsidP="007C7EE2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C7EE2" w:rsidRPr="006E3ABB" w14:paraId="7C0AF42E" w14:textId="77777777" w:rsidTr="0025260B">
        <w:trPr>
          <w:trHeight w:val="285"/>
        </w:trPr>
        <w:tc>
          <w:tcPr>
            <w:tcW w:w="8775" w:type="dxa"/>
          </w:tcPr>
          <w:p w14:paraId="6679E5ED" w14:textId="4E623F7F" w:rsidR="007C7EE2" w:rsidRPr="006E3ABB" w:rsidRDefault="007C7EE2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pesada contenedor cargado </w:t>
            </w:r>
          </w:p>
          <w:p w14:paraId="6D76A7A9" w14:textId="77777777" w:rsidR="007C7EE2" w:rsidRPr="006E3ABB" w:rsidRDefault="007C7EE2" w:rsidP="0025260B">
            <w:pPr>
              <w:rPr>
                <w:b/>
                <w:bCs/>
              </w:rPr>
            </w:pPr>
          </w:p>
        </w:tc>
      </w:tr>
    </w:tbl>
    <w:p w14:paraId="4B46773B" w14:textId="77777777" w:rsidR="007C7EE2" w:rsidRPr="006E3ABB" w:rsidRDefault="007C7EE2" w:rsidP="007C7EE2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C7EE2" w:rsidRPr="006E3ABB" w14:paraId="1B9BB717" w14:textId="77777777" w:rsidTr="0025260B">
        <w:tc>
          <w:tcPr>
            <w:tcW w:w="2972" w:type="dxa"/>
          </w:tcPr>
          <w:p w14:paraId="6958E946" w14:textId="77777777" w:rsidR="007C7EE2" w:rsidRPr="006E3ABB" w:rsidRDefault="007C7EE2" w:rsidP="0025260B">
            <w:r w:rsidRPr="006E3ABB">
              <w:t>Concepto</w:t>
            </w:r>
          </w:p>
        </w:tc>
        <w:tc>
          <w:tcPr>
            <w:tcW w:w="2718" w:type="dxa"/>
          </w:tcPr>
          <w:p w14:paraId="12FA1047" w14:textId="77777777" w:rsidR="007C7EE2" w:rsidRPr="006E3ABB" w:rsidRDefault="007C7EE2" w:rsidP="0025260B">
            <w:r w:rsidRPr="006E3ABB">
              <w:t>Quien llena</w:t>
            </w:r>
          </w:p>
        </w:tc>
        <w:tc>
          <w:tcPr>
            <w:tcW w:w="1395" w:type="dxa"/>
          </w:tcPr>
          <w:p w14:paraId="1E4F3236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743" w:type="dxa"/>
          </w:tcPr>
          <w:p w14:paraId="5F4600DB" w14:textId="77777777" w:rsidR="007C7EE2" w:rsidRPr="006E3ABB" w:rsidRDefault="007C7EE2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7C7EE2" w:rsidRPr="006E3ABB" w14:paraId="41FD66D8" w14:textId="77777777" w:rsidTr="0025260B">
        <w:tc>
          <w:tcPr>
            <w:tcW w:w="2972" w:type="dxa"/>
          </w:tcPr>
          <w:p w14:paraId="3FCBA58D" w14:textId="77777777" w:rsidR="007C7EE2" w:rsidRPr="006E3ABB" w:rsidRDefault="007C7EE2" w:rsidP="0025260B">
            <w:r w:rsidRPr="006E3ABB">
              <w:t>Carta Porte</w:t>
            </w:r>
          </w:p>
        </w:tc>
        <w:tc>
          <w:tcPr>
            <w:tcW w:w="2718" w:type="dxa"/>
          </w:tcPr>
          <w:p w14:paraId="029AF4E8" w14:textId="3B6D6B72" w:rsidR="007C7EE2" w:rsidRPr="006E3ABB" w:rsidRDefault="007C7EE2" w:rsidP="0025260B">
            <w:r>
              <w:t>Operador</w:t>
            </w:r>
          </w:p>
        </w:tc>
        <w:tc>
          <w:tcPr>
            <w:tcW w:w="1395" w:type="dxa"/>
          </w:tcPr>
          <w:p w14:paraId="0DB2243A" w14:textId="77777777" w:rsidR="007C7EE2" w:rsidRPr="006E3ABB" w:rsidRDefault="007C7EE2" w:rsidP="0025260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624848A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57AAE2E8" w14:textId="77777777" w:rsidTr="0025260B">
        <w:tc>
          <w:tcPr>
            <w:tcW w:w="2972" w:type="dxa"/>
          </w:tcPr>
          <w:p w14:paraId="315F359A" w14:textId="77777777" w:rsidR="007C7EE2" w:rsidRPr="006E3ABB" w:rsidRDefault="007C7EE2" w:rsidP="0025260B">
            <w:r w:rsidRPr="006E3ABB">
              <w:t>Monto</w:t>
            </w:r>
          </w:p>
        </w:tc>
        <w:tc>
          <w:tcPr>
            <w:tcW w:w="2718" w:type="dxa"/>
          </w:tcPr>
          <w:p w14:paraId="2C981336" w14:textId="77777777" w:rsidR="007C7EE2" w:rsidRPr="006E3ABB" w:rsidRDefault="007C7EE2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6125D648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39A75EE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7690733B" w14:textId="77777777" w:rsidTr="0025260B">
        <w:tc>
          <w:tcPr>
            <w:tcW w:w="2972" w:type="dxa"/>
          </w:tcPr>
          <w:p w14:paraId="51CFC801" w14:textId="77777777" w:rsidR="007C7EE2" w:rsidRPr="006E3ABB" w:rsidRDefault="007C7EE2" w:rsidP="0025260B">
            <w:r w:rsidRPr="006E3ABB">
              <w:t>Concepto</w:t>
            </w:r>
          </w:p>
        </w:tc>
        <w:tc>
          <w:tcPr>
            <w:tcW w:w="2718" w:type="dxa"/>
          </w:tcPr>
          <w:p w14:paraId="2B38B385" w14:textId="77777777" w:rsidR="007C7EE2" w:rsidRPr="006E3ABB" w:rsidRDefault="007C7EE2" w:rsidP="0025260B">
            <w:r w:rsidRPr="006E3ABB">
              <w:t>Operador</w:t>
            </w:r>
          </w:p>
        </w:tc>
        <w:tc>
          <w:tcPr>
            <w:tcW w:w="1395" w:type="dxa"/>
          </w:tcPr>
          <w:p w14:paraId="394BB109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7D37732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16109902" w14:textId="77777777" w:rsidTr="0025260B">
        <w:tc>
          <w:tcPr>
            <w:tcW w:w="2972" w:type="dxa"/>
          </w:tcPr>
          <w:p w14:paraId="1EA195DF" w14:textId="77777777" w:rsidR="007C7EE2" w:rsidRPr="006E3ABB" w:rsidRDefault="007C7EE2" w:rsidP="0025260B">
            <w:r w:rsidRPr="006E3ABB">
              <w:t>ECO TRACTO</w:t>
            </w:r>
          </w:p>
        </w:tc>
        <w:tc>
          <w:tcPr>
            <w:tcW w:w="2718" w:type="dxa"/>
          </w:tcPr>
          <w:p w14:paraId="37FF542B" w14:textId="77777777" w:rsidR="007C7EE2" w:rsidRPr="006E3ABB" w:rsidRDefault="007C7EE2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594CCC63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249D8D7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7CBFEA3C" w14:textId="77777777" w:rsidTr="0025260B">
        <w:tc>
          <w:tcPr>
            <w:tcW w:w="2972" w:type="dxa"/>
          </w:tcPr>
          <w:p w14:paraId="15CAA098" w14:textId="77777777" w:rsidR="007C7EE2" w:rsidRPr="006E3ABB" w:rsidRDefault="007C7EE2" w:rsidP="0025260B">
            <w:r w:rsidRPr="006E3ABB">
              <w:t>Nombre Operador</w:t>
            </w:r>
          </w:p>
        </w:tc>
        <w:tc>
          <w:tcPr>
            <w:tcW w:w="2718" w:type="dxa"/>
          </w:tcPr>
          <w:p w14:paraId="197FA9E8" w14:textId="77777777" w:rsidR="007C7EE2" w:rsidRPr="006E3ABB" w:rsidRDefault="007C7EE2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51A5F615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6DE646F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4FFBD77A" w14:textId="77777777" w:rsidTr="0025260B">
        <w:tc>
          <w:tcPr>
            <w:tcW w:w="2972" w:type="dxa"/>
          </w:tcPr>
          <w:p w14:paraId="6989FFEC" w14:textId="77777777" w:rsidR="007C7EE2" w:rsidRPr="006E3ABB" w:rsidRDefault="007C7EE2" w:rsidP="0025260B">
            <w:r w:rsidRPr="006E3ABB">
              <w:t>Fecha</w:t>
            </w:r>
          </w:p>
        </w:tc>
        <w:tc>
          <w:tcPr>
            <w:tcW w:w="2718" w:type="dxa"/>
          </w:tcPr>
          <w:p w14:paraId="6E2BF1F3" w14:textId="77777777" w:rsidR="007C7EE2" w:rsidRPr="006E3ABB" w:rsidRDefault="007C7EE2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26EDE2BA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F1FBF55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2987D41B" w14:textId="77777777" w:rsidTr="0025260B">
        <w:tc>
          <w:tcPr>
            <w:tcW w:w="2972" w:type="dxa"/>
          </w:tcPr>
          <w:p w14:paraId="0B86349F" w14:textId="77777777" w:rsidR="007C7EE2" w:rsidRPr="006E3ABB" w:rsidRDefault="007C7EE2" w:rsidP="0025260B">
            <w:r w:rsidRPr="006E3ABB">
              <w:t>Ruta Viaje (Ida o Vuelta)</w:t>
            </w:r>
          </w:p>
        </w:tc>
        <w:tc>
          <w:tcPr>
            <w:tcW w:w="2718" w:type="dxa"/>
          </w:tcPr>
          <w:p w14:paraId="369D6E4F" w14:textId="77777777" w:rsidR="007C7EE2" w:rsidRPr="006E3ABB" w:rsidRDefault="007C7EE2" w:rsidP="0025260B">
            <w:r w:rsidRPr="006E3ABB">
              <w:t>Operador</w:t>
            </w:r>
          </w:p>
        </w:tc>
        <w:tc>
          <w:tcPr>
            <w:tcW w:w="1395" w:type="dxa"/>
          </w:tcPr>
          <w:p w14:paraId="509DAF87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C63BE49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2B9C871D" w14:textId="77777777" w:rsidTr="0025260B">
        <w:tc>
          <w:tcPr>
            <w:tcW w:w="2972" w:type="dxa"/>
          </w:tcPr>
          <w:p w14:paraId="5AE0E4A0" w14:textId="77777777" w:rsidR="007C7EE2" w:rsidRPr="006E3ABB" w:rsidRDefault="007C7EE2" w:rsidP="0025260B">
            <w:r w:rsidRPr="006E3ABB">
              <w:t>Firma Autoriza</w:t>
            </w:r>
          </w:p>
        </w:tc>
        <w:tc>
          <w:tcPr>
            <w:tcW w:w="2718" w:type="dxa"/>
          </w:tcPr>
          <w:p w14:paraId="00AFBFA5" w14:textId="77777777" w:rsidR="007C7EE2" w:rsidRPr="006E3ABB" w:rsidRDefault="007C7EE2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7157D788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1F47E42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48B11061" w14:textId="77777777" w:rsidTr="0025260B">
        <w:tc>
          <w:tcPr>
            <w:tcW w:w="2972" w:type="dxa"/>
          </w:tcPr>
          <w:p w14:paraId="2EF834E9" w14:textId="77777777" w:rsidR="007C7EE2" w:rsidRPr="006E3ABB" w:rsidRDefault="007C7EE2" w:rsidP="0025260B">
            <w:r w:rsidRPr="006E3ABB">
              <w:t>Firma Operador</w:t>
            </w:r>
          </w:p>
        </w:tc>
        <w:tc>
          <w:tcPr>
            <w:tcW w:w="2718" w:type="dxa"/>
          </w:tcPr>
          <w:p w14:paraId="03128C2A" w14:textId="77777777" w:rsidR="007C7EE2" w:rsidRPr="006E3ABB" w:rsidRDefault="007C7EE2" w:rsidP="0025260B">
            <w:r w:rsidRPr="006E3ABB">
              <w:t>Operador</w:t>
            </w:r>
          </w:p>
        </w:tc>
        <w:tc>
          <w:tcPr>
            <w:tcW w:w="1395" w:type="dxa"/>
          </w:tcPr>
          <w:p w14:paraId="7997DF9A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26A0790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0B82471C" w14:textId="77777777" w:rsidTr="0025260B">
        <w:tc>
          <w:tcPr>
            <w:tcW w:w="2972" w:type="dxa"/>
          </w:tcPr>
          <w:p w14:paraId="4BCE36C0" w14:textId="77777777" w:rsidR="007C7EE2" w:rsidRPr="006E3ABB" w:rsidRDefault="007C7EE2" w:rsidP="0025260B">
            <w:r w:rsidRPr="006E3ABB">
              <w:t>Sello de Revisión</w:t>
            </w:r>
          </w:p>
        </w:tc>
        <w:tc>
          <w:tcPr>
            <w:tcW w:w="2718" w:type="dxa"/>
          </w:tcPr>
          <w:p w14:paraId="4117319A" w14:textId="77777777" w:rsidR="007C7EE2" w:rsidRPr="006E3ABB" w:rsidRDefault="007C7EE2" w:rsidP="0025260B">
            <w:r w:rsidRPr="006E3ABB">
              <w:t>Supervisor de Sueldos</w:t>
            </w:r>
          </w:p>
        </w:tc>
        <w:tc>
          <w:tcPr>
            <w:tcW w:w="1395" w:type="dxa"/>
          </w:tcPr>
          <w:p w14:paraId="31D6B038" w14:textId="77777777" w:rsidR="007C7EE2" w:rsidRPr="006E3ABB" w:rsidRDefault="007C7EE2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43334EE" w14:textId="77777777" w:rsidR="007C7EE2" w:rsidRPr="006E3ABB" w:rsidRDefault="007C7EE2" w:rsidP="0025260B">
            <w:pPr>
              <w:spacing w:line="240" w:lineRule="auto"/>
            </w:pPr>
            <w:r w:rsidRPr="006E3ABB">
              <w:t>SI</w:t>
            </w:r>
          </w:p>
        </w:tc>
      </w:tr>
    </w:tbl>
    <w:p w14:paraId="776CA220" w14:textId="77777777" w:rsidR="007C7EE2" w:rsidRDefault="007C7EE2" w:rsidP="007C7EE2">
      <w:pPr>
        <w:tabs>
          <w:tab w:val="left" w:pos="9630"/>
        </w:tabs>
      </w:pPr>
    </w:p>
    <w:p w14:paraId="1F65FF0F" w14:textId="77777777" w:rsidR="007C7EE2" w:rsidRDefault="007C7EE2" w:rsidP="007C7EE2">
      <w:pPr>
        <w:tabs>
          <w:tab w:val="left" w:pos="9630"/>
        </w:tabs>
      </w:pPr>
    </w:p>
    <w:p w14:paraId="2705DF5A" w14:textId="35CB7024" w:rsidR="00FA0C4F" w:rsidRPr="006E3ABB" w:rsidRDefault="00FA0C4F" w:rsidP="00FA0C4F">
      <w:pPr>
        <w:tabs>
          <w:tab w:val="left" w:pos="9630"/>
        </w:tabs>
      </w:pPr>
    </w:p>
    <w:p w14:paraId="1AEF5431" w14:textId="77777777" w:rsidR="00FA0C4F" w:rsidRDefault="00FA0C4F" w:rsidP="00FA0C4F">
      <w:pPr>
        <w:tabs>
          <w:tab w:val="left" w:pos="9630"/>
        </w:tabs>
      </w:pPr>
    </w:p>
    <w:p w14:paraId="1CE3D13B" w14:textId="77777777" w:rsidR="00FA0C4F" w:rsidRDefault="00FA0C4F" w:rsidP="005D568F">
      <w:pPr>
        <w:tabs>
          <w:tab w:val="left" w:pos="9630"/>
        </w:tabs>
      </w:pPr>
    </w:p>
    <w:p w14:paraId="2B613069" w14:textId="77777777" w:rsidR="007C7EE2" w:rsidRDefault="007C7EE2" w:rsidP="005D568F">
      <w:pPr>
        <w:tabs>
          <w:tab w:val="left" w:pos="9630"/>
        </w:tabs>
      </w:pPr>
    </w:p>
    <w:p w14:paraId="4DFF196E" w14:textId="77777777" w:rsidR="007C7EE2" w:rsidRDefault="007C7EE2" w:rsidP="005D568F">
      <w:pPr>
        <w:tabs>
          <w:tab w:val="left" w:pos="9630"/>
        </w:tabs>
      </w:pPr>
    </w:p>
    <w:p w14:paraId="0C39293B" w14:textId="77777777" w:rsidR="007C7EE2" w:rsidRDefault="007C7EE2" w:rsidP="005D568F">
      <w:pPr>
        <w:tabs>
          <w:tab w:val="left" w:pos="9630"/>
        </w:tabs>
      </w:pPr>
    </w:p>
    <w:p w14:paraId="078E105B" w14:textId="77777777" w:rsidR="007C7EE2" w:rsidRDefault="007C7EE2" w:rsidP="005D568F">
      <w:pPr>
        <w:tabs>
          <w:tab w:val="left" w:pos="9630"/>
        </w:tabs>
      </w:pPr>
    </w:p>
    <w:p w14:paraId="1BF0F188" w14:textId="77777777" w:rsidR="007C7EE2" w:rsidRDefault="007C7EE2" w:rsidP="005D568F">
      <w:pPr>
        <w:tabs>
          <w:tab w:val="left" w:pos="9630"/>
        </w:tabs>
      </w:pPr>
    </w:p>
    <w:p w14:paraId="02619477" w14:textId="77777777" w:rsidR="007C7EE2" w:rsidRDefault="007C7EE2" w:rsidP="005D568F">
      <w:pPr>
        <w:tabs>
          <w:tab w:val="left" w:pos="9630"/>
        </w:tabs>
      </w:pPr>
    </w:p>
    <w:p w14:paraId="511FDB23" w14:textId="77777777" w:rsidR="007C7EE2" w:rsidRDefault="007C7EE2" w:rsidP="005D568F">
      <w:pPr>
        <w:tabs>
          <w:tab w:val="left" w:pos="9630"/>
        </w:tabs>
      </w:pPr>
    </w:p>
    <w:p w14:paraId="3BD445CF" w14:textId="77777777" w:rsidR="007C7EE2" w:rsidRDefault="007C7EE2" w:rsidP="005D568F">
      <w:pPr>
        <w:tabs>
          <w:tab w:val="left" w:pos="9630"/>
        </w:tabs>
      </w:pPr>
    </w:p>
    <w:p w14:paraId="2A4BAEF1" w14:textId="77777777" w:rsidR="007C7EE2" w:rsidRDefault="007C7EE2" w:rsidP="005D568F">
      <w:pPr>
        <w:tabs>
          <w:tab w:val="left" w:pos="9630"/>
        </w:tabs>
      </w:pPr>
    </w:p>
    <w:p w14:paraId="25EA3897" w14:textId="77777777" w:rsidR="007C7EE2" w:rsidRDefault="007C7EE2" w:rsidP="005D568F">
      <w:pPr>
        <w:tabs>
          <w:tab w:val="left" w:pos="9630"/>
        </w:tabs>
      </w:pPr>
    </w:p>
    <w:p w14:paraId="3114A2FA" w14:textId="77777777" w:rsidR="007C7EE2" w:rsidRDefault="007C7EE2" w:rsidP="005D568F">
      <w:pPr>
        <w:tabs>
          <w:tab w:val="left" w:pos="9630"/>
        </w:tabs>
      </w:pPr>
    </w:p>
    <w:p w14:paraId="17C6DF4F" w14:textId="77777777" w:rsidR="007C7EE2" w:rsidRDefault="007C7EE2" w:rsidP="005D568F">
      <w:pPr>
        <w:tabs>
          <w:tab w:val="left" w:pos="9630"/>
        </w:tabs>
      </w:pPr>
    </w:p>
    <w:p w14:paraId="7966A4CE" w14:textId="77777777" w:rsidR="007C7EE2" w:rsidRDefault="007C7EE2" w:rsidP="005D568F">
      <w:pPr>
        <w:tabs>
          <w:tab w:val="left" w:pos="9630"/>
        </w:tabs>
      </w:pPr>
    </w:p>
    <w:p w14:paraId="06B777FC" w14:textId="3B1596A9" w:rsidR="007C7EE2" w:rsidRDefault="007C7EE2" w:rsidP="005D568F">
      <w:pPr>
        <w:tabs>
          <w:tab w:val="left" w:pos="9630"/>
        </w:tabs>
      </w:pPr>
      <w:r w:rsidRPr="007C7EE2">
        <w:lastRenderedPageBreak/>
        <w:drawing>
          <wp:inline distT="0" distB="0" distL="0" distR="0" wp14:anchorId="4641A28B" wp14:editId="3B9154E9">
            <wp:extent cx="4467225" cy="2760992"/>
            <wp:effectExtent l="0" t="0" r="0" b="1270"/>
            <wp:docPr id="1177244445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44445" name="Imagen 1" descr="Imagen que contiene Calendari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3841" cy="276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7055" w14:textId="77777777" w:rsidR="007C7EE2" w:rsidRDefault="007C7EE2" w:rsidP="005D568F">
      <w:pPr>
        <w:tabs>
          <w:tab w:val="left" w:pos="9630"/>
        </w:tabs>
      </w:pPr>
    </w:p>
    <w:p w14:paraId="685E4F15" w14:textId="77777777" w:rsidR="007C7EE2" w:rsidRDefault="007C7EE2" w:rsidP="005D568F">
      <w:pPr>
        <w:tabs>
          <w:tab w:val="left" w:pos="9630"/>
        </w:tabs>
      </w:pPr>
    </w:p>
    <w:p w14:paraId="53B450EE" w14:textId="77777777" w:rsidR="007C7EE2" w:rsidRDefault="007C7EE2" w:rsidP="005D568F">
      <w:pPr>
        <w:tabs>
          <w:tab w:val="left" w:pos="9630"/>
        </w:tabs>
      </w:pPr>
    </w:p>
    <w:p w14:paraId="355DD1E1" w14:textId="77777777" w:rsidR="007C7EE2" w:rsidRDefault="007C7EE2" w:rsidP="005D568F">
      <w:pPr>
        <w:tabs>
          <w:tab w:val="left" w:pos="9630"/>
        </w:tabs>
      </w:pPr>
    </w:p>
    <w:p w14:paraId="13E41AB4" w14:textId="77777777" w:rsidR="007C7EE2" w:rsidRPr="006E3ABB" w:rsidRDefault="007C7EE2" w:rsidP="007C7EE2">
      <w:r w:rsidRPr="006E3ABB">
        <w:t>Reglas del documento:</w:t>
      </w:r>
    </w:p>
    <w:p w14:paraId="30E12B4E" w14:textId="77777777" w:rsidR="007C7EE2" w:rsidRDefault="007C7EE2" w:rsidP="007C7EE2">
      <w:r w:rsidRPr="006E3ABB">
        <w:t>1.- Validar que los campos obligatorios estén con datos.</w:t>
      </w:r>
    </w:p>
    <w:p w14:paraId="494726DA" w14:textId="5AABB19F" w:rsidR="007C7EE2" w:rsidRDefault="007C7EE2" w:rsidP="007C7EE2">
      <w:r>
        <w:t xml:space="preserve">2.- </w:t>
      </w:r>
      <w:proofErr w:type="gramStart"/>
      <w:r w:rsidR="00403F40">
        <w:t>La evidencias</w:t>
      </w:r>
      <w:proofErr w:type="gramEnd"/>
      <w:r w:rsidR="00403F40">
        <w:t xml:space="preserve"> son los </w:t>
      </w:r>
      <w:proofErr w:type="spellStart"/>
      <w:r w:rsidR="00403F40">
        <w:t>eir´s</w:t>
      </w:r>
      <w:proofErr w:type="spellEnd"/>
    </w:p>
    <w:p w14:paraId="02957B33" w14:textId="77777777" w:rsidR="007C7EE2" w:rsidRPr="006E3ABB" w:rsidRDefault="007C7EE2" w:rsidP="007C7EE2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35"/>
      </w:tblGrid>
      <w:tr w:rsidR="007C7EE2" w:rsidRPr="006E3ABB" w14:paraId="7E186FDA" w14:textId="77777777" w:rsidTr="007C7EE2">
        <w:trPr>
          <w:trHeight w:val="163"/>
        </w:trPr>
        <w:tc>
          <w:tcPr>
            <w:tcW w:w="8535" w:type="dxa"/>
          </w:tcPr>
          <w:p w14:paraId="3BA3F2FF" w14:textId="2F6E7C42" w:rsidR="007C7EE2" w:rsidRDefault="007C7EE2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recorrido a Tlajomulco</w:t>
            </w:r>
          </w:p>
          <w:p w14:paraId="23724380" w14:textId="77777777" w:rsidR="007C7EE2" w:rsidRPr="006E3ABB" w:rsidRDefault="007C7EE2" w:rsidP="0025260B">
            <w:pPr>
              <w:rPr>
                <w:b/>
                <w:bCs/>
              </w:rPr>
            </w:pPr>
          </w:p>
          <w:p w14:paraId="1BAE0592" w14:textId="77777777" w:rsidR="007C7EE2" w:rsidRPr="006E3ABB" w:rsidRDefault="007C7EE2" w:rsidP="0025260B">
            <w:pPr>
              <w:rPr>
                <w:b/>
                <w:bCs/>
              </w:rPr>
            </w:pPr>
          </w:p>
        </w:tc>
      </w:tr>
    </w:tbl>
    <w:p w14:paraId="0A87F8C8" w14:textId="77777777" w:rsidR="007C7EE2" w:rsidRPr="006E3ABB" w:rsidRDefault="007C7EE2" w:rsidP="007C7EE2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43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415"/>
      </w:tblGrid>
      <w:tr w:rsidR="007C7EE2" w:rsidRPr="006E3ABB" w14:paraId="1576A753" w14:textId="77777777" w:rsidTr="00403F40">
        <w:tc>
          <w:tcPr>
            <w:tcW w:w="2972" w:type="dxa"/>
          </w:tcPr>
          <w:p w14:paraId="1D5FCA6E" w14:textId="77777777" w:rsidR="007C7EE2" w:rsidRPr="006E3ABB" w:rsidRDefault="007C7EE2" w:rsidP="00403F40">
            <w:r w:rsidRPr="006E3ABB">
              <w:t>Concepto</w:t>
            </w:r>
          </w:p>
        </w:tc>
        <w:tc>
          <w:tcPr>
            <w:tcW w:w="2718" w:type="dxa"/>
          </w:tcPr>
          <w:p w14:paraId="7EE59328" w14:textId="77777777" w:rsidR="007C7EE2" w:rsidRPr="006E3ABB" w:rsidRDefault="007C7EE2" w:rsidP="00403F40">
            <w:r w:rsidRPr="006E3ABB">
              <w:t>Quien llena</w:t>
            </w:r>
          </w:p>
        </w:tc>
        <w:tc>
          <w:tcPr>
            <w:tcW w:w="1395" w:type="dxa"/>
          </w:tcPr>
          <w:p w14:paraId="484B6462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415" w:type="dxa"/>
          </w:tcPr>
          <w:p w14:paraId="0F56F160" w14:textId="77777777" w:rsidR="007C7EE2" w:rsidRPr="006E3ABB" w:rsidRDefault="007C7EE2" w:rsidP="00403F40">
            <w:pPr>
              <w:spacing w:line="240" w:lineRule="auto"/>
            </w:pPr>
            <w:r w:rsidRPr="006E3ABB">
              <w:t>Mandatorio (SI/NO)</w:t>
            </w:r>
          </w:p>
        </w:tc>
      </w:tr>
      <w:tr w:rsidR="007C7EE2" w:rsidRPr="006E3ABB" w14:paraId="3A7F215E" w14:textId="77777777" w:rsidTr="00403F40">
        <w:tc>
          <w:tcPr>
            <w:tcW w:w="2972" w:type="dxa"/>
          </w:tcPr>
          <w:p w14:paraId="03FDDE84" w14:textId="77777777" w:rsidR="007C7EE2" w:rsidRPr="006E3ABB" w:rsidRDefault="007C7EE2" w:rsidP="00403F40">
            <w:r w:rsidRPr="006E3ABB">
              <w:t>Carta Porte</w:t>
            </w:r>
          </w:p>
        </w:tc>
        <w:tc>
          <w:tcPr>
            <w:tcW w:w="2718" w:type="dxa"/>
          </w:tcPr>
          <w:p w14:paraId="3D4E2CBE" w14:textId="60668D56" w:rsidR="007C7EE2" w:rsidRPr="006E3ABB" w:rsidRDefault="00403F40" w:rsidP="00403F40">
            <w:r w:rsidRPr="006E3ABB">
              <w:t>Operador</w:t>
            </w:r>
          </w:p>
        </w:tc>
        <w:tc>
          <w:tcPr>
            <w:tcW w:w="1395" w:type="dxa"/>
          </w:tcPr>
          <w:p w14:paraId="7B17571A" w14:textId="77777777" w:rsidR="007C7EE2" w:rsidRPr="006E3ABB" w:rsidRDefault="007C7EE2" w:rsidP="00403F40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497577BB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386C2614" w14:textId="77777777" w:rsidTr="00403F40">
        <w:tc>
          <w:tcPr>
            <w:tcW w:w="2972" w:type="dxa"/>
          </w:tcPr>
          <w:p w14:paraId="3A2FE439" w14:textId="77777777" w:rsidR="007C7EE2" w:rsidRPr="006E3ABB" w:rsidRDefault="007C7EE2" w:rsidP="00403F40">
            <w:r w:rsidRPr="006E3ABB">
              <w:t>Monto</w:t>
            </w:r>
          </w:p>
        </w:tc>
        <w:tc>
          <w:tcPr>
            <w:tcW w:w="2718" w:type="dxa"/>
          </w:tcPr>
          <w:p w14:paraId="5A5326B6" w14:textId="77777777" w:rsidR="007C7EE2" w:rsidRPr="006E3ABB" w:rsidRDefault="007C7EE2" w:rsidP="00403F40">
            <w:r>
              <w:t xml:space="preserve">Supervisor de sueldos </w:t>
            </w:r>
          </w:p>
        </w:tc>
        <w:tc>
          <w:tcPr>
            <w:tcW w:w="1395" w:type="dxa"/>
          </w:tcPr>
          <w:p w14:paraId="43010350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5" w:type="dxa"/>
          </w:tcPr>
          <w:p w14:paraId="18E8DCD2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6A65D096" w14:textId="77777777" w:rsidTr="00403F40">
        <w:tc>
          <w:tcPr>
            <w:tcW w:w="2972" w:type="dxa"/>
          </w:tcPr>
          <w:p w14:paraId="27FD932D" w14:textId="77777777" w:rsidR="007C7EE2" w:rsidRPr="006E3ABB" w:rsidRDefault="007C7EE2" w:rsidP="00403F40">
            <w:r w:rsidRPr="006E3ABB">
              <w:t>Concepto</w:t>
            </w:r>
          </w:p>
        </w:tc>
        <w:tc>
          <w:tcPr>
            <w:tcW w:w="2718" w:type="dxa"/>
          </w:tcPr>
          <w:p w14:paraId="4603EAE2" w14:textId="77777777" w:rsidR="007C7EE2" w:rsidRPr="006E3ABB" w:rsidRDefault="007C7EE2" w:rsidP="00403F40">
            <w:r w:rsidRPr="006E3ABB">
              <w:t>Operador</w:t>
            </w:r>
          </w:p>
        </w:tc>
        <w:tc>
          <w:tcPr>
            <w:tcW w:w="1395" w:type="dxa"/>
          </w:tcPr>
          <w:p w14:paraId="1F56A929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5AA44131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13377E67" w14:textId="77777777" w:rsidTr="00403F40">
        <w:tc>
          <w:tcPr>
            <w:tcW w:w="2972" w:type="dxa"/>
          </w:tcPr>
          <w:p w14:paraId="5EFFF7E3" w14:textId="77777777" w:rsidR="007C7EE2" w:rsidRPr="006E3ABB" w:rsidRDefault="007C7EE2" w:rsidP="00403F40">
            <w:r w:rsidRPr="006E3ABB">
              <w:t>ECO TRACTO</w:t>
            </w:r>
          </w:p>
        </w:tc>
        <w:tc>
          <w:tcPr>
            <w:tcW w:w="2718" w:type="dxa"/>
          </w:tcPr>
          <w:p w14:paraId="1CD5A0CD" w14:textId="77777777" w:rsidR="007C7EE2" w:rsidRPr="006E3ABB" w:rsidRDefault="007C7EE2" w:rsidP="00403F40">
            <w:r>
              <w:t xml:space="preserve">Datos en aplicación </w:t>
            </w:r>
          </w:p>
        </w:tc>
        <w:tc>
          <w:tcPr>
            <w:tcW w:w="1395" w:type="dxa"/>
          </w:tcPr>
          <w:p w14:paraId="4A868A13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266BDE2F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0C21C244" w14:textId="77777777" w:rsidTr="00403F40">
        <w:tc>
          <w:tcPr>
            <w:tcW w:w="2972" w:type="dxa"/>
          </w:tcPr>
          <w:p w14:paraId="52F8FA47" w14:textId="77777777" w:rsidR="007C7EE2" w:rsidRPr="006E3ABB" w:rsidRDefault="007C7EE2" w:rsidP="00403F40">
            <w:r w:rsidRPr="006E3ABB">
              <w:t>Nombre Operador</w:t>
            </w:r>
          </w:p>
        </w:tc>
        <w:tc>
          <w:tcPr>
            <w:tcW w:w="2718" w:type="dxa"/>
          </w:tcPr>
          <w:p w14:paraId="34A64CDC" w14:textId="77777777" w:rsidR="007C7EE2" w:rsidRPr="006E3ABB" w:rsidRDefault="007C7EE2" w:rsidP="00403F40">
            <w:r>
              <w:t xml:space="preserve">Datos en aplicación </w:t>
            </w:r>
          </w:p>
        </w:tc>
        <w:tc>
          <w:tcPr>
            <w:tcW w:w="1395" w:type="dxa"/>
          </w:tcPr>
          <w:p w14:paraId="6ADF704E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18E45F1E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25B852CA" w14:textId="77777777" w:rsidTr="00403F40">
        <w:tc>
          <w:tcPr>
            <w:tcW w:w="2972" w:type="dxa"/>
          </w:tcPr>
          <w:p w14:paraId="06265F4F" w14:textId="77777777" w:rsidR="007C7EE2" w:rsidRPr="006E3ABB" w:rsidRDefault="007C7EE2" w:rsidP="00403F40">
            <w:r w:rsidRPr="006E3ABB">
              <w:t>Fecha</w:t>
            </w:r>
          </w:p>
        </w:tc>
        <w:tc>
          <w:tcPr>
            <w:tcW w:w="2718" w:type="dxa"/>
          </w:tcPr>
          <w:p w14:paraId="0922FA72" w14:textId="77777777" w:rsidR="007C7EE2" w:rsidRPr="006E3ABB" w:rsidRDefault="007C7EE2" w:rsidP="00403F40">
            <w:r>
              <w:t xml:space="preserve">Datos en aplicación </w:t>
            </w:r>
          </w:p>
        </w:tc>
        <w:tc>
          <w:tcPr>
            <w:tcW w:w="1395" w:type="dxa"/>
          </w:tcPr>
          <w:p w14:paraId="1DEEA95A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67E3B58A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7D209C44" w14:textId="77777777" w:rsidTr="00403F40">
        <w:tc>
          <w:tcPr>
            <w:tcW w:w="2972" w:type="dxa"/>
          </w:tcPr>
          <w:p w14:paraId="2B4CD930" w14:textId="77777777" w:rsidR="007C7EE2" w:rsidRPr="006E3ABB" w:rsidRDefault="007C7EE2" w:rsidP="00403F40">
            <w:r w:rsidRPr="006E3ABB">
              <w:t>Ruta Viaje (Ida o Vuelta)</w:t>
            </w:r>
          </w:p>
        </w:tc>
        <w:tc>
          <w:tcPr>
            <w:tcW w:w="2718" w:type="dxa"/>
          </w:tcPr>
          <w:p w14:paraId="3E34DD0E" w14:textId="77777777" w:rsidR="007C7EE2" w:rsidRPr="006E3ABB" w:rsidRDefault="007C7EE2" w:rsidP="00403F40">
            <w:r w:rsidRPr="006E3ABB">
              <w:t>Operador</w:t>
            </w:r>
          </w:p>
        </w:tc>
        <w:tc>
          <w:tcPr>
            <w:tcW w:w="1395" w:type="dxa"/>
          </w:tcPr>
          <w:p w14:paraId="0D113B07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69124652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249C1FC6" w14:textId="77777777" w:rsidTr="00403F40">
        <w:tc>
          <w:tcPr>
            <w:tcW w:w="2972" w:type="dxa"/>
          </w:tcPr>
          <w:p w14:paraId="6717CCCB" w14:textId="77777777" w:rsidR="007C7EE2" w:rsidRPr="006E3ABB" w:rsidRDefault="007C7EE2" w:rsidP="00403F40">
            <w:r w:rsidRPr="006E3ABB">
              <w:t>Firma Autoriza</w:t>
            </w:r>
          </w:p>
        </w:tc>
        <w:tc>
          <w:tcPr>
            <w:tcW w:w="2718" w:type="dxa"/>
          </w:tcPr>
          <w:p w14:paraId="17187DC3" w14:textId="77777777" w:rsidR="007C7EE2" w:rsidRPr="006E3ABB" w:rsidRDefault="007C7EE2" w:rsidP="00403F40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219D588A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5" w:type="dxa"/>
          </w:tcPr>
          <w:p w14:paraId="2C5A708A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664E37BE" w14:textId="77777777" w:rsidTr="00403F40">
        <w:tc>
          <w:tcPr>
            <w:tcW w:w="2972" w:type="dxa"/>
          </w:tcPr>
          <w:p w14:paraId="147BA6E7" w14:textId="77777777" w:rsidR="007C7EE2" w:rsidRPr="006E3ABB" w:rsidRDefault="007C7EE2" w:rsidP="00403F40">
            <w:r w:rsidRPr="006E3ABB">
              <w:t>Firma Operador</w:t>
            </w:r>
          </w:p>
        </w:tc>
        <w:tc>
          <w:tcPr>
            <w:tcW w:w="2718" w:type="dxa"/>
          </w:tcPr>
          <w:p w14:paraId="66BEB9B1" w14:textId="77777777" w:rsidR="007C7EE2" w:rsidRPr="006E3ABB" w:rsidRDefault="007C7EE2" w:rsidP="00403F40">
            <w:r w:rsidRPr="006E3ABB">
              <w:t>Operador</w:t>
            </w:r>
          </w:p>
        </w:tc>
        <w:tc>
          <w:tcPr>
            <w:tcW w:w="1395" w:type="dxa"/>
          </w:tcPr>
          <w:p w14:paraId="3DE6A9F8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551373CC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  <w:tr w:rsidR="007C7EE2" w:rsidRPr="006E3ABB" w14:paraId="6EE64DFB" w14:textId="77777777" w:rsidTr="00403F40">
        <w:tc>
          <w:tcPr>
            <w:tcW w:w="2972" w:type="dxa"/>
          </w:tcPr>
          <w:p w14:paraId="61BD5DAC" w14:textId="77777777" w:rsidR="007C7EE2" w:rsidRPr="006E3ABB" w:rsidRDefault="007C7EE2" w:rsidP="00403F40">
            <w:r w:rsidRPr="006E3ABB">
              <w:t>Sello de Revisión</w:t>
            </w:r>
          </w:p>
        </w:tc>
        <w:tc>
          <w:tcPr>
            <w:tcW w:w="2718" w:type="dxa"/>
          </w:tcPr>
          <w:p w14:paraId="38BF6DAC" w14:textId="77777777" w:rsidR="007C7EE2" w:rsidRPr="006E3ABB" w:rsidRDefault="007C7EE2" w:rsidP="00403F40">
            <w:r w:rsidRPr="006E3ABB">
              <w:t>Supervisor de Sueldos</w:t>
            </w:r>
          </w:p>
        </w:tc>
        <w:tc>
          <w:tcPr>
            <w:tcW w:w="1395" w:type="dxa"/>
          </w:tcPr>
          <w:p w14:paraId="22DF1F53" w14:textId="77777777" w:rsidR="007C7EE2" w:rsidRPr="006E3ABB" w:rsidRDefault="007C7EE2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5" w:type="dxa"/>
          </w:tcPr>
          <w:p w14:paraId="64C183B3" w14:textId="77777777" w:rsidR="007C7EE2" w:rsidRPr="006E3ABB" w:rsidRDefault="007C7EE2" w:rsidP="00403F40">
            <w:pPr>
              <w:spacing w:line="240" w:lineRule="auto"/>
            </w:pPr>
            <w:r w:rsidRPr="006E3ABB">
              <w:t>SI</w:t>
            </w:r>
          </w:p>
        </w:tc>
      </w:tr>
    </w:tbl>
    <w:p w14:paraId="713EDE53" w14:textId="77777777" w:rsidR="007C7EE2" w:rsidRDefault="007C7EE2" w:rsidP="005D568F">
      <w:pPr>
        <w:tabs>
          <w:tab w:val="left" w:pos="9630"/>
        </w:tabs>
      </w:pPr>
    </w:p>
    <w:p w14:paraId="6D575851" w14:textId="77777777" w:rsidR="00403F40" w:rsidRDefault="00403F40" w:rsidP="005D568F">
      <w:pPr>
        <w:tabs>
          <w:tab w:val="left" w:pos="9630"/>
        </w:tabs>
      </w:pPr>
    </w:p>
    <w:p w14:paraId="2BF941C1" w14:textId="77777777" w:rsidR="00403F40" w:rsidRDefault="00403F40" w:rsidP="005D568F">
      <w:pPr>
        <w:tabs>
          <w:tab w:val="left" w:pos="9630"/>
        </w:tabs>
      </w:pPr>
    </w:p>
    <w:p w14:paraId="34FFB6D3" w14:textId="77777777" w:rsidR="00403F40" w:rsidRDefault="00403F40" w:rsidP="005D568F">
      <w:pPr>
        <w:tabs>
          <w:tab w:val="left" w:pos="9630"/>
        </w:tabs>
      </w:pPr>
    </w:p>
    <w:p w14:paraId="444990CC" w14:textId="77777777" w:rsidR="00403F40" w:rsidRDefault="00403F40" w:rsidP="005D568F">
      <w:pPr>
        <w:tabs>
          <w:tab w:val="left" w:pos="9630"/>
        </w:tabs>
      </w:pPr>
    </w:p>
    <w:p w14:paraId="4B832D13" w14:textId="77777777" w:rsidR="00403F40" w:rsidRDefault="00403F40" w:rsidP="005D568F">
      <w:pPr>
        <w:tabs>
          <w:tab w:val="left" w:pos="9630"/>
        </w:tabs>
      </w:pPr>
    </w:p>
    <w:p w14:paraId="7A801E2F" w14:textId="77777777" w:rsidR="00403F40" w:rsidRDefault="00403F40" w:rsidP="005D568F">
      <w:pPr>
        <w:tabs>
          <w:tab w:val="left" w:pos="9630"/>
        </w:tabs>
      </w:pPr>
    </w:p>
    <w:p w14:paraId="0E74DF70" w14:textId="77777777" w:rsidR="00403F40" w:rsidRDefault="00403F40" w:rsidP="005D568F">
      <w:pPr>
        <w:tabs>
          <w:tab w:val="left" w:pos="9630"/>
        </w:tabs>
      </w:pPr>
    </w:p>
    <w:p w14:paraId="5AF004E6" w14:textId="77777777" w:rsidR="00403F40" w:rsidRDefault="00403F40" w:rsidP="005D568F">
      <w:pPr>
        <w:tabs>
          <w:tab w:val="left" w:pos="9630"/>
        </w:tabs>
      </w:pPr>
    </w:p>
    <w:p w14:paraId="19D001CD" w14:textId="77777777" w:rsidR="00403F40" w:rsidRDefault="00403F40" w:rsidP="005D568F">
      <w:pPr>
        <w:tabs>
          <w:tab w:val="left" w:pos="9630"/>
        </w:tabs>
      </w:pPr>
    </w:p>
    <w:p w14:paraId="02792656" w14:textId="77777777" w:rsidR="00403F40" w:rsidRDefault="00403F40" w:rsidP="005D568F">
      <w:pPr>
        <w:tabs>
          <w:tab w:val="left" w:pos="9630"/>
        </w:tabs>
      </w:pPr>
    </w:p>
    <w:p w14:paraId="7E20BEC7" w14:textId="77777777" w:rsidR="00403F40" w:rsidRDefault="00403F40" w:rsidP="005D568F">
      <w:pPr>
        <w:tabs>
          <w:tab w:val="left" w:pos="9630"/>
        </w:tabs>
      </w:pPr>
    </w:p>
    <w:p w14:paraId="4C0BC3EA" w14:textId="77777777" w:rsidR="00403F40" w:rsidRDefault="00403F40" w:rsidP="005D568F">
      <w:pPr>
        <w:tabs>
          <w:tab w:val="left" w:pos="9630"/>
        </w:tabs>
      </w:pPr>
    </w:p>
    <w:p w14:paraId="7CC8EDDE" w14:textId="77777777" w:rsidR="00403F40" w:rsidRDefault="00403F40" w:rsidP="005D568F">
      <w:pPr>
        <w:tabs>
          <w:tab w:val="left" w:pos="9630"/>
        </w:tabs>
      </w:pPr>
    </w:p>
    <w:p w14:paraId="7B4297C9" w14:textId="77777777" w:rsidR="00403F40" w:rsidRDefault="00403F40" w:rsidP="005D568F">
      <w:pPr>
        <w:tabs>
          <w:tab w:val="left" w:pos="9630"/>
        </w:tabs>
      </w:pPr>
    </w:p>
    <w:p w14:paraId="7A148EC3" w14:textId="77777777" w:rsidR="00403F40" w:rsidRDefault="00403F40" w:rsidP="005D568F">
      <w:pPr>
        <w:tabs>
          <w:tab w:val="left" w:pos="9630"/>
        </w:tabs>
      </w:pPr>
    </w:p>
    <w:p w14:paraId="389DB641" w14:textId="77777777" w:rsidR="00403F40" w:rsidRDefault="00403F40" w:rsidP="005D568F">
      <w:pPr>
        <w:tabs>
          <w:tab w:val="left" w:pos="9630"/>
        </w:tabs>
      </w:pPr>
    </w:p>
    <w:p w14:paraId="7B7E99D6" w14:textId="77777777" w:rsidR="00403F40" w:rsidRDefault="00403F40" w:rsidP="005D568F">
      <w:pPr>
        <w:tabs>
          <w:tab w:val="left" w:pos="9630"/>
        </w:tabs>
      </w:pPr>
    </w:p>
    <w:p w14:paraId="3E68EF8F" w14:textId="3234F2E7" w:rsidR="00403F40" w:rsidRDefault="00403F40" w:rsidP="005D568F">
      <w:pPr>
        <w:tabs>
          <w:tab w:val="left" w:pos="9630"/>
        </w:tabs>
      </w:pPr>
      <w:r w:rsidRPr="00403F40">
        <w:lastRenderedPageBreak/>
        <w:drawing>
          <wp:inline distT="0" distB="0" distL="0" distR="0" wp14:anchorId="34574A15" wp14:editId="6E8176DA">
            <wp:extent cx="4399900" cy="3086100"/>
            <wp:effectExtent l="0" t="0" r="1270" b="0"/>
            <wp:docPr id="26765709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57094" name="Imagen 1" descr="Imagen que contiene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4206" cy="30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96A9" w14:textId="77777777" w:rsidR="00403F40" w:rsidRPr="006E3ABB" w:rsidRDefault="00403F40" w:rsidP="00403F40">
      <w:r w:rsidRPr="006E3ABB">
        <w:t>Reglas del documento:</w:t>
      </w:r>
    </w:p>
    <w:p w14:paraId="3EADADEE" w14:textId="77777777" w:rsidR="00403F40" w:rsidRDefault="00403F40" w:rsidP="00403F40">
      <w:r w:rsidRPr="006E3ABB">
        <w:t>1.- Validar que los campos obligatorios estén con datos.</w:t>
      </w:r>
    </w:p>
    <w:p w14:paraId="4B81B30E" w14:textId="77777777" w:rsidR="00403F40" w:rsidRDefault="00403F40" w:rsidP="00403F40"/>
    <w:p w14:paraId="33462F0C" w14:textId="77777777" w:rsidR="00403F40" w:rsidRPr="006E3ABB" w:rsidRDefault="00403F40" w:rsidP="00403F40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35"/>
      </w:tblGrid>
      <w:tr w:rsidR="00403F40" w:rsidRPr="006E3ABB" w14:paraId="7B0086AA" w14:textId="77777777" w:rsidTr="0025260B">
        <w:trPr>
          <w:trHeight w:val="163"/>
        </w:trPr>
        <w:tc>
          <w:tcPr>
            <w:tcW w:w="8535" w:type="dxa"/>
          </w:tcPr>
          <w:p w14:paraId="7C6E5780" w14:textId="77777777" w:rsidR="00403F40" w:rsidRDefault="00403F40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sueldo por ruta </w:t>
            </w:r>
          </w:p>
          <w:p w14:paraId="3B0CF42F" w14:textId="4C1EA5FC" w:rsidR="00403F40" w:rsidRPr="006E3ABB" w:rsidRDefault="00403F40" w:rsidP="0025260B">
            <w:pPr>
              <w:rPr>
                <w:b/>
                <w:bCs/>
              </w:rPr>
            </w:pPr>
          </w:p>
        </w:tc>
      </w:tr>
    </w:tbl>
    <w:p w14:paraId="5E3B0E8F" w14:textId="77777777" w:rsidR="00403F40" w:rsidRPr="006E3ABB" w:rsidRDefault="00403F40" w:rsidP="00403F40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43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415"/>
      </w:tblGrid>
      <w:tr w:rsidR="00403F40" w:rsidRPr="006E3ABB" w14:paraId="4B420277" w14:textId="77777777" w:rsidTr="0025260B">
        <w:tc>
          <w:tcPr>
            <w:tcW w:w="2972" w:type="dxa"/>
          </w:tcPr>
          <w:p w14:paraId="1AAA65E2" w14:textId="77777777" w:rsidR="00403F40" w:rsidRPr="006E3ABB" w:rsidRDefault="00403F40" w:rsidP="0025260B">
            <w:r w:rsidRPr="006E3ABB">
              <w:t>Concepto</w:t>
            </w:r>
          </w:p>
        </w:tc>
        <w:tc>
          <w:tcPr>
            <w:tcW w:w="2718" w:type="dxa"/>
          </w:tcPr>
          <w:p w14:paraId="16135217" w14:textId="77777777" w:rsidR="00403F40" w:rsidRPr="006E3ABB" w:rsidRDefault="00403F40" w:rsidP="0025260B">
            <w:r w:rsidRPr="006E3ABB">
              <w:t>Quien llena</w:t>
            </w:r>
          </w:p>
        </w:tc>
        <w:tc>
          <w:tcPr>
            <w:tcW w:w="1395" w:type="dxa"/>
          </w:tcPr>
          <w:p w14:paraId="7E40FEAA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415" w:type="dxa"/>
          </w:tcPr>
          <w:p w14:paraId="1E76B672" w14:textId="77777777" w:rsidR="00403F40" w:rsidRPr="006E3ABB" w:rsidRDefault="00403F40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403F40" w:rsidRPr="006E3ABB" w14:paraId="54E653A7" w14:textId="77777777" w:rsidTr="0025260B">
        <w:tc>
          <w:tcPr>
            <w:tcW w:w="2972" w:type="dxa"/>
          </w:tcPr>
          <w:p w14:paraId="3E655AE9" w14:textId="77777777" w:rsidR="00403F40" w:rsidRPr="006E3ABB" w:rsidRDefault="00403F40" w:rsidP="0025260B">
            <w:r w:rsidRPr="006E3ABB">
              <w:t>Carta Porte</w:t>
            </w:r>
          </w:p>
        </w:tc>
        <w:tc>
          <w:tcPr>
            <w:tcW w:w="2718" w:type="dxa"/>
          </w:tcPr>
          <w:p w14:paraId="515D61A7" w14:textId="7694C328" w:rsidR="00403F40" w:rsidRPr="006E3ABB" w:rsidRDefault="00403F40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067828AD" w14:textId="77777777" w:rsidR="00403F40" w:rsidRPr="006E3ABB" w:rsidRDefault="00403F40" w:rsidP="0025260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4ABD22A1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36055C9D" w14:textId="77777777" w:rsidTr="0025260B">
        <w:tc>
          <w:tcPr>
            <w:tcW w:w="2972" w:type="dxa"/>
          </w:tcPr>
          <w:p w14:paraId="23240D5A" w14:textId="77777777" w:rsidR="00403F40" w:rsidRPr="006E3ABB" w:rsidRDefault="00403F40" w:rsidP="0025260B">
            <w:r w:rsidRPr="006E3ABB">
              <w:t>Monto</w:t>
            </w:r>
          </w:p>
        </w:tc>
        <w:tc>
          <w:tcPr>
            <w:tcW w:w="2718" w:type="dxa"/>
          </w:tcPr>
          <w:p w14:paraId="39210DD0" w14:textId="77777777" w:rsidR="00403F40" w:rsidRPr="006E3ABB" w:rsidRDefault="00403F40" w:rsidP="0025260B">
            <w:r>
              <w:t xml:space="preserve">Supervisor de sueldos </w:t>
            </w:r>
          </w:p>
        </w:tc>
        <w:tc>
          <w:tcPr>
            <w:tcW w:w="1395" w:type="dxa"/>
          </w:tcPr>
          <w:p w14:paraId="441BAF6A" w14:textId="4043FF2E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752560F4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14DA539B" w14:textId="77777777" w:rsidTr="0025260B">
        <w:tc>
          <w:tcPr>
            <w:tcW w:w="2972" w:type="dxa"/>
          </w:tcPr>
          <w:p w14:paraId="06BEC323" w14:textId="77777777" w:rsidR="00403F40" w:rsidRPr="006E3ABB" w:rsidRDefault="00403F40" w:rsidP="0025260B">
            <w:r w:rsidRPr="006E3ABB">
              <w:t>Concepto</w:t>
            </w:r>
          </w:p>
        </w:tc>
        <w:tc>
          <w:tcPr>
            <w:tcW w:w="2718" w:type="dxa"/>
          </w:tcPr>
          <w:p w14:paraId="5F50CFDC" w14:textId="70A57AA5" w:rsidR="00403F40" w:rsidRPr="006E3ABB" w:rsidRDefault="00403F40" w:rsidP="0025260B">
            <w:r>
              <w:t xml:space="preserve">Supervisor de sueldo </w:t>
            </w:r>
          </w:p>
        </w:tc>
        <w:tc>
          <w:tcPr>
            <w:tcW w:w="1395" w:type="dxa"/>
          </w:tcPr>
          <w:p w14:paraId="3A4302F7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37D5819E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62EF8852" w14:textId="77777777" w:rsidTr="0025260B">
        <w:tc>
          <w:tcPr>
            <w:tcW w:w="2972" w:type="dxa"/>
          </w:tcPr>
          <w:p w14:paraId="16C6268C" w14:textId="77777777" w:rsidR="00403F40" w:rsidRPr="006E3ABB" w:rsidRDefault="00403F40" w:rsidP="0025260B">
            <w:r w:rsidRPr="006E3ABB">
              <w:t>ECO TRACTO</w:t>
            </w:r>
          </w:p>
        </w:tc>
        <w:tc>
          <w:tcPr>
            <w:tcW w:w="2718" w:type="dxa"/>
          </w:tcPr>
          <w:p w14:paraId="4AC1760A" w14:textId="77777777" w:rsidR="00403F40" w:rsidRPr="006E3ABB" w:rsidRDefault="00403F40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7ADA4BC6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2399EB95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2073627A" w14:textId="77777777" w:rsidTr="0025260B">
        <w:tc>
          <w:tcPr>
            <w:tcW w:w="2972" w:type="dxa"/>
          </w:tcPr>
          <w:p w14:paraId="1A4D9FC9" w14:textId="77777777" w:rsidR="00403F40" w:rsidRPr="006E3ABB" w:rsidRDefault="00403F40" w:rsidP="0025260B">
            <w:r w:rsidRPr="006E3ABB">
              <w:t>Nombre Operador</w:t>
            </w:r>
          </w:p>
        </w:tc>
        <w:tc>
          <w:tcPr>
            <w:tcW w:w="2718" w:type="dxa"/>
          </w:tcPr>
          <w:p w14:paraId="2EF7AE5F" w14:textId="77777777" w:rsidR="00403F40" w:rsidRPr="006E3ABB" w:rsidRDefault="00403F40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6EE94FDF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07AA044B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18EA3929" w14:textId="77777777" w:rsidTr="0025260B">
        <w:tc>
          <w:tcPr>
            <w:tcW w:w="2972" w:type="dxa"/>
          </w:tcPr>
          <w:p w14:paraId="0595A2C3" w14:textId="77777777" w:rsidR="00403F40" w:rsidRPr="006E3ABB" w:rsidRDefault="00403F40" w:rsidP="0025260B">
            <w:r w:rsidRPr="006E3ABB">
              <w:t>Fecha</w:t>
            </w:r>
          </w:p>
        </w:tc>
        <w:tc>
          <w:tcPr>
            <w:tcW w:w="2718" w:type="dxa"/>
          </w:tcPr>
          <w:p w14:paraId="5891CE68" w14:textId="77777777" w:rsidR="00403F40" w:rsidRPr="006E3ABB" w:rsidRDefault="00403F40" w:rsidP="0025260B">
            <w:r>
              <w:t xml:space="preserve">Datos en aplicación </w:t>
            </w:r>
          </w:p>
        </w:tc>
        <w:tc>
          <w:tcPr>
            <w:tcW w:w="1395" w:type="dxa"/>
          </w:tcPr>
          <w:p w14:paraId="6CA85521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10D6BBAB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60137454" w14:textId="77777777" w:rsidTr="0025260B">
        <w:tc>
          <w:tcPr>
            <w:tcW w:w="2972" w:type="dxa"/>
          </w:tcPr>
          <w:p w14:paraId="6C9F898C" w14:textId="77777777" w:rsidR="00403F40" w:rsidRPr="006E3ABB" w:rsidRDefault="00403F40" w:rsidP="0025260B">
            <w:r w:rsidRPr="006E3ABB">
              <w:t>Ruta Viaje (Ida o Vuelta)</w:t>
            </w:r>
          </w:p>
        </w:tc>
        <w:tc>
          <w:tcPr>
            <w:tcW w:w="2718" w:type="dxa"/>
          </w:tcPr>
          <w:p w14:paraId="3F6CADC8" w14:textId="12BD1234" w:rsidR="00403F40" w:rsidRPr="006E3ABB" w:rsidRDefault="00403F40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4753971D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6CD91BFC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62328C1B" w14:textId="77777777" w:rsidTr="0025260B">
        <w:tc>
          <w:tcPr>
            <w:tcW w:w="2972" w:type="dxa"/>
          </w:tcPr>
          <w:p w14:paraId="65629600" w14:textId="77777777" w:rsidR="00403F40" w:rsidRPr="006E3ABB" w:rsidRDefault="00403F40" w:rsidP="0025260B">
            <w:r w:rsidRPr="006E3ABB">
              <w:t>Firma Autoriza</w:t>
            </w:r>
          </w:p>
        </w:tc>
        <w:tc>
          <w:tcPr>
            <w:tcW w:w="2718" w:type="dxa"/>
          </w:tcPr>
          <w:p w14:paraId="122175E3" w14:textId="77777777" w:rsidR="00403F40" w:rsidRPr="006E3ABB" w:rsidRDefault="00403F40" w:rsidP="0025260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28B450EB" w14:textId="668C1C3A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28911DD7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33635F92" w14:textId="77777777" w:rsidTr="0025260B">
        <w:tc>
          <w:tcPr>
            <w:tcW w:w="2972" w:type="dxa"/>
          </w:tcPr>
          <w:p w14:paraId="4835E131" w14:textId="77777777" w:rsidR="00403F40" w:rsidRPr="006E3ABB" w:rsidRDefault="00403F40" w:rsidP="0025260B">
            <w:r w:rsidRPr="006E3ABB">
              <w:t>Firma Operador</w:t>
            </w:r>
          </w:p>
        </w:tc>
        <w:tc>
          <w:tcPr>
            <w:tcW w:w="2718" w:type="dxa"/>
          </w:tcPr>
          <w:p w14:paraId="560CF888" w14:textId="343F0C97" w:rsidR="00403F40" w:rsidRPr="006E3ABB" w:rsidRDefault="00403F40" w:rsidP="0025260B">
            <w:r>
              <w:t>N/A</w:t>
            </w:r>
          </w:p>
        </w:tc>
        <w:tc>
          <w:tcPr>
            <w:tcW w:w="1395" w:type="dxa"/>
          </w:tcPr>
          <w:p w14:paraId="4AA74A2E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0ED59936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5871B6E1" w14:textId="77777777" w:rsidTr="0025260B">
        <w:tc>
          <w:tcPr>
            <w:tcW w:w="2972" w:type="dxa"/>
          </w:tcPr>
          <w:p w14:paraId="06562B4D" w14:textId="77777777" w:rsidR="00403F40" w:rsidRPr="006E3ABB" w:rsidRDefault="00403F40" w:rsidP="0025260B">
            <w:r w:rsidRPr="006E3ABB">
              <w:t>Sello de Revisión</w:t>
            </w:r>
          </w:p>
        </w:tc>
        <w:tc>
          <w:tcPr>
            <w:tcW w:w="2718" w:type="dxa"/>
          </w:tcPr>
          <w:p w14:paraId="32C7D27C" w14:textId="77777777" w:rsidR="00403F40" w:rsidRPr="006E3ABB" w:rsidRDefault="00403F40" w:rsidP="0025260B">
            <w:r w:rsidRPr="006E3ABB">
              <w:t>Supervisor de Sueldos</w:t>
            </w:r>
          </w:p>
        </w:tc>
        <w:tc>
          <w:tcPr>
            <w:tcW w:w="1395" w:type="dxa"/>
          </w:tcPr>
          <w:p w14:paraId="36E2AAA7" w14:textId="02B31AB1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30B986B6" w14:textId="77777777" w:rsidR="00403F40" w:rsidRPr="006E3ABB" w:rsidRDefault="00403F40" w:rsidP="0025260B">
            <w:pPr>
              <w:spacing w:line="240" w:lineRule="auto"/>
            </w:pPr>
            <w:r w:rsidRPr="006E3ABB">
              <w:t>SI</w:t>
            </w:r>
          </w:p>
        </w:tc>
      </w:tr>
    </w:tbl>
    <w:p w14:paraId="1D81A983" w14:textId="77777777" w:rsidR="00403F40" w:rsidRDefault="00403F40" w:rsidP="00403F40">
      <w:pPr>
        <w:tabs>
          <w:tab w:val="left" w:pos="9630"/>
        </w:tabs>
      </w:pPr>
    </w:p>
    <w:p w14:paraId="1250BCEA" w14:textId="77777777" w:rsidR="00403F40" w:rsidRDefault="00403F40" w:rsidP="00403F40">
      <w:pPr>
        <w:tabs>
          <w:tab w:val="left" w:pos="9630"/>
        </w:tabs>
      </w:pPr>
    </w:p>
    <w:p w14:paraId="3E6C2AEF" w14:textId="77777777" w:rsidR="00403F40" w:rsidRDefault="00403F40" w:rsidP="00403F40">
      <w:pPr>
        <w:tabs>
          <w:tab w:val="left" w:pos="9630"/>
        </w:tabs>
      </w:pPr>
    </w:p>
    <w:p w14:paraId="56B7E911" w14:textId="77777777" w:rsidR="00403F40" w:rsidRDefault="00403F40" w:rsidP="00403F40">
      <w:pPr>
        <w:tabs>
          <w:tab w:val="left" w:pos="9630"/>
        </w:tabs>
      </w:pPr>
    </w:p>
    <w:p w14:paraId="68750DA3" w14:textId="77777777" w:rsidR="00403F40" w:rsidRDefault="00403F40" w:rsidP="00403F40">
      <w:pPr>
        <w:tabs>
          <w:tab w:val="left" w:pos="9630"/>
        </w:tabs>
      </w:pPr>
    </w:p>
    <w:p w14:paraId="6D990599" w14:textId="77777777" w:rsidR="00403F40" w:rsidRDefault="00403F40" w:rsidP="00403F40">
      <w:pPr>
        <w:tabs>
          <w:tab w:val="left" w:pos="9630"/>
        </w:tabs>
      </w:pPr>
    </w:p>
    <w:p w14:paraId="2278A131" w14:textId="77777777" w:rsidR="00403F40" w:rsidRDefault="00403F40" w:rsidP="00403F40">
      <w:pPr>
        <w:tabs>
          <w:tab w:val="left" w:pos="9630"/>
        </w:tabs>
      </w:pPr>
    </w:p>
    <w:p w14:paraId="08CC89C7" w14:textId="77777777" w:rsidR="00403F40" w:rsidRDefault="00403F40" w:rsidP="00403F40">
      <w:pPr>
        <w:tabs>
          <w:tab w:val="left" w:pos="9630"/>
        </w:tabs>
      </w:pPr>
    </w:p>
    <w:p w14:paraId="29CE5AE1" w14:textId="77777777" w:rsidR="00403F40" w:rsidRDefault="00403F40" w:rsidP="00403F40">
      <w:pPr>
        <w:tabs>
          <w:tab w:val="left" w:pos="9630"/>
        </w:tabs>
      </w:pPr>
    </w:p>
    <w:p w14:paraId="6C813D6E" w14:textId="77777777" w:rsidR="00403F40" w:rsidRDefault="00403F40" w:rsidP="00403F40">
      <w:pPr>
        <w:tabs>
          <w:tab w:val="left" w:pos="9630"/>
        </w:tabs>
      </w:pPr>
    </w:p>
    <w:p w14:paraId="351EA10B" w14:textId="77777777" w:rsidR="00403F40" w:rsidRDefault="00403F40" w:rsidP="00403F40">
      <w:pPr>
        <w:tabs>
          <w:tab w:val="left" w:pos="9630"/>
        </w:tabs>
      </w:pPr>
    </w:p>
    <w:p w14:paraId="7314F50A" w14:textId="77777777" w:rsidR="00403F40" w:rsidRDefault="00403F40" w:rsidP="00403F40">
      <w:pPr>
        <w:tabs>
          <w:tab w:val="left" w:pos="9630"/>
        </w:tabs>
      </w:pPr>
    </w:p>
    <w:p w14:paraId="06097CDE" w14:textId="77777777" w:rsidR="00403F40" w:rsidRDefault="00403F40" w:rsidP="00403F40">
      <w:pPr>
        <w:tabs>
          <w:tab w:val="left" w:pos="9630"/>
        </w:tabs>
      </w:pPr>
    </w:p>
    <w:p w14:paraId="35080A6B" w14:textId="77777777" w:rsidR="00403F40" w:rsidRDefault="00403F40" w:rsidP="00403F40">
      <w:pPr>
        <w:tabs>
          <w:tab w:val="left" w:pos="9630"/>
        </w:tabs>
      </w:pPr>
    </w:p>
    <w:p w14:paraId="10848670" w14:textId="6D032F44" w:rsidR="00403F40" w:rsidRDefault="00403F40" w:rsidP="00403F40">
      <w:pPr>
        <w:tabs>
          <w:tab w:val="left" w:pos="9630"/>
        </w:tabs>
      </w:pPr>
    </w:p>
    <w:p w14:paraId="61D89C1A" w14:textId="77777777" w:rsidR="00403F40" w:rsidRDefault="00403F40" w:rsidP="00403F40">
      <w:pPr>
        <w:tabs>
          <w:tab w:val="left" w:pos="9630"/>
        </w:tabs>
      </w:pPr>
    </w:p>
    <w:p w14:paraId="10552F38" w14:textId="77777777" w:rsidR="00403F40" w:rsidRDefault="00403F40" w:rsidP="00403F40">
      <w:pPr>
        <w:tabs>
          <w:tab w:val="left" w:pos="9630"/>
        </w:tabs>
      </w:pPr>
    </w:p>
    <w:p w14:paraId="5B27E836" w14:textId="77777777" w:rsidR="00403F40" w:rsidRDefault="00403F40" w:rsidP="00403F40">
      <w:pPr>
        <w:tabs>
          <w:tab w:val="left" w:pos="9630"/>
        </w:tabs>
      </w:pPr>
    </w:p>
    <w:p w14:paraId="2D623795" w14:textId="77777777" w:rsidR="00403F40" w:rsidRDefault="00403F40" w:rsidP="00403F40">
      <w:pPr>
        <w:tabs>
          <w:tab w:val="left" w:pos="9630"/>
        </w:tabs>
      </w:pPr>
    </w:p>
    <w:p w14:paraId="5D3465B4" w14:textId="77777777" w:rsidR="00403F40" w:rsidRDefault="00403F40" w:rsidP="00403F40">
      <w:pPr>
        <w:tabs>
          <w:tab w:val="left" w:pos="9630"/>
        </w:tabs>
      </w:pPr>
    </w:p>
    <w:p w14:paraId="1D061568" w14:textId="6617C1F7" w:rsidR="00403F40" w:rsidRDefault="00403F40" w:rsidP="00403F40">
      <w:pPr>
        <w:tabs>
          <w:tab w:val="left" w:pos="9630"/>
        </w:tabs>
      </w:pPr>
      <w:r w:rsidRPr="00403F40">
        <w:lastRenderedPageBreak/>
        <w:drawing>
          <wp:inline distT="0" distB="0" distL="0" distR="0" wp14:anchorId="387903DD" wp14:editId="44F862DF">
            <wp:extent cx="4371199" cy="2819400"/>
            <wp:effectExtent l="0" t="0" r="0" b="0"/>
            <wp:docPr id="133794232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42328" name="Imagen 1" descr="Imagen que contiene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0625" cy="28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BA3A" w14:textId="77777777" w:rsidR="00403F40" w:rsidRDefault="00403F40" w:rsidP="00403F40">
      <w:pPr>
        <w:tabs>
          <w:tab w:val="left" w:pos="9630"/>
        </w:tabs>
      </w:pPr>
    </w:p>
    <w:p w14:paraId="5134EF5E" w14:textId="77777777" w:rsidR="00403F40" w:rsidRPr="006E3ABB" w:rsidRDefault="00403F40" w:rsidP="00403F40">
      <w:r w:rsidRPr="006E3ABB">
        <w:t>Reglas del documento:</w:t>
      </w:r>
    </w:p>
    <w:p w14:paraId="76CFCFDF" w14:textId="77777777" w:rsidR="00403F40" w:rsidRDefault="00403F40" w:rsidP="00403F40">
      <w:r w:rsidRPr="006E3ABB">
        <w:t>1.- Validar que los campos obligatorios estén con datos.</w:t>
      </w:r>
    </w:p>
    <w:p w14:paraId="56ABA03B" w14:textId="15237759" w:rsidR="00403F40" w:rsidRDefault="00403F40" w:rsidP="00403F40">
      <w:r>
        <w:t xml:space="preserve">2.- Se paga con diferentes sueldos según la operación </w:t>
      </w:r>
    </w:p>
    <w:p w14:paraId="1D669F57" w14:textId="77777777" w:rsidR="00403F40" w:rsidRDefault="00403F40" w:rsidP="00403F40"/>
    <w:p w14:paraId="04FB93DE" w14:textId="77777777" w:rsidR="00403F40" w:rsidRPr="006E3ABB" w:rsidRDefault="00403F40" w:rsidP="00403F40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35"/>
      </w:tblGrid>
      <w:tr w:rsidR="00403F40" w:rsidRPr="006E3ABB" w14:paraId="5F28D98A" w14:textId="77777777" w:rsidTr="0025260B">
        <w:trPr>
          <w:trHeight w:val="163"/>
        </w:trPr>
        <w:tc>
          <w:tcPr>
            <w:tcW w:w="8535" w:type="dxa"/>
          </w:tcPr>
          <w:p w14:paraId="42645529" w14:textId="77777777" w:rsidR="00403F40" w:rsidRDefault="00403F40" w:rsidP="0025260B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>
              <w:rPr>
                <w:b/>
                <w:bCs/>
              </w:rPr>
              <w:t xml:space="preserve"> sueldo por ruta </w:t>
            </w:r>
          </w:p>
          <w:p w14:paraId="1E23D180" w14:textId="77777777" w:rsidR="00403F40" w:rsidRPr="006E3ABB" w:rsidRDefault="00403F40" w:rsidP="0025260B">
            <w:pPr>
              <w:rPr>
                <w:b/>
                <w:bCs/>
              </w:rPr>
            </w:pPr>
          </w:p>
        </w:tc>
      </w:tr>
    </w:tbl>
    <w:p w14:paraId="3D2E6C42" w14:textId="77777777" w:rsidR="00403F40" w:rsidRPr="006E3ABB" w:rsidRDefault="00403F40" w:rsidP="00403F40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43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415"/>
      </w:tblGrid>
      <w:tr w:rsidR="00403F40" w:rsidRPr="006E3ABB" w14:paraId="294A3471" w14:textId="77777777" w:rsidTr="0025260B">
        <w:tc>
          <w:tcPr>
            <w:tcW w:w="2972" w:type="dxa"/>
          </w:tcPr>
          <w:p w14:paraId="38FBF3BF" w14:textId="77777777" w:rsidR="00403F40" w:rsidRPr="006E3ABB" w:rsidRDefault="00403F40" w:rsidP="0025260B">
            <w:r w:rsidRPr="006E3ABB">
              <w:t>Concepto</w:t>
            </w:r>
          </w:p>
        </w:tc>
        <w:tc>
          <w:tcPr>
            <w:tcW w:w="2718" w:type="dxa"/>
          </w:tcPr>
          <w:p w14:paraId="34C2C313" w14:textId="77777777" w:rsidR="00403F40" w:rsidRPr="006E3ABB" w:rsidRDefault="00403F40" w:rsidP="0025260B">
            <w:r w:rsidRPr="006E3ABB">
              <w:t>Quien llena</w:t>
            </w:r>
          </w:p>
        </w:tc>
        <w:tc>
          <w:tcPr>
            <w:tcW w:w="1395" w:type="dxa"/>
          </w:tcPr>
          <w:p w14:paraId="2EC27DD4" w14:textId="77777777" w:rsidR="00403F40" w:rsidRPr="006E3ABB" w:rsidRDefault="00403F40" w:rsidP="0025260B">
            <w:pPr>
              <w:spacing w:line="240" w:lineRule="auto"/>
              <w:rPr>
                <w:sz w:val="24"/>
              </w:rPr>
            </w:pPr>
            <w:proofErr w:type="gramStart"/>
            <w:r w:rsidRPr="006E3ABB">
              <w:t>Pasos a Seguir</w:t>
            </w:r>
            <w:proofErr w:type="gramEnd"/>
          </w:p>
        </w:tc>
        <w:tc>
          <w:tcPr>
            <w:tcW w:w="1415" w:type="dxa"/>
          </w:tcPr>
          <w:p w14:paraId="76620441" w14:textId="77777777" w:rsidR="00403F40" w:rsidRPr="006E3ABB" w:rsidRDefault="00403F40" w:rsidP="0025260B">
            <w:pPr>
              <w:spacing w:line="240" w:lineRule="auto"/>
            </w:pPr>
            <w:r w:rsidRPr="006E3ABB">
              <w:t>Mandatorio (SI/NO)</w:t>
            </w:r>
          </w:p>
        </w:tc>
      </w:tr>
      <w:tr w:rsidR="00403F40" w:rsidRPr="006E3ABB" w14:paraId="73EC63F4" w14:textId="77777777" w:rsidTr="0025260B">
        <w:tc>
          <w:tcPr>
            <w:tcW w:w="2972" w:type="dxa"/>
          </w:tcPr>
          <w:p w14:paraId="1ECA8C39" w14:textId="77777777" w:rsidR="00403F40" w:rsidRPr="006E3ABB" w:rsidRDefault="00403F40" w:rsidP="00403F40">
            <w:r w:rsidRPr="006E3ABB">
              <w:t>Carta Porte</w:t>
            </w:r>
          </w:p>
        </w:tc>
        <w:tc>
          <w:tcPr>
            <w:tcW w:w="2718" w:type="dxa"/>
          </w:tcPr>
          <w:p w14:paraId="5B7230E2" w14:textId="7256E810" w:rsidR="00403F40" w:rsidRPr="006E3ABB" w:rsidRDefault="00403F40" w:rsidP="00403F40">
            <w:r w:rsidRPr="006E3ABB">
              <w:t>Operador</w:t>
            </w:r>
          </w:p>
        </w:tc>
        <w:tc>
          <w:tcPr>
            <w:tcW w:w="1395" w:type="dxa"/>
          </w:tcPr>
          <w:p w14:paraId="46CA478F" w14:textId="40E31A7A" w:rsidR="00403F40" w:rsidRPr="006E3ABB" w:rsidRDefault="00403F40" w:rsidP="00403F40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592823A5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5EC88121" w14:textId="77777777" w:rsidTr="0025260B">
        <w:tc>
          <w:tcPr>
            <w:tcW w:w="2972" w:type="dxa"/>
          </w:tcPr>
          <w:p w14:paraId="4EC380E0" w14:textId="77777777" w:rsidR="00403F40" w:rsidRPr="006E3ABB" w:rsidRDefault="00403F40" w:rsidP="00403F40">
            <w:r w:rsidRPr="006E3ABB">
              <w:t>Monto</w:t>
            </w:r>
          </w:p>
        </w:tc>
        <w:tc>
          <w:tcPr>
            <w:tcW w:w="2718" w:type="dxa"/>
          </w:tcPr>
          <w:p w14:paraId="3D33E751" w14:textId="148B761E" w:rsidR="00403F40" w:rsidRPr="006E3ABB" w:rsidRDefault="00403F40" w:rsidP="00403F40">
            <w:r>
              <w:t xml:space="preserve">Supervisor de sueldos </w:t>
            </w:r>
          </w:p>
        </w:tc>
        <w:tc>
          <w:tcPr>
            <w:tcW w:w="1395" w:type="dxa"/>
          </w:tcPr>
          <w:p w14:paraId="0B3DF561" w14:textId="1EA36D37" w:rsidR="00403F40" w:rsidRPr="006E3ABB" w:rsidRDefault="00403F40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5" w:type="dxa"/>
          </w:tcPr>
          <w:p w14:paraId="62FB53BE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36686C87" w14:textId="77777777" w:rsidTr="0025260B">
        <w:tc>
          <w:tcPr>
            <w:tcW w:w="2972" w:type="dxa"/>
          </w:tcPr>
          <w:p w14:paraId="4D0EB869" w14:textId="77777777" w:rsidR="00403F40" w:rsidRPr="006E3ABB" w:rsidRDefault="00403F40" w:rsidP="00403F40">
            <w:r w:rsidRPr="006E3ABB">
              <w:t>Concepto</w:t>
            </w:r>
          </w:p>
        </w:tc>
        <w:tc>
          <w:tcPr>
            <w:tcW w:w="2718" w:type="dxa"/>
          </w:tcPr>
          <w:p w14:paraId="48C583CA" w14:textId="175A8FE5" w:rsidR="00403F40" w:rsidRPr="006E3ABB" w:rsidRDefault="00403F40" w:rsidP="00403F40">
            <w:r w:rsidRPr="006E3ABB">
              <w:t>Operador</w:t>
            </w:r>
          </w:p>
        </w:tc>
        <w:tc>
          <w:tcPr>
            <w:tcW w:w="1395" w:type="dxa"/>
          </w:tcPr>
          <w:p w14:paraId="5C5DA895" w14:textId="5743FB05" w:rsidR="00403F40" w:rsidRPr="006E3ABB" w:rsidRDefault="00403F40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101951EB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3936C714" w14:textId="77777777" w:rsidTr="0025260B">
        <w:tc>
          <w:tcPr>
            <w:tcW w:w="2972" w:type="dxa"/>
          </w:tcPr>
          <w:p w14:paraId="5F184DCF" w14:textId="77777777" w:rsidR="00403F40" w:rsidRPr="006E3ABB" w:rsidRDefault="00403F40" w:rsidP="00403F40">
            <w:r w:rsidRPr="006E3ABB">
              <w:t>ECO TRACTO</w:t>
            </w:r>
          </w:p>
        </w:tc>
        <w:tc>
          <w:tcPr>
            <w:tcW w:w="2718" w:type="dxa"/>
          </w:tcPr>
          <w:p w14:paraId="426DE513" w14:textId="6C5C33A2" w:rsidR="00403F40" w:rsidRPr="006E3ABB" w:rsidRDefault="00403F40" w:rsidP="00403F40">
            <w:r>
              <w:t xml:space="preserve">Datos en aplicación </w:t>
            </w:r>
          </w:p>
        </w:tc>
        <w:tc>
          <w:tcPr>
            <w:tcW w:w="1395" w:type="dxa"/>
          </w:tcPr>
          <w:p w14:paraId="0CF9F2CE" w14:textId="77777777" w:rsidR="00403F40" w:rsidRPr="006E3ABB" w:rsidRDefault="00403F40" w:rsidP="00403F40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6BE487B3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5147F246" w14:textId="77777777" w:rsidTr="0025260B">
        <w:tc>
          <w:tcPr>
            <w:tcW w:w="2972" w:type="dxa"/>
          </w:tcPr>
          <w:p w14:paraId="05801739" w14:textId="77777777" w:rsidR="00403F40" w:rsidRPr="006E3ABB" w:rsidRDefault="00403F40" w:rsidP="00403F40">
            <w:r w:rsidRPr="006E3ABB">
              <w:t>Nombre Operador</w:t>
            </w:r>
          </w:p>
        </w:tc>
        <w:tc>
          <w:tcPr>
            <w:tcW w:w="2718" w:type="dxa"/>
          </w:tcPr>
          <w:p w14:paraId="1E0787BA" w14:textId="31A212AE" w:rsidR="00403F40" w:rsidRPr="006E3ABB" w:rsidRDefault="00403F40" w:rsidP="00403F40">
            <w:r>
              <w:t xml:space="preserve">Datos en aplicación </w:t>
            </w:r>
          </w:p>
        </w:tc>
        <w:tc>
          <w:tcPr>
            <w:tcW w:w="1395" w:type="dxa"/>
          </w:tcPr>
          <w:p w14:paraId="21EEAFE2" w14:textId="77777777" w:rsidR="00403F40" w:rsidRPr="006E3ABB" w:rsidRDefault="00403F40" w:rsidP="00403F40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5CDE2540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7FDB9C16" w14:textId="77777777" w:rsidTr="0025260B">
        <w:tc>
          <w:tcPr>
            <w:tcW w:w="2972" w:type="dxa"/>
          </w:tcPr>
          <w:p w14:paraId="50264218" w14:textId="77777777" w:rsidR="00403F40" w:rsidRPr="006E3ABB" w:rsidRDefault="00403F40" w:rsidP="00403F40">
            <w:r w:rsidRPr="006E3ABB">
              <w:t>Fecha</w:t>
            </w:r>
          </w:p>
        </w:tc>
        <w:tc>
          <w:tcPr>
            <w:tcW w:w="2718" w:type="dxa"/>
          </w:tcPr>
          <w:p w14:paraId="66C26450" w14:textId="4CE25FC8" w:rsidR="00403F40" w:rsidRPr="006E3ABB" w:rsidRDefault="00403F40" w:rsidP="00403F40">
            <w:r>
              <w:t xml:space="preserve">Datos en aplicación </w:t>
            </w:r>
          </w:p>
        </w:tc>
        <w:tc>
          <w:tcPr>
            <w:tcW w:w="1395" w:type="dxa"/>
          </w:tcPr>
          <w:p w14:paraId="4A8F49D9" w14:textId="77777777" w:rsidR="00403F40" w:rsidRPr="006E3ABB" w:rsidRDefault="00403F40" w:rsidP="00403F40">
            <w:pPr>
              <w:spacing w:line="240" w:lineRule="auto"/>
              <w:rPr>
                <w:sz w:val="24"/>
              </w:rPr>
            </w:pPr>
          </w:p>
        </w:tc>
        <w:tc>
          <w:tcPr>
            <w:tcW w:w="1415" w:type="dxa"/>
          </w:tcPr>
          <w:p w14:paraId="7610DC2D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4143F38A" w14:textId="77777777" w:rsidTr="0025260B">
        <w:tc>
          <w:tcPr>
            <w:tcW w:w="2972" w:type="dxa"/>
          </w:tcPr>
          <w:p w14:paraId="26FFEE02" w14:textId="77777777" w:rsidR="00403F40" w:rsidRPr="006E3ABB" w:rsidRDefault="00403F40" w:rsidP="00403F40">
            <w:r w:rsidRPr="006E3ABB">
              <w:t>Ruta Viaje (Ida o Vuelta)</w:t>
            </w:r>
          </w:p>
        </w:tc>
        <w:tc>
          <w:tcPr>
            <w:tcW w:w="2718" w:type="dxa"/>
          </w:tcPr>
          <w:p w14:paraId="435A7980" w14:textId="3582C63F" w:rsidR="00403F40" w:rsidRPr="006E3ABB" w:rsidRDefault="00403F40" w:rsidP="00403F40">
            <w:r w:rsidRPr="006E3ABB">
              <w:t>Operador</w:t>
            </w:r>
          </w:p>
        </w:tc>
        <w:tc>
          <w:tcPr>
            <w:tcW w:w="1395" w:type="dxa"/>
          </w:tcPr>
          <w:p w14:paraId="00F3F4E0" w14:textId="0A91EF53" w:rsidR="00403F40" w:rsidRPr="006E3ABB" w:rsidRDefault="00403F40" w:rsidP="00403F40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2A05F2E5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6CCDC579" w14:textId="77777777" w:rsidTr="0025260B">
        <w:tc>
          <w:tcPr>
            <w:tcW w:w="2972" w:type="dxa"/>
          </w:tcPr>
          <w:p w14:paraId="66E2CAE3" w14:textId="77777777" w:rsidR="00403F40" w:rsidRPr="006E3ABB" w:rsidRDefault="00403F40" w:rsidP="00403F40">
            <w:r w:rsidRPr="006E3ABB">
              <w:t>Firma Autoriza</w:t>
            </w:r>
          </w:p>
        </w:tc>
        <w:tc>
          <w:tcPr>
            <w:tcW w:w="2718" w:type="dxa"/>
          </w:tcPr>
          <w:p w14:paraId="258E4F37" w14:textId="09B9CD94" w:rsidR="00403F40" w:rsidRPr="006E3ABB" w:rsidRDefault="00403F40" w:rsidP="00403F40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5F81C845" w14:textId="657718CC" w:rsidR="00403F40" w:rsidRPr="006E3ABB" w:rsidRDefault="00403F40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5" w:type="dxa"/>
          </w:tcPr>
          <w:p w14:paraId="10ECF05C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56B047A7" w14:textId="77777777" w:rsidTr="0025260B">
        <w:tc>
          <w:tcPr>
            <w:tcW w:w="2972" w:type="dxa"/>
          </w:tcPr>
          <w:p w14:paraId="2D1D9ACF" w14:textId="77777777" w:rsidR="00403F40" w:rsidRPr="006E3ABB" w:rsidRDefault="00403F40" w:rsidP="00403F40">
            <w:r w:rsidRPr="006E3ABB">
              <w:t>Firma Operador</w:t>
            </w:r>
          </w:p>
        </w:tc>
        <w:tc>
          <w:tcPr>
            <w:tcW w:w="2718" w:type="dxa"/>
          </w:tcPr>
          <w:p w14:paraId="63C8C7BF" w14:textId="6FA7BE2F" w:rsidR="00403F40" w:rsidRPr="006E3ABB" w:rsidRDefault="00403F40" w:rsidP="00403F40">
            <w:r w:rsidRPr="006E3ABB">
              <w:t>Operador</w:t>
            </w:r>
          </w:p>
        </w:tc>
        <w:tc>
          <w:tcPr>
            <w:tcW w:w="1395" w:type="dxa"/>
          </w:tcPr>
          <w:p w14:paraId="28A3CE58" w14:textId="2A279A27" w:rsidR="00403F40" w:rsidRPr="006E3ABB" w:rsidRDefault="00403F40" w:rsidP="00403F40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415" w:type="dxa"/>
          </w:tcPr>
          <w:p w14:paraId="2F2FC549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  <w:tr w:rsidR="00403F40" w:rsidRPr="006E3ABB" w14:paraId="35315CC9" w14:textId="77777777" w:rsidTr="0025260B">
        <w:tc>
          <w:tcPr>
            <w:tcW w:w="2972" w:type="dxa"/>
          </w:tcPr>
          <w:p w14:paraId="43B9AC1B" w14:textId="77777777" w:rsidR="00403F40" w:rsidRPr="006E3ABB" w:rsidRDefault="00403F40" w:rsidP="00403F40">
            <w:r w:rsidRPr="006E3ABB">
              <w:t>Sello de Revisión</w:t>
            </w:r>
          </w:p>
        </w:tc>
        <w:tc>
          <w:tcPr>
            <w:tcW w:w="2718" w:type="dxa"/>
          </w:tcPr>
          <w:p w14:paraId="450C6ADD" w14:textId="6F61BCAF" w:rsidR="00403F40" w:rsidRPr="006E3ABB" w:rsidRDefault="00403F40" w:rsidP="00403F40">
            <w:r w:rsidRPr="006E3ABB">
              <w:t>Supervisor de Sueldos</w:t>
            </w:r>
          </w:p>
        </w:tc>
        <w:tc>
          <w:tcPr>
            <w:tcW w:w="1395" w:type="dxa"/>
          </w:tcPr>
          <w:p w14:paraId="086C7F13" w14:textId="2B128D7C" w:rsidR="00403F40" w:rsidRPr="006E3ABB" w:rsidRDefault="00403F40" w:rsidP="00403F40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5" w:type="dxa"/>
          </w:tcPr>
          <w:p w14:paraId="4553A6C3" w14:textId="77777777" w:rsidR="00403F40" w:rsidRPr="006E3ABB" w:rsidRDefault="00403F40" w:rsidP="00403F40">
            <w:pPr>
              <w:spacing w:line="240" w:lineRule="auto"/>
            </w:pPr>
            <w:r w:rsidRPr="006E3ABB">
              <w:t>SI</w:t>
            </w:r>
          </w:p>
        </w:tc>
      </w:tr>
    </w:tbl>
    <w:p w14:paraId="41C14B9C" w14:textId="77777777" w:rsidR="00403F40" w:rsidRDefault="00403F40" w:rsidP="00403F40">
      <w:pPr>
        <w:tabs>
          <w:tab w:val="left" w:pos="9630"/>
        </w:tabs>
      </w:pPr>
    </w:p>
    <w:p w14:paraId="2F7E692E" w14:textId="77777777" w:rsidR="00403F40" w:rsidRDefault="00403F40" w:rsidP="00403F40">
      <w:pPr>
        <w:tabs>
          <w:tab w:val="left" w:pos="9630"/>
        </w:tabs>
      </w:pPr>
    </w:p>
    <w:p w14:paraId="1F95C475" w14:textId="77777777" w:rsidR="00403F40" w:rsidRDefault="00403F40" w:rsidP="00403F40">
      <w:pPr>
        <w:tabs>
          <w:tab w:val="left" w:pos="9630"/>
        </w:tabs>
      </w:pPr>
    </w:p>
    <w:p w14:paraId="4F9E7F90" w14:textId="77777777" w:rsidR="00403F40" w:rsidRDefault="00403F40" w:rsidP="00403F40">
      <w:pPr>
        <w:tabs>
          <w:tab w:val="left" w:pos="9630"/>
        </w:tabs>
      </w:pPr>
    </w:p>
    <w:p w14:paraId="0E90A6F6" w14:textId="77777777" w:rsidR="00403F40" w:rsidRDefault="00403F40" w:rsidP="00403F40">
      <w:pPr>
        <w:tabs>
          <w:tab w:val="left" w:pos="9630"/>
        </w:tabs>
      </w:pPr>
    </w:p>
    <w:p w14:paraId="5E61D134" w14:textId="77777777" w:rsidR="00403F40" w:rsidRDefault="00403F40" w:rsidP="00403F40">
      <w:pPr>
        <w:tabs>
          <w:tab w:val="left" w:pos="9630"/>
        </w:tabs>
      </w:pPr>
    </w:p>
    <w:p w14:paraId="69A3ADAD" w14:textId="77777777" w:rsidR="00403F40" w:rsidRDefault="00403F40" w:rsidP="00403F40">
      <w:pPr>
        <w:tabs>
          <w:tab w:val="left" w:pos="9630"/>
        </w:tabs>
      </w:pPr>
    </w:p>
    <w:p w14:paraId="474AB45E" w14:textId="77777777" w:rsidR="00403F40" w:rsidRDefault="00403F40" w:rsidP="00403F40">
      <w:pPr>
        <w:tabs>
          <w:tab w:val="left" w:pos="9630"/>
        </w:tabs>
      </w:pPr>
    </w:p>
    <w:p w14:paraId="17F650EB" w14:textId="77777777" w:rsidR="00403F40" w:rsidRDefault="00403F40" w:rsidP="00403F40">
      <w:pPr>
        <w:tabs>
          <w:tab w:val="left" w:pos="9630"/>
        </w:tabs>
      </w:pPr>
    </w:p>
    <w:p w14:paraId="5F8B07E2" w14:textId="77777777" w:rsidR="00403F40" w:rsidRDefault="00403F40" w:rsidP="00403F40">
      <w:pPr>
        <w:tabs>
          <w:tab w:val="left" w:pos="9630"/>
        </w:tabs>
      </w:pPr>
    </w:p>
    <w:p w14:paraId="73BA5200" w14:textId="77777777" w:rsidR="00403F40" w:rsidRDefault="00403F40" w:rsidP="00403F40">
      <w:pPr>
        <w:tabs>
          <w:tab w:val="left" w:pos="9630"/>
        </w:tabs>
      </w:pPr>
    </w:p>
    <w:p w14:paraId="4DE8AF3A" w14:textId="77777777" w:rsidR="00403F40" w:rsidRDefault="00403F40" w:rsidP="00403F40">
      <w:pPr>
        <w:tabs>
          <w:tab w:val="left" w:pos="9630"/>
        </w:tabs>
      </w:pPr>
    </w:p>
    <w:p w14:paraId="72972D31" w14:textId="77777777" w:rsidR="00403F40" w:rsidRDefault="00403F40" w:rsidP="00403F40">
      <w:pPr>
        <w:tabs>
          <w:tab w:val="left" w:pos="9630"/>
        </w:tabs>
      </w:pPr>
    </w:p>
    <w:p w14:paraId="2CADAAEF" w14:textId="77777777" w:rsidR="00403F40" w:rsidRDefault="00403F40" w:rsidP="00403F40">
      <w:pPr>
        <w:tabs>
          <w:tab w:val="left" w:pos="9630"/>
        </w:tabs>
      </w:pPr>
    </w:p>
    <w:p w14:paraId="1D836FAA" w14:textId="77777777" w:rsidR="00403F40" w:rsidRDefault="00403F40" w:rsidP="00403F40">
      <w:pPr>
        <w:tabs>
          <w:tab w:val="left" w:pos="9630"/>
        </w:tabs>
      </w:pPr>
    </w:p>
    <w:p w14:paraId="23BD7656" w14:textId="77777777" w:rsidR="00403F40" w:rsidRPr="005D568F" w:rsidRDefault="00403F40" w:rsidP="005D568F">
      <w:pPr>
        <w:tabs>
          <w:tab w:val="left" w:pos="9630"/>
        </w:tabs>
      </w:pPr>
    </w:p>
    <w:sectPr w:rsidR="00403F40" w:rsidRPr="005D568F" w:rsidSect="005D568F">
      <w:headerReference w:type="default" r:id="rId33"/>
      <w:footerReference w:type="default" r:id="rId34"/>
      <w:pgSz w:w="12242" w:h="15842" w:code="1"/>
      <w:pgMar w:top="720" w:right="720" w:bottom="720" w:left="720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6174FC" w14:textId="77777777" w:rsidR="009205F3" w:rsidRPr="006E3ABB" w:rsidRDefault="009205F3">
      <w:r w:rsidRPr="006E3ABB">
        <w:separator/>
      </w:r>
    </w:p>
  </w:endnote>
  <w:endnote w:type="continuationSeparator" w:id="0">
    <w:p w14:paraId="4E89E6F7" w14:textId="77777777" w:rsidR="009205F3" w:rsidRPr="006E3ABB" w:rsidRDefault="009205F3">
      <w:r w:rsidRPr="006E3AB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UniSerif">
    <w:altName w:val="Courier New"/>
    <w:panose1 w:val="00000000000000000000"/>
    <w:charset w:val="58"/>
    <w:family w:val="auto"/>
    <w:notTrueType/>
    <w:pitch w:val="variable"/>
    <w:sig w:usb0="00000001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60" w:type="dxa"/>
      <w:tblInd w:w="70" w:type="dxa"/>
      <w:tblBorders>
        <w:insideH w:val="single" w:sz="2" w:space="0" w:color="365F91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320"/>
      <w:gridCol w:w="3320"/>
      <w:gridCol w:w="3320"/>
    </w:tblGrid>
    <w:tr w:rsidR="00054874" w:rsidRPr="006E3ABB" w14:paraId="147A0EF6" w14:textId="77777777" w:rsidTr="00F817B6">
      <w:tc>
        <w:tcPr>
          <w:tcW w:w="3320" w:type="dxa"/>
          <w:tcBorders>
            <w:top w:val="single" w:sz="4" w:space="0" w:color="003366"/>
            <w:bottom w:val="nil"/>
          </w:tcBorders>
        </w:tcPr>
        <w:p w14:paraId="64CD779B" w14:textId="77777777" w:rsidR="00054874" w:rsidRPr="006E3ABB" w:rsidRDefault="00054874" w:rsidP="00ED59BD">
          <w:pPr>
            <w:pStyle w:val="Piedepgina"/>
            <w:rPr>
              <w:rFonts w:cs="Tahoma"/>
              <w:sz w:val="18"/>
            </w:rPr>
          </w:pPr>
          <w:r w:rsidRPr="006E3ABB">
            <w:t>Sky.02</w:t>
          </w:r>
        </w:p>
      </w:tc>
      <w:tc>
        <w:tcPr>
          <w:tcW w:w="3320" w:type="dxa"/>
          <w:tcBorders>
            <w:top w:val="single" w:sz="4" w:space="0" w:color="003366"/>
            <w:bottom w:val="nil"/>
          </w:tcBorders>
        </w:tcPr>
        <w:p w14:paraId="397272A0" w14:textId="77777777" w:rsidR="00054874" w:rsidRPr="006E3ABB" w:rsidRDefault="00054874" w:rsidP="00ED59BD">
          <w:pPr>
            <w:pStyle w:val="Piedepgina"/>
            <w:jc w:val="center"/>
            <w:rPr>
              <w:rFonts w:cs="Tahoma"/>
              <w:sz w:val="18"/>
            </w:rPr>
          </w:pPr>
        </w:p>
      </w:tc>
      <w:tc>
        <w:tcPr>
          <w:tcW w:w="3320" w:type="dxa"/>
          <w:tcBorders>
            <w:top w:val="single" w:sz="4" w:space="0" w:color="003366"/>
            <w:bottom w:val="nil"/>
          </w:tcBorders>
        </w:tcPr>
        <w:p w14:paraId="76A4345F" w14:textId="03145AC9" w:rsidR="00054874" w:rsidRPr="006E3ABB" w:rsidRDefault="00054874" w:rsidP="009F67E9">
          <w:pPr>
            <w:pStyle w:val="Piedepgina"/>
            <w:tabs>
              <w:tab w:val="right" w:pos="2163"/>
              <w:tab w:val="right" w:pos="8789"/>
            </w:tabs>
            <w:jc w:val="right"/>
          </w:pPr>
        </w:p>
      </w:tc>
    </w:tr>
    <w:tr w:rsidR="00054874" w:rsidRPr="006E3ABB" w14:paraId="7943E320" w14:textId="77777777" w:rsidTr="009E5F12">
      <w:tc>
        <w:tcPr>
          <w:tcW w:w="3320" w:type="dxa"/>
          <w:tcBorders>
            <w:top w:val="nil"/>
          </w:tcBorders>
        </w:tcPr>
        <w:p w14:paraId="299C9CF4" w14:textId="77777777" w:rsidR="00054874" w:rsidRPr="006E3ABB" w:rsidRDefault="00054874" w:rsidP="00ED59BD">
          <w:pPr>
            <w:pStyle w:val="Piedepgina"/>
            <w:rPr>
              <w:rFonts w:cs="Tahoma"/>
              <w:sz w:val="18"/>
            </w:rPr>
          </w:pPr>
          <w:r w:rsidRPr="006E3ABB">
            <w:t>Poder y Punto SA de CV</w:t>
          </w:r>
        </w:p>
      </w:tc>
      <w:tc>
        <w:tcPr>
          <w:tcW w:w="3320" w:type="dxa"/>
          <w:tcBorders>
            <w:top w:val="nil"/>
          </w:tcBorders>
        </w:tcPr>
        <w:p w14:paraId="783E0F35" w14:textId="77777777" w:rsidR="00054874" w:rsidRPr="006E3ABB" w:rsidRDefault="00054874" w:rsidP="00ED59BD">
          <w:pPr>
            <w:pStyle w:val="Piedepgina"/>
            <w:jc w:val="center"/>
            <w:rPr>
              <w:rFonts w:cs="Tahoma"/>
              <w:b/>
              <w:bCs/>
              <w:caps/>
              <w:spacing w:val="60"/>
              <w:sz w:val="18"/>
              <w:szCs w:val="18"/>
            </w:rPr>
          </w:pP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fldChar w:fldCharType="begin"/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instrText xml:space="preserve"> DOCPROPERTY  Caracter  \* MERGEFORMAT </w:instrText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fldChar w:fldCharType="separate"/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t>Confidencial</w:t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fldChar w:fldCharType="end"/>
          </w:r>
        </w:p>
      </w:tc>
      <w:tc>
        <w:tcPr>
          <w:tcW w:w="3320" w:type="dxa"/>
          <w:tcBorders>
            <w:top w:val="nil"/>
          </w:tcBorders>
        </w:tcPr>
        <w:p w14:paraId="7FDA6AE5" w14:textId="77777777" w:rsidR="00054874" w:rsidRPr="006E3ABB" w:rsidRDefault="00054874" w:rsidP="00ED59BD">
          <w:pPr>
            <w:pStyle w:val="Piedepgina"/>
            <w:jc w:val="right"/>
            <w:rPr>
              <w:rFonts w:cs="Tahoma"/>
              <w:bCs/>
              <w:caps/>
              <w:sz w:val="18"/>
            </w:rPr>
          </w:pPr>
          <w:r w:rsidRPr="006E3ABB">
            <w:rPr>
              <w:rFonts w:cs="Tahoma"/>
              <w:caps/>
              <w:sz w:val="18"/>
            </w:rPr>
            <w:t xml:space="preserve">pagina  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begin"/>
          </w:r>
          <w:r w:rsidRPr="006E3ABB">
            <w:rPr>
              <w:rStyle w:val="Nmerodepgina"/>
              <w:rFonts w:cs="Tahoma"/>
              <w:bCs/>
              <w:sz w:val="18"/>
            </w:rPr>
            <w:instrText xml:space="preserve"> PAGE </w:instrText>
          </w:r>
          <w:r w:rsidRPr="006E3ABB">
            <w:rPr>
              <w:rStyle w:val="Nmerodepgina"/>
              <w:rFonts w:cs="Tahoma"/>
              <w:bCs/>
              <w:sz w:val="18"/>
            </w:rPr>
            <w:fldChar w:fldCharType="separate"/>
          </w:r>
          <w:r w:rsidRPr="006E3ABB">
            <w:rPr>
              <w:rStyle w:val="Nmerodepgina"/>
              <w:rFonts w:cs="Tahoma"/>
              <w:bCs/>
              <w:sz w:val="18"/>
            </w:rPr>
            <w:t>20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end"/>
          </w:r>
          <w:r w:rsidRPr="006E3ABB">
            <w:rPr>
              <w:rStyle w:val="Nmerodepgina"/>
              <w:rFonts w:cs="Tahoma"/>
              <w:bCs/>
              <w:sz w:val="18"/>
            </w:rPr>
            <w:t xml:space="preserve"> </w:t>
          </w:r>
          <w:r w:rsidRPr="006E3ABB">
            <w:rPr>
              <w:rStyle w:val="Nmerodepgina"/>
              <w:rFonts w:cs="Tahoma"/>
              <w:sz w:val="18"/>
            </w:rPr>
            <w:t xml:space="preserve">DE 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begin"/>
          </w:r>
          <w:r w:rsidRPr="006E3ABB">
            <w:rPr>
              <w:rStyle w:val="Nmerodepgina"/>
              <w:rFonts w:cs="Tahoma"/>
              <w:bCs/>
              <w:sz w:val="18"/>
            </w:rPr>
            <w:instrText xml:space="preserve"> NUMPAGES </w:instrText>
          </w:r>
          <w:r w:rsidRPr="006E3ABB">
            <w:rPr>
              <w:rStyle w:val="Nmerodepgina"/>
              <w:rFonts w:cs="Tahoma"/>
              <w:bCs/>
              <w:sz w:val="18"/>
            </w:rPr>
            <w:fldChar w:fldCharType="separate"/>
          </w:r>
          <w:r w:rsidRPr="006E3ABB">
            <w:rPr>
              <w:rStyle w:val="Nmerodepgina"/>
              <w:rFonts w:cs="Tahoma"/>
              <w:bCs/>
              <w:sz w:val="18"/>
            </w:rPr>
            <w:t>22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end"/>
          </w:r>
        </w:p>
      </w:tc>
    </w:tr>
  </w:tbl>
  <w:p w14:paraId="3C6D4048" w14:textId="77777777" w:rsidR="00054874" w:rsidRPr="006E3ABB" w:rsidRDefault="00054874">
    <w:pPr>
      <w:pStyle w:val="Piedepgina"/>
      <w:rPr>
        <w:sz w:val="4"/>
        <w:szCs w:val="4"/>
      </w:rPr>
    </w:pPr>
  </w:p>
  <w:p w14:paraId="4647D529" w14:textId="77777777" w:rsidR="00054874" w:rsidRPr="006E3ABB" w:rsidRDefault="0005487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172DF3" w14:textId="77777777" w:rsidR="009205F3" w:rsidRPr="006E3ABB" w:rsidRDefault="009205F3">
      <w:r w:rsidRPr="006E3ABB">
        <w:separator/>
      </w:r>
    </w:p>
  </w:footnote>
  <w:footnote w:type="continuationSeparator" w:id="0">
    <w:p w14:paraId="3823440D" w14:textId="77777777" w:rsidR="009205F3" w:rsidRPr="006E3ABB" w:rsidRDefault="009205F3">
      <w:r w:rsidRPr="006E3ABB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60" w:type="dxa"/>
      <w:tblInd w:w="108" w:type="dxa"/>
      <w:tblBorders>
        <w:insideH w:val="single" w:sz="4" w:space="0" w:color="000080"/>
      </w:tblBorders>
      <w:tblLook w:val="01E0" w:firstRow="1" w:lastRow="1" w:firstColumn="1" w:lastColumn="1" w:noHBand="0" w:noVBand="0"/>
    </w:tblPr>
    <w:tblGrid>
      <w:gridCol w:w="1877"/>
      <w:gridCol w:w="4750"/>
      <w:gridCol w:w="3333"/>
    </w:tblGrid>
    <w:tr w:rsidR="00054874" w:rsidRPr="006E3ABB" w14:paraId="316977EA" w14:textId="77777777" w:rsidTr="00437A1C">
      <w:trPr>
        <w:trHeight w:val="830"/>
      </w:trPr>
      <w:tc>
        <w:tcPr>
          <w:tcW w:w="6627" w:type="dxa"/>
          <w:gridSpan w:val="2"/>
          <w:tcBorders>
            <w:top w:val="nil"/>
            <w:bottom w:val="single" w:sz="4" w:space="0" w:color="003366"/>
          </w:tcBorders>
          <w:vAlign w:val="center"/>
        </w:tcPr>
        <w:p w14:paraId="0BD60E59" w14:textId="4CF2A156" w:rsidR="00601224" w:rsidRPr="006E3ABB" w:rsidRDefault="00601224" w:rsidP="00843549">
          <w:pPr>
            <w:rPr>
              <w:rFonts w:ascii="Tahoma" w:hAnsi="Tahoma" w:cs="Tahoma"/>
              <w:sz w:val="28"/>
              <w:szCs w:val="28"/>
              <w:lang w:eastAsia="en-US"/>
            </w:rPr>
          </w:pPr>
          <w:r w:rsidRPr="006E3ABB">
            <w:rPr>
              <w:rFonts w:ascii="Tahoma" w:hAnsi="Tahoma" w:cs="Tahoma"/>
              <w:sz w:val="28"/>
              <w:szCs w:val="28"/>
              <w:lang w:eastAsia="en-US"/>
            </w:rPr>
            <w:t>AEO-SCP-FD-ECODOC</w:t>
          </w:r>
        </w:p>
      </w:tc>
      <w:tc>
        <w:tcPr>
          <w:tcW w:w="3333" w:type="dxa"/>
          <w:tcBorders>
            <w:top w:val="nil"/>
            <w:bottom w:val="single" w:sz="4" w:space="0" w:color="003366"/>
          </w:tcBorders>
          <w:vAlign w:val="center"/>
        </w:tcPr>
        <w:p w14:paraId="2DF12FC5" w14:textId="6F839B60" w:rsidR="00054874" w:rsidRPr="006E3ABB" w:rsidRDefault="00054874" w:rsidP="003B4B8A">
          <w:pPr>
            <w:jc w:val="center"/>
            <w:rPr>
              <w:rFonts w:eastAsia="Times New Roman"/>
            </w:rPr>
          </w:pPr>
        </w:p>
      </w:tc>
    </w:tr>
    <w:tr w:rsidR="00054874" w:rsidRPr="006E3ABB" w14:paraId="1E0B6EC6" w14:textId="77777777" w:rsidTr="00437A1C">
      <w:tc>
        <w:tcPr>
          <w:tcW w:w="1877" w:type="dxa"/>
          <w:tcBorders>
            <w:top w:val="single" w:sz="4" w:space="0" w:color="003366"/>
            <w:bottom w:val="nil"/>
          </w:tcBorders>
          <w:shd w:val="clear" w:color="auto" w:fill="DBE5F1"/>
          <w:vAlign w:val="center"/>
        </w:tcPr>
        <w:p w14:paraId="362A28EB" w14:textId="378802B9" w:rsidR="00054874" w:rsidRPr="006E3ABB" w:rsidRDefault="00437A1C" w:rsidP="003B4B8A">
          <w:pPr>
            <w:tabs>
              <w:tab w:val="left" w:pos="1190"/>
            </w:tabs>
            <w:rPr>
              <w:rFonts w:ascii="Tahoma" w:hAnsi="Tahoma" w:cs="Tahoma"/>
              <w:b/>
              <w:bCs/>
            </w:rPr>
          </w:pPr>
          <w:r w:rsidRPr="006E3ABB">
            <w:rPr>
              <w:rFonts w:ascii="Tahoma" w:hAnsi="Tahoma" w:cs="Tahoma"/>
            </w:rPr>
            <w:t>DOCUMENTO:</w:t>
          </w:r>
        </w:p>
      </w:tc>
      <w:tc>
        <w:tcPr>
          <w:tcW w:w="8083" w:type="dxa"/>
          <w:gridSpan w:val="2"/>
          <w:tcBorders>
            <w:top w:val="single" w:sz="4" w:space="0" w:color="003366"/>
            <w:bottom w:val="nil"/>
          </w:tcBorders>
          <w:vAlign w:val="center"/>
        </w:tcPr>
        <w:p w14:paraId="0A70A235" w14:textId="48ADA590" w:rsidR="00054874" w:rsidRPr="006E3ABB" w:rsidRDefault="00601224" w:rsidP="004E728E">
          <w:pPr>
            <w:rPr>
              <w:rFonts w:eastAsia="Times New Roman"/>
            </w:rPr>
          </w:pPr>
          <w:r w:rsidRPr="006E3ABB">
            <w:rPr>
              <w:rFonts w:eastAsia="Times New Roman"/>
            </w:rPr>
            <w:t>AEO-SCP</w:t>
          </w:r>
          <w:r w:rsidR="00977779" w:rsidRPr="006E3ABB">
            <w:rPr>
              <w:rFonts w:eastAsia="Times New Roman"/>
            </w:rPr>
            <w:t xml:space="preserve"> - Formato de </w:t>
          </w:r>
          <w:r w:rsidRPr="006E3ABB">
            <w:rPr>
              <w:rFonts w:eastAsia="Times New Roman"/>
            </w:rPr>
            <w:t>Documentación ECODOC</w:t>
          </w:r>
        </w:p>
      </w:tc>
    </w:tr>
  </w:tbl>
  <w:p w14:paraId="00C0D0C6" w14:textId="77777777" w:rsidR="00054874" w:rsidRPr="006E3ABB" w:rsidRDefault="00054874" w:rsidP="001D265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2427344"/>
    <w:lvl w:ilvl="0">
      <w:start w:val="1"/>
      <w:numFmt w:val="bullet"/>
      <w:pStyle w:val="Listaconvietas"/>
      <w:lvlText w:val=""/>
      <w:lvlJc w:val="left"/>
      <w:pPr>
        <w:tabs>
          <w:tab w:val="num" w:pos="567"/>
        </w:tabs>
        <w:ind w:left="567" w:hanging="360"/>
      </w:pPr>
      <w:rPr>
        <w:rFonts w:ascii="Symbol" w:hAnsi="Symbol" w:hint="default"/>
      </w:rPr>
    </w:lvl>
  </w:abstractNum>
  <w:abstractNum w:abstractNumId="1" w15:restartNumberingAfterBreak="0">
    <w:nsid w:val="029D0065"/>
    <w:multiLevelType w:val="hybridMultilevel"/>
    <w:tmpl w:val="941EF074"/>
    <w:lvl w:ilvl="0" w:tplc="B6BE1AF4">
      <w:start w:val="1"/>
      <w:numFmt w:val="bullet"/>
      <w:lvlText w:val=""/>
      <w:lvlJc w:val="left"/>
      <w:pPr>
        <w:tabs>
          <w:tab w:val="num" w:pos="0"/>
        </w:tabs>
        <w:ind w:left="170" w:hanging="17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752C4"/>
    <w:multiLevelType w:val="hybridMultilevel"/>
    <w:tmpl w:val="FE4A1DFC"/>
    <w:lvl w:ilvl="0" w:tplc="B6BE1AF4">
      <w:start w:val="1"/>
      <w:numFmt w:val="bullet"/>
      <w:lvlText w:val=""/>
      <w:lvlJc w:val="left"/>
      <w:pPr>
        <w:tabs>
          <w:tab w:val="num" w:pos="0"/>
        </w:tabs>
        <w:ind w:left="170" w:hanging="17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2B5651"/>
    <w:multiLevelType w:val="hybridMultilevel"/>
    <w:tmpl w:val="60F6238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05429"/>
    <w:multiLevelType w:val="hybridMultilevel"/>
    <w:tmpl w:val="D156908E"/>
    <w:lvl w:ilvl="0" w:tplc="1466EE6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0D603A4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99CE38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E08728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FD470D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4FED0D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4E4A94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5EEBF24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05C804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18A41104"/>
    <w:multiLevelType w:val="hybridMultilevel"/>
    <w:tmpl w:val="DB6A1A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5948E4"/>
    <w:multiLevelType w:val="hybridMultilevel"/>
    <w:tmpl w:val="F3A6BBBC"/>
    <w:lvl w:ilvl="0" w:tplc="5928EFF4">
      <w:numFmt w:val="bullet"/>
      <w:lvlText w:val=""/>
      <w:lvlJc w:val="left"/>
      <w:pPr>
        <w:ind w:left="360" w:hanging="360"/>
      </w:pPr>
      <w:rPr>
        <w:rFonts w:ascii="Symbol" w:eastAsia="Times New Roman" w:hAnsi="Symbol" w:hint="default"/>
      </w:rPr>
    </w:lvl>
    <w:lvl w:ilvl="1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F605A0C"/>
    <w:multiLevelType w:val="hybridMultilevel"/>
    <w:tmpl w:val="777082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A7F3F"/>
    <w:multiLevelType w:val="hybridMultilevel"/>
    <w:tmpl w:val="DF6E34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E1627"/>
    <w:multiLevelType w:val="hybridMultilevel"/>
    <w:tmpl w:val="637C1E2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8346F7"/>
    <w:multiLevelType w:val="hybridMultilevel"/>
    <w:tmpl w:val="4CB638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51A5E"/>
    <w:multiLevelType w:val="hybridMultilevel"/>
    <w:tmpl w:val="8A9889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476BBD"/>
    <w:multiLevelType w:val="hybridMultilevel"/>
    <w:tmpl w:val="18C0EA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58704A"/>
    <w:multiLevelType w:val="hybridMultilevel"/>
    <w:tmpl w:val="A82AEF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4C74B5"/>
    <w:multiLevelType w:val="hybridMultilevel"/>
    <w:tmpl w:val="048E1610"/>
    <w:lvl w:ilvl="0" w:tplc="5928EFF4">
      <w:numFmt w:val="bullet"/>
      <w:lvlText w:val=""/>
      <w:lvlJc w:val="left"/>
      <w:pPr>
        <w:ind w:left="717" w:hanging="360"/>
      </w:pPr>
      <w:rPr>
        <w:rFonts w:ascii="Symbol" w:eastAsia="Times New Roman" w:hAnsi="Symbol" w:hint="default"/>
      </w:rPr>
    </w:lvl>
    <w:lvl w:ilvl="1" w:tplc="080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</w:rPr>
    </w:lvl>
    <w:lvl w:ilvl="2" w:tplc="080A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2EF822A8"/>
    <w:multiLevelType w:val="hybridMultilevel"/>
    <w:tmpl w:val="2AF8D142"/>
    <w:lvl w:ilvl="0" w:tplc="AA76F866">
      <w:start w:val="9"/>
      <w:numFmt w:val="lowerLetter"/>
      <w:lvlText w:val="%1)"/>
      <w:lvlJc w:val="left"/>
      <w:pPr>
        <w:ind w:left="1080" w:hanging="360"/>
      </w:p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080A001B">
      <w:start w:val="1"/>
      <w:numFmt w:val="lowerRoman"/>
      <w:lvlText w:val="%3."/>
      <w:lvlJc w:val="right"/>
      <w:pPr>
        <w:ind w:left="2520" w:hanging="180"/>
      </w:pPr>
    </w:lvl>
    <w:lvl w:ilvl="3" w:tplc="080A000F">
      <w:start w:val="1"/>
      <w:numFmt w:val="decimal"/>
      <w:lvlText w:val="%4."/>
      <w:lvlJc w:val="left"/>
      <w:pPr>
        <w:ind w:left="3240" w:hanging="360"/>
      </w:pPr>
    </w:lvl>
    <w:lvl w:ilvl="4" w:tplc="080A0019">
      <w:start w:val="1"/>
      <w:numFmt w:val="lowerLetter"/>
      <w:lvlText w:val="%5."/>
      <w:lvlJc w:val="left"/>
      <w:pPr>
        <w:ind w:left="3960" w:hanging="360"/>
      </w:pPr>
    </w:lvl>
    <w:lvl w:ilvl="5" w:tplc="080A001B">
      <w:start w:val="1"/>
      <w:numFmt w:val="lowerRoman"/>
      <w:lvlText w:val="%6."/>
      <w:lvlJc w:val="right"/>
      <w:pPr>
        <w:ind w:left="4680" w:hanging="180"/>
      </w:pPr>
    </w:lvl>
    <w:lvl w:ilvl="6" w:tplc="080A000F">
      <w:start w:val="1"/>
      <w:numFmt w:val="decimal"/>
      <w:lvlText w:val="%7."/>
      <w:lvlJc w:val="left"/>
      <w:pPr>
        <w:ind w:left="5400" w:hanging="360"/>
      </w:pPr>
    </w:lvl>
    <w:lvl w:ilvl="7" w:tplc="080A0019">
      <w:start w:val="1"/>
      <w:numFmt w:val="lowerLetter"/>
      <w:lvlText w:val="%8."/>
      <w:lvlJc w:val="left"/>
      <w:pPr>
        <w:ind w:left="6120" w:hanging="360"/>
      </w:pPr>
    </w:lvl>
    <w:lvl w:ilvl="8" w:tplc="080A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045BFB"/>
    <w:multiLevelType w:val="hybridMultilevel"/>
    <w:tmpl w:val="E4E4B3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4527B7"/>
    <w:multiLevelType w:val="hybridMultilevel"/>
    <w:tmpl w:val="60F6238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B702EA"/>
    <w:multiLevelType w:val="hybridMultilevel"/>
    <w:tmpl w:val="107846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7738B9"/>
    <w:multiLevelType w:val="hybridMultilevel"/>
    <w:tmpl w:val="A88A559A"/>
    <w:lvl w:ilvl="0" w:tplc="580A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580A0019">
      <w:start w:val="1"/>
      <w:numFmt w:val="lowerLetter"/>
      <w:lvlText w:val="%2."/>
      <w:lvlJc w:val="left"/>
      <w:pPr>
        <w:ind w:left="3912" w:hanging="360"/>
      </w:pPr>
    </w:lvl>
    <w:lvl w:ilvl="2" w:tplc="580A001B">
      <w:start w:val="1"/>
      <w:numFmt w:val="lowerRoman"/>
      <w:lvlText w:val="%3."/>
      <w:lvlJc w:val="right"/>
      <w:pPr>
        <w:ind w:left="4632" w:hanging="180"/>
      </w:pPr>
    </w:lvl>
    <w:lvl w:ilvl="3" w:tplc="580A000F">
      <w:start w:val="1"/>
      <w:numFmt w:val="decimal"/>
      <w:lvlText w:val="%4."/>
      <w:lvlJc w:val="left"/>
      <w:pPr>
        <w:ind w:left="5352" w:hanging="360"/>
      </w:pPr>
    </w:lvl>
    <w:lvl w:ilvl="4" w:tplc="580A0019">
      <w:start w:val="1"/>
      <w:numFmt w:val="lowerLetter"/>
      <w:lvlText w:val="%5."/>
      <w:lvlJc w:val="left"/>
      <w:pPr>
        <w:ind w:left="6072" w:hanging="360"/>
      </w:pPr>
    </w:lvl>
    <w:lvl w:ilvl="5" w:tplc="580A001B">
      <w:start w:val="1"/>
      <w:numFmt w:val="lowerRoman"/>
      <w:lvlText w:val="%6."/>
      <w:lvlJc w:val="right"/>
      <w:pPr>
        <w:ind w:left="6792" w:hanging="180"/>
      </w:pPr>
    </w:lvl>
    <w:lvl w:ilvl="6" w:tplc="580A000F">
      <w:start w:val="1"/>
      <w:numFmt w:val="decimal"/>
      <w:lvlText w:val="%7."/>
      <w:lvlJc w:val="left"/>
      <w:pPr>
        <w:ind w:left="7512" w:hanging="360"/>
      </w:pPr>
    </w:lvl>
    <w:lvl w:ilvl="7" w:tplc="580A0019">
      <w:start w:val="1"/>
      <w:numFmt w:val="lowerLetter"/>
      <w:lvlText w:val="%8."/>
      <w:lvlJc w:val="left"/>
      <w:pPr>
        <w:ind w:left="8232" w:hanging="360"/>
      </w:pPr>
    </w:lvl>
    <w:lvl w:ilvl="8" w:tplc="580A001B">
      <w:start w:val="1"/>
      <w:numFmt w:val="lowerRoman"/>
      <w:lvlText w:val="%9."/>
      <w:lvlJc w:val="right"/>
      <w:pPr>
        <w:ind w:left="8952" w:hanging="180"/>
      </w:pPr>
    </w:lvl>
  </w:abstractNum>
  <w:abstractNum w:abstractNumId="20" w15:restartNumberingAfterBreak="0">
    <w:nsid w:val="3E533048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425A37AC"/>
    <w:multiLevelType w:val="hybridMultilevel"/>
    <w:tmpl w:val="FBDE0C9A"/>
    <w:lvl w:ilvl="0" w:tplc="7D92C076">
      <w:start w:val="8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490995"/>
    <w:multiLevelType w:val="hybridMultilevel"/>
    <w:tmpl w:val="A6D02A10"/>
    <w:lvl w:ilvl="0" w:tplc="0C0A0017">
      <w:start w:val="1"/>
      <w:numFmt w:val="lowerLetter"/>
      <w:lvlText w:val="%1)"/>
      <w:lvlJc w:val="left"/>
      <w:pPr>
        <w:ind w:left="1080" w:hanging="360"/>
      </w:p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080A001B">
      <w:start w:val="1"/>
      <w:numFmt w:val="lowerRoman"/>
      <w:lvlText w:val="%3."/>
      <w:lvlJc w:val="right"/>
      <w:pPr>
        <w:ind w:left="2520" w:hanging="180"/>
      </w:pPr>
    </w:lvl>
    <w:lvl w:ilvl="3" w:tplc="080A000F">
      <w:start w:val="1"/>
      <w:numFmt w:val="decimal"/>
      <w:lvlText w:val="%4."/>
      <w:lvlJc w:val="left"/>
      <w:pPr>
        <w:ind w:left="3240" w:hanging="360"/>
      </w:pPr>
    </w:lvl>
    <w:lvl w:ilvl="4" w:tplc="080A0019">
      <w:start w:val="1"/>
      <w:numFmt w:val="lowerLetter"/>
      <w:lvlText w:val="%5."/>
      <w:lvlJc w:val="left"/>
      <w:pPr>
        <w:ind w:left="3960" w:hanging="360"/>
      </w:pPr>
    </w:lvl>
    <w:lvl w:ilvl="5" w:tplc="080A001B">
      <w:start w:val="1"/>
      <w:numFmt w:val="lowerRoman"/>
      <w:lvlText w:val="%6."/>
      <w:lvlJc w:val="right"/>
      <w:pPr>
        <w:ind w:left="4680" w:hanging="180"/>
      </w:pPr>
    </w:lvl>
    <w:lvl w:ilvl="6" w:tplc="080A000F">
      <w:start w:val="1"/>
      <w:numFmt w:val="decimal"/>
      <w:lvlText w:val="%7."/>
      <w:lvlJc w:val="left"/>
      <w:pPr>
        <w:ind w:left="5400" w:hanging="360"/>
      </w:pPr>
    </w:lvl>
    <w:lvl w:ilvl="7" w:tplc="080A0019">
      <w:start w:val="1"/>
      <w:numFmt w:val="lowerLetter"/>
      <w:lvlText w:val="%8."/>
      <w:lvlJc w:val="left"/>
      <w:pPr>
        <w:ind w:left="6120" w:hanging="360"/>
      </w:pPr>
    </w:lvl>
    <w:lvl w:ilvl="8" w:tplc="080A001B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C61684B"/>
    <w:multiLevelType w:val="multilevel"/>
    <w:tmpl w:val="4CF26044"/>
    <w:lvl w:ilvl="0">
      <w:start w:val="1"/>
      <w:numFmt w:val="decimal"/>
      <w:lvlText w:val="RQF-%1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right"/>
      <w:pPr>
        <w:tabs>
          <w:tab w:val="num" w:pos="1080"/>
        </w:tabs>
        <w:ind w:left="1080" w:hanging="796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right"/>
      <w:pPr>
        <w:tabs>
          <w:tab w:val="num" w:pos="1440"/>
        </w:tabs>
        <w:ind w:left="1440" w:hanging="1156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right"/>
      <w:pPr>
        <w:tabs>
          <w:tab w:val="num" w:pos="1440"/>
        </w:tabs>
        <w:ind w:left="1440" w:hanging="1156"/>
      </w:pPr>
      <w:rPr>
        <w:rFonts w:cs="Times New Roman" w:hint="default"/>
      </w:rPr>
    </w:lvl>
    <w:lvl w:ilvl="5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6">
      <w:start w:val="1"/>
      <w:numFmt w:val="bullet"/>
      <w:pStyle w:val="PuntoRF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7">
      <w:start w:val="1"/>
      <w:numFmt w:val="decimal"/>
      <w:isLgl/>
      <w:lvlText w:val="%1.%2.%3.%4.%5.%6.%7.%8"/>
      <w:lvlJc w:val="right"/>
      <w:pPr>
        <w:tabs>
          <w:tab w:val="num" w:pos="2160"/>
        </w:tabs>
        <w:ind w:left="2160" w:hanging="1876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right"/>
      <w:pPr>
        <w:tabs>
          <w:tab w:val="num" w:pos="2520"/>
        </w:tabs>
        <w:ind w:left="2520" w:hanging="2236"/>
      </w:pPr>
      <w:rPr>
        <w:rFonts w:cs="Times New Roman" w:hint="default"/>
      </w:rPr>
    </w:lvl>
  </w:abstractNum>
  <w:abstractNum w:abstractNumId="24" w15:restartNumberingAfterBreak="0">
    <w:nsid w:val="4C7B5AE0"/>
    <w:multiLevelType w:val="hybridMultilevel"/>
    <w:tmpl w:val="60F6238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040A94"/>
    <w:multiLevelType w:val="hybridMultilevel"/>
    <w:tmpl w:val="245E7C72"/>
    <w:lvl w:ilvl="0" w:tplc="8006C91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0F4131"/>
    <w:multiLevelType w:val="hybridMultilevel"/>
    <w:tmpl w:val="60309B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C754AD"/>
    <w:multiLevelType w:val="hybridMultilevel"/>
    <w:tmpl w:val="8152C5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BD6CCA"/>
    <w:multiLevelType w:val="hybridMultilevel"/>
    <w:tmpl w:val="C38684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35385B"/>
    <w:multiLevelType w:val="hybridMultilevel"/>
    <w:tmpl w:val="616857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A12038"/>
    <w:multiLevelType w:val="hybridMultilevel"/>
    <w:tmpl w:val="76AAE6D8"/>
    <w:lvl w:ilvl="0" w:tplc="98E86B16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5C29BC2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B52BC0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DFEB382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FE293CE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9C25E7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E7CE9E2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342C58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0847BC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1" w15:restartNumberingAfterBreak="0">
    <w:nsid w:val="64374FF0"/>
    <w:multiLevelType w:val="hybridMultilevel"/>
    <w:tmpl w:val="AE266B2C"/>
    <w:lvl w:ilvl="0" w:tplc="A6861186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7270CF8"/>
    <w:multiLevelType w:val="hybridMultilevel"/>
    <w:tmpl w:val="8862B3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7B0CB2"/>
    <w:multiLevelType w:val="hybridMultilevel"/>
    <w:tmpl w:val="5C72E4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8D1380"/>
    <w:multiLevelType w:val="hybridMultilevel"/>
    <w:tmpl w:val="ABC8BF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D70F98"/>
    <w:multiLevelType w:val="hybridMultilevel"/>
    <w:tmpl w:val="DD3248F0"/>
    <w:lvl w:ilvl="0" w:tplc="A65EE11E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FBE145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1AE833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16A1C6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456ADC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29C5F9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662458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224A74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808CF4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6" w15:restartNumberingAfterBreak="0">
    <w:nsid w:val="732D4938"/>
    <w:multiLevelType w:val="hybridMultilevel"/>
    <w:tmpl w:val="C3F625C0"/>
    <w:lvl w:ilvl="0" w:tplc="7A022866">
      <w:start w:val="1"/>
      <w:numFmt w:val="bullet"/>
      <w:pStyle w:val="Vietas2"/>
      <w:lvlText w:val=""/>
      <w:lvlJc w:val="left"/>
      <w:pPr>
        <w:tabs>
          <w:tab w:val="num" w:pos="852"/>
        </w:tabs>
        <w:ind w:left="852" w:hanging="360"/>
      </w:pPr>
      <w:rPr>
        <w:rFonts w:ascii="Symbol" w:hAnsi="Symbol" w:hint="default"/>
        <w:color w:val="808080"/>
        <w:sz w:val="22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413E58"/>
    <w:multiLevelType w:val="hybridMultilevel"/>
    <w:tmpl w:val="D62A86B4"/>
    <w:lvl w:ilvl="0" w:tplc="10AC09C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FAA24A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F28822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66EF9D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1D8CE1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17EC87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AE4C82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6269C8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BC2005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8" w15:restartNumberingAfterBreak="0">
    <w:nsid w:val="74703D1C"/>
    <w:multiLevelType w:val="hybridMultilevel"/>
    <w:tmpl w:val="B064A0B4"/>
    <w:lvl w:ilvl="0" w:tplc="1B54B63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12" w:hanging="360"/>
      </w:pPr>
    </w:lvl>
    <w:lvl w:ilvl="2" w:tplc="080A001B" w:tentative="1">
      <w:start w:val="1"/>
      <w:numFmt w:val="lowerRoman"/>
      <w:lvlText w:val="%3."/>
      <w:lvlJc w:val="right"/>
      <w:pPr>
        <w:ind w:left="2232" w:hanging="180"/>
      </w:pPr>
    </w:lvl>
    <w:lvl w:ilvl="3" w:tplc="080A000F" w:tentative="1">
      <w:start w:val="1"/>
      <w:numFmt w:val="decimal"/>
      <w:lvlText w:val="%4."/>
      <w:lvlJc w:val="left"/>
      <w:pPr>
        <w:ind w:left="2952" w:hanging="360"/>
      </w:pPr>
    </w:lvl>
    <w:lvl w:ilvl="4" w:tplc="080A0019" w:tentative="1">
      <w:start w:val="1"/>
      <w:numFmt w:val="lowerLetter"/>
      <w:lvlText w:val="%5."/>
      <w:lvlJc w:val="left"/>
      <w:pPr>
        <w:ind w:left="3672" w:hanging="360"/>
      </w:pPr>
    </w:lvl>
    <w:lvl w:ilvl="5" w:tplc="080A001B" w:tentative="1">
      <w:start w:val="1"/>
      <w:numFmt w:val="lowerRoman"/>
      <w:lvlText w:val="%6."/>
      <w:lvlJc w:val="right"/>
      <w:pPr>
        <w:ind w:left="4392" w:hanging="180"/>
      </w:pPr>
    </w:lvl>
    <w:lvl w:ilvl="6" w:tplc="080A000F" w:tentative="1">
      <w:start w:val="1"/>
      <w:numFmt w:val="decimal"/>
      <w:lvlText w:val="%7."/>
      <w:lvlJc w:val="left"/>
      <w:pPr>
        <w:ind w:left="5112" w:hanging="360"/>
      </w:pPr>
    </w:lvl>
    <w:lvl w:ilvl="7" w:tplc="080A0019" w:tentative="1">
      <w:start w:val="1"/>
      <w:numFmt w:val="lowerLetter"/>
      <w:lvlText w:val="%8."/>
      <w:lvlJc w:val="left"/>
      <w:pPr>
        <w:ind w:left="5832" w:hanging="360"/>
      </w:pPr>
    </w:lvl>
    <w:lvl w:ilvl="8" w:tplc="08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9" w15:restartNumberingAfterBreak="0">
    <w:nsid w:val="7BDD1EBB"/>
    <w:multiLevelType w:val="hybridMultilevel"/>
    <w:tmpl w:val="5D1ED2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8C30E4"/>
    <w:multiLevelType w:val="multilevel"/>
    <w:tmpl w:val="BC269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FF70E03"/>
    <w:multiLevelType w:val="hybridMultilevel"/>
    <w:tmpl w:val="6FCC589A"/>
    <w:lvl w:ilvl="0" w:tplc="5928EFF4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83186980">
    <w:abstractNumId w:val="23"/>
  </w:num>
  <w:num w:numId="2" w16cid:durableId="743917539">
    <w:abstractNumId w:val="36"/>
  </w:num>
  <w:num w:numId="3" w16cid:durableId="1093161397">
    <w:abstractNumId w:val="0"/>
  </w:num>
  <w:num w:numId="4" w16cid:durableId="2061125941">
    <w:abstractNumId w:val="6"/>
  </w:num>
  <w:num w:numId="5" w16cid:durableId="197163532">
    <w:abstractNumId w:val="14"/>
  </w:num>
  <w:num w:numId="6" w16cid:durableId="463814575">
    <w:abstractNumId w:val="41"/>
  </w:num>
  <w:num w:numId="7" w16cid:durableId="600187220">
    <w:abstractNumId w:val="1"/>
  </w:num>
  <w:num w:numId="8" w16cid:durableId="1419595356">
    <w:abstractNumId w:val="16"/>
  </w:num>
  <w:num w:numId="9" w16cid:durableId="1442535412">
    <w:abstractNumId w:val="33"/>
  </w:num>
  <w:num w:numId="10" w16cid:durableId="1468819448">
    <w:abstractNumId w:val="8"/>
  </w:num>
  <w:num w:numId="11" w16cid:durableId="1276986253">
    <w:abstractNumId w:val="7"/>
  </w:num>
  <w:num w:numId="12" w16cid:durableId="1310524005">
    <w:abstractNumId w:val="11"/>
  </w:num>
  <w:num w:numId="13" w16cid:durableId="545945141">
    <w:abstractNumId w:val="27"/>
  </w:num>
  <w:num w:numId="14" w16cid:durableId="1172329473">
    <w:abstractNumId w:val="10"/>
  </w:num>
  <w:num w:numId="15" w16cid:durableId="1981499801">
    <w:abstractNumId w:val="20"/>
  </w:num>
  <w:num w:numId="16" w16cid:durableId="1432435469">
    <w:abstractNumId w:val="31"/>
  </w:num>
  <w:num w:numId="17" w16cid:durableId="773326152">
    <w:abstractNumId w:val="2"/>
  </w:num>
  <w:num w:numId="18" w16cid:durableId="2000035444">
    <w:abstractNumId w:val="25"/>
  </w:num>
  <w:num w:numId="19" w16cid:durableId="1814710516">
    <w:abstractNumId w:val="3"/>
  </w:num>
  <w:num w:numId="20" w16cid:durableId="1016153940">
    <w:abstractNumId w:val="12"/>
  </w:num>
  <w:num w:numId="21" w16cid:durableId="1247302054">
    <w:abstractNumId w:val="9"/>
  </w:num>
  <w:num w:numId="22" w16cid:durableId="567305584">
    <w:abstractNumId w:val="5"/>
  </w:num>
  <w:num w:numId="23" w16cid:durableId="1074401187">
    <w:abstractNumId w:val="13"/>
  </w:num>
  <w:num w:numId="24" w16cid:durableId="1567839687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407070470">
    <w:abstractNumId w:val="33"/>
  </w:num>
  <w:num w:numId="26" w16cid:durableId="1522082859">
    <w:abstractNumId w:val="15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60801363">
    <w:abstractNumId w:val="26"/>
  </w:num>
  <w:num w:numId="28" w16cid:durableId="2100834244">
    <w:abstractNumId w:val="32"/>
  </w:num>
  <w:num w:numId="29" w16cid:durableId="1483693681">
    <w:abstractNumId w:val="29"/>
  </w:num>
  <w:num w:numId="30" w16cid:durableId="1985156971">
    <w:abstractNumId w:val="34"/>
  </w:num>
  <w:num w:numId="31" w16cid:durableId="490675750">
    <w:abstractNumId w:val="39"/>
  </w:num>
  <w:num w:numId="32" w16cid:durableId="309789976">
    <w:abstractNumId w:val="28"/>
  </w:num>
  <w:num w:numId="33" w16cid:durableId="1231036986">
    <w:abstractNumId w:val="18"/>
  </w:num>
  <w:num w:numId="34" w16cid:durableId="700398697">
    <w:abstractNumId w:val="15"/>
  </w:num>
  <w:num w:numId="35" w16cid:durableId="800735158">
    <w:abstractNumId w:val="22"/>
  </w:num>
  <w:num w:numId="36" w16cid:durableId="482896411">
    <w:abstractNumId w:val="35"/>
  </w:num>
  <w:num w:numId="37" w16cid:durableId="2045250862">
    <w:abstractNumId w:val="30"/>
  </w:num>
  <w:num w:numId="38" w16cid:durableId="1470971817">
    <w:abstractNumId w:val="4"/>
  </w:num>
  <w:num w:numId="39" w16cid:durableId="1400982692">
    <w:abstractNumId w:val="37"/>
  </w:num>
  <w:num w:numId="40" w16cid:durableId="366565804">
    <w:abstractNumId w:val="24"/>
  </w:num>
  <w:num w:numId="41" w16cid:durableId="739524324">
    <w:abstractNumId w:val="17"/>
  </w:num>
  <w:num w:numId="42" w16cid:durableId="630749174">
    <w:abstractNumId w:val="40"/>
  </w:num>
  <w:num w:numId="43" w16cid:durableId="1085686831">
    <w:abstractNumId w:val="38"/>
  </w:num>
  <w:num w:numId="44" w16cid:durableId="1495149438">
    <w:abstractNumId w:val="21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41D"/>
    <w:rsid w:val="00000A11"/>
    <w:rsid w:val="000013B5"/>
    <w:rsid w:val="000015CA"/>
    <w:rsid w:val="00002712"/>
    <w:rsid w:val="000040C4"/>
    <w:rsid w:val="00005E77"/>
    <w:rsid w:val="000060BA"/>
    <w:rsid w:val="000076D2"/>
    <w:rsid w:val="00007739"/>
    <w:rsid w:val="00007F7C"/>
    <w:rsid w:val="00007FC0"/>
    <w:rsid w:val="00011A23"/>
    <w:rsid w:val="00011BAF"/>
    <w:rsid w:val="00011CA9"/>
    <w:rsid w:val="00012E2D"/>
    <w:rsid w:val="000133E4"/>
    <w:rsid w:val="000138D5"/>
    <w:rsid w:val="000150EF"/>
    <w:rsid w:val="00015567"/>
    <w:rsid w:val="00017F4D"/>
    <w:rsid w:val="00020D1D"/>
    <w:rsid w:val="00020E75"/>
    <w:rsid w:val="00022E6D"/>
    <w:rsid w:val="00023F51"/>
    <w:rsid w:val="00026C00"/>
    <w:rsid w:val="00030A10"/>
    <w:rsid w:val="00032BC5"/>
    <w:rsid w:val="00034DF6"/>
    <w:rsid w:val="0003667D"/>
    <w:rsid w:val="00036788"/>
    <w:rsid w:val="000379E9"/>
    <w:rsid w:val="000405BC"/>
    <w:rsid w:val="00041E48"/>
    <w:rsid w:val="000443FE"/>
    <w:rsid w:val="0004556F"/>
    <w:rsid w:val="00047111"/>
    <w:rsid w:val="00047493"/>
    <w:rsid w:val="00047608"/>
    <w:rsid w:val="00047C56"/>
    <w:rsid w:val="00047E65"/>
    <w:rsid w:val="00050529"/>
    <w:rsid w:val="00050AFD"/>
    <w:rsid w:val="00051530"/>
    <w:rsid w:val="000522A3"/>
    <w:rsid w:val="00052DA6"/>
    <w:rsid w:val="0005356F"/>
    <w:rsid w:val="0005412C"/>
    <w:rsid w:val="00054874"/>
    <w:rsid w:val="0005765F"/>
    <w:rsid w:val="00060152"/>
    <w:rsid w:val="00060A9B"/>
    <w:rsid w:val="000625F2"/>
    <w:rsid w:val="0006282F"/>
    <w:rsid w:val="0006368B"/>
    <w:rsid w:val="00064328"/>
    <w:rsid w:val="00065CCD"/>
    <w:rsid w:val="00067829"/>
    <w:rsid w:val="00070780"/>
    <w:rsid w:val="00070D18"/>
    <w:rsid w:val="00070D82"/>
    <w:rsid w:val="000723B6"/>
    <w:rsid w:val="00073FE8"/>
    <w:rsid w:val="00075272"/>
    <w:rsid w:val="00075543"/>
    <w:rsid w:val="00075A92"/>
    <w:rsid w:val="00076D34"/>
    <w:rsid w:val="000775DF"/>
    <w:rsid w:val="00077B3C"/>
    <w:rsid w:val="00077C6C"/>
    <w:rsid w:val="00080587"/>
    <w:rsid w:val="0008112A"/>
    <w:rsid w:val="00081C60"/>
    <w:rsid w:val="00082B21"/>
    <w:rsid w:val="000844B1"/>
    <w:rsid w:val="00085C89"/>
    <w:rsid w:val="00085D7A"/>
    <w:rsid w:val="00085FF2"/>
    <w:rsid w:val="000862A2"/>
    <w:rsid w:val="0009036D"/>
    <w:rsid w:val="0009298E"/>
    <w:rsid w:val="0009429E"/>
    <w:rsid w:val="00094512"/>
    <w:rsid w:val="0009465D"/>
    <w:rsid w:val="000949E4"/>
    <w:rsid w:val="00094A68"/>
    <w:rsid w:val="00095DF2"/>
    <w:rsid w:val="00095FCE"/>
    <w:rsid w:val="00096136"/>
    <w:rsid w:val="0009759A"/>
    <w:rsid w:val="000975BD"/>
    <w:rsid w:val="00097619"/>
    <w:rsid w:val="00097752"/>
    <w:rsid w:val="00097D72"/>
    <w:rsid w:val="000A0AFB"/>
    <w:rsid w:val="000A27A4"/>
    <w:rsid w:val="000A4B24"/>
    <w:rsid w:val="000A5663"/>
    <w:rsid w:val="000A5AE5"/>
    <w:rsid w:val="000A5D81"/>
    <w:rsid w:val="000A6349"/>
    <w:rsid w:val="000A67B2"/>
    <w:rsid w:val="000A6C4C"/>
    <w:rsid w:val="000A7B5C"/>
    <w:rsid w:val="000A7BDB"/>
    <w:rsid w:val="000B0A3A"/>
    <w:rsid w:val="000B1CDB"/>
    <w:rsid w:val="000B4C33"/>
    <w:rsid w:val="000B5DAD"/>
    <w:rsid w:val="000B7BA8"/>
    <w:rsid w:val="000C0BFD"/>
    <w:rsid w:val="000C0ECC"/>
    <w:rsid w:val="000C384E"/>
    <w:rsid w:val="000C7989"/>
    <w:rsid w:val="000D0679"/>
    <w:rsid w:val="000D06D5"/>
    <w:rsid w:val="000D0FD9"/>
    <w:rsid w:val="000D18F3"/>
    <w:rsid w:val="000D19D4"/>
    <w:rsid w:val="000D2F0F"/>
    <w:rsid w:val="000D32DE"/>
    <w:rsid w:val="000D3A51"/>
    <w:rsid w:val="000D3A8A"/>
    <w:rsid w:val="000D4CFE"/>
    <w:rsid w:val="000D4FFD"/>
    <w:rsid w:val="000D544E"/>
    <w:rsid w:val="000D56F3"/>
    <w:rsid w:val="000D5F79"/>
    <w:rsid w:val="000D6197"/>
    <w:rsid w:val="000D783C"/>
    <w:rsid w:val="000E09B4"/>
    <w:rsid w:val="000E11FE"/>
    <w:rsid w:val="000E17F8"/>
    <w:rsid w:val="000E1F6A"/>
    <w:rsid w:val="000E2FAC"/>
    <w:rsid w:val="000E3DDB"/>
    <w:rsid w:val="000E5C69"/>
    <w:rsid w:val="000E6FED"/>
    <w:rsid w:val="000E7B86"/>
    <w:rsid w:val="000E7D61"/>
    <w:rsid w:val="000F051C"/>
    <w:rsid w:val="000F0B0E"/>
    <w:rsid w:val="000F0F79"/>
    <w:rsid w:val="000F1645"/>
    <w:rsid w:val="000F17E1"/>
    <w:rsid w:val="000F1950"/>
    <w:rsid w:val="000F2C3B"/>
    <w:rsid w:val="000F3F40"/>
    <w:rsid w:val="000F58E1"/>
    <w:rsid w:val="000F6148"/>
    <w:rsid w:val="000F6667"/>
    <w:rsid w:val="000F6CC1"/>
    <w:rsid w:val="000F6F52"/>
    <w:rsid w:val="000F75C8"/>
    <w:rsid w:val="00100135"/>
    <w:rsid w:val="001011BC"/>
    <w:rsid w:val="001012EC"/>
    <w:rsid w:val="00103901"/>
    <w:rsid w:val="0010483D"/>
    <w:rsid w:val="0010670E"/>
    <w:rsid w:val="00106A18"/>
    <w:rsid w:val="0010782F"/>
    <w:rsid w:val="0011056D"/>
    <w:rsid w:val="00111422"/>
    <w:rsid w:val="00111579"/>
    <w:rsid w:val="00113B16"/>
    <w:rsid w:val="001148D5"/>
    <w:rsid w:val="001164AB"/>
    <w:rsid w:val="00121948"/>
    <w:rsid w:val="001236DE"/>
    <w:rsid w:val="0012552B"/>
    <w:rsid w:val="00130494"/>
    <w:rsid w:val="00130C40"/>
    <w:rsid w:val="00131263"/>
    <w:rsid w:val="0013175A"/>
    <w:rsid w:val="00132472"/>
    <w:rsid w:val="00132485"/>
    <w:rsid w:val="0013316B"/>
    <w:rsid w:val="00133B45"/>
    <w:rsid w:val="00133EDC"/>
    <w:rsid w:val="001347C2"/>
    <w:rsid w:val="00135FAC"/>
    <w:rsid w:val="00137DD5"/>
    <w:rsid w:val="0014057F"/>
    <w:rsid w:val="0014199F"/>
    <w:rsid w:val="00141DEB"/>
    <w:rsid w:val="001439B8"/>
    <w:rsid w:val="00143BF8"/>
    <w:rsid w:val="00143CCF"/>
    <w:rsid w:val="00144627"/>
    <w:rsid w:val="001450AE"/>
    <w:rsid w:val="00145C17"/>
    <w:rsid w:val="00146996"/>
    <w:rsid w:val="00146A23"/>
    <w:rsid w:val="00150314"/>
    <w:rsid w:val="00150893"/>
    <w:rsid w:val="00152290"/>
    <w:rsid w:val="00153966"/>
    <w:rsid w:val="001543CE"/>
    <w:rsid w:val="001543E7"/>
    <w:rsid w:val="00154833"/>
    <w:rsid w:val="001550B3"/>
    <w:rsid w:val="0015513D"/>
    <w:rsid w:val="0015563C"/>
    <w:rsid w:val="00155E70"/>
    <w:rsid w:val="00157B30"/>
    <w:rsid w:val="00157E25"/>
    <w:rsid w:val="00160ADF"/>
    <w:rsid w:val="001618A9"/>
    <w:rsid w:val="00163497"/>
    <w:rsid w:val="001660A0"/>
    <w:rsid w:val="001756F6"/>
    <w:rsid w:val="001760E2"/>
    <w:rsid w:val="001765C5"/>
    <w:rsid w:val="00177CFA"/>
    <w:rsid w:val="00177E86"/>
    <w:rsid w:val="001801B1"/>
    <w:rsid w:val="0018036B"/>
    <w:rsid w:val="00180AC9"/>
    <w:rsid w:val="00180BCE"/>
    <w:rsid w:val="0018120C"/>
    <w:rsid w:val="00181AB0"/>
    <w:rsid w:val="0018251F"/>
    <w:rsid w:val="00183874"/>
    <w:rsid w:val="00185F87"/>
    <w:rsid w:val="00187349"/>
    <w:rsid w:val="00191303"/>
    <w:rsid w:val="001948D3"/>
    <w:rsid w:val="001959E2"/>
    <w:rsid w:val="00195BEF"/>
    <w:rsid w:val="00195EE4"/>
    <w:rsid w:val="001970CE"/>
    <w:rsid w:val="00197459"/>
    <w:rsid w:val="001A0944"/>
    <w:rsid w:val="001A1CB0"/>
    <w:rsid w:val="001A343C"/>
    <w:rsid w:val="001A45E3"/>
    <w:rsid w:val="001A4C82"/>
    <w:rsid w:val="001A6F07"/>
    <w:rsid w:val="001A7FBF"/>
    <w:rsid w:val="001B0234"/>
    <w:rsid w:val="001B0A56"/>
    <w:rsid w:val="001B0B90"/>
    <w:rsid w:val="001B23D9"/>
    <w:rsid w:val="001B27F1"/>
    <w:rsid w:val="001B38A8"/>
    <w:rsid w:val="001B430B"/>
    <w:rsid w:val="001B4955"/>
    <w:rsid w:val="001B4E2F"/>
    <w:rsid w:val="001B532F"/>
    <w:rsid w:val="001B645A"/>
    <w:rsid w:val="001C0124"/>
    <w:rsid w:val="001C04FB"/>
    <w:rsid w:val="001C1C18"/>
    <w:rsid w:val="001C246B"/>
    <w:rsid w:val="001C28C0"/>
    <w:rsid w:val="001C37DF"/>
    <w:rsid w:val="001C3FB1"/>
    <w:rsid w:val="001C4208"/>
    <w:rsid w:val="001C4397"/>
    <w:rsid w:val="001C53D7"/>
    <w:rsid w:val="001C540D"/>
    <w:rsid w:val="001C54E1"/>
    <w:rsid w:val="001C5A6C"/>
    <w:rsid w:val="001C621E"/>
    <w:rsid w:val="001C6623"/>
    <w:rsid w:val="001C6E61"/>
    <w:rsid w:val="001D14BC"/>
    <w:rsid w:val="001D265F"/>
    <w:rsid w:val="001D28CF"/>
    <w:rsid w:val="001D32F5"/>
    <w:rsid w:val="001D4DBC"/>
    <w:rsid w:val="001D4FE3"/>
    <w:rsid w:val="001D502B"/>
    <w:rsid w:val="001D506B"/>
    <w:rsid w:val="001D5AE9"/>
    <w:rsid w:val="001D5EA6"/>
    <w:rsid w:val="001D626D"/>
    <w:rsid w:val="001D7FCA"/>
    <w:rsid w:val="001E04B3"/>
    <w:rsid w:val="001E092C"/>
    <w:rsid w:val="001E21B3"/>
    <w:rsid w:val="001E3A5A"/>
    <w:rsid w:val="001E3E2B"/>
    <w:rsid w:val="001E5150"/>
    <w:rsid w:val="001E6B8D"/>
    <w:rsid w:val="001E7DD1"/>
    <w:rsid w:val="001F1612"/>
    <w:rsid w:val="001F21AD"/>
    <w:rsid w:val="001F2980"/>
    <w:rsid w:val="001F2AB6"/>
    <w:rsid w:val="001F2F26"/>
    <w:rsid w:val="001F47EF"/>
    <w:rsid w:val="001F5FE8"/>
    <w:rsid w:val="001F73AF"/>
    <w:rsid w:val="0020057C"/>
    <w:rsid w:val="00200BBD"/>
    <w:rsid w:val="00202526"/>
    <w:rsid w:val="002040CD"/>
    <w:rsid w:val="00204332"/>
    <w:rsid w:val="002053B1"/>
    <w:rsid w:val="002060E8"/>
    <w:rsid w:val="0020720E"/>
    <w:rsid w:val="00207589"/>
    <w:rsid w:val="00207C3D"/>
    <w:rsid w:val="002104E4"/>
    <w:rsid w:val="00210579"/>
    <w:rsid w:val="00210B10"/>
    <w:rsid w:val="00210E13"/>
    <w:rsid w:val="00211625"/>
    <w:rsid w:val="00213113"/>
    <w:rsid w:val="00213517"/>
    <w:rsid w:val="0021572D"/>
    <w:rsid w:val="002157DD"/>
    <w:rsid w:val="00215B13"/>
    <w:rsid w:val="00216D2B"/>
    <w:rsid w:val="00220198"/>
    <w:rsid w:val="00221134"/>
    <w:rsid w:val="00223CA3"/>
    <w:rsid w:val="002246EE"/>
    <w:rsid w:val="00224D55"/>
    <w:rsid w:val="00224EDA"/>
    <w:rsid w:val="00225CE8"/>
    <w:rsid w:val="0022690D"/>
    <w:rsid w:val="00226F7C"/>
    <w:rsid w:val="00227119"/>
    <w:rsid w:val="00227460"/>
    <w:rsid w:val="00227E94"/>
    <w:rsid w:val="00227E98"/>
    <w:rsid w:val="00230489"/>
    <w:rsid w:val="00235F61"/>
    <w:rsid w:val="0023633B"/>
    <w:rsid w:val="002375DC"/>
    <w:rsid w:val="00237ED2"/>
    <w:rsid w:val="00240F6F"/>
    <w:rsid w:val="00241B13"/>
    <w:rsid w:val="00242587"/>
    <w:rsid w:val="00242CAB"/>
    <w:rsid w:val="00246485"/>
    <w:rsid w:val="00247065"/>
    <w:rsid w:val="002474BD"/>
    <w:rsid w:val="0024788A"/>
    <w:rsid w:val="002524A6"/>
    <w:rsid w:val="00254228"/>
    <w:rsid w:val="00255A0F"/>
    <w:rsid w:val="002565E4"/>
    <w:rsid w:val="00262C66"/>
    <w:rsid w:val="002631D7"/>
    <w:rsid w:val="002632A9"/>
    <w:rsid w:val="002633DB"/>
    <w:rsid w:val="00263904"/>
    <w:rsid w:val="002647EC"/>
    <w:rsid w:val="00264F70"/>
    <w:rsid w:val="002659E1"/>
    <w:rsid w:val="002662A1"/>
    <w:rsid w:val="00267C36"/>
    <w:rsid w:val="00270077"/>
    <w:rsid w:val="00272367"/>
    <w:rsid w:val="002731FB"/>
    <w:rsid w:val="002748C4"/>
    <w:rsid w:val="002752CD"/>
    <w:rsid w:val="0027574B"/>
    <w:rsid w:val="00275A30"/>
    <w:rsid w:val="0027688D"/>
    <w:rsid w:val="00277A4F"/>
    <w:rsid w:val="002815E7"/>
    <w:rsid w:val="00281A11"/>
    <w:rsid w:val="00282AEA"/>
    <w:rsid w:val="002846CC"/>
    <w:rsid w:val="00285032"/>
    <w:rsid w:val="00285EC7"/>
    <w:rsid w:val="002863EF"/>
    <w:rsid w:val="0028647B"/>
    <w:rsid w:val="0029071A"/>
    <w:rsid w:val="00291588"/>
    <w:rsid w:val="002920CD"/>
    <w:rsid w:val="00292E41"/>
    <w:rsid w:val="00294231"/>
    <w:rsid w:val="00294E35"/>
    <w:rsid w:val="00296B87"/>
    <w:rsid w:val="00297282"/>
    <w:rsid w:val="002974E5"/>
    <w:rsid w:val="002A0F2F"/>
    <w:rsid w:val="002A10AF"/>
    <w:rsid w:val="002A398D"/>
    <w:rsid w:val="002A4882"/>
    <w:rsid w:val="002A5062"/>
    <w:rsid w:val="002A52A0"/>
    <w:rsid w:val="002A5650"/>
    <w:rsid w:val="002A56D0"/>
    <w:rsid w:val="002A63A1"/>
    <w:rsid w:val="002A7908"/>
    <w:rsid w:val="002A7E81"/>
    <w:rsid w:val="002B03E0"/>
    <w:rsid w:val="002B1E04"/>
    <w:rsid w:val="002B41D2"/>
    <w:rsid w:val="002B4F33"/>
    <w:rsid w:val="002B5D6B"/>
    <w:rsid w:val="002B60F2"/>
    <w:rsid w:val="002B6EE2"/>
    <w:rsid w:val="002C182B"/>
    <w:rsid w:val="002C21C8"/>
    <w:rsid w:val="002C275C"/>
    <w:rsid w:val="002C2D56"/>
    <w:rsid w:val="002C3494"/>
    <w:rsid w:val="002C3AA4"/>
    <w:rsid w:val="002C3F2E"/>
    <w:rsid w:val="002C4111"/>
    <w:rsid w:val="002C416B"/>
    <w:rsid w:val="002C4304"/>
    <w:rsid w:val="002C4642"/>
    <w:rsid w:val="002C4677"/>
    <w:rsid w:val="002C4B6F"/>
    <w:rsid w:val="002C5263"/>
    <w:rsid w:val="002C64A2"/>
    <w:rsid w:val="002C687B"/>
    <w:rsid w:val="002C6CEA"/>
    <w:rsid w:val="002C7248"/>
    <w:rsid w:val="002C7842"/>
    <w:rsid w:val="002C7A18"/>
    <w:rsid w:val="002D1CE1"/>
    <w:rsid w:val="002D4D3C"/>
    <w:rsid w:val="002E09B0"/>
    <w:rsid w:val="002E0D79"/>
    <w:rsid w:val="002E39ED"/>
    <w:rsid w:val="002E3F64"/>
    <w:rsid w:val="002E51F0"/>
    <w:rsid w:val="002E5A95"/>
    <w:rsid w:val="002E5B12"/>
    <w:rsid w:val="002E742B"/>
    <w:rsid w:val="002F0B1F"/>
    <w:rsid w:val="002F0BCD"/>
    <w:rsid w:val="002F1660"/>
    <w:rsid w:val="002F238A"/>
    <w:rsid w:val="002F28E4"/>
    <w:rsid w:val="002F2B04"/>
    <w:rsid w:val="002F3D03"/>
    <w:rsid w:val="002F4342"/>
    <w:rsid w:val="002F51F6"/>
    <w:rsid w:val="002F5365"/>
    <w:rsid w:val="002F5713"/>
    <w:rsid w:val="002F592E"/>
    <w:rsid w:val="002F72D6"/>
    <w:rsid w:val="002F76C2"/>
    <w:rsid w:val="002F7AB7"/>
    <w:rsid w:val="002F7D17"/>
    <w:rsid w:val="002F7D83"/>
    <w:rsid w:val="0030050F"/>
    <w:rsid w:val="003009AF"/>
    <w:rsid w:val="003009F9"/>
    <w:rsid w:val="00300F1B"/>
    <w:rsid w:val="0030156B"/>
    <w:rsid w:val="00302E4A"/>
    <w:rsid w:val="00303369"/>
    <w:rsid w:val="00303FA5"/>
    <w:rsid w:val="00304137"/>
    <w:rsid w:val="003060F3"/>
    <w:rsid w:val="00306F99"/>
    <w:rsid w:val="00307E19"/>
    <w:rsid w:val="00310ED8"/>
    <w:rsid w:val="00311C95"/>
    <w:rsid w:val="00313058"/>
    <w:rsid w:val="00313F75"/>
    <w:rsid w:val="00314509"/>
    <w:rsid w:val="00315E9F"/>
    <w:rsid w:val="00316018"/>
    <w:rsid w:val="0031678C"/>
    <w:rsid w:val="0031741B"/>
    <w:rsid w:val="00321D13"/>
    <w:rsid w:val="00322627"/>
    <w:rsid w:val="00323001"/>
    <w:rsid w:val="00323C2E"/>
    <w:rsid w:val="003242EC"/>
    <w:rsid w:val="00325D5A"/>
    <w:rsid w:val="00326F9B"/>
    <w:rsid w:val="00327A2B"/>
    <w:rsid w:val="00330C27"/>
    <w:rsid w:val="00331AAA"/>
    <w:rsid w:val="00332CD4"/>
    <w:rsid w:val="003358D2"/>
    <w:rsid w:val="00336BF5"/>
    <w:rsid w:val="003413C9"/>
    <w:rsid w:val="0034404D"/>
    <w:rsid w:val="00345230"/>
    <w:rsid w:val="00345B04"/>
    <w:rsid w:val="00346F49"/>
    <w:rsid w:val="003470D1"/>
    <w:rsid w:val="0034725C"/>
    <w:rsid w:val="00347BEB"/>
    <w:rsid w:val="00351CF5"/>
    <w:rsid w:val="00352103"/>
    <w:rsid w:val="003527C9"/>
    <w:rsid w:val="00352994"/>
    <w:rsid w:val="00356DCF"/>
    <w:rsid w:val="0035742D"/>
    <w:rsid w:val="003602E3"/>
    <w:rsid w:val="00360449"/>
    <w:rsid w:val="0036173A"/>
    <w:rsid w:val="00362755"/>
    <w:rsid w:val="003638B6"/>
    <w:rsid w:val="0036430E"/>
    <w:rsid w:val="00364E65"/>
    <w:rsid w:val="003652CE"/>
    <w:rsid w:val="003659C6"/>
    <w:rsid w:val="0036628E"/>
    <w:rsid w:val="0036765C"/>
    <w:rsid w:val="00370449"/>
    <w:rsid w:val="00371B8D"/>
    <w:rsid w:val="00371D1F"/>
    <w:rsid w:val="00372F19"/>
    <w:rsid w:val="00374E8E"/>
    <w:rsid w:val="00375974"/>
    <w:rsid w:val="00376696"/>
    <w:rsid w:val="00376D83"/>
    <w:rsid w:val="00376E74"/>
    <w:rsid w:val="003771C6"/>
    <w:rsid w:val="00377671"/>
    <w:rsid w:val="00377685"/>
    <w:rsid w:val="00377876"/>
    <w:rsid w:val="003804CB"/>
    <w:rsid w:val="00381936"/>
    <w:rsid w:val="00381B4A"/>
    <w:rsid w:val="00381D46"/>
    <w:rsid w:val="00381E26"/>
    <w:rsid w:val="00382448"/>
    <w:rsid w:val="0038270B"/>
    <w:rsid w:val="00382A07"/>
    <w:rsid w:val="003836D1"/>
    <w:rsid w:val="003854AF"/>
    <w:rsid w:val="003858B1"/>
    <w:rsid w:val="00385F31"/>
    <w:rsid w:val="0038691F"/>
    <w:rsid w:val="00386950"/>
    <w:rsid w:val="00387211"/>
    <w:rsid w:val="00390B01"/>
    <w:rsid w:val="00393175"/>
    <w:rsid w:val="00393478"/>
    <w:rsid w:val="00393ABF"/>
    <w:rsid w:val="00397C22"/>
    <w:rsid w:val="003A03F0"/>
    <w:rsid w:val="003A0A4C"/>
    <w:rsid w:val="003A1723"/>
    <w:rsid w:val="003A20A2"/>
    <w:rsid w:val="003A2511"/>
    <w:rsid w:val="003A61C9"/>
    <w:rsid w:val="003A6E85"/>
    <w:rsid w:val="003A6EDD"/>
    <w:rsid w:val="003B0F7D"/>
    <w:rsid w:val="003B19D7"/>
    <w:rsid w:val="003B3629"/>
    <w:rsid w:val="003B4B50"/>
    <w:rsid w:val="003B4B8A"/>
    <w:rsid w:val="003B5D5C"/>
    <w:rsid w:val="003B5DBF"/>
    <w:rsid w:val="003B6B16"/>
    <w:rsid w:val="003C093C"/>
    <w:rsid w:val="003C0EB9"/>
    <w:rsid w:val="003C1C64"/>
    <w:rsid w:val="003C2D3D"/>
    <w:rsid w:val="003C36E3"/>
    <w:rsid w:val="003C64E0"/>
    <w:rsid w:val="003C718F"/>
    <w:rsid w:val="003C7A09"/>
    <w:rsid w:val="003C7D27"/>
    <w:rsid w:val="003D0A5D"/>
    <w:rsid w:val="003D1122"/>
    <w:rsid w:val="003D1A0E"/>
    <w:rsid w:val="003D30C6"/>
    <w:rsid w:val="003D338B"/>
    <w:rsid w:val="003D5075"/>
    <w:rsid w:val="003D5341"/>
    <w:rsid w:val="003D6B50"/>
    <w:rsid w:val="003D6FAB"/>
    <w:rsid w:val="003E0C6D"/>
    <w:rsid w:val="003E0F40"/>
    <w:rsid w:val="003E4295"/>
    <w:rsid w:val="003E525F"/>
    <w:rsid w:val="003E5401"/>
    <w:rsid w:val="003E562E"/>
    <w:rsid w:val="003E6AAF"/>
    <w:rsid w:val="003E6F7F"/>
    <w:rsid w:val="003E7229"/>
    <w:rsid w:val="003F13B0"/>
    <w:rsid w:val="003F186D"/>
    <w:rsid w:val="003F1B3C"/>
    <w:rsid w:val="003F32DB"/>
    <w:rsid w:val="003F5799"/>
    <w:rsid w:val="003F639D"/>
    <w:rsid w:val="003F6791"/>
    <w:rsid w:val="003F67B7"/>
    <w:rsid w:val="00400BC7"/>
    <w:rsid w:val="00400F0E"/>
    <w:rsid w:val="00401244"/>
    <w:rsid w:val="00402297"/>
    <w:rsid w:val="004028AE"/>
    <w:rsid w:val="00403692"/>
    <w:rsid w:val="00403F40"/>
    <w:rsid w:val="00404F2D"/>
    <w:rsid w:val="0040550C"/>
    <w:rsid w:val="00410023"/>
    <w:rsid w:val="00410612"/>
    <w:rsid w:val="004109D8"/>
    <w:rsid w:val="0041134B"/>
    <w:rsid w:val="00411A1C"/>
    <w:rsid w:val="00411C14"/>
    <w:rsid w:val="00412277"/>
    <w:rsid w:val="004124E3"/>
    <w:rsid w:val="004133E0"/>
    <w:rsid w:val="00413DDC"/>
    <w:rsid w:val="00415BA8"/>
    <w:rsid w:val="00420B76"/>
    <w:rsid w:val="00420DCB"/>
    <w:rsid w:val="00422580"/>
    <w:rsid w:val="00423DE3"/>
    <w:rsid w:val="00424096"/>
    <w:rsid w:val="00424570"/>
    <w:rsid w:val="00426187"/>
    <w:rsid w:val="004306E5"/>
    <w:rsid w:val="004312E7"/>
    <w:rsid w:val="00432BD4"/>
    <w:rsid w:val="00432EA2"/>
    <w:rsid w:val="00435077"/>
    <w:rsid w:val="00437293"/>
    <w:rsid w:val="004377D1"/>
    <w:rsid w:val="00437A1C"/>
    <w:rsid w:val="00440EED"/>
    <w:rsid w:val="0044157D"/>
    <w:rsid w:val="004415B9"/>
    <w:rsid w:val="00442219"/>
    <w:rsid w:val="00442B6D"/>
    <w:rsid w:val="004437D0"/>
    <w:rsid w:val="004440F5"/>
    <w:rsid w:val="004458E5"/>
    <w:rsid w:val="00446B4D"/>
    <w:rsid w:val="00447AA2"/>
    <w:rsid w:val="00447E72"/>
    <w:rsid w:val="004526AC"/>
    <w:rsid w:val="00452BF3"/>
    <w:rsid w:val="0045303B"/>
    <w:rsid w:val="00455621"/>
    <w:rsid w:val="0045765F"/>
    <w:rsid w:val="00457C5D"/>
    <w:rsid w:val="00462D90"/>
    <w:rsid w:val="00464726"/>
    <w:rsid w:val="00464C46"/>
    <w:rsid w:val="004653A0"/>
    <w:rsid w:val="0046640A"/>
    <w:rsid w:val="0046643E"/>
    <w:rsid w:val="00470019"/>
    <w:rsid w:val="00470983"/>
    <w:rsid w:val="00470B97"/>
    <w:rsid w:val="00470F5D"/>
    <w:rsid w:val="00472390"/>
    <w:rsid w:val="004727F5"/>
    <w:rsid w:val="00472BEA"/>
    <w:rsid w:val="00472F84"/>
    <w:rsid w:val="0047439E"/>
    <w:rsid w:val="004753C9"/>
    <w:rsid w:val="00475C8A"/>
    <w:rsid w:val="0047615A"/>
    <w:rsid w:val="0048230C"/>
    <w:rsid w:val="00483123"/>
    <w:rsid w:val="004833D5"/>
    <w:rsid w:val="0048402C"/>
    <w:rsid w:val="004844CE"/>
    <w:rsid w:val="00484756"/>
    <w:rsid w:val="00485F4B"/>
    <w:rsid w:val="00486FAE"/>
    <w:rsid w:val="00490651"/>
    <w:rsid w:val="00491100"/>
    <w:rsid w:val="004912EF"/>
    <w:rsid w:val="00491A27"/>
    <w:rsid w:val="004920BF"/>
    <w:rsid w:val="0049330D"/>
    <w:rsid w:val="00494F5E"/>
    <w:rsid w:val="00495397"/>
    <w:rsid w:val="00495FE6"/>
    <w:rsid w:val="004972BD"/>
    <w:rsid w:val="004972F4"/>
    <w:rsid w:val="004975AE"/>
    <w:rsid w:val="004A1B55"/>
    <w:rsid w:val="004A248C"/>
    <w:rsid w:val="004A3EFE"/>
    <w:rsid w:val="004A402A"/>
    <w:rsid w:val="004A544B"/>
    <w:rsid w:val="004A5A35"/>
    <w:rsid w:val="004A5C0C"/>
    <w:rsid w:val="004A7070"/>
    <w:rsid w:val="004A77EE"/>
    <w:rsid w:val="004B386C"/>
    <w:rsid w:val="004B4789"/>
    <w:rsid w:val="004B5917"/>
    <w:rsid w:val="004B778B"/>
    <w:rsid w:val="004C06F7"/>
    <w:rsid w:val="004C2156"/>
    <w:rsid w:val="004C2DBA"/>
    <w:rsid w:val="004C3232"/>
    <w:rsid w:val="004C3772"/>
    <w:rsid w:val="004C4A75"/>
    <w:rsid w:val="004C4BB0"/>
    <w:rsid w:val="004C5BA1"/>
    <w:rsid w:val="004C6023"/>
    <w:rsid w:val="004D19FA"/>
    <w:rsid w:val="004D2C01"/>
    <w:rsid w:val="004D31E8"/>
    <w:rsid w:val="004D3BEE"/>
    <w:rsid w:val="004D46E9"/>
    <w:rsid w:val="004D4C78"/>
    <w:rsid w:val="004D5171"/>
    <w:rsid w:val="004E2BCA"/>
    <w:rsid w:val="004E2DA4"/>
    <w:rsid w:val="004E3512"/>
    <w:rsid w:val="004E472F"/>
    <w:rsid w:val="004E4FFB"/>
    <w:rsid w:val="004E652F"/>
    <w:rsid w:val="004E6961"/>
    <w:rsid w:val="004E728E"/>
    <w:rsid w:val="004E7646"/>
    <w:rsid w:val="004E79C7"/>
    <w:rsid w:val="004E7E85"/>
    <w:rsid w:val="004F0F19"/>
    <w:rsid w:val="004F2B27"/>
    <w:rsid w:val="004F3ABE"/>
    <w:rsid w:val="004F4554"/>
    <w:rsid w:val="004F48BC"/>
    <w:rsid w:val="004F574C"/>
    <w:rsid w:val="0050168A"/>
    <w:rsid w:val="00501EE7"/>
    <w:rsid w:val="00502C6A"/>
    <w:rsid w:val="005031DC"/>
    <w:rsid w:val="005038D9"/>
    <w:rsid w:val="00504412"/>
    <w:rsid w:val="00504BAB"/>
    <w:rsid w:val="00504DED"/>
    <w:rsid w:val="00504E2E"/>
    <w:rsid w:val="00504FB1"/>
    <w:rsid w:val="00505CA0"/>
    <w:rsid w:val="005068C9"/>
    <w:rsid w:val="00506E53"/>
    <w:rsid w:val="005108A0"/>
    <w:rsid w:val="005109E2"/>
    <w:rsid w:val="005111A6"/>
    <w:rsid w:val="00512EA5"/>
    <w:rsid w:val="00513026"/>
    <w:rsid w:val="005136FD"/>
    <w:rsid w:val="00513AAE"/>
    <w:rsid w:val="00514FF4"/>
    <w:rsid w:val="005151A3"/>
    <w:rsid w:val="005156C1"/>
    <w:rsid w:val="00516784"/>
    <w:rsid w:val="005169B9"/>
    <w:rsid w:val="00520682"/>
    <w:rsid w:val="005207B1"/>
    <w:rsid w:val="005214C8"/>
    <w:rsid w:val="00521694"/>
    <w:rsid w:val="00521C09"/>
    <w:rsid w:val="00523526"/>
    <w:rsid w:val="00524A99"/>
    <w:rsid w:val="00525773"/>
    <w:rsid w:val="00525B61"/>
    <w:rsid w:val="0053042E"/>
    <w:rsid w:val="005336D1"/>
    <w:rsid w:val="005342F8"/>
    <w:rsid w:val="00536A38"/>
    <w:rsid w:val="00537A74"/>
    <w:rsid w:val="00540791"/>
    <w:rsid w:val="00540E35"/>
    <w:rsid w:val="005417C9"/>
    <w:rsid w:val="005418BD"/>
    <w:rsid w:val="005433FD"/>
    <w:rsid w:val="00544BAC"/>
    <w:rsid w:val="00546E94"/>
    <w:rsid w:val="00547D32"/>
    <w:rsid w:val="00550569"/>
    <w:rsid w:val="0055188A"/>
    <w:rsid w:val="00551A36"/>
    <w:rsid w:val="00552381"/>
    <w:rsid w:val="00552821"/>
    <w:rsid w:val="0055303B"/>
    <w:rsid w:val="0055343E"/>
    <w:rsid w:val="005538F7"/>
    <w:rsid w:val="005539D4"/>
    <w:rsid w:val="00554A0E"/>
    <w:rsid w:val="0055522F"/>
    <w:rsid w:val="0055535B"/>
    <w:rsid w:val="005568AE"/>
    <w:rsid w:val="00560272"/>
    <w:rsid w:val="0056041D"/>
    <w:rsid w:val="00560772"/>
    <w:rsid w:val="00561712"/>
    <w:rsid w:val="00561794"/>
    <w:rsid w:val="0056464B"/>
    <w:rsid w:val="005646C2"/>
    <w:rsid w:val="00565465"/>
    <w:rsid w:val="005658B2"/>
    <w:rsid w:val="00565C4B"/>
    <w:rsid w:val="00565E44"/>
    <w:rsid w:val="0056620F"/>
    <w:rsid w:val="005670D9"/>
    <w:rsid w:val="0057176E"/>
    <w:rsid w:val="00571864"/>
    <w:rsid w:val="00572A4F"/>
    <w:rsid w:val="0057467A"/>
    <w:rsid w:val="0057511E"/>
    <w:rsid w:val="00575B7E"/>
    <w:rsid w:val="00575F64"/>
    <w:rsid w:val="005762E5"/>
    <w:rsid w:val="00576BF5"/>
    <w:rsid w:val="00577ED0"/>
    <w:rsid w:val="00580B21"/>
    <w:rsid w:val="00580BDA"/>
    <w:rsid w:val="00583614"/>
    <w:rsid w:val="005836AB"/>
    <w:rsid w:val="0058443F"/>
    <w:rsid w:val="005848A6"/>
    <w:rsid w:val="005856ED"/>
    <w:rsid w:val="00586241"/>
    <w:rsid w:val="00586473"/>
    <w:rsid w:val="0058716E"/>
    <w:rsid w:val="005874A8"/>
    <w:rsid w:val="00590034"/>
    <w:rsid w:val="00590205"/>
    <w:rsid w:val="00590DBA"/>
    <w:rsid w:val="00591632"/>
    <w:rsid w:val="00591CBF"/>
    <w:rsid w:val="00592C1E"/>
    <w:rsid w:val="00597157"/>
    <w:rsid w:val="00597451"/>
    <w:rsid w:val="005A0A78"/>
    <w:rsid w:val="005A115A"/>
    <w:rsid w:val="005A33E5"/>
    <w:rsid w:val="005A34C0"/>
    <w:rsid w:val="005A5FA7"/>
    <w:rsid w:val="005A6536"/>
    <w:rsid w:val="005A6C24"/>
    <w:rsid w:val="005A7CED"/>
    <w:rsid w:val="005A7FBB"/>
    <w:rsid w:val="005B0E07"/>
    <w:rsid w:val="005B12B7"/>
    <w:rsid w:val="005B42D0"/>
    <w:rsid w:val="005B616B"/>
    <w:rsid w:val="005B6780"/>
    <w:rsid w:val="005B7B79"/>
    <w:rsid w:val="005C0D62"/>
    <w:rsid w:val="005C0DD0"/>
    <w:rsid w:val="005C1073"/>
    <w:rsid w:val="005C1FE6"/>
    <w:rsid w:val="005C2168"/>
    <w:rsid w:val="005C3565"/>
    <w:rsid w:val="005C3763"/>
    <w:rsid w:val="005C39E9"/>
    <w:rsid w:val="005C4494"/>
    <w:rsid w:val="005C473D"/>
    <w:rsid w:val="005C479C"/>
    <w:rsid w:val="005C5F6D"/>
    <w:rsid w:val="005C7D6E"/>
    <w:rsid w:val="005D000C"/>
    <w:rsid w:val="005D00E0"/>
    <w:rsid w:val="005D088B"/>
    <w:rsid w:val="005D306B"/>
    <w:rsid w:val="005D33DF"/>
    <w:rsid w:val="005D3B0A"/>
    <w:rsid w:val="005D417C"/>
    <w:rsid w:val="005D568F"/>
    <w:rsid w:val="005D7404"/>
    <w:rsid w:val="005D7D47"/>
    <w:rsid w:val="005E16C2"/>
    <w:rsid w:val="005E3175"/>
    <w:rsid w:val="005E33E8"/>
    <w:rsid w:val="005E404F"/>
    <w:rsid w:val="005E4282"/>
    <w:rsid w:val="005E488A"/>
    <w:rsid w:val="005E5826"/>
    <w:rsid w:val="005E5A8A"/>
    <w:rsid w:val="005F0A3B"/>
    <w:rsid w:val="005F1931"/>
    <w:rsid w:val="005F2D36"/>
    <w:rsid w:val="005F3B68"/>
    <w:rsid w:val="005F3C7A"/>
    <w:rsid w:val="005F4469"/>
    <w:rsid w:val="005F54BA"/>
    <w:rsid w:val="005F5856"/>
    <w:rsid w:val="005F5FE8"/>
    <w:rsid w:val="005F6381"/>
    <w:rsid w:val="005F7634"/>
    <w:rsid w:val="00601224"/>
    <w:rsid w:val="006013D8"/>
    <w:rsid w:val="0060427D"/>
    <w:rsid w:val="00604CB5"/>
    <w:rsid w:val="006074C6"/>
    <w:rsid w:val="00607B67"/>
    <w:rsid w:val="00607C50"/>
    <w:rsid w:val="00610280"/>
    <w:rsid w:val="00611729"/>
    <w:rsid w:val="006124B3"/>
    <w:rsid w:val="00612BCA"/>
    <w:rsid w:val="0061326C"/>
    <w:rsid w:val="006135C4"/>
    <w:rsid w:val="00614BE9"/>
    <w:rsid w:val="0061720A"/>
    <w:rsid w:val="00617E2C"/>
    <w:rsid w:val="00620366"/>
    <w:rsid w:val="00620697"/>
    <w:rsid w:val="0062136B"/>
    <w:rsid w:val="006220AF"/>
    <w:rsid w:val="00623B7B"/>
    <w:rsid w:val="00623EDD"/>
    <w:rsid w:val="00624591"/>
    <w:rsid w:val="006248F2"/>
    <w:rsid w:val="00626138"/>
    <w:rsid w:val="00626142"/>
    <w:rsid w:val="006306E6"/>
    <w:rsid w:val="00630E75"/>
    <w:rsid w:val="00631709"/>
    <w:rsid w:val="00631E58"/>
    <w:rsid w:val="006355EC"/>
    <w:rsid w:val="00635BE5"/>
    <w:rsid w:val="00635EF0"/>
    <w:rsid w:val="006369F8"/>
    <w:rsid w:val="006378F1"/>
    <w:rsid w:val="00643872"/>
    <w:rsid w:val="0064533C"/>
    <w:rsid w:val="0064551E"/>
    <w:rsid w:val="00645FDE"/>
    <w:rsid w:val="00646ED1"/>
    <w:rsid w:val="00647054"/>
    <w:rsid w:val="006476EE"/>
    <w:rsid w:val="00647C83"/>
    <w:rsid w:val="00650E6C"/>
    <w:rsid w:val="00650F64"/>
    <w:rsid w:val="006515FE"/>
    <w:rsid w:val="00651A28"/>
    <w:rsid w:val="00652290"/>
    <w:rsid w:val="00652800"/>
    <w:rsid w:val="00652CF3"/>
    <w:rsid w:val="00653FAB"/>
    <w:rsid w:val="00654AFF"/>
    <w:rsid w:val="00654EEF"/>
    <w:rsid w:val="006558CA"/>
    <w:rsid w:val="00655AA0"/>
    <w:rsid w:val="0065697F"/>
    <w:rsid w:val="00656DFD"/>
    <w:rsid w:val="00657EF6"/>
    <w:rsid w:val="006608C3"/>
    <w:rsid w:val="006617AC"/>
    <w:rsid w:val="00661BAC"/>
    <w:rsid w:val="00662EBC"/>
    <w:rsid w:val="006635A2"/>
    <w:rsid w:val="006645CB"/>
    <w:rsid w:val="00665C1C"/>
    <w:rsid w:val="00665E5A"/>
    <w:rsid w:val="0066635E"/>
    <w:rsid w:val="00666DC7"/>
    <w:rsid w:val="006705D6"/>
    <w:rsid w:val="00671556"/>
    <w:rsid w:val="006725E4"/>
    <w:rsid w:val="00672DF1"/>
    <w:rsid w:val="00680AEE"/>
    <w:rsid w:val="0068342F"/>
    <w:rsid w:val="00683C6F"/>
    <w:rsid w:val="006843C4"/>
    <w:rsid w:val="00685231"/>
    <w:rsid w:val="00685EDF"/>
    <w:rsid w:val="006868A1"/>
    <w:rsid w:val="006868FD"/>
    <w:rsid w:val="00687053"/>
    <w:rsid w:val="006872F1"/>
    <w:rsid w:val="0069312E"/>
    <w:rsid w:val="006943D8"/>
    <w:rsid w:val="00694462"/>
    <w:rsid w:val="00694D3F"/>
    <w:rsid w:val="00695084"/>
    <w:rsid w:val="006951AB"/>
    <w:rsid w:val="00695A1B"/>
    <w:rsid w:val="00696C8D"/>
    <w:rsid w:val="00696D69"/>
    <w:rsid w:val="006A08BC"/>
    <w:rsid w:val="006A2355"/>
    <w:rsid w:val="006A240F"/>
    <w:rsid w:val="006A2B69"/>
    <w:rsid w:val="006A2D5B"/>
    <w:rsid w:val="006A4614"/>
    <w:rsid w:val="006A4B19"/>
    <w:rsid w:val="006A5B98"/>
    <w:rsid w:val="006A7F68"/>
    <w:rsid w:val="006B08F7"/>
    <w:rsid w:val="006B1677"/>
    <w:rsid w:val="006B3CA3"/>
    <w:rsid w:val="006B4186"/>
    <w:rsid w:val="006B4449"/>
    <w:rsid w:val="006B4A5C"/>
    <w:rsid w:val="006B4D6A"/>
    <w:rsid w:val="006B5675"/>
    <w:rsid w:val="006B56DE"/>
    <w:rsid w:val="006B6069"/>
    <w:rsid w:val="006B6DAE"/>
    <w:rsid w:val="006B74C7"/>
    <w:rsid w:val="006B7B44"/>
    <w:rsid w:val="006C0B01"/>
    <w:rsid w:val="006C1761"/>
    <w:rsid w:val="006C18B6"/>
    <w:rsid w:val="006C19CC"/>
    <w:rsid w:val="006C2127"/>
    <w:rsid w:val="006C4C43"/>
    <w:rsid w:val="006C7094"/>
    <w:rsid w:val="006C7754"/>
    <w:rsid w:val="006C77E5"/>
    <w:rsid w:val="006D1EF1"/>
    <w:rsid w:val="006D2116"/>
    <w:rsid w:val="006D3814"/>
    <w:rsid w:val="006D507C"/>
    <w:rsid w:val="006D5F98"/>
    <w:rsid w:val="006D62F8"/>
    <w:rsid w:val="006D7935"/>
    <w:rsid w:val="006D7986"/>
    <w:rsid w:val="006D7C9A"/>
    <w:rsid w:val="006E0067"/>
    <w:rsid w:val="006E1338"/>
    <w:rsid w:val="006E304E"/>
    <w:rsid w:val="006E3ABB"/>
    <w:rsid w:val="006E448E"/>
    <w:rsid w:val="006E4CD7"/>
    <w:rsid w:val="006E530C"/>
    <w:rsid w:val="006E5483"/>
    <w:rsid w:val="006F0DA7"/>
    <w:rsid w:val="006F3016"/>
    <w:rsid w:val="006F4946"/>
    <w:rsid w:val="006F5921"/>
    <w:rsid w:val="006F6D62"/>
    <w:rsid w:val="006F7E11"/>
    <w:rsid w:val="00701E88"/>
    <w:rsid w:val="00702B17"/>
    <w:rsid w:val="00703A6F"/>
    <w:rsid w:val="00703E36"/>
    <w:rsid w:val="0070566F"/>
    <w:rsid w:val="0070575F"/>
    <w:rsid w:val="00705CDA"/>
    <w:rsid w:val="007064DE"/>
    <w:rsid w:val="007075CF"/>
    <w:rsid w:val="00707739"/>
    <w:rsid w:val="0071123B"/>
    <w:rsid w:val="00711799"/>
    <w:rsid w:val="00712B94"/>
    <w:rsid w:val="00714706"/>
    <w:rsid w:val="00714ABD"/>
    <w:rsid w:val="00714DEC"/>
    <w:rsid w:val="00715582"/>
    <w:rsid w:val="007166D6"/>
    <w:rsid w:val="00716E36"/>
    <w:rsid w:val="007178E9"/>
    <w:rsid w:val="00720A33"/>
    <w:rsid w:val="0072344E"/>
    <w:rsid w:val="00724100"/>
    <w:rsid w:val="00724A63"/>
    <w:rsid w:val="00730F28"/>
    <w:rsid w:val="00732A6A"/>
    <w:rsid w:val="0073329B"/>
    <w:rsid w:val="00734AC1"/>
    <w:rsid w:val="00734DE2"/>
    <w:rsid w:val="00736564"/>
    <w:rsid w:val="00736776"/>
    <w:rsid w:val="00736F6B"/>
    <w:rsid w:val="0073789B"/>
    <w:rsid w:val="007406A0"/>
    <w:rsid w:val="00742015"/>
    <w:rsid w:val="007421EB"/>
    <w:rsid w:val="007431EC"/>
    <w:rsid w:val="007433D7"/>
    <w:rsid w:val="0074399C"/>
    <w:rsid w:val="00743CD8"/>
    <w:rsid w:val="007440FF"/>
    <w:rsid w:val="00746093"/>
    <w:rsid w:val="00746513"/>
    <w:rsid w:val="007509D3"/>
    <w:rsid w:val="00750BED"/>
    <w:rsid w:val="00752944"/>
    <w:rsid w:val="007535E4"/>
    <w:rsid w:val="00754770"/>
    <w:rsid w:val="00754842"/>
    <w:rsid w:val="007548B3"/>
    <w:rsid w:val="007553CD"/>
    <w:rsid w:val="00756484"/>
    <w:rsid w:val="00756652"/>
    <w:rsid w:val="00756C93"/>
    <w:rsid w:val="00757633"/>
    <w:rsid w:val="00757A4F"/>
    <w:rsid w:val="00760322"/>
    <w:rsid w:val="007605B8"/>
    <w:rsid w:val="007605BE"/>
    <w:rsid w:val="00760B17"/>
    <w:rsid w:val="007622B3"/>
    <w:rsid w:val="0076294F"/>
    <w:rsid w:val="0076349A"/>
    <w:rsid w:val="007637D2"/>
    <w:rsid w:val="00763915"/>
    <w:rsid w:val="00763D46"/>
    <w:rsid w:val="007640F3"/>
    <w:rsid w:val="00765533"/>
    <w:rsid w:val="00765CDC"/>
    <w:rsid w:val="00765E9C"/>
    <w:rsid w:val="007662A6"/>
    <w:rsid w:val="00766788"/>
    <w:rsid w:val="00771868"/>
    <w:rsid w:val="0077313A"/>
    <w:rsid w:val="00775ED2"/>
    <w:rsid w:val="00776DF2"/>
    <w:rsid w:val="0077734D"/>
    <w:rsid w:val="007803D2"/>
    <w:rsid w:val="0078060A"/>
    <w:rsid w:val="00780E06"/>
    <w:rsid w:val="00783E8C"/>
    <w:rsid w:val="00785355"/>
    <w:rsid w:val="0078626C"/>
    <w:rsid w:val="00786652"/>
    <w:rsid w:val="00786AFD"/>
    <w:rsid w:val="00787CDC"/>
    <w:rsid w:val="00791B3F"/>
    <w:rsid w:val="00792CBF"/>
    <w:rsid w:val="00793579"/>
    <w:rsid w:val="00793A58"/>
    <w:rsid w:val="007942A0"/>
    <w:rsid w:val="007944E0"/>
    <w:rsid w:val="00794D0F"/>
    <w:rsid w:val="00794E05"/>
    <w:rsid w:val="00795FE8"/>
    <w:rsid w:val="00796186"/>
    <w:rsid w:val="00796984"/>
    <w:rsid w:val="00796F06"/>
    <w:rsid w:val="007972E3"/>
    <w:rsid w:val="007A0C66"/>
    <w:rsid w:val="007A25C9"/>
    <w:rsid w:val="007A384C"/>
    <w:rsid w:val="007A3B26"/>
    <w:rsid w:val="007A3C00"/>
    <w:rsid w:val="007A3F31"/>
    <w:rsid w:val="007A4719"/>
    <w:rsid w:val="007B078D"/>
    <w:rsid w:val="007B0F2D"/>
    <w:rsid w:val="007B337A"/>
    <w:rsid w:val="007B3662"/>
    <w:rsid w:val="007B36F3"/>
    <w:rsid w:val="007B3A09"/>
    <w:rsid w:val="007B4C08"/>
    <w:rsid w:val="007B58CD"/>
    <w:rsid w:val="007B67A4"/>
    <w:rsid w:val="007B6F4A"/>
    <w:rsid w:val="007C1398"/>
    <w:rsid w:val="007C17FC"/>
    <w:rsid w:val="007C1C0A"/>
    <w:rsid w:val="007C25AE"/>
    <w:rsid w:val="007C29C3"/>
    <w:rsid w:val="007C325C"/>
    <w:rsid w:val="007C51DD"/>
    <w:rsid w:val="007C641A"/>
    <w:rsid w:val="007C66C8"/>
    <w:rsid w:val="007C6842"/>
    <w:rsid w:val="007C77BB"/>
    <w:rsid w:val="007C7EE2"/>
    <w:rsid w:val="007D025C"/>
    <w:rsid w:val="007D051D"/>
    <w:rsid w:val="007D16BF"/>
    <w:rsid w:val="007D1E03"/>
    <w:rsid w:val="007D5F1E"/>
    <w:rsid w:val="007D6128"/>
    <w:rsid w:val="007D6EF7"/>
    <w:rsid w:val="007D7013"/>
    <w:rsid w:val="007E0969"/>
    <w:rsid w:val="007E374B"/>
    <w:rsid w:val="007E4B13"/>
    <w:rsid w:val="007E5517"/>
    <w:rsid w:val="007E5C0E"/>
    <w:rsid w:val="007E5C18"/>
    <w:rsid w:val="007E700D"/>
    <w:rsid w:val="007E77F9"/>
    <w:rsid w:val="007E7B1D"/>
    <w:rsid w:val="007F2588"/>
    <w:rsid w:val="007F2647"/>
    <w:rsid w:val="007F293D"/>
    <w:rsid w:val="007F380F"/>
    <w:rsid w:val="007F3EBF"/>
    <w:rsid w:val="007F54EA"/>
    <w:rsid w:val="007F5E6E"/>
    <w:rsid w:val="007F638C"/>
    <w:rsid w:val="007F67E4"/>
    <w:rsid w:val="007F7CDB"/>
    <w:rsid w:val="007F7EAA"/>
    <w:rsid w:val="00800007"/>
    <w:rsid w:val="00800C0B"/>
    <w:rsid w:val="00801821"/>
    <w:rsid w:val="00802FE6"/>
    <w:rsid w:val="00803CAE"/>
    <w:rsid w:val="00805A4C"/>
    <w:rsid w:val="00806DD2"/>
    <w:rsid w:val="008075C1"/>
    <w:rsid w:val="00811496"/>
    <w:rsid w:val="00811996"/>
    <w:rsid w:val="008123DA"/>
    <w:rsid w:val="008130A2"/>
    <w:rsid w:val="00816430"/>
    <w:rsid w:val="00816D87"/>
    <w:rsid w:val="008173B8"/>
    <w:rsid w:val="008177CF"/>
    <w:rsid w:val="00817D9B"/>
    <w:rsid w:val="00817EF5"/>
    <w:rsid w:val="008207C8"/>
    <w:rsid w:val="0082147B"/>
    <w:rsid w:val="008215E3"/>
    <w:rsid w:val="008218BD"/>
    <w:rsid w:val="0082212B"/>
    <w:rsid w:val="0082226A"/>
    <w:rsid w:val="008222B4"/>
    <w:rsid w:val="0082255F"/>
    <w:rsid w:val="008236F3"/>
    <w:rsid w:val="0082398D"/>
    <w:rsid w:val="008239A9"/>
    <w:rsid w:val="00824B68"/>
    <w:rsid w:val="00826120"/>
    <w:rsid w:val="00826535"/>
    <w:rsid w:val="00826DA2"/>
    <w:rsid w:val="008275BF"/>
    <w:rsid w:val="0083482D"/>
    <w:rsid w:val="008349EA"/>
    <w:rsid w:val="00836F12"/>
    <w:rsid w:val="00840168"/>
    <w:rsid w:val="00840717"/>
    <w:rsid w:val="00841DBE"/>
    <w:rsid w:val="00842B67"/>
    <w:rsid w:val="00843549"/>
    <w:rsid w:val="00844097"/>
    <w:rsid w:val="0084458F"/>
    <w:rsid w:val="00844F1B"/>
    <w:rsid w:val="0084565E"/>
    <w:rsid w:val="00846598"/>
    <w:rsid w:val="0084753A"/>
    <w:rsid w:val="00847868"/>
    <w:rsid w:val="00847BCD"/>
    <w:rsid w:val="00850A13"/>
    <w:rsid w:val="00851034"/>
    <w:rsid w:val="0085276D"/>
    <w:rsid w:val="00852ADD"/>
    <w:rsid w:val="008535B3"/>
    <w:rsid w:val="0085372C"/>
    <w:rsid w:val="00853883"/>
    <w:rsid w:val="008563D8"/>
    <w:rsid w:val="00856EC4"/>
    <w:rsid w:val="00857B8C"/>
    <w:rsid w:val="00857FC1"/>
    <w:rsid w:val="00860148"/>
    <w:rsid w:val="0086081A"/>
    <w:rsid w:val="00860BDA"/>
    <w:rsid w:val="0086137A"/>
    <w:rsid w:val="0086260C"/>
    <w:rsid w:val="008635ED"/>
    <w:rsid w:val="00864572"/>
    <w:rsid w:val="008646CF"/>
    <w:rsid w:val="00865986"/>
    <w:rsid w:val="008704C4"/>
    <w:rsid w:val="00870AE1"/>
    <w:rsid w:val="008715ED"/>
    <w:rsid w:val="00871A86"/>
    <w:rsid w:val="00874B93"/>
    <w:rsid w:val="00874D21"/>
    <w:rsid w:val="00874FBC"/>
    <w:rsid w:val="00876018"/>
    <w:rsid w:val="008766A3"/>
    <w:rsid w:val="00877633"/>
    <w:rsid w:val="00880B89"/>
    <w:rsid w:val="00881110"/>
    <w:rsid w:val="00881AF0"/>
    <w:rsid w:val="00881FEF"/>
    <w:rsid w:val="00882F22"/>
    <w:rsid w:val="00882FEF"/>
    <w:rsid w:val="00883251"/>
    <w:rsid w:val="008839DD"/>
    <w:rsid w:val="0088449A"/>
    <w:rsid w:val="00886330"/>
    <w:rsid w:val="008869D2"/>
    <w:rsid w:val="00886DE3"/>
    <w:rsid w:val="0088760F"/>
    <w:rsid w:val="0089059C"/>
    <w:rsid w:val="00891415"/>
    <w:rsid w:val="00891C68"/>
    <w:rsid w:val="008925BD"/>
    <w:rsid w:val="00892E92"/>
    <w:rsid w:val="008946C3"/>
    <w:rsid w:val="00895B8A"/>
    <w:rsid w:val="00895C5A"/>
    <w:rsid w:val="00896007"/>
    <w:rsid w:val="0089668B"/>
    <w:rsid w:val="008A036B"/>
    <w:rsid w:val="008A08F8"/>
    <w:rsid w:val="008A26B4"/>
    <w:rsid w:val="008A2E1F"/>
    <w:rsid w:val="008A36A5"/>
    <w:rsid w:val="008A68AB"/>
    <w:rsid w:val="008A6C04"/>
    <w:rsid w:val="008A6E41"/>
    <w:rsid w:val="008B1FCB"/>
    <w:rsid w:val="008B2095"/>
    <w:rsid w:val="008B2F0B"/>
    <w:rsid w:val="008B3301"/>
    <w:rsid w:val="008B434D"/>
    <w:rsid w:val="008B5770"/>
    <w:rsid w:val="008B59A7"/>
    <w:rsid w:val="008B6362"/>
    <w:rsid w:val="008B7752"/>
    <w:rsid w:val="008C0141"/>
    <w:rsid w:val="008C0298"/>
    <w:rsid w:val="008C0AEB"/>
    <w:rsid w:val="008C0C4D"/>
    <w:rsid w:val="008C25B3"/>
    <w:rsid w:val="008C262D"/>
    <w:rsid w:val="008C3212"/>
    <w:rsid w:val="008C3213"/>
    <w:rsid w:val="008C3924"/>
    <w:rsid w:val="008C3DFB"/>
    <w:rsid w:val="008C5E3A"/>
    <w:rsid w:val="008C7456"/>
    <w:rsid w:val="008C76A3"/>
    <w:rsid w:val="008C77B2"/>
    <w:rsid w:val="008C7979"/>
    <w:rsid w:val="008D0141"/>
    <w:rsid w:val="008D075A"/>
    <w:rsid w:val="008D16DC"/>
    <w:rsid w:val="008D2861"/>
    <w:rsid w:val="008D5133"/>
    <w:rsid w:val="008D61DC"/>
    <w:rsid w:val="008D65D6"/>
    <w:rsid w:val="008D6FCB"/>
    <w:rsid w:val="008D756F"/>
    <w:rsid w:val="008E09BA"/>
    <w:rsid w:val="008E16A2"/>
    <w:rsid w:val="008E3874"/>
    <w:rsid w:val="008E3943"/>
    <w:rsid w:val="008E5052"/>
    <w:rsid w:val="008E536C"/>
    <w:rsid w:val="008E5596"/>
    <w:rsid w:val="008E6260"/>
    <w:rsid w:val="008E6360"/>
    <w:rsid w:val="008E7456"/>
    <w:rsid w:val="008F0815"/>
    <w:rsid w:val="008F16A4"/>
    <w:rsid w:val="008F196A"/>
    <w:rsid w:val="008F3084"/>
    <w:rsid w:val="008F4E8B"/>
    <w:rsid w:val="008F5548"/>
    <w:rsid w:val="008F5FA7"/>
    <w:rsid w:val="008F6745"/>
    <w:rsid w:val="008F788C"/>
    <w:rsid w:val="00901AE9"/>
    <w:rsid w:val="00903A24"/>
    <w:rsid w:val="0090445D"/>
    <w:rsid w:val="009045A3"/>
    <w:rsid w:val="00907441"/>
    <w:rsid w:val="009078B0"/>
    <w:rsid w:val="0091057C"/>
    <w:rsid w:val="00910B3B"/>
    <w:rsid w:val="009117B8"/>
    <w:rsid w:val="00912457"/>
    <w:rsid w:val="009129BB"/>
    <w:rsid w:val="00912A24"/>
    <w:rsid w:val="00914F77"/>
    <w:rsid w:val="00915599"/>
    <w:rsid w:val="00915FD1"/>
    <w:rsid w:val="00920165"/>
    <w:rsid w:val="009205F3"/>
    <w:rsid w:val="009219FC"/>
    <w:rsid w:val="0092273D"/>
    <w:rsid w:val="0092296B"/>
    <w:rsid w:val="00922A08"/>
    <w:rsid w:val="00923112"/>
    <w:rsid w:val="0092343C"/>
    <w:rsid w:val="00923466"/>
    <w:rsid w:val="0092375C"/>
    <w:rsid w:val="00924F08"/>
    <w:rsid w:val="00925AA5"/>
    <w:rsid w:val="00925CCE"/>
    <w:rsid w:val="0092617F"/>
    <w:rsid w:val="009264F9"/>
    <w:rsid w:val="00926785"/>
    <w:rsid w:val="00926F69"/>
    <w:rsid w:val="00927750"/>
    <w:rsid w:val="009278FB"/>
    <w:rsid w:val="0093023F"/>
    <w:rsid w:val="009306F7"/>
    <w:rsid w:val="00930D44"/>
    <w:rsid w:val="00931D1D"/>
    <w:rsid w:val="00932562"/>
    <w:rsid w:val="009327D1"/>
    <w:rsid w:val="00932CE4"/>
    <w:rsid w:val="00933B29"/>
    <w:rsid w:val="00934AC8"/>
    <w:rsid w:val="00941E79"/>
    <w:rsid w:val="00943963"/>
    <w:rsid w:val="00943B85"/>
    <w:rsid w:val="00944942"/>
    <w:rsid w:val="00944FBB"/>
    <w:rsid w:val="00945175"/>
    <w:rsid w:val="0094548D"/>
    <w:rsid w:val="009456A8"/>
    <w:rsid w:val="009456B2"/>
    <w:rsid w:val="00945E67"/>
    <w:rsid w:val="00946C33"/>
    <w:rsid w:val="009471E4"/>
    <w:rsid w:val="009475A6"/>
    <w:rsid w:val="00950B83"/>
    <w:rsid w:val="00950F83"/>
    <w:rsid w:val="00953F90"/>
    <w:rsid w:val="00955C70"/>
    <w:rsid w:val="00956844"/>
    <w:rsid w:val="00961596"/>
    <w:rsid w:val="00961E1B"/>
    <w:rsid w:val="00963129"/>
    <w:rsid w:val="00964013"/>
    <w:rsid w:val="00965CA7"/>
    <w:rsid w:val="00971647"/>
    <w:rsid w:val="00971692"/>
    <w:rsid w:val="009724BC"/>
    <w:rsid w:val="0097286E"/>
    <w:rsid w:val="009735B8"/>
    <w:rsid w:val="0097433E"/>
    <w:rsid w:val="00974FDB"/>
    <w:rsid w:val="00976391"/>
    <w:rsid w:val="0097648B"/>
    <w:rsid w:val="00976555"/>
    <w:rsid w:val="00977779"/>
    <w:rsid w:val="00977E87"/>
    <w:rsid w:val="0098134D"/>
    <w:rsid w:val="009816EC"/>
    <w:rsid w:val="00982188"/>
    <w:rsid w:val="009827D4"/>
    <w:rsid w:val="0098375A"/>
    <w:rsid w:val="00983B9D"/>
    <w:rsid w:val="00986096"/>
    <w:rsid w:val="00990F2B"/>
    <w:rsid w:val="009910E3"/>
    <w:rsid w:val="00991A5A"/>
    <w:rsid w:val="00991DFE"/>
    <w:rsid w:val="00991F39"/>
    <w:rsid w:val="00994753"/>
    <w:rsid w:val="009956E4"/>
    <w:rsid w:val="00997AEA"/>
    <w:rsid w:val="009A0C92"/>
    <w:rsid w:val="009A26C7"/>
    <w:rsid w:val="009A2D95"/>
    <w:rsid w:val="009A3023"/>
    <w:rsid w:val="009A403F"/>
    <w:rsid w:val="009A5794"/>
    <w:rsid w:val="009A5815"/>
    <w:rsid w:val="009A66AA"/>
    <w:rsid w:val="009A7D0D"/>
    <w:rsid w:val="009B0325"/>
    <w:rsid w:val="009B25FE"/>
    <w:rsid w:val="009B29DD"/>
    <w:rsid w:val="009B36D4"/>
    <w:rsid w:val="009B3C62"/>
    <w:rsid w:val="009B4F42"/>
    <w:rsid w:val="009B7624"/>
    <w:rsid w:val="009B7BAE"/>
    <w:rsid w:val="009C049A"/>
    <w:rsid w:val="009C212B"/>
    <w:rsid w:val="009C25EE"/>
    <w:rsid w:val="009C3413"/>
    <w:rsid w:val="009C4380"/>
    <w:rsid w:val="009C44CE"/>
    <w:rsid w:val="009C45AC"/>
    <w:rsid w:val="009C5A05"/>
    <w:rsid w:val="009C6146"/>
    <w:rsid w:val="009C6CC6"/>
    <w:rsid w:val="009C6D35"/>
    <w:rsid w:val="009C7DEC"/>
    <w:rsid w:val="009D05EC"/>
    <w:rsid w:val="009D1834"/>
    <w:rsid w:val="009D1DF2"/>
    <w:rsid w:val="009D3114"/>
    <w:rsid w:val="009D3144"/>
    <w:rsid w:val="009D3B4D"/>
    <w:rsid w:val="009D48DC"/>
    <w:rsid w:val="009E1545"/>
    <w:rsid w:val="009E162C"/>
    <w:rsid w:val="009E1ECA"/>
    <w:rsid w:val="009E2342"/>
    <w:rsid w:val="009E280C"/>
    <w:rsid w:val="009E2872"/>
    <w:rsid w:val="009E2A33"/>
    <w:rsid w:val="009E2F37"/>
    <w:rsid w:val="009E533A"/>
    <w:rsid w:val="009E54A2"/>
    <w:rsid w:val="009E5892"/>
    <w:rsid w:val="009E5C67"/>
    <w:rsid w:val="009E5F12"/>
    <w:rsid w:val="009E5FD2"/>
    <w:rsid w:val="009E5FF2"/>
    <w:rsid w:val="009E6877"/>
    <w:rsid w:val="009E734D"/>
    <w:rsid w:val="009F17C9"/>
    <w:rsid w:val="009F24B4"/>
    <w:rsid w:val="009F3BF7"/>
    <w:rsid w:val="009F400A"/>
    <w:rsid w:val="009F5B61"/>
    <w:rsid w:val="009F67E9"/>
    <w:rsid w:val="009F7610"/>
    <w:rsid w:val="009F7944"/>
    <w:rsid w:val="00A00EA3"/>
    <w:rsid w:val="00A01ACD"/>
    <w:rsid w:val="00A032A6"/>
    <w:rsid w:val="00A04173"/>
    <w:rsid w:val="00A05DFF"/>
    <w:rsid w:val="00A06139"/>
    <w:rsid w:val="00A06C5E"/>
    <w:rsid w:val="00A101E3"/>
    <w:rsid w:val="00A10E08"/>
    <w:rsid w:val="00A11073"/>
    <w:rsid w:val="00A12551"/>
    <w:rsid w:val="00A12F73"/>
    <w:rsid w:val="00A13301"/>
    <w:rsid w:val="00A13B12"/>
    <w:rsid w:val="00A14682"/>
    <w:rsid w:val="00A15A7E"/>
    <w:rsid w:val="00A163D9"/>
    <w:rsid w:val="00A1655A"/>
    <w:rsid w:val="00A20594"/>
    <w:rsid w:val="00A2086B"/>
    <w:rsid w:val="00A2147D"/>
    <w:rsid w:val="00A2168F"/>
    <w:rsid w:val="00A22185"/>
    <w:rsid w:val="00A224D3"/>
    <w:rsid w:val="00A2294A"/>
    <w:rsid w:val="00A22F68"/>
    <w:rsid w:val="00A233E4"/>
    <w:rsid w:val="00A23F10"/>
    <w:rsid w:val="00A24B92"/>
    <w:rsid w:val="00A25526"/>
    <w:rsid w:val="00A263A0"/>
    <w:rsid w:val="00A26515"/>
    <w:rsid w:val="00A27A60"/>
    <w:rsid w:val="00A27DA7"/>
    <w:rsid w:val="00A30D5D"/>
    <w:rsid w:val="00A31215"/>
    <w:rsid w:val="00A31666"/>
    <w:rsid w:val="00A31C3F"/>
    <w:rsid w:val="00A32349"/>
    <w:rsid w:val="00A3326C"/>
    <w:rsid w:val="00A3493A"/>
    <w:rsid w:val="00A3566D"/>
    <w:rsid w:val="00A366F5"/>
    <w:rsid w:val="00A41955"/>
    <w:rsid w:val="00A42D80"/>
    <w:rsid w:val="00A44775"/>
    <w:rsid w:val="00A464F2"/>
    <w:rsid w:val="00A47D32"/>
    <w:rsid w:val="00A50179"/>
    <w:rsid w:val="00A50C17"/>
    <w:rsid w:val="00A5334B"/>
    <w:rsid w:val="00A553B2"/>
    <w:rsid w:val="00A55F42"/>
    <w:rsid w:val="00A57670"/>
    <w:rsid w:val="00A60723"/>
    <w:rsid w:val="00A612C7"/>
    <w:rsid w:val="00A624A8"/>
    <w:rsid w:val="00A624B7"/>
    <w:rsid w:val="00A63A75"/>
    <w:rsid w:val="00A64AC0"/>
    <w:rsid w:val="00A650AF"/>
    <w:rsid w:val="00A66DF2"/>
    <w:rsid w:val="00A70A93"/>
    <w:rsid w:val="00A71C36"/>
    <w:rsid w:val="00A722F3"/>
    <w:rsid w:val="00A73AB1"/>
    <w:rsid w:val="00A73F58"/>
    <w:rsid w:val="00A753C1"/>
    <w:rsid w:val="00A75BBD"/>
    <w:rsid w:val="00A77248"/>
    <w:rsid w:val="00A773A5"/>
    <w:rsid w:val="00A7776F"/>
    <w:rsid w:val="00A77898"/>
    <w:rsid w:val="00A77B0D"/>
    <w:rsid w:val="00A80413"/>
    <w:rsid w:val="00A8113E"/>
    <w:rsid w:val="00A81240"/>
    <w:rsid w:val="00A82DE2"/>
    <w:rsid w:val="00A84661"/>
    <w:rsid w:val="00A85F65"/>
    <w:rsid w:val="00A87F27"/>
    <w:rsid w:val="00A90305"/>
    <w:rsid w:val="00A916A6"/>
    <w:rsid w:val="00A91C4F"/>
    <w:rsid w:val="00A91CF1"/>
    <w:rsid w:val="00A92AEB"/>
    <w:rsid w:val="00A92F58"/>
    <w:rsid w:val="00A93118"/>
    <w:rsid w:val="00A943FB"/>
    <w:rsid w:val="00A978D0"/>
    <w:rsid w:val="00AA0091"/>
    <w:rsid w:val="00AA0846"/>
    <w:rsid w:val="00AA0E9B"/>
    <w:rsid w:val="00AA10F1"/>
    <w:rsid w:val="00AA13F5"/>
    <w:rsid w:val="00AA142E"/>
    <w:rsid w:val="00AA1843"/>
    <w:rsid w:val="00AA35C1"/>
    <w:rsid w:val="00AA3B5D"/>
    <w:rsid w:val="00AA4BC9"/>
    <w:rsid w:val="00AA707C"/>
    <w:rsid w:val="00AA7084"/>
    <w:rsid w:val="00AB03A4"/>
    <w:rsid w:val="00AB087C"/>
    <w:rsid w:val="00AB0FB0"/>
    <w:rsid w:val="00AB1530"/>
    <w:rsid w:val="00AB1A6A"/>
    <w:rsid w:val="00AB2C99"/>
    <w:rsid w:val="00AB3081"/>
    <w:rsid w:val="00AB38E3"/>
    <w:rsid w:val="00AB4770"/>
    <w:rsid w:val="00AB54D5"/>
    <w:rsid w:val="00AB7E08"/>
    <w:rsid w:val="00AC06CE"/>
    <w:rsid w:val="00AC10AB"/>
    <w:rsid w:val="00AC146C"/>
    <w:rsid w:val="00AC1C06"/>
    <w:rsid w:val="00AC2478"/>
    <w:rsid w:val="00AC3015"/>
    <w:rsid w:val="00AC3800"/>
    <w:rsid w:val="00AC3DD5"/>
    <w:rsid w:val="00AC486D"/>
    <w:rsid w:val="00AC4DA6"/>
    <w:rsid w:val="00AC679E"/>
    <w:rsid w:val="00AC6FC7"/>
    <w:rsid w:val="00AD194F"/>
    <w:rsid w:val="00AD241D"/>
    <w:rsid w:val="00AD2638"/>
    <w:rsid w:val="00AD2924"/>
    <w:rsid w:val="00AD6BCC"/>
    <w:rsid w:val="00AD6F01"/>
    <w:rsid w:val="00AE02EB"/>
    <w:rsid w:val="00AE0755"/>
    <w:rsid w:val="00AE09E3"/>
    <w:rsid w:val="00AE0D42"/>
    <w:rsid w:val="00AE0E06"/>
    <w:rsid w:val="00AE265E"/>
    <w:rsid w:val="00AE2C89"/>
    <w:rsid w:val="00AE4230"/>
    <w:rsid w:val="00AE5389"/>
    <w:rsid w:val="00AE6412"/>
    <w:rsid w:val="00AE6979"/>
    <w:rsid w:val="00AE69A7"/>
    <w:rsid w:val="00AE7CA4"/>
    <w:rsid w:val="00AF0230"/>
    <w:rsid w:val="00AF0383"/>
    <w:rsid w:val="00AF0414"/>
    <w:rsid w:val="00AF0A25"/>
    <w:rsid w:val="00AF2542"/>
    <w:rsid w:val="00AF32E8"/>
    <w:rsid w:val="00AF39D3"/>
    <w:rsid w:val="00AF400D"/>
    <w:rsid w:val="00AF40D6"/>
    <w:rsid w:val="00AF5233"/>
    <w:rsid w:val="00AF59C4"/>
    <w:rsid w:val="00AF60A5"/>
    <w:rsid w:val="00AF7F1C"/>
    <w:rsid w:val="00B00771"/>
    <w:rsid w:val="00B00E7D"/>
    <w:rsid w:val="00B03FD9"/>
    <w:rsid w:val="00B04A9E"/>
    <w:rsid w:val="00B050C1"/>
    <w:rsid w:val="00B05E37"/>
    <w:rsid w:val="00B07067"/>
    <w:rsid w:val="00B07E1F"/>
    <w:rsid w:val="00B10316"/>
    <w:rsid w:val="00B10A06"/>
    <w:rsid w:val="00B121C2"/>
    <w:rsid w:val="00B13AD1"/>
    <w:rsid w:val="00B1412E"/>
    <w:rsid w:val="00B1432F"/>
    <w:rsid w:val="00B150BE"/>
    <w:rsid w:val="00B1553E"/>
    <w:rsid w:val="00B15D11"/>
    <w:rsid w:val="00B1731B"/>
    <w:rsid w:val="00B20F6B"/>
    <w:rsid w:val="00B219DD"/>
    <w:rsid w:val="00B22631"/>
    <w:rsid w:val="00B22AB8"/>
    <w:rsid w:val="00B23A69"/>
    <w:rsid w:val="00B2460D"/>
    <w:rsid w:val="00B24F8B"/>
    <w:rsid w:val="00B2531C"/>
    <w:rsid w:val="00B25CDD"/>
    <w:rsid w:val="00B25FFB"/>
    <w:rsid w:val="00B2656A"/>
    <w:rsid w:val="00B30C12"/>
    <w:rsid w:val="00B318A7"/>
    <w:rsid w:val="00B32E7F"/>
    <w:rsid w:val="00B35BB6"/>
    <w:rsid w:val="00B40056"/>
    <w:rsid w:val="00B402C5"/>
    <w:rsid w:val="00B40C21"/>
    <w:rsid w:val="00B40DFC"/>
    <w:rsid w:val="00B40EF7"/>
    <w:rsid w:val="00B4131A"/>
    <w:rsid w:val="00B4265F"/>
    <w:rsid w:val="00B43027"/>
    <w:rsid w:val="00B44B49"/>
    <w:rsid w:val="00B46959"/>
    <w:rsid w:val="00B47D5B"/>
    <w:rsid w:val="00B509BE"/>
    <w:rsid w:val="00B51396"/>
    <w:rsid w:val="00B53CEE"/>
    <w:rsid w:val="00B549FA"/>
    <w:rsid w:val="00B55FD8"/>
    <w:rsid w:val="00B574C5"/>
    <w:rsid w:val="00B601E3"/>
    <w:rsid w:val="00B60CC1"/>
    <w:rsid w:val="00B60D94"/>
    <w:rsid w:val="00B60F45"/>
    <w:rsid w:val="00B61F4F"/>
    <w:rsid w:val="00B6231D"/>
    <w:rsid w:val="00B666DE"/>
    <w:rsid w:val="00B676B3"/>
    <w:rsid w:val="00B679F7"/>
    <w:rsid w:val="00B70182"/>
    <w:rsid w:val="00B71008"/>
    <w:rsid w:val="00B71F69"/>
    <w:rsid w:val="00B73368"/>
    <w:rsid w:val="00B73C24"/>
    <w:rsid w:val="00B74A07"/>
    <w:rsid w:val="00B74AC6"/>
    <w:rsid w:val="00B75AE4"/>
    <w:rsid w:val="00B762E9"/>
    <w:rsid w:val="00B77C65"/>
    <w:rsid w:val="00B8031D"/>
    <w:rsid w:val="00B80954"/>
    <w:rsid w:val="00B80A37"/>
    <w:rsid w:val="00B8162E"/>
    <w:rsid w:val="00B819ED"/>
    <w:rsid w:val="00B82FFC"/>
    <w:rsid w:val="00B83394"/>
    <w:rsid w:val="00B83AD1"/>
    <w:rsid w:val="00B85227"/>
    <w:rsid w:val="00B86CB1"/>
    <w:rsid w:val="00B87213"/>
    <w:rsid w:val="00B90229"/>
    <w:rsid w:val="00B908B9"/>
    <w:rsid w:val="00B91812"/>
    <w:rsid w:val="00B945BB"/>
    <w:rsid w:val="00B94962"/>
    <w:rsid w:val="00B95EF3"/>
    <w:rsid w:val="00B97595"/>
    <w:rsid w:val="00BA09CB"/>
    <w:rsid w:val="00BA1251"/>
    <w:rsid w:val="00BA1954"/>
    <w:rsid w:val="00BA1E1E"/>
    <w:rsid w:val="00BA25F2"/>
    <w:rsid w:val="00BA26E3"/>
    <w:rsid w:val="00BA4E1A"/>
    <w:rsid w:val="00BA54AF"/>
    <w:rsid w:val="00BA63EF"/>
    <w:rsid w:val="00BA76BB"/>
    <w:rsid w:val="00BA7E55"/>
    <w:rsid w:val="00BB1B1D"/>
    <w:rsid w:val="00BB2454"/>
    <w:rsid w:val="00BB258E"/>
    <w:rsid w:val="00BB2643"/>
    <w:rsid w:val="00BB267D"/>
    <w:rsid w:val="00BB2804"/>
    <w:rsid w:val="00BB28C9"/>
    <w:rsid w:val="00BB55B5"/>
    <w:rsid w:val="00BB6C6D"/>
    <w:rsid w:val="00BC118C"/>
    <w:rsid w:val="00BC21A3"/>
    <w:rsid w:val="00BC2B6C"/>
    <w:rsid w:val="00BC34D3"/>
    <w:rsid w:val="00BC36EE"/>
    <w:rsid w:val="00BC5737"/>
    <w:rsid w:val="00BC6194"/>
    <w:rsid w:val="00BC6427"/>
    <w:rsid w:val="00BC6546"/>
    <w:rsid w:val="00BC6995"/>
    <w:rsid w:val="00BC6BE8"/>
    <w:rsid w:val="00BD1526"/>
    <w:rsid w:val="00BD2434"/>
    <w:rsid w:val="00BD4F06"/>
    <w:rsid w:val="00BD5053"/>
    <w:rsid w:val="00BD5C55"/>
    <w:rsid w:val="00BD68CC"/>
    <w:rsid w:val="00BE09AD"/>
    <w:rsid w:val="00BE0F1D"/>
    <w:rsid w:val="00BE0FF4"/>
    <w:rsid w:val="00BE14B1"/>
    <w:rsid w:val="00BE193C"/>
    <w:rsid w:val="00BE39FD"/>
    <w:rsid w:val="00BE4C7C"/>
    <w:rsid w:val="00BE69A4"/>
    <w:rsid w:val="00BE6B5B"/>
    <w:rsid w:val="00BE7A15"/>
    <w:rsid w:val="00BF1042"/>
    <w:rsid w:val="00BF2717"/>
    <w:rsid w:val="00BF5038"/>
    <w:rsid w:val="00BF5923"/>
    <w:rsid w:val="00BF5D96"/>
    <w:rsid w:val="00BF7D8A"/>
    <w:rsid w:val="00C00129"/>
    <w:rsid w:val="00C0025A"/>
    <w:rsid w:val="00C037A8"/>
    <w:rsid w:val="00C05579"/>
    <w:rsid w:val="00C05EEA"/>
    <w:rsid w:val="00C06089"/>
    <w:rsid w:val="00C0617C"/>
    <w:rsid w:val="00C0657D"/>
    <w:rsid w:val="00C06845"/>
    <w:rsid w:val="00C07056"/>
    <w:rsid w:val="00C0722B"/>
    <w:rsid w:val="00C073BF"/>
    <w:rsid w:val="00C07A31"/>
    <w:rsid w:val="00C10771"/>
    <w:rsid w:val="00C109E2"/>
    <w:rsid w:val="00C118C3"/>
    <w:rsid w:val="00C12104"/>
    <w:rsid w:val="00C12F18"/>
    <w:rsid w:val="00C14763"/>
    <w:rsid w:val="00C15467"/>
    <w:rsid w:val="00C15B73"/>
    <w:rsid w:val="00C16B53"/>
    <w:rsid w:val="00C16BB4"/>
    <w:rsid w:val="00C1743D"/>
    <w:rsid w:val="00C20E31"/>
    <w:rsid w:val="00C20EAA"/>
    <w:rsid w:val="00C216E4"/>
    <w:rsid w:val="00C22197"/>
    <w:rsid w:val="00C2365C"/>
    <w:rsid w:val="00C23E39"/>
    <w:rsid w:val="00C23EF7"/>
    <w:rsid w:val="00C30074"/>
    <w:rsid w:val="00C30716"/>
    <w:rsid w:val="00C309A8"/>
    <w:rsid w:val="00C30BD9"/>
    <w:rsid w:val="00C31654"/>
    <w:rsid w:val="00C31EB8"/>
    <w:rsid w:val="00C32D9C"/>
    <w:rsid w:val="00C332EB"/>
    <w:rsid w:val="00C335D2"/>
    <w:rsid w:val="00C3455B"/>
    <w:rsid w:val="00C34E0B"/>
    <w:rsid w:val="00C34E7F"/>
    <w:rsid w:val="00C36C3F"/>
    <w:rsid w:val="00C36DBB"/>
    <w:rsid w:val="00C378A4"/>
    <w:rsid w:val="00C37F14"/>
    <w:rsid w:val="00C40EC0"/>
    <w:rsid w:val="00C414AF"/>
    <w:rsid w:val="00C421FE"/>
    <w:rsid w:val="00C42DB9"/>
    <w:rsid w:val="00C43ACE"/>
    <w:rsid w:val="00C451BC"/>
    <w:rsid w:val="00C4546B"/>
    <w:rsid w:val="00C46D84"/>
    <w:rsid w:val="00C474C8"/>
    <w:rsid w:val="00C47BFD"/>
    <w:rsid w:val="00C50D1A"/>
    <w:rsid w:val="00C5219D"/>
    <w:rsid w:val="00C53AF5"/>
    <w:rsid w:val="00C54263"/>
    <w:rsid w:val="00C542F6"/>
    <w:rsid w:val="00C5648C"/>
    <w:rsid w:val="00C56EB6"/>
    <w:rsid w:val="00C57751"/>
    <w:rsid w:val="00C57AFF"/>
    <w:rsid w:val="00C57FF1"/>
    <w:rsid w:val="00C61AA6"/>
    <w:rsid w:val="00C626A8"/>
    <w:rsid w:val="00C62D39"/>
    <w:rsid w:val="00C64140"/>
    <w:rsid w:val="00C642AE"/>
    <w:rsid w:val="00C64EE3"/>
    <w:rsid w:val="00C65C4F"/>
    <w:rsid w:val="00C665A6"/>
    <w:rsid w:val="00C706E4"/>
    <w:rsid w:val="00C73221"/>
    <w:rsid w:val="00C748F6"/>
    <w:rsid w:val="00C75061"/>
    <w:rsid w:val="00C75CDC"/>
    <w:rsid w:val="00C77B0D"/>
    <w:rsid w:val="00C81488"/>
    <w:rsid w:val="00C815B5"/>
    <w:rsid w:val="00C81EA7"/>
    <w:rsid w:val="00C828CB"/>
    <w:rsid w:val="00C832FD"/>
    <w:rsid w:val="00C84947"/>
    <w:rsid w:val="00C8585B"/>
    <w:rsid w:val="00C85CE9"/>
    <w:rsid w:val="00C8666D"/>
    <w:rsid w:val="00C9041C"/>
    <w:rsid w:val="00C90664"/>
    <w:rsid w:val="00C91E20"/>
    <w:rsid w:val="00C91FA5"/>
    <w:rsid w:val="00C9216B"/>
    <w:rsid w:val="00C92A8D"/>
    <w:rsid w:val="00C93904"/>
    <w:rsid w:val="00C94BD3"/>
    <w:rsid w:val="00C952B1"/>
    <w:rsid w:val="00C9552B"/>
    <w:rsid w:val="00C955A1"/>
    <w:rsid w:val="00C961C6"/>
    <w:rsid w:val="00C96482"/>
    <w:rsid w:val="00C97F27"/>
    <w:rsid w:val="00CA13F9"/>
    <w:rsid w:val="00CA1F28"/>
    <w:rsid w:val="00CA1FD8"/>
    <w:rsid w:val="00CA2293"/>
    <w:rsid w:val="00CA2577"/>
    <w:rsid w:val="00CA284B"/>
    <w:rsid w:val="00CA3793"/>
    <w:rsid w:val="00CA46BA"/>
    <w:rsid w:val="00CA570A"/>
    <w:rsid w:val="00CA6DD9"/>
    <w:rsid w:val="00CA6E3D"/>
    <w:rsid w:val="00CB00AA"/>
    <w:rsid w:val="00CB23D2"/>
    <w:rsid w:val="00CB2DCE"/>
    <w:rsid w:val="00CB6503"/>
    <w:rsid w:val="00CB70FA"/>
    <w:rsid w:val="00CB7B82"/>
    <w:rsid w:val="00CC03B0"/>
    <w:rsid w:val="00CC08AF"/>
    <w:rsid w:val="00CC174C"/>
    <w:rsid w:val="00CC1B9E"/>
    <w:rsid w:val="00CC29D1"/>
    <w:rsid w:val="00CC36F0"/>
    <w:rsid w:val="00CC5A17"/>
    <w:rsid w:val="00CC6220"/>
    <w:rsid w:val="00CC6790"/>
    <w:rsid w:val="00CC6A03"/>
    <w:rsid w:val="00CD10E7"/>
    <w:rsid w:val="00CD12A0"/>
    <w:rsid w:val="00CD2491"/>
    <w:rsid w:val="00CD24D2"/>
    <w:rsid w:val="00CD3331"/>
    <w:rsid w:val="00CD4DCE"/>
    <w:rsid w:val="00CD5298"/>
    <w:rsid w:val="00CD6B0D"/>
    <w:rsid w:val="00CD6F41"/>
    <w:rsid w:val="00CE18C5"/>
    <w:rsid w:val="00CE2209"/>
    <w:rsid w:val="00CE2900"/>
    <w:rsid w:val="00CE2A93"/>
    <w:rsid w:val="00CE4E10"/>
    <w:rsid w:val="00CE567D"/>
    <w:rsid w:val="00CE625C"/>
    <w:rsid w:val="00CE7DF1"/>
    <w:rsid w:val="00CF0604"/>
    <w:rsid w:val="00CF1AF9"/>
    <w:rsid w:val="00CF242B"/>
    <w:rsid w:val="00CF479F"/>
    <w:rsid w:val="00CF5032"/>
    <w:rsid w:val="00CF50DD"/>
    <w:rsid w:val="00CF5549"/>
    <w:rsid w:val="00CF5635"/>
    <w:rsid w:val="00CF63F0"/>
    <w:rsid w:val="00D00088"/>
    <w:rsid w:val="00D00215"/>
    <w:rsid w:val="00D00AAF"/>
    <w:rsid w:val="00D00DF0"/>
    <w:rsid w:val="00D00EC6"/>
    <w:rsid w:val="00D01205"/>
    <w:rsid w:val="00D014FC"/>
    <w:rsid w:val="00D01C8B"/>
    <w:rsid w:val="00D029DD"/>
    <w:rsid w:val="00D033DC"/>
    <w:rsid w:val="00D038F5"/>
    <w:rsid w:val="00D04032"/>
    <w:rsid w:val="00D04AEE"/>
    <w:rsid w:val="00D05FA9"/>
    <w:rsid w:val="00D07713"/>
    <w:rsid w:val="00D11283"/>
    <w:rsid w:val="00D11B01"/>
    <w:rsid w:val="00D11CB9"/>
    <w:rsid w:val="00D11DF1"/>
    <w:rsid w:val="00D11EDC"/>
    <w:rsid w:val="00D1288B"/>
    <w:rsid w:val="00D136E5"/>
    <w:rsid w:val="00D13B35"/>
    <w:rsid w:val="00D146C1"/>
    <w:rsid w:val="00D15CFF"/>
    <w:rsid w:val="00D16CE3"/>
    <w:rsid w:val="00D1785B"/>
    <w:rsid w:val="00D205CE"/>
    <w:rsid w:val="00D2069C"/>
    <w:rsid w:val="00D2219A"/>
    <w:rsid w:val="00D23080"/>
    <w:rsid w:val="00D23E0D"/>
    <w:rsid w:val="00D2514B"/>
    <w:rsid w:val="00D2689D"/>
    <w:rsid w:val="00D27C75"/>
    <w:rsid w:val="00D3016B"/>
    <w:rsid w:val="00D301FD"/>
    <w:rsid w:val="00D3032D"/>
    <w:rsid w:val="00D3289E"/>
    <w:rsid w:val="00D3337A"/>
    <w:rsid w:val="00D340DA"/>
    <w:rsid w:val="00D3438D"/>
    <w:rsid w:val="00D35279"/>
    <w:rsid w:val="00D35D57"/>
    <w:rsid w:val="00D35D63"/>
    <w:rsid w:val="00D36A43"/>
    <w:rsid w:val="00D36FC7"/>
    <w:rsid w:val="00D37439"/>
    <w:rsid w:val="00D37993"/>
    <w:rsid w:val="00D40265"/>
    <w:rsid w:val="00D4029E"/>
    <w:rsid w:val="00D40492"/>
    <w:rsid w:val="00D40FFD"/>
    <w:rsid w:val="00D41182"/>
    <w:rsid w:val="00D4122B"/>
    <w:rsid w:val="00D425F2"/>
    <w:rsid w:val="00D429E7"/>
    <w:rsid w:val="00D43E60"/>
    <w:rsid w:val="00D443BA"/>
    <w:rsid w:val="00D4550F"/>
    <w:rsid w:val="00D455CF"/>
    <w:rsid w:val="00D474C2"/>
    <w:rsid w:val="00D50D61"/>
    <w:rsid w:val="00D51576"/>
    <w:rsid w:val="00D51662"/>
    <w:rsid w:val="00D5296B"/>
    <w:rsid w:val="00D53F1B"/>
    <w:rsid w:val="00D54272"/>
    <w:rsid w:val="00D54B67"/>
    <w:rsid w:val="00D56AFF"/>
    <w:rsid w:val="00D5741E"/>
    <w:rsid w:val="00D6043C"/>
    <w:rsid w:val="00D6050B"/>
    <w:rsid w:val="00D60CA7"/>
    <w:rsid w:val="00D61984"/>
    <w:rsid w:val="00D6245B"/>
    <w:rsid w:val="00D62726"/>
    <w:rsid w:val="00D6470C"/>
    <w:rsid w:val="00D6647E"/>
    <w:rsid w:val="00D66D7B"/>
    <w:rsid w:val="00D7007C"/>
    <w:rsid w:val="00D711D6"/>
    <w:rsid w:val="00D71AE2"/>
    <w:rsid w:val="00D71C1D"/>
    <w:rsid w:val="00D71EBD"/>
    <w:rsid w:val="00D73030"/>
    <w:rsid w:val="00D7350B"/>
    <w:rsid w:val="00D73EEE"/>
    <w:rsid w:val="00D74425"/>
    <w:rsid w:val="00D76A88"/>
    <w:rsid w:val="00D771B7"/>
    <w:rsid w:val="00D7724D"/>
    <w:rsid w:val="00D8046E"/>
    <w:rsid w:val="00D82511"/>
    <w:rsid w:val="00D860F6"/>
    <w:rsid w:val="00D863DC"/>
    <w:rsid w:val="00D868D0"/>
    <w:rsid w:val="00D91E89"/>
    <w:rsid w:val="00D92573"/>
    <w:rsid w:val="00D92615"/>
    <w:rsid w:val="00D94181"/>
    <w:rsid w:val="00D95412"/>
    <w:rsid w:val="00D9683E"/>
    <w:rsid w:val="00D97872"/>
    <w:rsid w:val="00D97BAA"/>
    <w:rsid w:val="00DA09F4"/>
    <w:rsid w:val="00DA37DD"/>
    <w:rsid w:val="00DA3D20"/>
    <w:rsid w:val="00DA3DB5"/>
    <w:rsid w:val="00DA4F56"/>
    <w:rsid w:val="00DA51DC"/>
    <w:rsid w:val="00DA5569"/>
    <w:rsid w:val="00DA56C7"/>
    <w:rsid w:val="00DA65B0"/>
    <w:rsid w:val="00DA696D"/>
    <w:rsid w:val="00DA6EA0"/>
    <w:rsid w:val="00DA7370"/>
    <w:rsid w:val="00DB1102"/>
    <w:rsid w:val="00DB17BF"/>
    <w:rsid w:val="00DB3A93"/>
    <w:rsid w:val="00DB5CE0"/>
    <w:rsid w:val="00DB6437"/>
    <w:rsid w:val="00DB6C69"/>
    <w:rsid w:val="00DB6E19"/>
    <w:rsid w:val="00DB76F5"/>
    <w:rsid w:val="00DB7CA7"/>
    <w:rsid w:val="00DB7D21"/>
    <w:rsid w:val="00DC0952"/>
    <w:rsid w:val="00DC2D3A"/>
    <w:rsid w:val="00DC3177"/>
    <w:rsid w:val="00DC347D"/>
    <w:rsid w:val="00DC3530"/>
    <w:rsid w:val="00DC6AEE"/>
    <w:rsid w:val="00DC6B58"/>
    <w:rsid w:val="00DC771B"/>
    <w:rsid w:val="00DD186A"/>
    <w:rsid w:val="00DD1A61"/>
    <w:rsid w:val="00DD5205"/>
    <w:rsid w:val="00DD66BF"/>
    <w:rsid w:val="00DE1C92"/>
    <w:rsid w:val="00DE2F9A"/>
    <w:rsid w:val="00DE5558"/>
    <w:rsid w:val="00DE5C20"/>
    <w:rsid w:val="00DE6221"/>
    <w:rsid w:val="00DE66BF"/>
    <w:rsid w:val="00DF0741"/>
    <w:rsid w:val="00DF1872"/>
    <w:rsid w:val="00DF200C"/>
    <w:rsid w:val="00DF4CC8"/>
    <w:rsid w:val="00DF4D15"/>
    <w:rsid w:val="00DF50F2"/>
    <w:rsid w:val="00DF622D"/>
    <w:rsid w:val="00E00384"/>
    <w:rsid w:val="00E00754"/>
    <w:rsid w:val="00E010EB"/>
    <w:rsid w:val="00E02306"/>
    <w:rsid w:val="00E040AB"/>
    <w:rsid w:val="00E0474A"/>
    <w:rsid w:val="00E05094"/>
    <w:rsid w:val="00E052E0"/>
    <w:rsid w:val="00E0546A"/>
    <w:rsid w:val="00E0568E"/>
    <w:rsid w:val="00E057E8"/>
    <w:rsid w:val="00E05A1D"/>
    <w:rsid w:val="00E064B8"/>
    <w:rsid w:val="00E0732E"/>
    <w:rsid w:val="00E07683"/>
    <w:rsid w:val="00E07A0D"/>
    <w:rsid w:val="00E11531"/>
    <w:rsid w:val="00E11AC8"/>
    <w:rsid w:val="00E142F8"/>
    <w:rsid w:val="00E15665"/>
    <w:rsid w:val="00E15E9C"/>
    <w:rsid w:val="00E163B6"/>
    <w:rsid w:val="00E16AB0"/>
    <w:rsid w:val="00E17DC5"/>
    <w:rsid w:val="00E21CEB"/>
    <w:rsid w:val="00E2206F"/>
    <w:rsid w:val="00E220EA"/>
    <w:rsid w:val="00E2426A"/>
    <w:rsid w:val="00E2481A"/>
    <w:rsid w:val="00E25C89"/>
    <w:rsid w:val="00E26DFC"/>
    <w:rsid w:val="00E27DE0"/>
    <w:rsid w:val="00E344AF"/>
    <w:rsid w:val="00E34808"/>
    <w:rsid w:val="00E3650B"/>
    <w:rsid w:val="00E36709"/>
    <w:rsid w:val="00E36C2E"/>
    <w:rsid w:val="00E36CB7"/>
    <w:rsid w:val="00E37F03"/>
    <w:rsid w:val="00E414D5"/>
    <w:rsid w:val="00E429C8"/>
    <w:rsid w:val="00E433FD"/>
    <w:rsid w:val="00E44096"/>
    <w:rsid w:val="00E457F0"/>
    <w:rsid w:val="00E45DC7"/>
    <w:rsid w:val="00E45EAE"/>
    <w:rsid w:val="00E47353"/>
    <w:rsid w:val="00E4737D"/>
    <w:rsid w:val="00E47D1D"/>
    <w:rsid w:val="00E5023F"/>
    <w:rsid w:val="00E5197F"/>
    <w:rsid w:val="00E51EF2"/>
    <w:rsid w:val="00E51F86"/>
    <w:rsid w:val="00E523C4"/>
    <w:rsid w:val="00E53B30"/>
    <w:rsid w:val="00E5462D"/>
    <w:rsid w:val="00E54E20"/>
    <w:rsid w:val="00E56243"/>
    <w:rsid w:val="00E563E8"/>
    <w:rsid w:val="00E56EDD"/>
    <w:rsid w:val="00E579CB"/>
    <w:rsid w:val="00E6051D"/>
    <w:rsid w:val="00E60BF6"/>
    <w:rsid w:val="00E62125"/>
    <w:rsid w:val="00E63189"/>
    <w:rsid w:val="00E6326C"/>
    <w:rsid w:val="00E63D92"/>
    <w:rsid w:val="00E64A7C"/>
    <w:rsid w:val="00E6501E"/>
    <w:rsid w:val="00E6564E"/>
    <w:rsid w:val="00E67718"/>
    <w:rsid w:val="00E67B28"/>
    <w:rsid w:val="00E70D3D"/>
    <w:rsid w:val="00E71279"/>
    <w:rsid w:val="00E715A5"/>
    <w:rsid w:val="00E725CC"/>
    <w:rsid w:val="00E72BFE"/>
    <w:rsid w:val="00E74E92"/>
    <w:rsid w:val="00E77908"/>
    <w:rsid w:val="00E839B3"/>
    <w:rsid w:val="00E83B76"/>
    <w:rsid w:val="00E83B91"/>
    <w:rsid w:val="00E83FCF"/>
    <w:rsid w:val="00E840F9"/>
    <w:rsid w:val="00E84C48"/>
    <w:rsid w:val="00E8566F"/>
    <w:rsid w:val="00E85F95"/>
    <w:rsid w:val="00E87574"/>
    <w:rsid w:val="00E87ED3"/>
    <w:rsid w:val="00E91610"/>
    <w:rsid w:val="00E91BC7"/>
    <w:rsid w:val="00E9216B"/>
    <w:rsid w:val="00E94495"/>
    <w:rsid w:val="00E959C8"/>
    <w:rsid w:val="00E97B84"/>
    <w:rsid w:val="00EA08C1"/>
    <w:rsid w:val="00EA117F"/>
    <w:rsid w:val="00EA15A3"/>
    <w:rsid w:val="00EA4AAC"/>
    <w:rsid w:val="00EA5582"/>
    <w:rsid w:val="00EA573C"/>
    <w:rsid w:val="00EA5B34"/>
    <w:rsid w:val="00EA5DDA"/>
    <w:rsid w:val="00EA5F0C"/>
    <w:rsid w:val="00EA6184"/>
    <w:rsid w:val="00EA6D5D"/>
    <w:rsid w:val="00EB1616"/>
    <w:rsid w:val="00EB1962"/>
    <w:rsid w:val="00EB1CFC"/>
    <w:rsid w:val="00EB3E77"/>
    <w:rsid w:val="00EB47AA"/>
    <w:rsid w:val="00EB4FCA"/>
    <w:rsid w:val="00EB66F8"/>
    <w:rsid w:val="00EB7060"/>
    <w:rsid w:val="00EB7413"/>
    <w:rsid w:val="00EB75C0"/>
    <w:rsid w:val="00EB7C3B"/>
    <w:rsid w:val="00EC2E77"/>
    <w:rsid w:val="00EC34B6"/>
    <w:rsid w:val="00EC3C1B"/>
    <w:rsid w:val="00EC42A2"/>
    <w:rsid w:val="00EC4A5D"/>
    <w:rsid w:val="00EC50C4"/>
    <w:rsid w:val="00EC532B"/>
    <w:rsid w:val="00EC64AE"/>
    <w:rsid w:val="00ED0E36"/>
    <w:rsid w:val="00ED1EFF"/>
    <w:rsid w:val="00ED2767"/>
    <w:rsid w:val="00ED2984"/>
    <w:rsid w:val="00ED2FA1"/>
    <w:rsid w:val="00ED3905"/>
    <w:rsid w:val="00ED4207"/>
    <w:rsid w:val="00ED4365"/>
    <w:rsid w:val="00ED4D99"/>
    <w:rsid w:val="00ED59BD"/>
    <w:rsid w:val="00ED6182"/>
    <w:rsid w:val="00ED6D6B"/>
    <w:rsid w:val="00EE0218"/>
    <w:rsid w:val="00EE07D2"/>
    <w:rsid w:val="00EE1935"/>
    <w:rsid w:val="00EE1A6A"/>
    <w:rsid w:val="00EE2A84"/>
    <w:rsid w:val="00EE2FB1"/>
    <w:rsid w:val="00EE3692"/>
    <w:rsid w:val="00EE38C9"/>
    <w:rsid w:val="00EE458F"/>
    <w:rsid w:val="00EE5172"/>
    <w:rsid w:val="00EE7C27"/>
    <w:rsid w:val="00EF0078"/>
    <w:rsid w:val="00EF03A7"/>
    <w:rsid w:val="00EF06B3"/>
    <w:rsid w:val="00EF0F55"/>
    <w:rsid w:val="00EF1766"/>
    <w:rsid w:val="00EF19E0"/>
    <w:rsid w:val="00EF30EB"/>
    <w:rsid w:val="00EF40A0"/>
    <w:rsid w:val="00EF492C"/>
    <w:rsid w:val="00EF5777"/>
    <w:rsid w:val="00EF57A1"/>
    <w:rsid w:val="00EF6357"/>
    <w:rsid w:val="00EF642B"/>
    <w:rsid w:val="00F01301"/>
    <w:rsid w:val="00F01907"/>
    <w:rsid w:val="00F021D0"/>
    <w:rsid w:val="00F0366F"/>
    <w:rsid w:val="00F045BB"/>
    <w:rsid w:val="00F05230"/>
    <w:rsid w:val="00F05476"/>
    <w:rsid w:val="00F10589"/>
    <w:rsid w:val="00F107CB"/>
    <w:rsid w:val="00F10EBB"/>
    <w:rsid w:val="00F1120B"/>
    <w:rsid w:val="00F114CD"/>
    <w:rsid w:val="00F11725"/>
    <w:rsid w:val="00F11969"/>
    <w:rsid w:val="00F11D37"/>
    <w:rsid w:val="00F11D70"/>
    <w:rsid w:val="00F12DA7"/>
    <w:rsid w:val="00F13957"/>
    <w:rsid w:val="00F13E39"/>
    <w:rsid w:val="00F16886"/>
    <w:rsid w:val="00F17137"/>
    <w:rsid w:val="00F179B6"/>
    <w:rsid w:val="00F17A59"/>
    <w:rsid w:val="00F20290"/>
    <w:rsid w:val="00F2114F"/>
    <w:rsid w:val="00F2128F"/>
    <w:rsid w:val="00F2160C"/>
    <w:rsid w:val="00F234B6"/>
    <w:rsid w:val="00F25EDD"/>
    <w:rsid w:val="00F26714"/>
    <w:rsid w:val="00F30D7B"/>
    <w:rsid w:val="00F31171"/>
    <w:rsid w:val="00F311A8"/>
    <w:rsid w:val="00F314C0"/>
    <w:rsid w:val="00F3155F"/>
    <w:rsid w:val="00F33FAD"/>
    <w:rsid w:val="00F36B30"/>
    <w:rsid w:val="00F378DE"/>
    <w:rsid w:val="00F40195"/>
    <w:rsid w:val="00F402FE"/>
    <w:rsid w:val="00F4078D"/>
    <w:rsid w:val="00F41B3C"/>
    <w:rsid w:val="00F41C85"/>
    <w:rsid w:val="00F43022"/>
    <w:rsid w:val="00F43DF8"/>
    <w:rsid w:val="00F45292"/>
    <w:rsid w:val="00F45C37"/>
    <w:rsid w:val="00F45F37"/>
    <w:rsid w:val="00F460DE"/>
    <w:rsid w:val="00F46790"/>
    <w:rsid w:val="00F475DC"/>
    <w:rsid w:val="00F5159E"/>
    <w:rsid w:val="00F51BBD"/>
    <w:rsid w:val="00F52733"/>
    <w:rsid w:val="00F530EB"/>
    <w:rsid w:val="00F5398E"/>
    <w:rsid w:val="00F569D2"/>
    <w:rsid w:val="00F57352"/>
    <w:rsid w:val="00F57A76"/>
    <w:rsid w:val="00F63F85"/>
    <w:rsid w:val="00F644C7"/>
    <w:rsid w:val="00F666B7"/>
    <w:rsid w:val="00F70656"/>
    <w:rsid w:val="00F71582"/>
    <w:rsid w:val="00F7163D"/>
    <w:rsid w:val="00F71C26"/>
    <w:rsid w:val="00F7397C"/>
    <w:rsid w:val="00F73C5D"/>
    <w:rsid w:val="00F74351"/>
    <w:rsid w:val="00F74597"/>
    <w:rsid w:val="00F74819"/>
    <w:rsid w:val="00F7588F"/>
    <w:rsid w:val="00F76B5A"/>
    <w:rsid w:val="00F76D3E"/>
    <w:rsid w:val="00F8157C"/>
    <w:rsid w:val="00F817B6"/>
    <w:rsid w:val="00F825EA"/>
    <w:rsid w:val="00F834E2"/>
    <w:rsid w:val="00F836E1"/>
    <w:rsid w:val="00F843B9"/>
    <w:rsid w:val="00F84B39"/>
    <w:rsid w:val="00F85D94"/>
    <w:rsid w:val="00F85DD6"/>
    <w:rsid w:val="00F86676"/>
    <w:rsid w:val="00F87571"/>
    <w:rsid w:val="00F903FE"/>
    <w:rsid w:val="00F915A3"/>
    <w:rsid w:val="00F91AF0"/>
    <w:rsid w:val="00F9252C"/>
    <w:rsid w:val="00F93603"/>
    <w:rsid w:val="00F94306"/>
    <w:rsid w:val="00F94AFB"/>
    <w:rsid w:val="00F94B18"/>
    <w:rsid w:val="00F94DC7"/>
    <w:rsid w:val="00F95AF2"/>
    <w:rsid w:val="00F9631A"/>
    <w:rsid w:val="00F963E9"/>
    <w:rsid w:val="00F9698E"/>
    <w:rsid w:val="00F96AB1"/>
    <w:rsid w:val="00F96B99"/>
    <w:rsid w:val="00FA04F2"/>
    <w:rsid w:val="00FA0C4F"/>
    <w:rsid w:val="00FA2A51"/>
    <w:rsid w:val="00FA4132"/>
    <w:rsid w:val="00FA65BE"/>
    <w:rsid w:val="00FA744E"/>
    <w:rsid w:val="00FA7965"/>
    <w:rsid w:val="00FB1DF4"/>
    <w:rsid w:val="00FB2A15"/>
    <w:rsid w:val="00FB2CCD"/>
    <w:rsid w:val="00FB3C10"/>
    <w:rsid w:val="00FB53F2"/>
    <w:rsid w:val="00FB5767"/>
    <w:rsid w:val="00FB5A35"/>
    <w:rsid w:val="00FB60B1"/>
    <w:rsid w:val="00FB7177"/>
    <w:rsid w:val="00FB728E"/>
    <w:rsid w:val="00FB7778"/>
    <w:rsid w:val="00FC0B40"/>
    <w:rsid w:val="00FC1176"/>
    <w:rsid w:val="00FC15BA"/>
    <w:rsid w:val="00FC38D6"/>
    <w:rsid w:val="00FC5529"/>
    <w:rsid w:val="00FC55CC"/>
    <w:rsid w:val="00FC5C04"/>
    <w:rsid w:val="00FC608B"/>
    <w:rsid w:val="00FC6259"/>
    <w:rsid w:val="00FD004C"/>
    <w:rsid w:val="00FD03BD"/>
    <w:rsid w:val="00FD04C3"/>
    <w:rsid w:val="00FD0C07"/>
    <w:rsid w:val="00FD18F6"/>
    <w:rsid w:val="00FD2CD4"/>
    <w:rsid w:val="00FD2CDC"/>
    <w:rsid w:val="00FD306E"/>
    <w:rsid w:val="00FD32B0"/>
    <w:rsid w:val="00FD494E"/>
    <w:rsid w:val="00FD6F03"/>
    <w:rsid w:val="00FD7AA7"/>
    <w:rsid w:val="00FE16CA"/>
    <w:rsid w:val="00FE1E86"/>
    <w:rsid w:val="00FE2285"/>
    <w:rsid w:val="00FE2454"/>
    <w:rsid w:val="00FE2830"/>
    <w:rsid w:val="00FE43EF"/>
    <w:rsid w:val="00FE5324"/>
    <w:rsid w:val="00FE64D6"/>
    <w:rsid w:val="00FE6DB1"/>
    <w:rsid w:val="00FE71BC"/>
    <w:rsid w:val="00FE75B0"/>
    <w:rsid w:val="00FF0A89"/>
    <w:rsid w:val="00FF1442"/>
    <w:rsid w:val="00FF28E5"/>
    <w:rsid w:val="00FF3677"/>
    <w:rsid w:val="00FF45E0"/>
    <w:rsid w:val="00FF4657"/>
    <w:rsid w:val="00FF4E49"/>
    <w:rsid w:val="00FF5EF8"/>
    <w:rsid w:val="00FF61E6"/>
    <w:rsid w:val="00FF6F9C"/>
    <w:rsid w:val="00FF76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B11E57"/>
  <w15:docId w15:val="{B388020B-78F6-440C-9E30-4EC772C61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9" w:qFormat="1"/>
    <w:lsdException w:name="heading 2" w:locked="1" w:uiPriority="99" w:qFormat="1"/>
    <w:lsdException w:name="heading 3" w:lock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locked="1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locked="1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3F40"/>
    <w:pPr>
      <w:spacing w:line="288" w:lineRule="auto"/>
    </w:pPr>
    <w:rPr>
      <w:rFonts w:ascii="Arial" w:hAnsi="Arial"/>
      <w:sz w:val="22"/>
      <w:szCs w:val="24"/>
      <w:lang w:val="es-419" w:eastAsia="zh-CN"/>
    </w:rPr>
  </w:style>
  <w:style w:type="paragraph" w:styleId="Ttulo1">
    <w:name w:val="heading 1"/>
    <w:basedOn w:val="Normal"/>
    <w:next w:val="Normal"/>
    <w:link w:val="Ttulo1Car"/>
    <w:autoRedefine/>
    <w:uiPriority w:val="99"/>
    <w:qFormat/>
    <w:rsid w:val="00A06139"/>
    <w:pPr>
      <w:keepNext/>
      <w:pBdr>
        <w:bottom w:val="single" w:sz="8" w:space="1" w:color="000080"/>
      </w:pBdr>
      <w:spacing w:before="100" w:beforeAutospacing="1" w:after="60" w:line="240" w:lineRule="auto"/>
      <w:contextualSpacing/>
      <w:mirrorIndents/>
      <w:jc w:val="both"/>
      <w:outlineLvl w:val="0"/>
    </w:pPr>
    <w:rPr>
      <w:rFonts w:cs="Arial"/>
      <w:b/>
      <w:bCs/>
      <w:iCs/>
      <w:color w:val="000080"/>
      <w:sz w:val="24"/>
    </w:rPr>
  </w:style>
  <w:style w:type="paragraph" w:styleId="Ttulo2">
    <w:name w:val="heading 2"/>
    <w:basedOn w:val="Normal"/>
    <w:next w:val="Normal"/>
    <w:link w:val="Ttulo2Car"/>
    <w:autoRedefine/>
    <w:uiPriority w:val="99"/>
    <w:qFormat/>
    <w:rsid w:val="00EC3C1B"/>
    <w:pPr>
      <w:keepNext/>
      <w:spacing w:before="100" w:beforeAutospacing="1" w:after="60" w:line="360" w:lineRule="auto"/>
      <w:ind w:left="360"/>
      <w:contextualSpacing/>
      <w:mirrorIndents/>
      <w:outlineLvl w:val="1"/>
    </w:pPr>
    <w:rPr>
      <w:rFonts w:cs="Arial"/>
      <w:bCs/>
      <w:iCs/>
      <w:color w:val="000080"/>
      <w:sz w:val="20"/>
      <w:szCs w:val="20"/>
    </w:rPr>
  </w:style>
  <w:style w:type="paragraph" w:styleId="Ttulo3">
    <w:name w:val="heading 3"/>
    <w:basedOn w:val="Normal"/>
    <w:next w:val="Normal"/>
    <w:link w:val="Ttulo3Car"/>
    <w:autoRedefine/>
    <w:qFormat/>
    <w:rsid w:val="001C5A6C"/>
    <w:pPr>
      <w:keepNext/>
      <w:spacing w:before="100" w:beforeAutospacing="1" w:after="60" w:line="360" w:lineRule="auto"/>
      <w:contextualSpacing/>
      <w:mirrorIndents/>
      <w:jc w:val="both"/>
      <w:outlineLvl w:val="2"/>
    </w:pPr>
    <w:rPr>
      <w:rFonts w:cs="Arial"/>
      <w:b/>
      <w:bCs/>
      <w:sz w:val="18"/>
      <w:szCs w:val="18"/>
      <w:u w:val="single"/>
    </w:rPr>
  </w:style>
  <w:style w:type="paragraph" w:styleId="Ttulo8">
    <w:name w:val="heading 8"/>
    <w:basedOn w:val="Normal"/>
    <w:next w:val="Normal"/>
    <w:qFormat/>
    <w:rsid w:val="00401244"/>
    <w:pPr>
      <w:spacing w:before="240" w:after="60" w:line="240" w:lineRule="auto"/>
      <w:outlineLvl w:val="7"/>
    </w:pPr>
    <w:rPr>
      <w:rFonts w:ascii="Arial Narrow" w:hAnsi="Arial Narrow"/>
      <w:i/>
      <w:iCs/>
      <w:sz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untoRF">
    <w:name w:val="PuntoRF"/>
    <w:basedOn w:val="Normal"/>
    <w:rsid w:val="0066635E"/>
    <w:pPr>
      <w:numPr>
        <w:ilvl w:val="6"/>
        <w:numId w:val="1"/>
      </w:numPr>
      <w:tabs>
        <w:tab w:val="clear" w:pos="644"/>
        <w:tab w:val="num" w:pos="1560"/>
      </w:tabs>
      <w:ind w:left="1560"/>
      <w:jc w:val="both"/>
    </w:pPr>
  </w:style>
  <w:style w:type="paragraph" w:styleId="TDC1">
    <w:name w:val="toc 1"/>
    <w:basedOn w:val="Normal"/>
    <w:next w:val="Normal"/>
    <w:autoRedefine/>
    <w:uiPriority w:val="39"/>
    <w:rsid w:val="004A544B"/>
    <w:pPr>
      <w:tabs>
        <w:tab w:val="right" w:leader="dot" w:pos="8647"/>
      </w:tabs>
      <w:spacing w:before="60" w:after="20"/>
      <w:ind w:right="902" w:firstLine="1134"/>
      <w:jc w:val="right"/>
    </w:pPr>
    <w:rPr>
      <w:b/>
      <w:noProof/>
      <w:sz w:val="20"/>
      <w:szCs w:val="18"/>
    </w:rPr>
  </w:style>
  <w:style w:type="paragraph" w:styleId="TDC2">
    <w:name w:val="toc 2"/>
    <w:basedOn w:val="Normal"/>
    <w:next w:val="Normal"/>
    <w:autoRedefine/>
    <w:uiPriority w:val="39"/>
    <w:rsid w:val="001C3FB1"/>
    <w:pPr>
      <w:tabs>
        <w:tab w:val="right" w:leader="dot" w:pos="8647"/>
      </w:tabs>
      <w:ind w:left="1134" w:right="902"/>
      <w:jc w:val="both"/>
    </w:pPr>
    <w:rPr>
      <w:sz w:val="18"/>
    </w:rPr>
  </w:style>
  <w:style w:type="paragraph" w:styleId="TDC3">
    <w:name w:val="toc 3"/>
    <w:basedOn w:val="Normal"/>
    <w:next w:val="Normal"/>
    <w:autoRedefine/>
    <w:rsid w:val="009E6877"/>
    <w:pPr>
      <w:ind w:left="440"/>
    </w:pPr>
    <w:rPr>
      <w:i/>
      <w:sz w:val="20"/>
    </w:rPr>
  </w:style>
  <w:style w:type="character" w:styleId="Hipervnculo">
    <w:name w:val="Hyperlink"/>
    <w:basedOn w:val="Fuentedeprrafopredeter"/>
    <w:uiPriority w:val="99"/>
    <w:rsid w:val="00323C2E"/>
    <w:rPr>
      <w:rFonts w:cs="Times New Roman"/>
      <w:color w:val="0000FF"/>
      <w:u w:val="single"/>
    </w:rPr>
  </w:style>
  <w:style w:type="paragraph" w:styleId="Encabezado">
    <w:name w:val="header"/>
    <w:basedOn w:val="Normal"/>
    <w:rsid w:val="0031741B"/>
    <w:pPr>
      <w:tabs>
        <w:tab w:val="center" w:pos="4252"/>
        <w:tab w:val="right" w:pos="8504"/>
      </w:tabs>
      <w:spacing w:line="240" w:lineRule="auto"/>
    </w:pPr>
    <w:rPr>
      <w:rFonts w:ascii="Tahoma" w:hAnsi="Tahoma"/>
      <w:sz w:val="24"/>
      <w:lang w:eastAsia="es-ES"/>
    </w:rPr>
  </w:style>
  <w:style w:type="paragraph" w:styleId="Piedepgina">
    <w:name w:val="footer"/>
    <w:basedOn w:val="Normal"/>
    <w:rsid w:val="0031741B"/>
    <w:pPr>
      <w:tabs>
        <w:tab w:val="center" w:pos="4252"/>
        <w:tab w:val="right" w:pos="8504"/>
      </w:tabs>
      <w:spacing w:line="240" w:lineRule="auto"/>
    </w:pPr>
    <w:rPr>
      <w:rFonts w:ascii="Tahoma" w:hAnsi="Tahoma"/>
      <w:sz w:val="24"/>
      <w:lang w:eastAsia="es-ES"/>
    </w:rPr>
  </w:style>
  <w:style w:type="character" w:styleId="Nmerodepgina">
    <w:name w:val="page number"/>
    <w:basedOn w:val="Fuentedeprrafopredeter"/>
    <w:rsid w:val="0031741B"/>
    <w:rPr>
      <w:rFonts w:cs="Times New Roman"/>
    </w:rPr>
  </w:style>
  <w:style w:type="table" w:styleId="Tablaconcuadrcula">
    <w:name w:val="Table Grid"/>
    <w:basedOn w:val="Tablanormal"/>
    <w:uiPriority w:val="39"/>
    <w:rsid w:val="0031741B"/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TER">
    <w:name w:val="ENTER"/>
    <w:basedOn w:val="Normal"/>
    <w:autoRedefine/>
    <w:rsid w:val="0010670E"/>
    <w:pPr>
      <w:spacing w:line="240" w:lineRule="auto"/>
      <w:ind w:left="11"/>
      <w:jc w:val="both"/>
    </w:pPr>
    <w:rPr>
      <w:rFonts w:ascii="Arial Narrow" w:hAnsi="Arial Narrow"/>
      <w:b/>
      <w:color w:val="000080"/>
      <w:szCs w:val="22"/>
      <w:lang w:eastAsia="en-US"/>
    </w:rPr>
  </w:style>
  <w:style w:type="paragraph" w:customStyle="1" w:styleId="Principal">
    <w:name w:val="Principal"/>
    <w:basedOn w:val="Normal"/>
    <w:autoRedefine/>
    <w:rsid w:val="00064328"/>
    <w:pPr>
      <w:spacing w:line="240" w:lineRule="auto"/>
    </w:pPr>
    <w:rPr>
      <w:rFonts w:cs="Arial Unicode MS"/>
      <w:smallCaps/>
      <w:sz w:val="28"/>
      <w:szCs w:val="28"/>
      <w:lang w:eastAsia="en-US"/>
    </w:rPr>
  </w:style>
  <w:style w:type="paragraph" w:styleId="TDC6">
    <w:name w:val="toc 6"/>
    <w:basedOn w:val="Normal"/>
    <w:next w:val="Normal"/>
    <w:autoRedefine/>
    <w:rsid w:val="00401244"/>
    <w:pPr>
      <w:ind w:left="1100"/>
    </w:pPr>
  </w:style>
  <w:style w:type="paragraph" w:customStyle="1" w:styleId="TableText">
    <w:name w:val="Table Text"/>
    <w:basedOn w:val="Normal"/>
    <w:rsid w:val="003F67B7"/>
    <w:pPr>
      <w:overflowPunct w:val="0"/>
      <w:autoSpaceDE w:val="0"/>
      <w:autoSpaceDN w:val="0"/>
      <w:adjustRightInd w:val="0"/>
      <w:spacing w:after="120" w:line="240" w:lineRule="auto"/>
      <w:textAlignment w:val="baseline"/>
    </w:pPr>
    <w:rPr>
      <w:sz w:val="20"/>
      <w:szCs w:val="20"/>
      <w:lang w:val="en-US" w:eastAsia="es-ES"/>
    </w:rPr>
  </w:style>
  <w:style w:type="paragraph" w:customStyle="1" w:styleId="Tabla2">
    <w:name w:val="Tabla2"/>
    <w:basedOn w:val="Normal"/>
    <w:link w:val="Tabla2Car"/>
    <w:autoRedefine/>
    <w:rsid w:val="003F67B7"/>
    <w:pPr>
      <w:spacing w:line="240" w:lineRule="auto"/>
      <w:jc w:val="center"/>
    </w:pPr>
    <w:rPr>
      <w:rFonts w:ascii="Arial Narrow" w:hAnsi="Arial Narrow" w:cs="Arial Unicode MS"/>
      <w:b/>
      <w:szCs w:val="22"/>
      <w:lang w:eastAsia="en-US"/>
    </w:rPr>
  </w:style>
  <w:style w:type="character" w:customStyle="1" w:styleId="Tabla2Car">
    <w:name w:val="Tabla2 Car"/>
    <w:basedOn w:val="Fuentedeprrafopredeter"/>
    <w:link w:val="Tabla2"/>
    <w:locked/>
    <w:rsid w:val="003F67B7"/>
    <w:rPr>
      <w:rFonts w:ascii="Arial Narrow" w:hAnsi="Arial Narrow" w:cs="Arial Unicode MS"/>
      <w:b/>
      <w:sz w:val="22"/>
      <w:szCs w:val="22"/>
      <w:lang w:val="es-ES" w:eastAsia="en-US" w:bidi="ar-SA"/>
    </w:rPr>
  </w:style>
  <w:style w:type="paragraph" w:customStyle="1" w:styleId="Estilo7">
    <w:name w:val="Estilo7"/>
    <w:basedOn w:val="Normal"/>
    <w:autoRedefine/>
    <w:rsid w:val="00E040AB"/>
    <w:pPr>
      <w:spacing w:line="240" w:lineRule="auto"/>
      <w:ind w:left="360"/>
      <w:jc w:val="both"/>
    </w:pPr>
    <w:rPr>
      <w:rFonts w:ascii="Arial Narrow" w:hAnsi="Arial Narrow" w:cs="Arial Unicode MS"/>
      <w:i/>
      <w:color w:val="1B8DFF"/>
      <w:szCs w:val="22"/>
      <w:lang w:eastAsia="en-US"/>
    </w:rPr>
  </w:style>
  <w:style w:type="paragraph" w:styleId="Textocomentario">
    <w:name w:val="annotation text"/>
    <w:basedOn w:val="Normal"/>
    <w:link w:val="TextocomentarioCar"/>
    <w:rsid w:val="009E687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rsid w:val="009E6877"/>
    <w:rPr>
      <w:b/>
      <w:bCs/>
    </w:rPr>
  </w:style>
  <w:style w:type="paragraph" w:styleId="Encabezadodelista">
    <w:name w:val="toa heading"/>
    <w:basedOn w:val="Normal"/>
    <w:next w:val="Normal"/>
    <w:rsid w:val="009E6877"/>
    <w:pPr>
      <w:spacing w:before="120"/>
    </w:pPr>
    <w:rPr>
      <w:rFonts w:cs="Arial"/>
      <w:b/>
      <w:bCs/>
      <w:sz w:val="24"/>
    </w:rPr>
  </w:style>
  <w:style w:type="paragraph" w:styleId="Descripcin">
    <w:name w:val="caption"/>
    <w:basedOn w:val="Normal"/>
    <w:next w:val="Normal"/>
    <w:uiPriority w:val="99"/>
    <w:qFormat/>
    <w:rsid w:val="009E6877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rsid w:val="009E6877"/>
    <w:pPr>
      <w:ind w:left="220" w:hanging="220"/>
    </w:pPr>
  </w:style>
  <w:style w:type="paragraph" w:styleId="ndice2">
    <w:name w:val="index 2"/>
    <w:basedOn w:val="Normal"/>
    <w:next w:val="Normal"/>
    <w:autoRedefine/>
    <w:rsid w:val="009E6877"/>
    <w:pPr>
      <w:ind w:left="440" w:hanging="220"/>
    </w:pPr>
  </w:style>
  <w:style w:type="paragraph" w:styleId="ndice3">
    <w:name w:val="index 3"/>
    <w:basedOn w:val="Normal"/>
    <w:next w:val="Normal"/>
    <w:autoRedefine/>
    <w:rsid w:val="009E6877"/>
    <w:pPr>
      <w:ind w:left="660" w:hanging="220"/>
    </w:pPr>
  </w:style>
  <w:style w:type="paragraph" w:styleId="ndice4">
    <w:name w:val="index 4"/>
    <w:basedOn w:val="Normal"/>
    <w:next w:val="Normal"/>
    <w:autoRedefine/>
    <w:rsid w:val="009E6877"/>
    <w:pPr>
      <w:ind w:left="880" w:hanging="220"/>
    </w:pPr>
  </w:style>
  <w:style w:type="paragraph" w:styleId="ndice5">
    <w:name w:val="index 5"/>
    <w:basedOn w:val="Normal"/>
    <w:next w:val="Normal"/>
    <w:autoRedefine/>
    <w:rsid w:val="009E6877"/>
    <w:pPr>
      <w:ind w:left="1100" w:hanging="220"/>
    </w:pPr>
  </w:style>
  <w:style w:type="paragraph" w:styleId="ndice6">
    <w:name w:val="index 6"/>
    <w:basedOn w:val="Normal"/>
    <w:next w:val="Normal"/>
    <w:autoRedefine/>
    <w:rsid w:val="009E6877"/>
    <w:pPr>
      <w:ind w:left="1320" w:hanging="220"/>
    </w:pPr>
  </w:style>
  <w:style w:type="paragraph" w:styleId="ndice7">
    <w:name w:val="index 7"/>
    <w:basedOn w:val="Normal"/>
    <w:next w:val="Normal"/>
    <w:autoRedefine/>
    <w:rsid w:val="009E6877"/>
    <w:pPr>
      <w:ind w:left="1540" w:hanging="220"/>
    </w:pPr>
  </w:style>
  <w:style w:type="paragraph" w:styleId="ndice8">
    <w:name w:val="index 8"/>
    <w:basedOn w:val="Normal"/>
    <w:next w:val="Normal"/>
    <w:autoRedefine/>
    <w:rsid w:val="009E6877"/>
    <w:pPr>
      <w:ind w:left="1760" w:hanging="220"/>
    </w:pPr>
  </w:style>
  <w:style w:type="paragraph" w:styleId="ndice9">
    <w:name w:val="index 9"/>
    <w:basedOn w:val="Normal"/>
    <w:next w:val="Normal"/>
    <w:autoRedefine/>
    <w:rsid w:val="009E6877"/>
    <w:pPr>
      <w:ind w:left="1980" w:hanging="220"/>
    </w:pPr>
  </w:style>
  <w:style w:type="paragraph" w:styleId="Mapadeldocumento">
    <w:name w:val="Document Map"/>
    <w:basedOn w:val="Normal"/>
    <w:rsid w:val="009E6877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Refdecomentario">
    <w:name w:val="annotation reference"/>
    <w:basedOn w:val="Fuentedeprrafopredeter"/>
    <w:rsid w:val="009E6877"/>
    <w:rPr>
      <w:rFonts w:cs="Times New Roman"/>
      <w:sz w:val="16"/>
      <w:szCs w:val="16"/>
    </w:rPr>
  </w:style>
  <w:style w:type="character" w:styleId="Refdenotaalfinal">
    <w:name w:val="endnote reference"/>
    <w:basedOn w:val="Fuentedeprrafopredeter"/>
    <w:rsid w:val="009E6877"/>
    <w:rPr>
      <w:rFonts w:cs="Times New Roman"/>
      <w:vertAlign w:val="superscript"/>
    </w:rPr>
  </w:style>
  <w:style w:type="character" w:styleId="Refdenotaalpie">
    <w:name w:val="footnote reference"/>
    <w:basedOn w:val="Fuentedeprrafopredeter"/>
    <w:rsid w:val="009E6877"/>
    <w:rPr>
      <w:rFonts w:cs="Times New Roman"/>
      <w:vertAlign w:val="superscript"/>
    </w:rPr>
  </w:style>
  <w:style w:type="paragraph" w:styleId="Tabladeilustraciones">
    <w:name w:val="table of figures"/>
    <w:basedOn w:val="Normal"/>
    <w:next w:val="Normal"/>
    <w:rsid w:val="009E6877"/>
  </w:style>
  <w:style w:type="paragraph" w:styleId="TDC4">
    <w:name w:val="toc 4"/>
    <w:basedOn w:val="Normal"/>
    <w:next w:val="Normal"/>
    <w:autoRedefine/>
    <w:rsid w:val="009E6877"/>
    <w:pPr>
      <w:ind w:left="660"/>
    </w:pPr>
  </w:style>
  <w:style w:type="paragraph" w:styleId="TDC5">
    <w:name w:val="toc 5"/>
    <w:basedOn w:val="Normal"/>
    <w:next w:val="Normal"/>
    <w:autoRedefine/>
    <w:rsid w:val="009E6877"/>
    <w:pPr>
      <w:ind w:left="880"/>
    </w:pPr>
  </w:style>
  <w:style w:type="paragraph" w:styleId="TDC7">
    <w:name w:val="toc 7"/>
    <w:basedOn w:val="Normal"/>
    <w:next w:val="Normal"/>
    <w:autoRedefine/>
    <w:rsid w:val="009E6877"/>
    <w:pPr>
      <w:ind w:left="1320"/>
    </w:pPr>
  </w:style>
  <w:style w:type="paragraph" w:styleId="TDC8">
    <w:name w:val="toc 8"/>
    <w:basedOn w:val="Normal"/>
    <w:next w:val="Normal"/>
    <w:autoRedefine/>
    <w:rsid w:val="009E6877"/>
    <w:pPr>
      <w:ind w:left="1540"/>
    </w:pPr>
  </w:style>
  <w:style w:type="paragraph" w:styleId="TDC9">
    <w:name w:val="toc 9"/>
    <w:basedOn w:val="Normal"/>
    <w:next w:val="Normal"/>
    <w:autoRedefine/>
    <w:rsid w:val="009E6877"/>
    <w:pPr>
      <w:ind w:left="1760"/>
    </w:pPr>
  </w:style>
  <w:style w:type="paragraph" w:styleId="Textoconsangra">
    <w:name w:val="table of authorities"/>
    <w:basedOn w:val="Normal"/>
    <w:next w:val="Normal"/>
    <w:rsid w:val="009E6877"/>
    <w:pPr>
      <w:ind w:left="220" w:hanging="220"/>
    </w:pPr>
  </w:style>
  <w:style w:type="paragraph" w:styleId="Textodeglobo">
    <w:name w:val="Balloon Text"/>
    <w:basedOn w:val="Normal"/>
    <w:rsid w:val="009E6877"/>
    <w:rPr>
      <w:rFonts w:ascii="Tahoma" w:hAnsi="Tahoma" w:cs="Tahoma"/>
      <w:sz w:val="16"/>
      <w:szCs w:val="16"/>
    </w:rPr>
  </w:style>
  <w:style w:type="paragraph" w:styleId="Textomacro">
    <w:name w:val="macro"/>
    <w:rsid w:val="009E687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88" w:lineRule="auto"/>
    </w:pPr>
    <w:rPr>
      <w:rFonts w:ascii="Courier New" w:hAnsi="Courier New" w:cs="Courier New"/>
      <w:lang w:eastAsia="zh-CN"/>
    </w:rPr>
  </w:style>
  <w:style w:type="paragraph" w:styleId="Textonotaalfinal">
    <w:name w:val="endnote text"/>
    <w:basedOn w:val="Normal"/>
    <w:rsid w:val="009E6877"/>
    <w:rPr>
      <w:sz w:val="20"/>
      <w:szCs w:val="20"/>
    </w:rPr>
  </w:style>
  <w:style w:type="paragraph" w:styleId="Textonotapie">
    <w:name w:val="footnote text"/>
    <w:basedOn w:val="Normal"/>
    <w:rsid w:val="009E6877"/>
    <w:rPr>
      <w:sz w:val="20"/>
      <w:szCs w:val="20"/>
    </w:rPr>
  </w:style>
  <w:style w:type="paragraph" w:styleId="Ttulodendice">
    <w:name w:val="index heading"/>
    <w:basedOn w:val="Normal"/>
    <w:next w:val="ndice1"/>
    <w:rsid w:val="009E6877"/>
    <w:rPr>
      <w:rFonts w:cs="Arial"/>
      <w:b/>
      <w:bCs/>
    </w:rPr>
  </w:style>
  <w:style w:type="paragraph" w:customStyle="1" w:styleId="Vietas2">
    <w:name w:val="Viñetas2"/>
    <w:basedOn w:val="Normal"/>
    <w:autoRedefine/>
    <w:rsid w:val="00802FE6"/>
    <w:pPr>
      <w:numPr>
        <w:numId w:val="2"/>
      </w:numPr>
      <w:tabs>
        <w:tab w:val="clear" w:pos="852"/>
        <w:tab w:val="num" w:pos="1080"/>
      </w:tabs>
      <w:spacing w:before="120" w:after="120" w:line="240" w:lineRule="auto"/>
      <w:ind w:left="1080"/>
      <w:jc w:val="both"/>
    </w:pPr>
    <w:rPr>
      <w:rFonts w:ascii="Arial Narrow" w:hAnsi="Arial Narrow" w:cs="Arial Unicode MS"/>
      <w:sz w:val="24"/>
      <w:lang w:val="es-MX" w:eastAsia="en-US"/>
    </w:rPr>
  </w:style>
  <w:style w:type="paragraph" w:customStyle="1" w:styleId="Prrafos">
    <w:name w:val="Párrafos"/>
    <w:basedOn w:val="Normal"/>
    <w:link w:val="PrrafosCar"/>
    <w:autoRedefine/>
    <w:rsid w:val="00802FE6"/>
    <w:pPr>
      <w:spacing w:before="120" w:after="120" w:line="240" w:lineRule="auto"/>
      <w:ind w:left="360"/>
      <w:jc w:val="both"/>
    </w:pPr>
    <w:rPr>
      <w:rFonts w:ascii="Arial Narrow" w:hAnsi="Arial Narrow" w:cs="Arial Unicode MS"/>
      <w:sz w:val="24"/>
      <w:lang w:val="es-ES_tradnl" w:eastAsia="en-US"/>
    </w:rPr>
  </w:style>
  <w:style w:type="character" w:customStyle="1" w:styleId="PrrafosCar">
    <w:name w:val="Párrafos Car"/>
    <w:basedOn w:val="Fuentedeprrafopredeter"/>
    <w:link w:val="Prrafos"/>
    <w:locked/>
    <w:rsid w:val="00802FE6"/>
    <w:rPr>
      <w:rFonts w:ascii="Arial Narrow" w:hAnsi="Arial Narrow" w:cs="Arial Unicode MS"/>
      <w:sz w:val="24"/>
      <w:szCs w:val="24"/>
      <w:lang w:val="es-ES_tradnl" w:eastAsia="en-US" w:bidi="ar-SA"/>
    </w:rPr>
  </w:style>
  <w:style w:type="character" w:styleId="DefinicinHTML">
    <w:name w:val="HTML Definition"/>
    <w:basedOn w:val="Fuentedeprrafopredeter"/>
    <w:rsid w:val="00180AC9"/>
    <w:rPr>
      <w:rFonts w:cs="Times New Roman"/>
      <w:i/>
      <w:iCs/>
    </w:rPr>
  </w:style>
  <w:style w:type="paragraph" w:customStyle="1" w:styleId="StyleBefore6ptAfter6pt">
    <w:name w:val="Style Before:  6 pt After:  6 pt"/>
    <w:basedOn w:val="Normal"/>
    <w:rsid w:val="00F17137"/>
    <w:pPr>
      <w:spacing w:before="120" w:after="120" w:line="240" w:lineRule="auto"/>
      <w:jc w:val="both"/>
    </w:pPr>
    <w:rPr>
      <w:rFonts w:ascii="UniSerif" w:hAnsi="UniSerif"/>
      <w:sz w:val="24"/>
      <w:szCs w:val="20"/>
      <w:lang w:val="es-MX" w:eastAsia="en-US"/>
    </w:rPr>
  </w:style>
  <w:style w:type="character" w:customStyle="1" w:styleId="TextocomentarioCar">
    <w:name w:val="Texto comentario Car"/>
    <w:basedOn w:val="Fuentedeprrafopredeter"/>
    <w:link w:val="Textocomentario"/>
    <w:locked/>
    <w:rsid w:val="000015CA"/>
    <w:rPr>
      <w:rFonts w:ascii="Arial" w:hAnsi="Arial" w:cs="Times New Roman"/>
      <w:lang w:val="es-ES" w:eastAsia="zh-CN"/>
    </w:rPr>
  </w:style>
  <w:style w:type="paragraph" w:customStyle="1" w:styleId="Prrafodelista1">
    <w:name w:val="Párrafo de lista1"/>
    <w:basedOn w:val="Normal"/>
    <w:rsid w:val="00C2365C"/>
    <w:pPr>
      <w:spacing w:after="200" w:line="276" w:lineRule="auto"/>
      <w:ind w:left="720"/>
      <w:contextualSpacing/>
    </w:pPr>
    <w:rPr>
      <w:rFonts w:ascii="Calibri" w:eastAsia="Times New Roman" w:hAnsi="Calibri"/>
      <w:szCs w:val="22"/>
      <w:lang w:val="es-MX" w:eastAsia="en-US"/>
    </w:rPr>
  </w:style>
  <w:style w:type="paragraph" w:styleId="Listaconvietas">
    <w:name w:val="List Bullet"/>
    <w:basedOn w:val="Normal"/>
    <w:rsid w:val="00495FE6"/>
    <w:pPr>
      <w:numPr>
        <w:numId w:val="3"/>
      </w:numPr>
      <w:contextualSpacing/>
    </w:pPr>
  </w:style>
  <w:style w:type="table" w:customStyle="1" w:styleId="Sombreadovistoso-nfasis11">
    <w:name w:val="Sombreado vistoso - Énfasis 11"/>
    <w:rsid w:val="00852ADD"/>
    <w:rPr>
      <w:color w:val="000000"/>
      <w:lang w:val="en-US" w:eastAsia="en-US"/>
    </w:rPr>
    <w:tblPr>
      <w:tblStyleRowBandSize w:val="1"/>
      <w:tblStyleColBandSize w:val="1"/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</w:style>
  <w:style w:type="table" w:customStyle="1" w:styleId="Listavistosa-nfasis11">
    <w:name w:val="Lista vistosa - Énfasis 11"/>
    <w:rsid w:val="00AF39D3"/>
    <w:rPr>
      <w:color w:val="00000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</w:style>
  <w:style w:type="table" w:customStyle="1" w:styleId="Cuadrculavistosa-nfasis11">
    <w:name w:val="Cuadrícula vistosa - Énfasis 11"/>
    <w:rsid w:val="00AF39D3"/>
    <w:rPr>
      <w:color w:val="000000"/>
      <w:lang w:val="en-US"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</w:style>
  <w:style w:type="character" w:customStyle="1" w:styleId="Ttulo2Car">
    <w:name w:val="Título 2 Car"/>
    <w:basedOn w:val="Fuentedeprrafopredeter"/>
    <w:link w:val="Ttulo2"/>
    <w:uiPriority w:val="99"/>
    <w:rsid w:val="00EC3C1B"/>
    <w:rPr>
      <w:rFonts w:ascii="Arial" w:hAnsi="Arial" w:cs="Arial"/>
      <w:bCs/>
      <w:iCs/>
      <w:color w:val="000080"/>
      <w:lang w:eastAsia="zh-CN"/>
    </w:rPr>
  </w:style>
  <w:style w:type="character" w:customStyle="1" w:styleId="Ttulo1Car">
    <w:name w:val="Título 1 Car"/>
    <w:basedOn w:val="Fuentedeprrafopredeter"/>
    <w:link w:val="Ttulo1"/>
    <w:uiPriority w:val="99"/>
    <w:rsid w:val="00A06139"/>
    <w:rPr>
      <w:rFonts w:ascii="Arial" w:hAnsi="Arial" w:cs="Arial"/>
      <w:b/>
      <w:bCs/>
      <w:iCs/>
      <w:color w:val="000080"/>
      <w:sz w:val="24"/>
      <w:szCs w:val="24"/>
      <w:lang w:eastAsia="zh-CN"/>
    </w:rPr>
  </w:style>
  <w:style w:type="character" w:customStyle="1" w:styleId="Ttulo3Car">
    <w:name w:val="Título 3 Car"/>
    <w:basedOn w:val="Fuentedeprrafopredeter"/>
    <w:link w:val="Ttulo3"/>
    <w:rsid w:val="001C5A6C"/>
    <w:rPr>
      <w:rFonts w:ascii="Arial" w:hAnsi="Arial" w:cs="Arial"/>
      <w:b/>
      <w:bCs/>
      <w:sz w:val="18"/>
      <w:szCs w:val="18"/>
      <w:u w:val="single"/>
      <w:lang w:eastAsia="zh-CN"/>
    </w:rPr>
  </w:style>
  <w:style w:type="table" w:styleId="Sombreadovistoso-nfasis1">
    <w:name w:val="Colorful Shading Accent 1"/>
    <w:basedOn w:val="Tablanormal"/>
    <w:uiPriority w:val="71"/>
    <w:rsid w:val="00E0474A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paragraph" w:styleId="Prrafodelista">
    <w:name w:val="List Paragraph"/>
    <w:basedOn w:val="Normal"/>
    <w:uiPriority w:val="34"/>
    <w:qFormat/>
    <w:rsid w:val="00930D4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locked/>
    <w:rsid w:val="001D4FE3"/>
    <w:rPr>
      <w:b/>
      <w:bCs/>
    </w:rPr>
  </w:style>
  <w:style w:type="paragraph" w:customStyle="1" w:styleId="Default">
    <w:name w:val="Default"/>
    <w:rsid w:val="00575B7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MX"/>
    </w:rPr>
  </w:style>
  <w:style w:type="paragraph" w:styleId="NormalWeb">
    <w:name w:val="Normal (Web)"/>
    <w:basedOn w:val="Normal"/>
    <w:uiPriority w:val="99"/>
    <w:unhideWhenUsed/>
    <w:rsid w:val="001C012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lang w:val="es-MX" w:eastAsia="es-MX"/>
    </w:rPr>
  </w:style>
  <w:style w:type="character" w:customStyle="1" w:styleId="font441">
    <w:name w:val="font441"/>
    <w:basedOn w:val="Fuentedeprrafopredeter"/>
    <w:rsid w:val="009B0325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character" w:customStyle="1" w:styleId="font421">
    <w:name w:val="font421"/>
    <w:basedOn w:val="Fuentedeprrafopredeter"/>
    <w:rsid w:val="009B0325"/>
    <w:rPr>
      <w:rFonts w:ascii="Arial" w:hAnsi="Arial" w:cs="Arial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character" w:customStyle="1" w:styleId="font451">
    <w:name w:val="font451"/>
    <w:basedOn w:val="Fuentedeprrafopredeter"/>
    <w:rsid w:val="009B0325"/>
    <w:rPr>
      <w:rFonts w:ascii="Calibri" w:hAnsi="Calibri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character" w:customStyle="1" w:styleId="xdb">
    <w:name w:val="_xdb"/>
    <w:basedOn w:val="Fuentedeprrafopredeter"/>
    <w:rsid w:val="00303FA5"/>
  </w:style>
  <w:style w:type="character" w:customStyle="1" w:styleId="xbe">
    <w:name w:val="_xbe"/>
    <w:basedOn w:val="Fuentedeprrafopredeter"/>
    <w:rsid w:val="00303FA5"/>
  </w:style>
  <w:style w:type="character" w:customStyle="1" w:styleId="y0nh2b">
    <w:name w:val="y0nh2b"/>
    <w:basedOn w:val="Fuentedeprrafopredeter"/>
    <w:rsid w:val="007D6128"/>
  </w:style>
  <w:style w:type="table" w:styleId="Listamedia2-nfasis1">
    <w:name w:val="Medium List 2 Accent 1"/>
    <w:basedOn w:val="Tablanormal"/>
    <w:uiPriority w:val="66"/>
    <w:rsid w:val="00007739"/>
    <w:rPr>
      <w:rFonts w:asciiTheme="majorHAnsi" w:eastAsiaTheme="majorEastAsia" w:hAnsiTheme="majorHAnsi" w:cstheme="majorBidi"/>
      <w:color w:val="000000" w:themeColor="text1"/>
      <w:sz w:val="22"/>
      <w:szCs w:val="22"/>
      <w:lang w:val="es-MX" w:eastAsia="es-MX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415B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1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47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30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4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505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1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54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7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9875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0394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199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4409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2949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3448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6352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1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852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60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797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9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6039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3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431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59473">
          <w:marLeft w:val="0"/>
          <w:marRight w:val="15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6782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10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6308">
          <w:marLeft w:val="0"/>
          <w:marRight w:val="0"/>
          <w:marTop w:val="0"/>
          <w:marBottom w:val="0"/>
          <w:divBdr>
            <w:top w:val="single" w:sz="6" w:space="15" w:color="E0E0E0"/>
            <w:left w:val="single" w:sz="2" w:space="12" w:color="E0E0E0"/>
            <w:bottom w:val="single" w:sz="2" w:space="0" w:color="E0E0E0"/>
            <w:right w:val="single" w:sz="2" w:space="12" w:color="E0E0E0"/>
          </w:divBdr>
          <w:divsChild>
            <w:div w:id="9684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1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4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350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88823">
              <w:marLeft w:val="0"/>
              <w:marRight w:val="0"/>
              <w:marTop w:val="285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5138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53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1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094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29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48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74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30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61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97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52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21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41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810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15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grauda\Escritorio\Plantilla-IJAS-Propuesta%20Ejecutiva%20de%20Proyecto-STI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29CF06E66F97E4FAC1E8FC10F38F583" ma:contentTypeVersion="0" ma:contentTypeDescription="Crear nuevo documento." ma:contentTypeScope="" ma:versionID="c0aca008caa51f2717d4013fe8e89227">
  <xsd:schema xmlns:xsd="http://www.w3.org/2001/XMLSchema" xmlns:p="http://schemas.microsoft.com/office/2006/metadata/properties" targetNamespace="http://schemas.microsoft.com/office/2006/metadata/properties" ma:root="true" ma:fieldsID="b004d877ca112f136821ba8115f6472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 ma:readOnly="true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Props1.xml><?xml version="1.0" encoding="utf-8"?>
<ds:datastoreItem xmlns:ds="http://schemas.openxmlformats.org/officeDocument/2006/customXml" ds:itemID="{AA26706E-3A5B-4C8C-9B30-4236A6B81EFA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6B63AF55-000A-4E56-B991-D2018D95E27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4C2645C-EDED-40ED-A86F-E62453CF025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EFC8A49-EC95-4EA0-9F57-19F2CA2052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Plantilla-IJAS-Propuesta Ejecutiva de Proyecto-STI.dot</Template>
  <TotalTime>0</TotalTime>
  <Pages>22</Pages>
  <Words>2149</Words>
  <Characters>11820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Propuesta Ejecutiva del Proyecto</vt:lpstr>
    </vt:vector>
  </TitlesOfParts>
  <Manager>Herman Mikclautsch</Manager>
  <Company>Werner Pegasus S. de R.L. de C.V.</Company>
  <LinksUpToDate>false</LinksUpToDate>
  <CharactersWithSpaces>13942</CharactersWithSpaces>
  <SharedDoc>false</SharedDoc>
  <HLinks>
    <vt:vector size="192" baseType="variant">
      <vt:variant>
        <vt:i4>65564</vt:i4>
      </vt:variant>
      <vt:variant>
        <vt:i4>219</vt:i4>
      </vt:variant>
      <vt:variant>
        <vt:i4>0</vt:i4>
      </vt:variant>
      <vt:variant>
        <vt:i4>5</vt:i4>
      </vt:variant>
      <vt:variant>
        <vt:lpwstr>http://ijas.jalisco.gob.mx/index.html</vt:lpwstr>
      </vt:variant>
      <vt:variant>
        <vt:lpwstr/>
      </vt:variant>
      <vt:variant>
        <vt:i4>1769523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_Toc240459457</vt:lpwstr>
      </vt:variant>
      <vt:variant>
        <vt:i4>1769523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_Toc240459456</vt:lpwstr>
      </vt:variant>
      <vt:variant>
        <vt:i4>1769523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_Toc240459455</vt:lpwstr>
      </vt:variant>
      <vt:variant>
        <vt:i4>1769523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_Toc240459454</vt:lpwstr>
      </vt:variant>
      <vt:variant>
        <vt:i4>1769523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_Toc240459453</vt:lpwstr>
      </vt:variant>
      <vt:variant>
        <vt:i4>1769523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_Toc240459452</vt:lpwstr>
      </vt:variant>
      <vt:variant>
        <vt:i4>1769523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_Toc240459451</vt:lpwstr>
      </vt:variant>
      <vt:variant>
        <vt:i4>1769523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_Toc240459450</vt:lpwstr>
      </vt:variant>
      <vt:variant>
        <vt:i4>1703987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_Toc240459449</vt:lpwstr>
      </vt:variant>
      <vt:variant>
        <vt:i4>1703987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_Toc240459448</vt:lpwstr>
      </vt:variant>
      <vt:variant>
        <vt:i4>1703987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_Toc240459447</vt:lpwstr>
      </vt:variant>
      <vt:variant>
        <vt:i4>1703987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_Toc240459446</vt:lpwstr>
      </vt:variant>
      <vt:variant>
        <vt:i4>1703987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_Toc240459445</vt:lpwstr>
      </vt:variant>
      <vt:variant>
        <vt:i4>1703987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_Toc240459444</vt:lpwstr>
      </vt:variant>
      <vt:variant>
        <vt:i4>1703987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_Toc240459443</vt:lpwstr>
      </vt:variant>
      <vt:variant>
        <vt:i4>1703987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_Toc240459442</vt:lpwstr>
      </vt:variant>
      <vt:variant>
        <vt:i4>1703987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_Toc240459441</vt:lpwstr>
      </vt:variant>
      <vt:variant>
        <vt:i4>1703987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_Toc240459440</vt:lpwstr>
      </vt:variant>
      <vt:variant>
        <vt:i4>1900595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_Toc240459439</vt:lpwstr>
      </vt:variant>
      <vt:variant>
        <vt:i4>1900595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_Toc240459438</vt:lpwstr>
      </vt:variant>
      <vt:variant>
        <vt:i4>1900595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_Toc240459437</vt:lpwstr>
      </vt:variant>
      <vt:variant>
        <vt:i4>1900595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_Toc240459436</vt:lpwstr>
      </vt:variant>
      <vt:variant>
        <vt:i4>1900595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_Toc240459435</vt:lpwstr>
      </vt:variant>
      <vt:variant>
        <vt:i4>1900595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_Toc240459434</vt:lpwstr>
      </vt:variant>
      <vt:variant>
        <vt:i4>1900595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_Toc240459433</vt:lpwstr>
      </vt:variant>
      <vt:variant>
        <vt:i4>1900595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_Toc240459432</vt:lpwstr>
      </vt:variant>
      <vt:variant>
        <vt:i4>1900595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_Toc240459431</vt:lpwstr>
      </vt:variant>
      <vt:variant>
        <vt:i4>1900595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_Toc240459430</vt:lpwstr>
      </vt:variant>
      <vt:variant>
        <vt:i4>1835059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_Toc240459429</vt:lpwstr>
      </vt:variant>
      <vt:variant>
        <vt:i4>1835059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_Toc240459428</vt:lpwstr>
      </vt:variant>
      <vt:variant>
        <vt:i4>1835059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_Toc240459427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Propuesta Ejecutiva del Proyecto</dc:title>
  <dc:subject>Solución de Trazabilidad e Inventarios para Sacos de Cemento</dc:subject>
  <dc:creator>Francisco Martin</dc:creator>
  <cp:keywords>Cementos Moctezuma, STI, Propuesta, Proyecto, Werner Pegasus, fmartin</cp:keywords>
  <cp:lastModifiedBy>Perla Lara</cp:lastModifiedBy>
  <cp:revision>2</cp:revision>
  <cp:lastPrinted>2017-07-22T13:12:00Z</cp:lastPrinted>
  <dcterms:created xsi:type="dcterms:W3CDTF">2024-06-26T23:21:00Z</dcterms:created>
  <dcterms:modified xsi:type="dcterms:W3CDTF">2024-06-26T23:21:00Z</dcterms:modified>
  <cp:category>Proyectos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Cementos Moctezuma</vt:lpwstr>
  </property>
  <property fmtid="{D5CDD505-2E9C-101B-9397-08002B2CF9AE}" pid="3" name="Caracter">
    <vt:lpwstr>Confidencial</vt:lpwstr>
  </property>
  <property fmtid="{D5CDD505-2E9C-101B-9397-08002B2CF9AE}" pid="4" name="Registro Código">
    <vt:lpwstr>WP-PM-04</vt:lpwstr>
  </property>
  <property fmtid="{D5CDD505-2E9C-101B-9397-08002B2CF9AE}" pid="5" name="Registro Nombre">
    <vt:lpwstr>Propuesta de Ejecutiva del Proyecto</vt:lpwstr>
  </property>
  <property fmtid="{D5CDD505-2E9C-101B-9397-08002B2CF9AE}" pid="6" name="Registro Revisión">
    <vt:lpwstr>2.2</vt:lpwstr>
  </property>
  <property fmtid="{D5CDD505-2E9C-101B-9397-08002B2CF9AE}" pid="7" name="Registro Vigencia">
    <vt:lpwstr>Diciembre 2009</vt:lpwstr>
  </property>
  <property fmtid="{D5CDD505-2E9C-101B-9397-08002B2CF9AE}" pid="8" name="Registro Propietario">
    <vt:lpwstr>Werner Pegasus S. de R.L. de C.V.</vt:lpwstr>
  </property>
  <property fmtid="{D5CDD505-2E9C-101B-9397-08002B2CF9AE}" pid="9" name="Tipo de Documento">
    <vt:lpwstr>PROYECTOS</vt:lpwstr>
  </property>
  <property fmtid="{D5CDD505-2E9C-101B-9397-08002B2CF9AE}" pid="10" name="Aprobador1">
    <vt:lpwstr>Herman Miklautsch</vt:lpwstr>
  </property>
  <property fmtid="{D5CDD505-2E9C-101B-9397-08002B2CF9AE}" pid="11" name="Aprobador2">
    <vt:lpwstr>Carlos Sada</vt:lpwstr>
  </property>
  <property fmtid="{D5CDD505-2E9C-101B-9397-08002B2CF9AE}" pid="12" name="Aprobador3">
    <vt:lpwstr>José Luis Ortega</vt:lpwstr>
  </property>
  <property fmtid="{D5CDD505-2E9C-101B-9397-08002B2CF9AE}" pid="13" name="Estado Documento">
    <vt:lpwstr>EN REVISION</vt:lpwstr>
  </property>
  <property fmtid="{D5CDD505-2E9C-101B-9397-08002B2CF9AE}" pid="14" name="Fecha Aprobación Documento">
    <vt:lpwstr>dd/mm/aaaa</vt:lpwstr>
  </property>
  <property fmtid="{D5CDD505-2E9C-101B-9397-08002B2CF9AE}" pid="15" name="Documento tema">
    <vt:lpwstr>30 Octubre 2009</vt:lpwstr>
  </property>
  <property fmtid="{D5CDD505-2E9C-101B-9397-08002B2CF9AE}" pid="16" name="Documento version">
    <vt:lpwstr>1.3</vt:lpwstr>
  </property>
  <property fmtid="{D5CDD505-2E9C-101B-9397-08002B2CF9AE}" pid="17" name="ContentTypeId">
    <vt:lpwstr>0x010100B29CF06E66F97E4FAC1E8FC10F38F583</vt:lpwstr>
  </property>
  <property fmtid="{D5CDD505-2E9C-101B-9397-08002B2CF9AE}" pid="18" name="ContentType">
    <vt:lpwstr>Documento</vt:lpwstr>
  </property>
</Properties>
</file>